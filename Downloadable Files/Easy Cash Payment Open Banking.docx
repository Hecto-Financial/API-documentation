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C69835" w14:textId="77777777" w:rsidR="00D025CF" w:rsidRPr="00D025CF" w:rsidRDefault="00894CB9" w:rsidP="00D025CF">
      <w:pPr>
        <w:pStyle w:val="cq4"/>
        <w:rPr>
          <w:szCs w:val="60"/>
        </w:rPr>
      </w:pPr>
      <w:r w:rsidRPr="00906819">
        <w:rPr>
          <w:rFonts w:asciiTheme="majorEastAsia" w:eastAsiaTheme="majorEastAsia" w:hAnsiTheme="majorEastAsia"/>
          <w:b w:val="0"/>
          <w:noProof/>
          <w:sz w:val="70"/>
          <w:szCs w:val="70"/>
          <w:lang w:val="en-US"/>
        </w:rPr>
        <w:drawing>
          <wp:anchor distT="0" distB="0" distL="114300" distR="114300" simplePos="0" relativeHeight="251659264" behindDoc="1" locked="0" layoutInCell="1" allowOverlap="1" wp14:anchorId="07EDECDF" wp14:editId="4DA4CB94">
            <wp:simplePos x="0" y="0"/>
            <wp:positionH relativeFrom="column">
              <wp:posOffset>-454338</wp:posOffset>
            </wp:positionH>
            <wp:positionV relativeFrom="paragraph">
              <wp:posOffset>-829945</wp:posOffset>
            </wp:positionV>
            <wp:extent cx="7674610" cy="10859135"/>
            <wp:effectExtent l="0" t="0" r="2540" b="0"/>
            <wp:wrapNone/>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3.png"/>
                    <pic:cNvPicPr/>
                  </pic:nvPicPr>
                  <pic:blipFill>
                    <a:blip r:embed="rId9">
                      <a:extLst>
                        <a:ext uri="{28A0092B-C50C-407E-A947-70E740481C1C}">
                          <a14:useLocalDpi xmlns:a14="http://schemas.microsoft.com/office/drawing/2010/main" val="0"/>
                        </a:ext>
                      </a:extLst>
                    </a:blip>
                    <a:stretch>
                      <a:fillRect/>
                    </a:stretch>
                  </pic:blipFill>
                  <pic:spPr>
                    <a:xfrm>
                      <a:off x="0" y="0"/>
                      <a:ext cx="7674610" cy="10859135"/>
                    </a:xfrm>
                    <a:prstGeom prst="rect">
                      <a:avLst/>
                    </a:prstGeom>
                  </pic:spPr>
                </pic:pic>
              </a:graphicData>
            </a:graphic>
            <wp14:sizeRelH relativeFrom="margin">
              <wp14:pctWidth>0</wp14:pctWidth>
            </wp14:sizeRelH>
            <wp14:sizeRelV relativeFrom="margin">
              <wp14:pctHeight>0</wp14:pctHeight>
            </wp14:sizeRelV>
          </wp:anchor>
        </w:drawing>
      </w:r>
      <w:r w:rsidR="00D025CF">
        <w:rPr>
          <w:rFonts w:hint="eastAsia"/>
          <w:szCs w:val="60"/>
        </w:rPr>
        <w:t xml:space="preserve">Easy </w:t>
      </w:r>
      <w:r w:rsidR="00D025CF">
        <w:rPr>
          <w:szCs w:val="60"/>
        </w:rPr>
        <w:t>Cash Payment (Open Banking)</w:t>
      </w:r>
      <w:r w:rsidR="00D025CF">
        <w:rPr>
          <w:rFonts w:hint="eastAsia"/>
          <w:szCs w:val="60"/>
        </w:rPr>
        <w:t xml:space="preserve"> Standard WEB API</w:t>
      </w:r>
      <w:r w:rsidR="00D025CF">
        <w:rPr>
          <w:szCs w:val="60"/>
        </w:rPr>
        <w:t xml:space="preserve"> </w:t>
      </w:r>
    </w:p>
    <w:p w14:paraId="5FCA0AF5" w14:textId="77777777" w:rsidR="00B50314" w:rsidRPr="00F547C9" w:rsidRDefault="00B50314" w:rsidP="00B50314"/>
    <w:p w14:paraId="651353CF" w14:textId="77777777" w:rsidR="00C26B6D" w:rsidRDefault="00C26B6D" w:rsidP="00C26B6D"/>
    <w:p w14:paraId="3183213D" w14:textId="77777777" w:rsidR="00C26B6D" w:rsidRDefault="00C26B6D" w:rsidP="00C26B6D"/>
    <w:p w14:paraId="0E9EF05D" w14:textId="77777777" w:rsidR="00C26B6D" w:rsidRDefault="00C26B6D" w:rsidP="00C26B6D"/>
    <w:p w14:paraId="0277D30A" w14:textId="77777777" w:rsidR="00C26B6D" w:rsidRPr="00B50314" w:rsidRDefault="00C26B6D" w:rsidP="00C26B6D"/>
    <w:p w14:paraId="49E7E366" w14:textId="77777777" w:rsidR="00C26B6D" w:rsidRPr="003444D4" w:rsidRDefault="00C26B6D" w:rsidP="00C26B6D"/>
    <w:p w14:paraId="600BA5CF" w14:textId="77777777" w:rsidR="00C26B6D" w:rsidRPr="00297C3B" w:rsidRDefault="00C26B6D" w:rsidP="00C26B6D">
      <w:pPr>
        <w:rPr>
          <w:kern w:val="2"/>
          <w:sz w:val="28"/>
        </w:rPr>
      </w:pPr>
    </w:p>
    <w:p w14:paraId="39E4DA4E" w14:textId="77777777" w:rsidR="00C26B6D" w:rsidRPr="00016DE6" w:rsidRDefault="00C26B6D" w:rsidP="00C26B6D"/>
    <w:p w14:paraId="1B97AF97" w14:textId="77777777" w:rsidR="00C26B6D" w:rsidRPr="007C2B09" w:rsidRDefault="007D0ED6" w:rsidP="0052672F">
      <w:pPr>
        <w:pStyle w:val="cq5"/>
      </w:pPr>
      <w:r>
        <w:rPr>
          <w:rFonts w:hint="eastAsia"/>
        </w:rPr>
        <w:lastRenderedPageBreak/>
        <w:t>Contents</w:t>
      </w:r>
    </w:p>
    <w:p w14:paraId="2537F1C0" w14:textId="77777777" w:rsidR="002537B6" w:rsidRDefault="00032B35">
      <w:pPr>
        <w:pStyle w:val="11"/>
        <w:rPr>
          <w:rFonts w:asciiTheme="minorHAnsi" w:eastAsiaTheme="minorEastAsia" w:hAnsiTheme="minorHAnsi" w:cstheme="minorBidi"/>
          <w:b w:val="0"/>
          <w:sz w:val="20"/>
          <w:szCs w:val="22"/>
        </w:rPr>
      </w:pPr>
      <w:r w:rsidRPr="001177C0">
        <w:rPr>
          <w:rFonts w:asciiTheme="minorEastAsia" w:eastAsiaTheme="minorEastAsia" w:hAnsiTheme="minorEastAsia"/>
          <w:sz w:val="20"/>
          <w:szCs w:val="22"/>
        </w:rPr>
        <w:fldChar w:fldCharType="begin"/>
      </w:r>
      <w:r w:rsidR="00C26B6D" w:rsidRPr="001177C0">
        <w:rPr>
          <w:rFonts w:asciiTheme="minorEastAsia" w:eastAsiaTheme="minorEastAsia" w:hAnsiTheme="minorEastAsia"/>
          <w:sz w:val="20"/>
          <w:szCs w:val="22"/>
        </w:rPr>
        <w:instrText xml:space="preserve"> TOC \o "1-3" \h \z \u </w:instrText>
      </w:r>
      <w:r w:rsidRPr="001177C0">
        <w:rPr>
          <w:rFonts w:asciiTheme="minorEastAsia" w:eastAsiaTheme="minorEastAsia" w:hAnsiTheme="minorEastAsia"/>
          <w:sz w:val="20"/>
          <w:szCs w:val="22"/>
        </w:rPr>
        <w:fldChar w:fldCharType="separate"/>
      </w:r>
      <w:hyperlink w:anchor="_Toc134516380" w:history="1">
        <w:r w:rsidR="002537B6" w:rsidRPr="00480020">
          <w:rPr>
            <w:rStyle w:val="ab"/>
            <w:rFonts w:hAnsi="맑은 고딕"/>
          </w:rPr>
          <w:t>1.</w:t>
        </w:r>
        <w:r w:rsidR="002537B6">
          <w:rPr>
            <w:rFonts w:asciiTheme="minorHAnsi" w:eastAsiaTheme="minorEastAsia" w:hAnsiTheme="minorHAnsi" w:cstheme="minorBidi"/>
            <w:b w:val="0"/>
            <w:sz w:val="20"/>
            <w:szCs w:val="22"/>
          </w:rPr>
          <w:tab/>
        </w:r>
        <w:r w:rsidR="002537B6" w:rsidRPr="00480020">
          <w:rPr>
            <w:rStyle w:val="ab"/>
          </w:rPr>
          <w:t>Outline</w:t>
        </w:r>
        <w:r w:rsidR="002537B6">
          <w:rPr>
            <w:webHidden/>
          </w:rPr>
          <w:tab/>
        </w:r>
      </w:hyperlink>
      <w:r w:rsidR="001A79C6">
        <w:t>4</w:t>
      </w:r>
    </w:p>
    <w:p w14:paraId="6E420792" w14:textId="77777777" w:rsidR="002537B6" w:rsidRDefault="006B4893">
      <w:pPr>
        <w:pStyle w:val="20"/>
        <w:rPr>
          <w:rFonts w:asciiTheme="minorHAnsi" w:eastAsiaTheme="minorEastAsia" w:hAnsiTheme="minorHAnsi" w:cstheme="minorBidi"/>
          <w:szCs w:val="22"/>
        </w:rPr>
      </w:pPr>
      <w:hyperlink w:anchor="_Toc134516381" w:history="1">
        <w:r w:rsidR="002537B6" w:rsidRPr="00480020">
          <w:rPr>
            <w:rStyle w:val="ab"/>
          </w:rPr>
          <w:t>1.1</w:t>
        </w:r>
        <w:r w:rsidR="002537B6">
          <w:rPr>
            <w:rFonts w:asciiTheme="minorHAnsi" w:eastAsiaTheme="minorEastAsia" w:hAnsiTheme="minorHAnsi" w:cstheme="minorBidi"/>
            <w:szCs w:val="22"/>
          </w:rPr>
          <w:tab/>
        </w:r>
        <w:r w:rsidR="002537B6" w:rsidRPr="00480020">
          <w:rPr>
            <w:rStyle w:val="ab"/>
          </w:rPr>
          <w:t>Purpose</w:t>
        </w:r>
        <w:r w:rsidR="002537B6">
          <w:rPr>
            <w:webHidden/>
          </w:rPr>
          <w:tab/>
        </w:r>
        <w:r w:rsidR="001A79C6">
          <w:rPr>
            <w:webHidden/>
          </w:rPr>
          <w:t>4</w:t>
        </w:r>
      </w:hyperlink>
    </w:p>
    <w:p w14:paraId="76296E69" w14:textId="77777777" w:rsidR="002537B6" w:rsidRDefault="006B4893">
      <w:pPr>
        <w:pStyle w:val="20"/>
        <w:rPr>
          <w:rFonts w:asciiTheme="minorHAnsi" w:eastAsiaTheme="minorEastAsia" w:hAnsiTheme="minorHAnsi" w:cstheme="minorBidi"/>
          <w:szCs w:val="22"/>
        </w:rPr>
      </w:pPr>
      <w:hyperlink w:anchor="_Toc134516382" w:history="1">
        <w:r w:rsidR="002537B6" w:rsidRPr="00480020">
          <w:rPr>
            <w:rStyle w:val="ab"/>
          </w:rPr>
          <w:t>1.2</w:t>
        </w:r>
        <w:r w:rsidR="002537B6">
          <w:rPr>
            <w:rFonts w:asciiTheme="minorHAnsi" w:eastAsiaTheme="minorEastAsia" w:hAnsiTheme="minorHAnsi" w:cstheme="minorBidi"/>
            <w:szCs w:val="22"/>
          </w:rPr>
          <w:tab/>
        </w:r>
        <w:r w:rsidR="002537B6" w:rsidRPr="00480020">
          <w:rPr>
            <w:rStyle w:val="ab"/>
          </w:rPr>
          <w:t>Target</w:t>
        </w:r>
        <w:r w:rsidR="002537B6">
          <w:rPr>
            <w:webHidden/>
          </w:rPr>
          <w:tab/>
        </w:r>
      </w:hyperlink>
      <w:r w:rsidR="001A79C6">
        <w:t>4</w:t>
      </w:r>
    </w:p>
    <w:p w14:paraId="2E7DB472" w14:textId="77777777" w:rsidR="002537B6" w:rsidRDefault="006B4893">
      <w:pPr>
        <w:pStyle w:val="20"/>
        <w:rPr>
          <w:rFonts w:asciiTheme="minorHAnsi" w:eastAsiaTheme="minorEastAsia" w:hAnsiTheme="minorHAnsi" w:cstheme="minorBidi"/>
          <w:szCs w:val="22"/>
        </w:rPr>
      </w:pPr>
      <w:hyperlink w:anchor="_Toc134516383" w:history="1">
        <w:r w:rsidR="002537B6" w:rsidRPr="00480020">
          <w:rPr>
            <w:rStyle w:val="ab"/>
          </w:rPr>
          <w:t>1.3</w:t>
        </w:r>
        <w:r w:rsidR="002537B6">
          <w:rPr>
            <w:rFonts w:asciiTheme="minorHAnsi" w:eastAsiaTheme="minorEastAsia" w:hAnsiTheme="minorHAnsi" w:cstheme="minorBidi"/>
            <w:szCs w:val="22"/>
          </w:rPr>
          <w:tab/>
        </w:r>
        <w:r w:rsidR="002537B6" w:rsidRPr="00480020">
          <w:rPr>
            <w:rStyle w:val="ab"/>
          </w:rPr>
          <w:t>API URI</w:t>
        </w:r>
        <w:r w:rsidR="002537B6">
          <w:rPr>
            <w:webHidden/>
          </w:rPr>
          <w:tab/>
        </w:r>
      </w:hyperlink>
      <w:r w:rsidR="001A79C6">
        <w:t>4</w:t>
      </w:r>
    </w:p>
    <w:p w14:paraId="27804E76" w14:textId="77777777" w:rsidR="002537B6" w:rsidRDefault="006B4893">
      <w:pPr>
        <w:pStyle w:val="20"/>
        <w:rPr>
          <w:rFonts w:asciiTheme="minorHAnsi" w:eastAsiaTheme="minorEastAsia" w:hAnsiTheme="minorHAnsi" w:cstheme="minorBidi"/>
          <w:szCs w:val="22"/>
        </w:rPr>
      </w:pPr>
      <w:hyperlink w:anchor="_Toc134516384" w:history="1">
        <w:r w:rsidR="002537B6" w:rsidRPr="00480020">
          <w:rPr>
            <w:rStyle w:val="ab"/>
          </w:rPr>
          <w:t>1.4</w:t>
        </w:r>
        <w:r w:rsidR="002537B6">
          <w:rPr>
            <w:rFonts w:asciiTheme="minorHAnsi" w:eastAsiaTheme="minorEastAsia" w:hAnsiTheme="minorHAnsi" w:cstheme="minorBidi"/>
            <w:szCs w:val="22"/>
          </w:rPr>
          <w:tab/>
        </w:r>
        <w:r w:rsidR="002537B6" w:rsidRPr="00480020">
          <w:rPr>
            <w:rStyle w:val="ab"/>
          </w:rPr>
          <w:t>General</w:t>
        </w:r>
        <w:r w:rsidR="002537B6">
          <w:rPr>
            <w:webHidden/>
          </w:rPr>
          <w:tab/>
        </w:r>
        <w:r w:rsidR="002537B6">
          <w:rPr>
            <w:webHidden/>
          </w:rPr>
          <w:fldChar w:fldCharType="begin"/>
        </w:r>
        <w:r w:rsidR="002537B6">
          <w:rPr>
            <w:webHidden/>
          </w:rPr>
          <w:instrText xml:space="preserve"> PAGEREF _Toc134516384 \h </w:instrText>
        </w:r>
        <w:r w:rsidR="002537B6">
          <w:rPr>
            <w:webHidden/>
          </w:rPr>
        </w:r>
        <w:r w:rsidR="002537B6">
          <w:rPr>
            <w:webHidden/>
          </w:rPr>
          <w:fldChar w:fldCharType="separate"/>
        </w:r>
        <w:r w:rsidR="002537B6">
          <w:rPr>
            <w:webHidden/>
          </w:rPr>
          <w:t>5</w:t>
        </w:r>
        <w:r w:rsidR="002537B6">
          <w:rPr>
            <w:webHidden/>
          </w:rPr>
          <w:fldChar w:fldCharType="end"/>
        </w:r>
      </w:hyperlink>
    </w:p>
    <w:p w14:paraId="004EBE91" w14:textId="77777777" w:rsidR="002537B6" w:rsidRDefault="006B4893">
      <w:pPr>
        <w:pStyle w:val="11"/>
        <w:rPr>
          <w:rFonts w:asciiTheme="minorHAnsi" w:eastAsiaTheme="minorEastAsia" w:hAnsiTheme="minorHAnsi" w:cstheme="minorBidi"/>
          <w:b w:val="0"/>
          <w:sz w:val="20"/>
          <w:szCs w:val="22"/>
        </w:rPr>
      </w:pPr>
      <w:hyperlink w:anchor="_Toc134516385" w:history="1">
        <w:r w:rsidR="002537B6" w:rsidRPr="00480020">
          <w:rPr>
            <w:rStyle w:val="ab"/>
            <w:rFonts w:hAnsi="맑은 고딕"/>
          </w:rPr>
          <w:t>2.</w:t>
        </w:r>
        <w:r w:rsidR="002537B6">
          <w:rPr>
            <w:rFonts w:asciiTheme="minorHAnsi" w:eastAsiaTheme="minorEastAsia" w:hAnsiTheme="minorHAnsi" w:cstheme="minorBidi"/>
            <w:b w:val="0"/>
            <w:sz w:val="20"/>
            <w:szCs w:val="22"/>
          </w:rPr>
          <w:tab/>
        </w:r>
        <w:r w:rsidR="002537B6" w:rsidRPr="00480020">
          <w:rPr>
            <w:rStyle w:val="ab"/>
          </w:rPr>
          <w:t>Invoke API</w:t>
        </w:r>
        <w:r w:rsidR="002537B6">
          <w:rPr>
            <w:webHidden/>
          </w:rPr>
          <w:tab/>
        </w:r>
        <w:r w:rsidR="001A79C6">
          <w:rPr>
            <w:webHidden/>
          </w:rPr>
          <w:t>6</w:t>
        </w:r>
      </w:hyperlink>
    </w:p>
    <w:p w14:paraId="67F16EE8" w14:textId="77777777" w:rsidR="002537B6" w:rsidRDefault="006B4893">
      <w:pPr>
        <w:pStyle w:val="20"/>
        <w:rPr>
          <w:rFonts w:asciiTheme="minorHAnsi" w:eastAsiaTheme="minorEastAsia" w:hAnsiTheme="minorHAnsi" w:cstheme="minorBidi"/>
          <w:szCs w:val="22"/>
        </w:rPr>
      </w:pPr>
      <w:hyperlink w:anchor="_Toc134516386" w:history="1">
        <w:r w:rsidR="002537B6" w:rsidRPr="00480020">
          <w:rPr>
            <w:rStyle w:val="ab"/>
          </w:rPr>
          <w:t>2.1</w:t>
        </w:r>
        <w:r w:rsidR="002537B6">
          <w:rPr>
            <w:rFonts w:asciiTheme="minorHAnsi" w:eastAsiaTheme="minorEastAsia" w:hAnsiTheme="minorHAnsi" w:cstheme="minorBidi"/>
            <w:szCs w:val="22"/>
          </w:rPr>
          <w:tab/>
        </w:r>
        <w:r w:rsidR="002537B6" w:rsidRPr="00480020">
          <w:rPr>
            <w:rStyle w:val="ab"/>
          </w:rPr>
          <w:t>API Access Information</w:t>
        </w:r>
        <w:r w:rsidR="002537B6">
          <w:rPr>
            <w:webHidden/>
          </w:rPr>
          <w:tab/>
        </w:r>
        <w:r w:rsidR="001A79C6">
          <w:rPr>
            <w:webHidden/>
          </w:rPr>
          <w:t>6</w:t>
        </w:r>
      </w:hyperlink>
    </w:p>
    <w:p w14:paraId="343896E5" w14:textId="77777777" w:rsidR="002537B6" w:rsidRDefault="006B4893">
      <w:pPr>
        <w:pStyle w:val="20"/>
        <w:rPr>
          <w:rFonts w:asciiTheme="minorHAnsi" w:eastAsiaTheme="minorEastAsia" w:hAnsiTheme="minorHAnsi" w:cstheme="minorBidi"/>
          <w:szCs w:val="22"/>
        </w:rPr>
      </w:pPr>
      <w:hyperlink w:anchor="_Toc134516387" w:history="1">
        <w:r w:rsidR="002537B6" w:rsidRPr="00480020">
          <w:rPr>
            <w:rStyle w:val="ab"/>
          </w:rPr>
          <w:t>2.2</w:t>
        </w:r>
        <w:r w:rsidR="002537B6">
          <w:rPr>
            <w:rFonts w:asciiTheme="minorHAnsi" w:eastAsiaTheme="minorEastAsia" w:hAnsiTheme="minorHAnsi" w:cstheme="minorBidi"/>
            <w:szCs w:val="22"/>
          </w:rPr>
          <w:tab/>
        </w:r>
        <w:r w:rsidR="002537B6" w:rsidRPr="00480020">
          <w:rPr>
            <w:rStyle w:val="ab"/>
          </w:rPr>
          <w:t>Request and Response Headers</w:t>
        </w:r>
        <w:r w:rsidR="002537B6">
          <w:rPr>
            <w:webHidden/>
          </w:rPr>
          <w:tab/>
        </w:r>
        <w:r w:rsidR="001A79C6">
          <w:rPr>
            <w:webHidden/>
          </w:rPr>
          <w:t>6</w:t>
        </w:r>
      </w:hyperlink>
    </w:p>
    <w:p w14:paraId="7A01A488" w14:textId="77777777" w:rsidR="002537B6" w:rsidRDefault="006B4893">
      <w:pPr>
        <w:pStyle w:val="20"/>
        <w:rPr>
          <w:rFonts w:asciiTheme="minorHAnsi" w:eastAsiaTheme="minorEastAsia" w:hAnsiTheme="minorHAnsi" w:cstheme="minorBidi"/>
          <w:szCs w:val="22"/>
        </w:rPr>
      </w:pPr>
      <w:hyperlink w:anchor="_Toc134516388" w:history="1">
        <w:r w:rsidR="002537B6" w:rsidRPr="00480020">
          <w:rPr>
            <w:rStyle w:val="ab"/>
          </w:rPr>
          <w:t>2.3</w:t>
        </w:r>
        <w:r w:rsidR="002537B6">
          <w:rPr>
            <w:rFonts w:asciiTheme="minorHAnsi" w:eastAsiaTheme="minorEastAsia" w:hAnsiTheme="minorHAnsi" w:cstheme="minorBidi"/>
            <w:szCs w:val="22"/>
          </w:rPr>
          <w:tab/>
        </w:r>
        <w:r w:rsidR="002537B6" w:rsidRPr="00480020">
          <w:rPr>
            <w:rStyle w:val="ab"/>
          </w:rPr>
          <w:t>Timeout</w:t>
        </w:r>
        <w:r w:rsidR="002537B6">
          <w:rPr>
            <w:webHidden/>
          </w:rPr>
          <w:tab/>
        </w:r>
        <w:r w:rsidR="001A79C6">
          <w:rPr>
            <w:webHidden/>
          </w:rPr>
          <w:t>6</w:t>
        </w:r>
      </w:hyperlink>
    </w:p>
    <w:p w14:paraId="2C11F157" w14:textId="77777777" w:rsidR="002537B6" w:rsidRDefault="006B4893">
      <w:pPr>
        <w:pStyle w:val="20"/>
        <w:rPr>
          <w:rFonts w:asciiTheme="minorHAnsi" w:eastAsiaTheme="minorEastAsia" w:hAnsiTheme="minorHAnsi" w:cstheme="minorBidi"/>
          <w:szCs w:val="22"/>
        </w:rPr>
      </w:pPr>
      <w:hyperlink w:anchor="_Toc134516389" w:history="1">
        <w:r w:rsidR="002537B6" w:rsidRPr="00480020">
          <w:rPr>
            <w:rStyle w:val="ab"/>
          </w:rPr>
          <w:t>2.4</w:t>
        </w:r>
        <w:r w:rsidR="002537B6">
          <w:rPr>
            <w:rFonts w:asciiTheme="minorHAnsi" w:eastAsiaTheme="minorEastAsia" w:hAnsiTheme="minorHAnsi" w:cstheme="minorBidi"/>
            <w:szCs w:val="22"/>
          </w:rPr>
          <w:tab/>
        </w:r>
        <w:r w:rsidR="002537B6" w:rsidRPr="00480020">
          <w:rPr>
            <w:rStyle w:val="ab"/>
          </w:rPr>
          <w:t>Others</w:t>
        </w:r>
        <w:r w:rsidR="002537B6">
          <w:rPr>
            <w:webHidden/>
          </w:rPr>
          <w:tab/>
        </w:r>
        <w:r w:rsidR="001A79C6">
          <w:rPr>
            <w:webHidden/>
          </w:rPr>
          <w:t>6</w:t>
        </w:r>
      </w:hyperlink>
    </w:p>
    <w:p w14:paraId="47645ADD" w14:textId="77777777" w:rsidR="002537B6" w:rsidRDefault="006B4893">
      <w:pPr>
        <w:pStyle w:val="11"/>
        <w:rPr>
          <w:rFonts w:asciiTheme="minorHAnsi" w:eastAsiaTheme="minorEastAsia" w:hAnsiTheme="minorHAnsi" w:cstheme="minorBidi"/>
          <w:b w:val="0"/>
          <w:sz w:val="20"/>
          <w:szCs w:val="22"/>
        </w:rPr>
      </w:pPr>
      <w:hyperlink w:anchor="_Toc134516390" w:history="1">
        <w:r w:rsidR="002537B6" w:rsidRPr="00480020">
          <w:rPr>
            <w:rStyle w:val="ab"/>
            <w:rFonts w:hAnsi="맑은 고딕"/>
          </w:rPr>
          <w:t>3.</w:t>
        </w:r>
        <w:r w:rsidR="002537B6">
          <w:rPr>
            <w:rFonts w:asciiTheme="minorHAnsi" w:eastAsiaTheme="minorEastAsia" w:hAnsiTheme="minorHAnsi" w:cstheme="minorBidi"/>
            <w:b w:val="0"/>
            <w:sz w:val="20"/>
            <w:szCs w:val="22"/>
          </w:rPr>
          <w:tab/>
        </w:r>
        <w:r w:rsidR="002537B6" w:rsidRPr="00480020">
          <w:rPr>
            <w:rStyle w:val="ab"/>
          </w:rPr>
          <w:t>Crucial Information Security</w:t>
        </w:r>
        <w:r w:rsidR="002537B6">
          <w:rPr>
            <w:webHidden/>
          </w:rPr>
          <w:tab/>
        </w:r>
        <w:r w:rsidR="001A79C6">
          <w:rPr>
            <w:webHidden/>
          </w:rPr>
          <w:t>7</w:t>
        </w:r>
      </w:hyperlink>
    </w:p>
    <w:p w14:paraId="6FFEBC54" w14:textId="77777777" w:rsidR="002537B6" w:rsidRDefault="006B4893">
      <w:pPr>
        <w:pStyle w:val="20"/>
        <w:rPr>
          <w:rFonts w:asciiTheme="minorHAnsi" w:eastAsiaTheme="minorEastAsia" w:hAnsiTheme="minorHAnsi" w:cstheme="minorBidi"/>
          <w:szCs w:val="22"/>
        </w:rPr>
      </w:pPr>
      <w:hyperlink w:anchor="_Toc134516391" w:history="1">
        <w:r w:rsidR="002537B6" w:rsidRPr="00480020">
          <w:rPr>
            <w:rStyle w:val="ab"/>
          </w:rPr>
          <w:t>3.1</w:t>
        </w:r>
        <w:r w:rsidR="002537B6">
          <w:rPr>
            <w:rFonts w:asciiTheme="minorHAnsi" w:eastAsiaTheme="minorEastAsia" w:hAnsiTheme="minorHAnsi" w:cstheme="minorBidi"/>
            <w:szCs w:val="22"/>
          </w:rPr>
          <w:tab/>
        </w:r>
        <w:r w:rsidR="002537B6" w:rsidRPr="00480020">
          <w:rPr>
            <w:rStyle w:val="ab"/>
          </w:rPr>
          <w:t>Encryption of Personal Information and Crucial Information</w:t>
        </w:r>
        <w:r w:rsidR="002537B6">
          <w:rPr>
            <w:webHidden/>
          </w:rPr>
          <w:tab/>
        </w:r>
        <w:r w:rsidR="001A79C6">
          <w:rPr>
            <w:webHidden/>
          </w:rPr>
          <w:t>7</w:t>
        </w:r>
      </w:hyperlink>
    </w:p>
    <w:p w14:paraId="1A8BDFE0" w14:textId="77777777" w:rsidR="002537B6" w:rsidRDefault="006B4893">
      <w:pPr>
        <w:pStyle w:val="20"/>
        <w:rPr>
          <w:rFonts w:asciiTheme="minorHAnsi" w:eastAsiaTheme="minorEastAsia" w:hAnsiTheme="minorHAnsi" w:cstheme="minorBidi"/>
          <w:szCs w:val="22"/>
        </w:rPr>
      </w:pPr>
      <w:hyperlink w:anchor="_Toc134516392" w:history="1">
        <w:r w:rsidR="002537B6" w:rsidRPr="00480020">
          <w:rPr>
            <w:rStyle w:val="ab"/>
          </w:rPr>
          <w:t>3.2</w:t>
        </w:r>
        <w:r w:rsidR="002537B6">
          <w:rPr>
            <w:rFonts w:asciiTheme="minorHAnsi" w:eastAsiaTheme="minorEastAsia" w:hAnsiTheme="minorHAnsi" w:cstheme="minorBidi"/>
            <w:szCs w:val="22"/>
          </w:rPr>
          <w:tab/>
        </w:r>
        <w:r w:rsidR="002537B6" w:rsidRPr="00480020">
          <w:rPr>
            <w:rStyle w:val="ab"/>
          </w:rPr>
          <w:t>Personal Information Encryption Key</w:t>
        </w:r>
        <w:r w:rsidR="002537B6">
          <w:rPr>
            <w:webHidden/>
          </w:rPr>
          <w:tab/>
        </w:r>
        <w:r w:rsidR="001A79C6">
          <w:rPr>
            <w:webHidden/>
          </w:rPr>
          <w:t>7</w:t>
        </w:r>
      </w:hyperlink>
    </w:p>
    <w:p w14:paraId="03184382" w14:textId="77777777" w:rsidR="002537B6" w:rsidRDefault="006B4893">
      <w:pPr>
        <w:pStyle w:val="20"/>
        <w:rPr>
          <w:rFonts w:asciiTheme="minorHAnsi" w:eastAsiaTheme="minorEastAsia" w:hAnsiTheme="minorHAnsi" w:cstheme="minorBidi"/>
          <w:szCs w:val="22"/>
        </w:rPr>
      </w:pPr>
      <w:hyperlink w:anchor="_Toc134516393" w:history="1">
        <w:r w:rsidR="002537B6" w:rsidRPr="00480020">
          <w:rPr>
            <w:rStyle w:val="ab"/>
          </w:rPr>
          <w:t>3.3</w:t>
        </w:r>
        <w:r w:rsidR="002537B6">
          <w:rPr>
            <w:rFonts w:asciiTheme="minorHAnsi" w:eastAsiaTheme="minorEastAsia" w:hAnsiTheme="minorHAnsi" w:cstheme="minorBidi"/>
            <w:szCs w:val="22"/>
          </w:rPr>
          <w:tab/>
        </w:r>
        <w:r w:rsidR="002537B6" w:rsidRPr="00480020">
          <w:rPr>
            <w:rStyle w:val="ab"/>
          </w:rPr>
          <w:t>Forgery Prevention Algorithm</w:t>
        </w:r>
        <w:r w:rsidR="002537B6">
          <w:rPr>
            <w:webHidden/>
          </w:rPr>
          <w:tab/>
        </w:r>
        <w:r w:rsidR="001A79C6">
          <w:rPr>
            <w:webHidden/>
          </w:rPr>
          <w:t>7</w:t>
        </w:r>
      </w:hyperlink>
    </w:p>
    <w:p w14:paraId="54E28F5E" w14:textId="77777777" w:rsidR="002537B6" w:rsidRDefault="006B4893">
      <w:pPr>
        <w:pStyle w:val="20"/>
        <w:rPr>
          <w:rFonts w:asciiTheme="minorHAnsi" w:eastAsiaTheme="minorEastAsia" w:hAnsiTheme="minorHAnsi" w:cstheme="minorBidi"/>
          <w:szCs w:val="22"/>
        </w:rPr>
      </w:pPr>
      <w:hyperlink w:anchor="_Toc134516394" w:history="1">
        <w:r w:rsidR="002537B6" w:rsidRPr="00480020">
          <w:rPr>
            <w:rStyle w:val="ab"/>
          </w:rPr>
          <w:t>3.4</w:t>
        </w:r>
        <w:r w:rsidR="002537B6">
          <w:rPr>
            <w:rFonts w:asciiTheme="minorHAnsi" w:eastAsiaTheme="minorEastAsia" w:hAnsiTheme="minorHAnsi" w:cstheme="minorBidi"/>
            <w:szCs w:val="22"/>
          </w:rPr>
          <w:tab/>
        </w:r>
        <w:r w:rsidR="002537B6" w:rsidRPr="00480020">
          <w:rPr>
            <w:rStyle w:val="ab"/>
          </w:rPr>
          <w:t>Hash Generation Authentication Key</w:t>
        </w:r>
        <w:r w:rsidR="002537B6">
          <w:rPr>
            <w:webHidden/>
          </w:rPr>
          <w:tab/>
        </w:r>
        <w:r w:rsidR="002537B6">
          <w:rPr>
            <w:webHidden/>
          </w:rPr>
          <w:fldChar w:fldCharType="begin"/>
        </w:r>
        <w:r w:rsidR="002537B6">
          <w:rPr>
            <w:webHidden/>
          </w:rPr>
          <w:instrText xml:space="preserve"> PAGEREF _Toc134516394 \h </w:instrText>
        </w:r>
        <w:r w:rsidR="002537B6">
          <w:rPr>
            <w:webHidden/>
          </w:rPr>
        </w:r>
        <w:r w:rsidR="002537B6">
          <w:rPr>
            <w:webHidden/>
          </w:rPr>
          <w:fldChar w:fldCharType="separate"/>
        </w:r>
        <w:r w:rsidR="002537B6">
          <w:rPr>
            <w:webHidden/>
          </w:rPr>
          <w:t>8</w:t>
        </w:r>
        <w:r w:rsidR="002537B6">
          <w:rPr>
            <w:webHidden/>
          </w:rPr>
          <w:fldChar w:fldCharType="end"/>
        </w:r>
      </w:hyperlink>
    </w:p>
    <w:p w14:paraId="12A2EB63" w14:textId="77777777" w:rsidR="002537B6" w:rsidRDefault="006B4893">
      <w:pPr>
        <w:pStyle w:val="11"/>
        <w:rPr>
          <w:rFonts w:asciiTheme="minorHAnsi" w:eastAsiaTheme="minorEastAsia" w:hAnsiTheme="minorHAnsi" w:cstheme="minorBidi"/>
          <w:b w:val="0"/>
          <w:sz w:val="20"/>
          <w:szCs w:val="22"/>
        </w:rPr>
      </w:pPr>
      <w:hyperlink w:anchor="_Toc134516395" w:history="1">
        <w:r w:rsidR="002537B6" w:rsidRPr="00480020">
          <w:rPr>
            <w:rStyle w:val="ab"/>
            <w:rFonts w:hAnsi="맑은 고딕"/>
          </w:rPr>
          <w:t>4.</w:t>
        </w:r>
        <w:r w:rsidR="002537B6">
          <w:rPr>
            <w:rFonts w:asciiTheme="minorHAnsi" w:eastAsiaTheme="minorEastAsia" w:hAnsiTheme="minorHAnsi" w:cstheme="minorBidi"/>
            <w:b w:val="0"/>
            <w:sz w:val="20"/>
            <w:szCs w:val="22"/>
          </w:rPr>
          <w:tab/>
        </w:r>
        <w:r w:rsidR="002537B6" w:rsidRPr="00480020">
          <w:rPr>
            <w:rStyle w:val="ab"/>
          </w:rPr>
          <w:t>Account Registration (For Open Banking)</w:t>
        </w:r>
        <w:r w:rsidR="002537B6">
          <w:rPr>
            <w:webHidden/>
          </w:rPr>
          <w:tab/>
        </w:r>
        <w:r w:rsidR="001A79C6">
          <w:rPr>
            <w:webHidden/>
          </w:rPr>
          <w:t>9</w:t>
        </w:r>
      </w:hyperlink>
    </w:p>
    <w:p w14:paraId="0F2CDE1B" w14:textId="77777777" w:rsidR="002537B6" w:rsidRDefault="006B4893">
      <w:pPr>
        <w:pStyle w:val="20"/>
        <w:rPr>
          <w:rFonts w:asciiTheme="minorHAnsi" w:eastAsiaTheme="minorEastAsia" w:hAnsiTheme="minorHAnsi" w:cstheme="minorBidi"/>
          <w:szCs w:val="22"/>
        </w:rPr>
      </w:pPr>
      <w:hyperlink w:anchor="_Toc134516396" w:history="1">
        <w:r w:rsidR="002537B6" w:rsidRPr="00480020">
          <w:rPr>
            <w:rStyle w:val="ab"/>
          </w:rPr>
          <w:t>4.1</w:t>
        </w:r>
        <w:r w:rsidR="002537B6">
          <w:rPr>
            <w:rFonts w:asciiTheme="minorHAnsi" w:eastAsiaTheme="minorEastAsia" w:hAnsiTheme="minorHAnsi" w:cstheme="minorBidi"/>
            <w:szCs w:val="22"/>
          </w:rPr>
          <w:tab/>
        </w:r>
        <w:r w:rsidR="002537B6" w:rsidRPr="00480020">
          <w:rPr>
            <w:rStyle w:val="ab"/>
          </w:rPr>
          <w:t>API Summary</w:t>
        </w:r>
        <w:r w:rsidR="002537B6">
          <w:rPr>
            <w:webHidden/>
          </w:rPr>
          <w:tab/>
        </w:r>
        <w:r w:rsidR="001A79C6">
          <w:rPr>
            <w:webHidden/>
          </w:rPr>
          <w:t>9</w:t>
        </w:r>
      </w:hyperlink>
    </w:p>
    <w:p w14:paraId="47515A92" w14:textId="77777777" w:rsidR="002537B6" w:rsidRDefault="006B4893">
      <w:pPr>
        <w:pStyle w:val="20"/>
        <w:rPr>
          <w:rFonts w:asciiTheme="minorHAnsi" w:eastAsiaTheme="minorEastAsia" w:hAnsiTheme="minorHAnsi" w:cstheme="minorBidi"/>
          <w:szCs w:val="22"/>
        </w:rPr>
      </w:pPr>
      <w:hyperlink w:anchor="_Toc134516397" w:history="1">
        <w:r w:rsidR="002537B6" w:rsidRPr="00480020">
          <w:rPr>
            <w:rStyle w:val="ab"/>
          </w:rPr>
          <w:t>4.2</w:t>
        </w:r>
        <w:r w:rsidR="002537B6">
          <w:rPr>
            <w:rFonts w:asciiTheme="minorHAnsi" w:eastAsiaTheme="minorEastAsia" w:hAnsiTheme="minorHAnsi" w:cstheme="minorBidi"/>
            <w:szCs w:val="22"/>
          </w:rPr>
          <w:tab/>
        </w:r>
        <w:r w:rsidR="002537B6" w:rsidRPr="00480020">
          <w:rPr>
            <w:rStyle w:val="ab"/>
          </w:rPr>
          <w:t>API URL</w:t>
        </w:r>
        <w:r w:rsidR="002537B6">
          <w:rPr>
            <w:webHidden/>
          </w:rPr>
          <w:tab/>
        </w:r>
        <w:r w:rsidR="001A79C6">
          <w:rPr>
            <w:webHidden/>
          </w:rPr>
          <w:t>9</w:t>
        </w:r>
      </w:hyperlink>
    </w:p>
    <w:p w14:paraId="170C65B0" w14:textId="77777777" w:rsidR="002537B6" w:rsidRDefault="006B4893">
      <w:pPr>
        <w:pStyle w:val="20"/>
        <w:rPr>
          <w:rFonts w:asciiTheme="minorHAnsi" w:eastAsiaTheme="minorEastAsia" w:hAnsiTheme="minorHAnsi" w:cstheme="minorBidi"/>
          <w:szCs w:val="22"/>
        </w:rPr>
      </w:pPr>
      <w:hyperlink w:anchor="_Toc134516398" w:history="1">
        <w:r w:rsidR="002537B6" w:rsidRPr="00480020">
          <w:rPr>
            <w:rStyle w:val="ab"/>
          </w:rPr>
          <w:t>4.3</w:t>
        </w:r>
        <w:r w:rsidR="002537B6">
          <w:rPr>
            <w:rFonts w:asciiTheme="minorHAnsi" w:eastAsiaTheme="minorEastAsia" w:hAnsiTheme="minorHAnsi" w:cstheme="minorBidi"/>
            <w:szCs w:val="22"/>
          </w:rPr>
          <w:tab/>
        </w:r>
        <w:r w:rsidR="002537B6" w:rsidRPr="00480020">
          <w:rPr>
            <w:rStyle w:val="ab"/>
          </w:rPr>
          <w:t>Request (Merchant -&gt; Hecto Financial)</w:t>
        </w:r>
        <w:r w:rsidR="002537B6">
          <w:rPr>
            <w:webHidden/>
          </w:rPr>
          <w:tab/>
        </w:r>
        <w:r w:rsidR="001A79C6">
          <w:rPr>
            <w:webHidden/>
          </w:rPr>
          <w:t>9</w:t>
        </w:r>
      </w:hyperlink>
    </w:p>
    <w:p w14:paraId="51A5D1D3" w14:textId="77777777" w:rsidR="002537B6" w:rsidRDefault="006B4893">
      <w:pPr>
        <w:pStyle w:val="20"/>
        <w:rPr>
          <w:rFonts w:asciiTheme="minorHAnsi" w:eastAsiaTheme="minorEastAsia" w:hAnsiTheme="minorHAnsi" w:cstheme="minorBidi"/>
          <w:szCs w:val="22"/>
        </w:rPr>
      </w:pPr>
      <w:hyperlink w:anchor="_Toc134516399" w:history="1">
        <w:r w:rsidR="002537B6" w:rsidRPr="00480020">
          <w:rPr>
            <w:rStyle w:val="ab"/>
          </w:rPr>
          <w:t>4.4</w:t>
        </w:r>
        <w:r w:rsidR="002537B6">
          <w:rPr>
            <w:rFonts w:asciiTheme="minorHAnsi" w:eastAsiaTheme="minorEastAsia" w:hAnsiTheme="minorHAnsi" w:cstheme="minorBidi"/>
            <w:szCs w:val="22"/>
          </w:rPr>
          <w:tab/>
        </w:r>
        <w:r w:rsidR="002537B6" w:rsidRPr="00480020">
          <w:rPr>
            <w:rStyle w:val="ab"/>
          </w:rPr>
          <w:t>Request Hash Code</w:t>
        </w:r>
        <w:r w:rsidR="002537B6">
          <w:rPr>
            <w:webHidden/>
          </w:rPr>
          <w:tab/>
        </w:r>
        <w:r w:rsidR="001A79C6">
          <w:rPr>
            <w:webHidden/>
          </w:rPr>
          <w:t>10</w:t>
        </w:r>
      </w:hyperlink>
    </w:p>
    <w:p w14:paraId="616F7107" w14:textId="77777777" w:rsidR="002537B6" w:rsidRDefault="006B4893">
      <w:pPr>
        <w:pStyle w:val="20"/>
        <w:rPr>
          <w:rFonts w:asciiTheme="minorHAnsi" w:eastAsiaTheme="minorEastAsia" w:hAnsiTheme="minorHAnsi" w:cstheme="minorBidi"/>
          <w:szCs w:val="22"/>
        </w:rPr>
      </w:pPr>
      <w:hyperlink w:anchor="_Toc134516400" w:history="1">
        <w:r w:rsidR="002537B6" w:rsidRPr="00480020">
          <w:rPr>
            <w:rStyle w:val="ab"/>
          </w:rPr>
          <w:t>4.5</w:t>
        </w:r>
        <w:r w:rsidR="002537B6">
          <w:rPr>
            <w:rFonts w:asciiTheme="minorHAnsi" w:eastAsiaTheme="minorEastAsia" w:hAnsiTheme="minorHAnsi" w:cstheme="minorBidi"/>
            <w:szCs w:val="22"/>
          </w:rPr>
          <w:tab/>
        </w:r>
        <w:r w:rsidR="002537B6" w:rsidRPr="00480020">
          <w:rPr>
            <w:rStyle w:val="ab"/>
          </w:rPr>
          <w:t>Response (Merchant -&gt; Hecto Financial)</w:t>
        </w:r>
        <w:r w:rsidR="002537B6">
          <w:rPr>
            <w:webHidden/>
          </w:rPr>
          <w:tab/>
        </w:r>
        <w:r w:rsidR="002537B6">
          <w:rPr>
            <w:webHidden/>
          </w:rPr>
          <w:fldChar w:fldCharType="begin"/>
        </w:r>
        <w:r w:rsidR="002537B6">
          <w:rPr>
            <w:webHidden/>
          </w:rPr>
          <w:instrText xml:space="preserve"> PAGEREF _Toc134516400 \h </w:instrText>
        </w:r>
        <w:r w:rsidR="002537B6">
          <w:rPr>
            <w:webHidden/>
          </w:rPr>
        </w:r>
        <w:r w:rsidR="002537B6">
          <w:rPr>
            <w:webHidden/>
          </w:rPr>
          <w:fldChar w:fldCharType="separate"/>
        </w:r>
        <w:r w:rsidR="002537B6">
          <w:rPr>
            <w:webHidden/>
          </w:rPr>
          <w:t>11</w:t>
        </w:r>
        <w:r w:rsidR="002537B6">
          <w:rPr>
            <w:webHidden/>
          </w:rPr>
          <w:fldChar w:fldCharType="end"/>
        </w:r>
      </w:hyperlink>
    </w:p>
    <w:p w14:paraId="0B501088" w14:textId="77777777" w:rsidR="002537B6" w:rsidRDefault="006B4893">
      <w:pPr>
        <w:pStyle w:val="11"/>
        <w:rPr>
          <w:rFonts w:asciiTheme="minorHAnsi" w:eastAsiaTheme="minorEastAsia" w:hAnsiTheme="minorHAnsi" w:cstheme="minorBidi"/>
          <w:b w:val="0"/>
          <w:sz w:val="20"/>
          <w:szCs w:val="22"/>
        </w:rPr>
      </w:pPr>
      <w:hyperlink w:anchor="_Toc134516413" w:history="1">
        <w:r w:rsidR="00966614">
          <w:rPr>
            <w:rStyle w:val="ab"/>
            <w:rFonts w:hAnsi="맑은 고딕"/>
          </w:rPr>
          <w:t>5</w:t>
        </w:r>
        <w:r w:rsidR="002537B6" w:rsidRPr="00480020">
          <w:rPr>
            <w:rStyle w:val="ab"/>
            <w:rFonts w:hAnsi="맑은 고딕"/>
          </w:rPr>
          <w:t>.</w:t>
        </w:r>
        <w:r w:rsidR="002537B6">
          <w:rPr>
            <w:rFonts w:asciiTheme="minorHAnsi" w:eastAsiaTheme="minorEastAsia" w:hAnsiTheme="minorHAnsi" w:cstheme="minorBidi"/>
            <w:b w:val="0"/>
            <w:sz w:val="20"/>
            <w:szCs w:val="22"/>
          </w:rPr>
          <w:tab/>
        </w:r>
        <w:r w:rsidR="002537B6" w:rsidRPr="00480020">
          <w:rPr>
            <w:rStyle w:val="ab"/>
          </w:rPr>
          <w:t>Payment Cancellation / Refund</w:t>
        </w:r>
        <w:r w:rsidR="002537B6">
          <w:rPr>
            <w:webHidden/>
          </w:rPr>
          <w:tab/>
        </w:r>
        <w:r w:rsidR="00966614">
          <w:rPr>
            <w:webHidden/>
          </w:rPr>
          <w:t>12</w:t>
        </w:r>
      </w:hyperlink>
    </w:p>
    <w:p w14:paraId="1996F5F8" w14:textId="77777777" w:rsidR="002537B6" w:rsidRDefault="006B4893">
      <w:pPr>
        <w:pStyle w:val="20"/>
        <w:rPr>
          <w:rFonts w:asciiTheme="minorHAnsi" w:eastAsiaTheme="minorEastAsia" w:hAnsiTheme="minorHAnsi" w:cstheme="minorBidi"/>
          <w:szCs w:val="22"/>
        </w:rPr>
      </w:pPr>
      <w:hyperlink w:anchor="_Toc134516414" w:history="1">
        <w:r w:rsidR="00966614">
          <w:rPr>
            <w:rStyle w:val="ab"/>
          </w:rPr>
          <w:t>5</w:t>
        </w:r>
        <w:r w:rsidR="002537B6" w:rsidRPr="00480020">
          <w:rPr>
            <w:rStyle w:val="ab"/>
          </w:rPr>
          <w:t>.1</w:t>
        </w:r>
        <w:r w:rsidR="002537B6">
          <w:rPr>
            <w:rFonts w:asciiTheme="minorHAnsi" w:eastAsiaTheme="minorEastAsia" w:hAnsiTheme="minorHAnsi" w:cstheme="minorBidi"/>
            <w:szCs w:val="22"/>
          </w:rPr>
          <w:tab/>
        </w:r>
        <w:r w:rsidR="002537B6" w:rsidRPr="00480020">
          <w:rPr>
            <w:rStyle w:val="ab"/>
          </w:rPr>
          <w:t>API Summary</w:t>
        </w:r>
        <w:r w:rsidR="002537B6">
          <w:rPr>
            <w:webHidden/>
          </w:rPr>
          <w:tab/>
        </w:r>
        <w:r w:rsidR="00966614">
          <w:rPr>
            <w:webHidden/>
          </w:rPr>
          <w:t>12</w:t>
        </w:r>
      </w:hyperlink>
    </w:p>
    <w:p w14:paraId="4F66E649" w14:textId="77777777" w:rsidR="002537B6" w:rsidRDefault="006B4893">
      <w:pPr>
        <w:pStyle w:val="20"/>
        <w:rPr>
          <w:rFonts w:asciiTheme="minorHAnsi" w:eastAsiaTheme="minorEastAsia" w:hAnsiTheme="minorHAnsi" w:cstheme="minorBidi"/>
          <w:szCs w:val="22"/>
        </w:rPr>
      </w:pPr>
      <w:hyperlink w:anchor="_Toc134516415" w:history="1">
        <w:r w:rsidR="00966614">
          <w:rPr>
            <w:rStyle w:val="ab"/>
          </w:rPr>
          <w:t>5</w:t>
        </w:r>
        <w:r w:rsidR="002537B6" w:rsidRPr="00480020">
          <w:rPr>
            <w:rStyle w:val="ab"/>
          </w:rPr>
          <w:t>.2</w:t>
        </w:r>
        <w:r w:rsidR="002537B6">
          <w:rPr>
            <w:rFonts w:asciiTheme="minorHAnsi" w:eastAsiaTheme="minorEastAsia" w:hAnsiTheme="minorHAnsi" w:cstheme="minorBidi"/>
            <w:szCs w:val="22"/>
          </w:rPr>
          <w:tab/>
        </w:r>
        <w:r w:rsidR="002537B6" w:rsidRPr="00480020">
          <w:rPr>
            <w:rStyle w:val="ab"/>
          </w:rPr>
          <w:t>API URL</w:t>
        </w:r>
        <w:r w:rsidR="002537B6">
          <w:rPr>
            <w:webHidden/>
          </w:rPr>
          <w:tab/>
        </w:r>
        <w:r w:rsidR="00966614">
          <w:rPr>
            <w:webHidden/>
          </w:rPr>
          <w:t>12</w:t>
        </w:r>
      </w:hyperlink>
    </w:p>
    <w:p w14:paraId="399D6B64" w14:textId="77777777" w:rsidR="002537B6" w:rsidRDefault="006B4893">
      <w:pPr>
        <w:pStyle w:val="20"/>
        <w:rPr>
          <w:rFonts w:asciiTheme="minorHAnsi" w:eastAsiaTheme="minorEastAsia" w:hAnsiTheme="minorHAnsi" w:cstheme="minorBidi"/>
          <w:szCs w:val="22"/>
        </w:rPr>
      </w:pPr>
      <w:hyperlink w:anchor="_Toc134516416" w:history="1">
        <w:r w:rsidR="00966614">
          <w:rPr>
            <w:rStyle w:val="ab"/>
          </w:rPr>
          <w:t>5</w:t>
        </w:r>
        <w:r w:rsidR="002537B6" w:rsidRPr="00480020">
          <w:rPr>
            <w:rStyle w:val="ab"/>
          </w:rPr>
          <w:t>.3</w:t>
        </w:r>
        <w:r w:rsidR="002537B6">
          <w:rPr>
            <w:rFonts w:asciiTheme="minorHAnsi" w:eastAsiaTheme="minorEastAsia" w:hAnsiTheme="minorHAnsi" w:cstheme="minorBidi"/>
            <w:szCs w:val="22"/>
          </w:rPr>
          <w:tab/>
        </w:r>
        <w:r w:rsidR="002537B6" w:rsidRPr="00480020">
          <w:rPr>
            <w:rStyle w:val="ab"/>
          </w:rPr>
          <w:t>Request (Merchant -&gt; Hecto Financial)</w:t>
        </w:r>
        <w:r w:rsidR="002537B6">
          <w:rPr>
            <w:webHidden/>
          </w:rPr>
          <w:tab/>
        </w:r>
        <w:r w:rsidR="00966614">
          <w:rPr>
            <w:webHidden/>
          </w:rPr>
          <w:t>12</w:t>
        </w:r>
      </w:hyperlink>
    </w:p>
    <w:p w14:paraId="672DB23E" w14:textId="77777777" w:rsidR="002537B6" w:rsidRDefault="006B4893">
      <w:pPr>
        <w:pStyle w:val="20"/>
        <w:rPr>
          <w:rFonts w:asciiTheme="minorHAnsi" w:eastAsiaTheme="minorEastAsia" w:hAnsiTheme="minorHAnsi" w:cstheme="minorBidi"/>
          <w:szCs w:val="22"/>
        </w:rPr>
      </w:pPr>
      <w:hyperlink w:anchor="_Toc134516417" w:history="1">
        <w:r w:rsidR="00966614">
          <w:rPr>
            <w:rStyle w:val="ab"/>
          </w:rPr>
          <w:t>5</w:t>
        </w:r>
        <w:r w:rsidR="002537B6" w:rsidRPr="00480020">
          <w:rPr>
            <w:rStyle w:val="ab"/>
          </w:rPr>
          <w:t>.4</w:t>
        </w:r>
        <w:r w:rsidR="002537B6">
          <w:rPr>
            <w:rFonts w:asciiTheme="minorHAnsi" w:eastAsiaTheme="minorEastAsia" w:hAnsiTheme="minorHAnsi" w:cstheme="minorBidi"/>
            <w:szCs w:val="22"/>
          </w:rPr>
          <w:tab/>
        </w:r>
        <w:r w:rsidR="002537B6" w:rsidRPr="00480020">
          <w:rPr>
            <w:rStyle w:val="ab"/>
          </w:rPr>
          <w:t>Request Hash Code</w:t>
        </w:r>
        <w:r w:rsidR="002537B6">
          <w:rPr>
            <w:webHidden/>
          </w:rPr>
          <w:tab/>
        </w:r>
        <w:r w:rsidR="00966614">
          <w:rPr>
            <w:webHidden/>
          </w:rPr>
          <w:t>13</w:t>
        </w:r>
      </w:hyperlink>
    </w:p>
    <w:p w14:paraId="5F1BE956" w14:textId="77777777" w:rsidR="002537B6" w:rsidRDefault="006B4893">
      <w:pPr>
        <w:pStyle w:val="20"/>
        <w:rPr>
          <w:rFonts w:asciiTheme="minorHAnsi" w:eastAsiaTheme="minorEastAsia" w:hAnsiTheme="minorHAnsi" w:cstheme="minorBidi"/>
          <w:szCs w:val="22"/>
        </w:rPr>
      </w:pPr>
      <w:hyperlink w:anchor="_Toc134516418" w:history="1">
        <w:r w:rsidR="00966614">
          <w:rPr>
            <w:rStyle w:val="ab"/>
          </w:rPr>
          <w:t>5</w:t>
        </w:r>
        <w:r w:rsidR="002537B6" w:rsidRPr="00480020">
          <w:rPr>
            <w:rStyle w:val="ab"/>
          </w:rPr>
          <w:t>.5</w:t>
        </w:r>
        <w:r w:rsidR="002537B6">
          <w:rPr>
            <w:rFonts w:asciiTheme="minorHAnsi" w:eastAsiaTheme="minorEastAsia" w:hAnsiTheme="minorHAnsi" w:cstheme="minorBidi"/>
            <w:szCs w:val="22"/>
          </w:rPr>
          <w:tab/>
        </w:r>
        <w:r w:rsidR="002537B6" w:rsidRPr="00480020">
          <w:rPr>
            <w:rStyle w:val="ab"/>
          </w:rPr>
          <w:t>Response (Merchant -&gt; Hecto Financial)</w:t>
        </w:r>
        <w:r w:rsidR="002537B6">
          <w:rPr>
            <w:webHidden/>
          </w:rPr>
          <w:tab/>
        </w:r>
        <w:r w:rsidR="00966614">
          <w:rPr>
            <w:webHidden/>
          </w:rPr>
          <w:t>14</w:t>
        </w:r>
      </w:hyperlink>
    </w:p>
    <w:p w14:paraId="4CD368E6" w14:textId="77777777" w:rsidR="002537B6" w:rsidRDefault="006B4893">
      <w:pPr>
        <w:pStyle w:val="11"/>
        <w:rPr>
          <w:rFonts w:asciiTheme="minorHAnsi" w:eastAsiaTheme="minorEastAsia" w:hAnsiTheme="minorHAnsi" w:cstheme="minorBidi"/>
          <w:b w:val="0"/>
          <w:sz w:val="20"/>
          <w:szCs w:val="22"/>
        </w:rPr>
      </w:pPr>
      <w:hyperlink w:anchor="_Toc134516419" w:history="1">
        <w:r w:rsidR="00966614">
          <w:rPr>
            <w:rStyle w:val="ab"/>
            <w:rFonts w:hAnsi="맑은 고딕"/>
          </w:rPr>
          <w:t>6</w:t>
        </w:r>
        <w:r w:rsidR="002537B6" w:rsidRPr="00480020">
          <w:rPr>
            <w:rStyle w:val="ab"/>
            <w:rFonts w:hAnsi="맑은 고딕"/>
          </w:rPr>
          <w:t>.</w:t>
        </w:r>
        <w:r w:rsidR="002537B6">
          <w:rPr>
            <w:rFonts w:asciiTheme="minorHAnsi" w:eastAsiaTheme="minorEastAsia" w:hAnsiTheme="minorHAnsi" w:cstheme="minorBidi"/>
            <w:b w:val="0"/>
            <w:sz w:val="20"/>
            <w:szCs w:val="22"/>
          </w:rPr>
          <w:tab/>
        </w:r>
        <w:r w:rsidR="002537B6" w:rsidRPr="00480020">
          <w:rPr>
            <w:rStyle w:val="ab"/>
          </w:rPr>
          <w:t>Remittance</w:t>
        </w:r>
        <w:r w:rsidR="002537B6">
          <w:rPr>
            <w:webHidden/>
          </w:rPr>
          <w:tab/>
        </w:r>
        <w:r w:rsidR="00966614">
          <w:rPr>
            <w:webHidden/>
          </w:rPr>
          <w:t>15</w:t>
        </w:r>
      </w:hyperlink>
    </w:p>
    <w:p w14:paraId="656C2588" w14:textId="77777777" w:rsidR="002537B6" w:rsidRDefault="006B4893">
      <w:pPr>
        <w:pStyle w:val="20"/>
        <w:rPr>
          <w:rFonts w:asciiTheme="minorHAnsi" w:eastAsiaTheme="minorEastAsia" w:hAnsiTheme="minorHAnsi" w:cstheme="minorBidi"/>
          <w:szCs w:val="22"/>
        </w:rPr>
      </w:pPr>
      <w:hyperlink w:anchor="_Toc134516420" w:history="1">
        <w:r w:rsidR="00966614">
          <w:rPr>
            <w:rStyle w:val="ab"/>
          </w:rPr>
          <w:t>6</w:t>
        </w:r>
        <w:r w:rsidR="002537B6" w:rsidRPr="00480020">
          <w:rPr>
            <w:rStyle w:val="ab"/>
          </w:rPr>
          <w:t>.1</w:t>
        </w:r>
        <w:r w:rsidR="002537B6">
          <w:rPr>
            <w:rFonts w:asciiTheme="minorHAnsi" w:eastAsiaTheme="minorEastAsia" w:hAnsiTheme="minorHAnsi" w:cstheme="minorBidi"/>
            <w:szCs w:val="22"/>
          </w:rPr>
          <w:tab/>
        </w:r>
        <w:r w:rsidR="002537B6" w:rsidRPr="00480020">
          <w:rPr>
            <w:rStyle w:val="ab"/>
          </w:rPr>
          <w:t>API Summary</w:t>
        </w:r>
        <w:r w:rsidR="002537B6">
          <w:rPr>
            <w:webHidden/>
          </w:rPr>
          <w:tab/>
        </w:r>
        <w:r w:rsidR="00966614">
          <w:rPr>
            <w:webHidden/>
          </w:rPr>
          <w:t>15</w:t>
        </w:r>
      </w:hyperlink>
    </w:p>
    <w:p w14:paraId="00E8B46B" w14:textId="77777777" w:rsidR="002537B6" w:rsidRDefault="006B4893">
      <w:pPr>
        <w:pStyle w:val="20"/>
        <w:rPr>
          <w:rFonts w:asciiTheme="minorHAnsi" w:eastAsiaTheme="minorEastAsia" w:hAnsiTheme="minorHAnsi" w:cstheme="minorBidi"/>
          <w:szCs w:val="22"/>
        </w:rPr>
      </w:pPr>
      <w:hyperlink w:anchor="_Toc134516421" w:history="1">
        <w:r w:rsidR="00966614">
          <w:rPr>
            <w:rStyle w:val="ab"/>
          </w:rPr>
          <w:t>6</w:t>
        </w:r>
        <w:r w:rsidR="002537B6" w:rsidRPr="00480020">
          <w:rPr>
            <w:rStyle w:val="ab"/>
          </w:rPr>
          <w:t>.2</w:t>
        </w:r>
        <w:r w:rsidR="002537B6">
          <w:rPr>
            <w:rFonts w:asciiTheme="minorHAnsi" w:eastAsiaTheme="minorEastAsia" w:hAnsiTheme="minorHAnsi" w:cstheme="minorBidi"/>
            <w:szCs w:val="22"/>
          </w:rPr>
          <w:tab/>
        </w:r>
        <w:r w:rsidR="002537B6" w:rsidRPr="00480020">
          <w:rPr>
            <w:rStyle w:val="ab"/>
          </w:rPr>
          <w:t>API URL</w:t>
        </w:r>
        <w:r w:rsidR="002537B6">
          <w:rPr>
            <w:webHidden/>
          </w:rPr>
          <w:tab/>
        </w:r>
        <w:r w:rsidR="00966614">
          <w:rPr>
            <w:webHidden/>
          </w:rPr>
          <w:t>15</w:t>
        </w:r>
      </w:hyperlink>
    </w:p>
    <w:p w14:paraId="7A5E1075" w14:textId="77777777" w:rsidR="002537B6" w:rsidRDefault="006B4893">
      <w:pPr>
        <w:pStyle w:val="20"/>
        <w:rPr>
          <w:rFonts w:asciiTheme="minorHAnsi" w:eastAsiaTheme="minorEastAsia" w:hAnsiTheme="minorHAnsi" w:cstheme="minorBidi"/>
          <w:szCs w:val="22"/>
        </w:rPr>
      </w:pPr>
      <w:hyperlink w:anchor="_Toc134516422" w:history="1">
        <w:r w:rsidR="00966614">
          <w:rPr>
            <w:rStyle w:val="ab"/>
          </w:rPr>
          <w:t>6</w:t>
        </w:r>
        <w:r w:rsidR="002537B6" w:rsidRPr="00480020">
          <w:rPr>
            <w:rStyle w:val="ab"/>
          </w:rPr>
          <w:t>.3</w:t>
        </w:r>
        <w:r w:rsidR="002537B6">
          <w:rPr>
            <w:rFonts w:asciiTheme="minorHAnsi" w:eastAsiaTheme="minorEastAsia" w:hAnsiTheme="minorHAnsi" w:cstheme="minorBidi"/>
            <w:szCs w:val="22"/>
          </w:rPr>
          <w:tab/>
        </w:r>
        <w:r w:rsidR="002537B6" w:rsidRPr="00480020">
          <w:rPr>
            <w:rStyle w:val="ab"/>
          </w:rPr>
          <w:t>Request (Merchant -&gt; Hecto Financial)</w:t>
        </w:r>
        <w:r w:rsidR="002537B6">
          <w:rPr>
            <w:webHidden/>
          </w:rPr>
          <w:tab/>
        </w:r>
        <w:r w:rsidR="00966614">
          <w:rPr>
            <w:webHidden/>
          </w:rPr>
          <w:t>15</w:t>
        </w:r>
      </w:hyperlink>
    </w:p>
    <w:p w14:paraId="05AA636D" w14:textId="77777777" w:rsidR="002537B6" w:rsidRDefault="006B4893">
      <w:pPr>
        <w:pStyle w:val="20"/>
        <w:rPr>
          <w:rFonts w:asciiTheme="minorHAnsi" w:eastAsiaTheme="minorEastAsia" w:hAnsiTheme="minorHAnsi" w:cstheme="minorBidi"/>
          <w:szCs w:val="22"/>
        </w:rPr>
      </w:pPr>
      <w:hyperlink w:anchor="_Toc134516423" w:history="1">
        <w:r w:rsidR="00966614">
          <w:rPr>
            <w:rStyle w:val="ab"/>
          </w:rPr>
          <w:t>6</w:t>
        </w:r>
        <w:r w:rsidR="002537B6" w:rsidRPr="00480020">
          <w:rPr>
            <w:rStyle w:val="ab"/>
          </w:rPr>
          <w:t>.4</w:t>
        </w:r>
        <w:r w:rsidR="002537B6">
          <w:rPr>
            <w:rFonts w:asciiTheme="minorHAnsi" w:eastAsiaTheme="minorEastAsia" w:hAnsiTheme="minorHAnsi" w:cstheme="minorBidi"/>
            <w:szCs w:val="22"/>
          </w:rPr>
          <w:tab/>
        </w:r>
        <w:r w:rsidR="002537B6" w:rsidRPr="00480020">
          <w:rPr>
            <w:rStyle w:val="ab"/>
          </w:rPr>
          <w:t>Request Hash Code</w:t>
        </w:r>
        <w:r w:rsidR="002537B6">
          <w:rPr>
            <w:webHidden/>
          </w:rPr>
          <w:tab/>
        </w:r>
        <w:r w:rsidR="00966614">
          <w:rPr>
            <w:webHidden/>
          </w:rPr>
          <w:t>17</w:t>
        </w:r>
      </w:hyperlink>
    </w:p>
    <w:p w14:paraId="74B50278" w14:textId="77777777" w:rsidR="002537B6" w:rsidRDefault="006B4893">
      <w:pPr>
        <w:pStyle w:val="20"/>
        <w:rPr>
          <w:rFonts w:asciiTheme="minorHAnsi" w:eastAsiaTheme="minorEastAsia" w:hAnsiTheme="minorHAnsi" w:cstheme="minorBidi"/>
          <w:szCs w:val="22"/>
        </w:rPr>
      </w:pPr>
      <w:hyperlink w:anchor="_Toc134516424" w:history="1">
        <w:r w:rsidR="00966614">
          <w:rPr>
            <w:rStyle w:val="ab"/>
          </w:rPr>
          <w:t>6</w:t>
        </w:r>
        <w:r w:rsidR="002537B6" w:rsidRPr="00480020">
          <w:rPr>
            <w:rStyle w:val="ab"/>
          </w:rPr>
          <w:t>.5</w:t>
        </w:r>
        <w:r w:rsidR="002537B6">
          <w:rPr>
            <w:rFonts w:asciiTheme="minorHAnsi" w:eastAsiaTheme="minorEastAsia" w:hAnsiTheme="minorHAnsi" w:cstheme="minorBidi"/>
            <w:szCs w:val="22"/>
          </w:rPr>
          <w:tab/>
        </w:r>
        <w:r w:rsidR="002537B6" w:rsidRPr="00480020">
          <w:rPr>
            <w:rStyle w:val="ab"/>
          </w:rPr>
          <w:t>Response (Merchant -&gt; Hecto Financial)</w:t>
        </w:r>
        <w:r w:rsidR="002537B6">
          <w:rPr>
            <w:webHidden/>
          </w:rPr>
          <w:tab/>
        </w:r>
        <w:r w:rsidR="00966614">
          <w:rPr>
            <w:webHidden/>
          </w:rPr>
          <w:t>17</w:t>
        </w:r>
      </w:hyperlink>
    </w:p>
    <w:p w14:paraId="5F2CA66F" w14:textId="77777777" w:rsidR="002537B6" w:rsidRDefault="006B4893">
      <w:pPr>
        <w:pStyle w:val="11"/>
        <w:rPr>
          <w:rFonts w:asciiTheme="minorHAnsi" w:eastAsiaTheme="minorEastAsia" w:hAnsiTheme="minorHAnsi" w:cstheme="minorBidi"/>
          <w:b w:val="0"/>
          <w:sz w:val="20"/>
          <w:szCs w:val="22"/>
        </w:rPr>
      </w:pPr>
      <w:hyperlink w:anchor="_Toc134516425" w:history="1">
        <w:r w:rsidR="00966614">
          <w:rPr>
            <w:rStyle w:val="ab"/>
            <w:rFonts w:hAnsi="맑은 고딕"/>
          </w:rPr>
          <w:t>7</w:t>
        </w:r>
        <w:r w:rsidR="002537B6" w:rsidRPr="00480020">
          <w:rPr>
            <w:rStyle w:val="ab"/>
            <w:rFonts w:hAnsi="맑은 고딕"/>
          </w:rPr>
          <w:t>.</w:t>
        </w:r>
        <w:r w:rsidR="002537B6">
          <w:rPr>
            <w:rFonts w:asciiTheme="minorHAnsi" w:eastAsiaTheme="minorEastAsia" w:hAnsiTheme="minorHAnsi" w:cstheme="minorBidi"/>
            <w:b w:val="0"/>
            <w:sz w:val="20"/>
            <w:szCs w:val="22"/>
          </w:rPr>
          <w:tab/>
        </w:r>
        <w:r w:rsidR="002537B6" w:rsidRPr="00480020">
          <w:rPr>
            <w:rStyle w:val="ab"/>
          </w:rPr>
          <w:t>Transaction Result Inquiry</w:t>
        </w:r>
        <w:r w:rsidR="002537B6">
          <w:rPr>
            <w:webHidden/>
          </w:rPr>
          <w:tab/>
        </w:r>
        <w:r w:rsidR="00966614">
          <w:rPr>
            <w:webHidden/>
          </w:rPr>
          <w:t>18</w:t>
        </w:r>
      </w:hyperlink>
    </w:p>
    <w:p w14:paraId="4EF9DF71" w14:textId="77777777" w:rsidR="002537B6" w:rsidRDefault="006B4893">
      <w:pPr>
        <w:pStyle w:val="20"/>
        <w:rPr>
          <w:rFonts w:asciiTheme="minorHAnsi" w:eastAsiaTheme="minorEastAsia" w:hAnsiTheme="minorHAnsi" w:cstheme="minorBidi"/>
          <w:szCs w:val="22"/>
        </w:rPr>
      </w:pPr>
      <w:hyperlink w:anchor="_Toc134516426" w:history="1">
        <w:r w:rsidR="00966614">
          <w:rPr>
            <w:rStyle w:val="ab"/>
          </w:rPr>
          <w:t>7</w:t>
        </w:r>
        <w:r w:rsidR="002537B6" w:rsidRPr="00480020">
          <w:rPr>
            <w:rStyle w:val="ab"/>
          </w:rPr>
          <w:t>.1</w:t>
        </w:r>
        <w:r w:rsidR="002537B6">
          <w:rPr>
            <w:rFonts w:asciiTheme="minorHAnsi" w:eastAsiaTheme="minorEastAsia" w:hAnsiTheme="minorHAnsi" w:cstheme="minorBidi"/>
            <w:szCs w:val="22"/>
          </w:rPr>
          <w:tab/>
        </w:r>
        <w:r w:rsidR="002537B6" w:rsidRPr="00480020">
          <w:rPr>
            <w:rStyle w:val="ab"/>
          </w:rPr>
          <w:t>API Summary</w:t>
        </w:r>
        <w:r w:rsidR="002537B6">
          <w:rPr>
            <w:webHidden/>
          </w:rPr>
          <w:tab/>
        </w:r>
        <w:r w:rsidR="00966614">
          <w:rPr>
            <w:webHidden/>
          </w:rPr>
          <w:t>18</w:t>
        </w:r>
      </w:hyperlink>
    </w:p>
    <w:p w14:paraId="62FDDA33" w14:textId="77777777" w:rsidR="002537B6" w:rsidRDefault="006B4893">
      <w:pPr>
        <w:pStyle w:val="20"/>
        <w:rPr>
          <w:rFonts w:asciiTheme="minorHAnsi" w:eastAsiaTheme="minorEastAsia" w:hAnsiTheme="minorHAnsi" w:cstheme="minorBidi"/>
          <w:szCs w:val="22"/>
        </w:rPr>
      </w:pPr>
      <w:hyperlink w:anchor="_Toc134516427" w:history="1">
        <w:r w:rsidR="00966614">
          <w:rPr>
            <w:rStyle w:val="ab"/>
          </w:rPr>
          <w:t>7</w:t>
        </w:r>
        <w:r w:rsidR="002537B6" w:rsidRPr="00480020">
          <w:rPr>
            <w:rStyle w:val="ab"/>
          </w:rPr>
          <w:t>.2</w:t>
        </w:r>
        <w:r w:rsidR="002537B6">
          <w:rPr>
            <w:rFonts w:asciiTheme="minorHAnsi" w:eastAsiaTheme="minorEastAsia" w:hAnsiTheme="minorHAnsi" w:cstheme="minorBidi"/>
            <w:szCs w:val="22"/>
          </w:rPr>
          <w:tab/>
        </w:r>
        <w:r w:rsidR="002537B6" w:rsidRPr="00480020">
          <w:rPr>
            <w:rStyle w:val="ab"/>
          </w:rPr>
          <w:t>API URL</w:t>
        </w:r>
        <w:r w:rsidR="002537B6">
          <w:rPr>
            <w:webHidden/>
          </w:rPr>
          <w:tab/>
        </w:r>
        <w:r w:rsidR="00966614">
          <w:rPr>
            <w:webHidden/>
          </w:rPr>
          <w:t>18</w:t>
        </w:r>
      </w:hyperlink>
    </w:p>
    <w:p w14:paraId="3FA8C2CD" w14:textId="77777777" w:rsidR="002537B6" w:rsidRDefault="006B4893">
      <w:pPr>
        <w:pStyle w:val="20"/>
        <w:rPr>
          <w:rFonts w:asciiTheme="minorHAnsi" w:eastAsiaTheme="minorEastAsia" w:hAnsiTheme="minorHAnsi" w:cstheme="minorBidi"/>
          <w:szCs w:val="22"/>
        </w:rPr>
      </w:pPr>
      <w:hyperlink w:anchor="_Toc134516428" w:history="1">
        <w:r w:rsidR="00966614">
          <w:rPr>
            <w:rStyle w:val="ab"/>
          </w:rPr>
          <w:t>7</w:t>
        </w:r>
        <w:r w:rsidR="002537B6" w:rsidRPr="00480020">
          <w:rPr>
            <w:rStyle w:val="ab"/>
          </w:rPr>
          <w:t>.3</w:t>
        </w:r>
        <w:r w:rsidR="002537B6">
          <w:rPr>
            <w:rFonts w:asciiTheme="minorHAnsi" w:eastAsiaTheme="minorEastAsia" w:hAnsiTheme="minorHAnsi" w:cstheme="minorBidi"/>
            <w:szCs w:val="22"/>
          </w:rPr>
          <w:tab/>
        </w:r>
        <w:r w:rsidR="002537B6" w:rsidRPr="00480020">
          <w:rPr>
            <w:rStyle w:val="ab"/>
          </w:rPr>
          <w:t>Request (Merchant -&gt; Hecto Financial)</w:t>
        </w:r>
        <w:r w:rsidR="002537B6">
          <w:rPr>
            <w:webHidden/>
          </w:rPr>
          <w:tab/>
        </w:r>
        <w:r w:rsidR="00966614">
          <w:rPr>
            <w:webHidden/>
          </w:rPr>
          <w:t>18</w:t>
        </w:r>
      </w:hyperlink>
    </w:p>
    <w:p w14:paraId="4845F802" w14:textId="77777777" w:rsidR="002537B6" w:rsidRDefault="006B4893">
      <w:pPr>
        <w:pStyle w:val="20"/>
        <w:rPr>
          <w:rFonts w:asciiTheme="minorHAnsi" w:eastAsiaTheme="minorEastAsia" w:hAnsiTheme="minorHAnsi" w:cstheme="minorBidi"/>
          <w:szCs w:val="22"/>
        </w:rPr>
      </w:pPr>
      <w:hyperlink w:anchor="_Toc134516429" w:history="1">
        <w:r w:rsidR="00966614">
          <w:rPr>
            <w:rStyle w:val="ab"/>
          </w:rPr>
          <w:t>7</w:t>
        </w:r>
        <w:r w:rsidR="002537B6" w:rsidRPr="00480020">
          <w:rPr>
            <w:rStyle w:val="ab"/>
          </w:rPr>
          <w:t>.4</w:t>
        </w:r>
        <w:r w:rsidR="002537B6">
          <w:rPr>
            <w:rFonts w:asciiTheme="minorHAnsi" w:eastAsiaTheme="minorEastAsia" w:hAnsiTheme="minorHAnsi" w:cstheme="minorBidi"/>
            <w:szCs w:val="22"/>
          </w:rPr>
          <w:tab/>
        </w:r>
        <w:r w:rsidR="002537B6" w:rsidRPr="00480020">
          <w:rPr>
            <w:rStyle w:val="ab"/>
          </w:rPr>
          <w:t>Request Hash Code</w:t>
        </w:r>
        <w:r w:rsidR="002537B6">
          <w:rPr>
            <w:webHidden/>
          </w:rPr>
          <w:tab/>
        </w:r>
        <w:r w:rsidR="00966614">
          <w:rPr>
            <w:webHidden/>
          </w:rPr>
          <w:t>19</w:t>
        </w:r>
      </w:hyperlink>
    </w:p>
    <w:p w14:paraId="3F482DC8" w14:textId="77777777" w:rsidR="002537B6" w:rsidRDefault="006B4893">
      <w:pPr>
        <w:pStyle w:val="20"/>
        <w:rPr>
          <w:rFonts w:asciiTheme="minorHAnsi" w:eastAsiaTheme="minorEastAsia" w:hAnsiTheme="minorHAnsi" w:cstheme="minorBidi"/>
          <w:szCs w:val="22"/>
        </w:rPr>
      </w:pPr>
      <w:hyperlink w:anchor="_Toc134516430" w:history="1">
        <w:r w:rsidR="00966614">
          <w:rPr>
            <w:rStyle w:val="ab"/>
          </w:rPr>
          <w:t>7</w:t>
        </w:r>
        <w:r w:rsidR="002537B6" w:rsidRPr="00480020">
          <w:rPr>
            <w:rStyle w:val="ab"/>
          </w:rPr>
          <w:t>.5</w:t>
        </w:r>
        <w:r w:rsidR="002537B6">
          <w:rPr>
            <w:rFonts w:asciiTheme="minorHAnsi" w:eastAsiaTheme="minorEastAsia" w:hAnsiTheme="minorHAnsi" w:cstheme="minorBidi"/>
            <w:szCs w:val="22"/>
          </w:rPr>
          <w:tab/>
        </w:r>
        <w:r w:rsidR="002537B6" w:rsidRPr="00480020">
          <w:rPr>
            <w:rStyle w:val="ab"/>
          </w:rPr>
          <w:t>Response (Merchant -&gt; Hecto Financial)</w:t>
        </w:r>
        <w:r w:rsidR="002537B6">
          <w:rPr>
            <w:webHidden/>
          </w:rPr>
          <w:tab/>
        </w:r>
        <w:r w:rsidR="00966614">
          <w:rPr>
            <w:webHidden/>
          </w:rPr>
          <w:t>19</w:t>
        </w:r>
      </w:hyperlink>
    </w:p>
    <w:p w14:paraId="4F112F51" w14:textId="77777777" w:rsidR="00C26B6D" w:rsidRDefault="00032B35" w:rsidP="00575F17">
      <w:pPr>
        <w:jc w:val="center"/>
      </w:pPr>
      <w:r w:rsidRPr="001177C0">
        <w:rPr>
          <w:rFonts w:asciiTheme="minorEastAsia" w:eastAsiaTheme="minorEastAsia" w:hAnsiTheme="minorEastAsia"/>
          <w:b/>
          <w:noProof/>
          <w:kern w:val="2"/>
          <w:sz w:val="20"/>
        </w:rPr>
        <w:fldChar w:fldCharType="end"/>
      </w:r>
    </w:p>
    <w:p w14:paraId="61511236" w14:textId="77777777" w:rsidR="00B13111" w:rsidRPr="006A5C68" w:rsidRDefault="00CF731C" w:rsidP="00B13111">
      <w:pPr>
        <w:pStyle w:val="1"/>
      </w:pPr>
      <w:bookmarkStart w:id="0" w:name="_Toc134516380"/>
      <w:bookmarkStart w:id="1" w:name="_Toc16249197"/>
      <w:bookmarkStart w:id="2" w:name="_Toc27574453"/>
      <w:bookmarkStart w:id="3" w:name="_Toc204509017"/>
      <w:bookmarkStart w:id="4" w:name="_Toc204509438"/>
      <w:bookmarkStart w:id="5" w:name="_Toc204512988"/>
      <w:r>
        <w:rPr>
          <w:rFonts w:hint="eastAsia"/>
        </w:rPr>
        <w:lastRenderedPageBreak/>
        <w:t>Outline</w:t>
      </w:r>
      <w:bookmarkEnd w:id="0"/>
    </w:p>
    <w:p w14:paraId="7E348F02" w14:textId="77777777" w:rsidR="00B13111" w:rsidRDefault="00CF731C" w:rsidP="00B13111">
      <w:pPr>
        <w:pStyle w:val="2"/>
      </w:pPr>
      <w:bookmarkStart w:id="6" w:name="_Toc134516381"/>
      <w:r>
        <w:rPr>
          <w:rFonts w:hint="eastAsia"/>
        </w:rPr>
        <w:t>Purpose</w:t>
      </w:r>
      <w:bookmarkEnd w:id="6"/>
    </w:p>
    <w:p w14:paraId="415F476C" w14:textId="77777777" w:rsidR="00CF731C" w:rsidRPr="00B24CCC" w:rsidRDefault="00CF731C" w:rsidP="00CF731C">
      <w:pPr>
        <w:pStyle w:val="cq11"/>
        <w:ind w:left="440"/>
        <w:rPr>
          <w:szCs w:val="20"/>
        </w:rPr>
      </w:pPr>
      <w:bookmarkStart w:id="7" w:name="_Toc26277113"/>
      <w:bookmarkStart w:id="8" w:name="_Toc27994808"/>
      <w:r>
        <w:rPr>
          <w:rFonts w:hAnsi="맑은 고딕" w:hint="eastAsia"/>
          <w:szCs w:val="20"/>
        </w:rPr>
        <w:t xml:space="preserve">This document is </w:t>
      </w:r>
      <w:r>
        <w:rPr>
          <w:rFonts w:hAnsi="맑은 고딕"/>
          <w:szCs w:val="20"/>
        </w:rPr>
        <w:t>intended for u</w:t>
      </w:r>
      <w:r w:rsidR="00066C8A">
        <w:rPr>
          <w:rFonts w:hAnsi="맑은 고딕"/>
          <w:szCs w:val="20"/>
        </w:rPr>
        <w:t xml:space="preserve">nderstanding </w:t>
      </w:r>
      <w:r>
        <w:rPr>
          <w:rFonts w:hAnsi="맑은 고딕"/>
          <w:szCs w:val="20"/>
        </w:rPr>
        <w:t xml:space="preserve">technical requirements for Open </w:t>
      </w:r>
      <w:r w:rsidR="006C523B">
        <w:rPr>
          <w:rFonts w:hAnsi="맑은 고딕"/>
          <w:szCs w:val="20"/>
        </w:rPr>
        <w:t>Banking</w:t>
      </w:r>
      <w:r>
        <w:rPr>
          <w:rFonts w:hAnsi="맑은 고딕"/>
          <w:szCs w:val="20"/>
        </w:rPr>
        <w:t xml:space="preserve"> </w:t>
      </w:r>
      <w:r w:rsidR="00C346F8">
        <w:rPr>
          <w:rFonts w:hAnsi="맑은 고딕"/>
          <w:szCs w:val="20"/>
        </w:rPr>
        <w:t>Non-UI API integration</w:t>
      </w:r>
      <w:r>
        <w:rPr>
          <w:rFonts w:hAnsi="맑은 고딕"/>
          <w:szCs w:val="20"/>
        </w:rPr>
        <w:t xml:space="preserve"> provided by </w:t>
      </w:r>
      <w:proofErr w:type="spellStart"/>
      <w:r w:rsidR="0067729C">
        <w:rPr>
          <w:rFonts w:hAnsi="맑은 고딕"/>
          <w:szCs w:val="20"/>
        </w:rPr>
        <w:t>Hecto</w:t>
      </w:r>
      <w:proofErr w:type="spellEnd"/>
      <w:r w:rsidR="0067729C">
        <w:rPr>
          <w:rFonts w:hAnsi="맑은 고딕"/>
          <w:szCs w:val="20"/>
        </w:rPr>
        <w:t xml:space="preserve"> Financial</w:t>
      </w:r>
      <w:r>
        <w:rPr>
          <w:rFonts w:hAnsi="맑은 고딕"/>
          <w:szCs w:val="20"/>
        </w:rPr>
        <w:t xml:space="preserve"> and to define detailed specification.</w:t>
      </w:r>
    </w:p>
    <w:p w14:paraId="7F43D246" w14:textId="77777777" w:rsidR="00B13111" w:rsidRDefault="00CF731C" w:rsidP="00B13111">
      <w:pPr>
        <w:pStyle w:val="2"/>
      </w:pPr>
      <w:bookmarkStart w:id="9" w:name="_Toc134516382"/>
      <w:bookmarkEnd w:id="7"/>
      <w:bookmarkEnd w:id="8"/>
      <w:r>
        <w:rPr>
          <w:rFonts w:hint="eastAsia"/>
        </w:rPr>
        <w:t>Ta</w:t>
      </w:r>
      <w:r w:rsidR="00BB7DDE">
        <w:t>rget</w:t>
      </w:r>
      <w:bookmarkEnd w:id="9"/>
    </w:p>
    <w:p w14:paraId="67E6B1AD" w14:textId="77777777" w:rsidR="00C346F8" w:rsidRDefault="00CF731C" w:rsidP="00C346F8">
      <w:pPr>
        <w:pStyle w:val="cq11"/>
        <w:ind w:left="440"/>
      </w:pPr>
      <w:r>
        <w:rPr>
          <w:rFonts w:hint="eastAsia"/>
        </w:rPr>
        <w:t>This do</w:t>
      </w:r>
      <w:r w:rsidR="00066C8A">
        <w:rPr>
          <w:rFonts w:hint="eastAsia"/>
        </w:rPr>
        <w:t>cument is intended for client</w:t>
      </w:r>
      <w:r w:rsidR="00066C8A">
        <w:t>s</w:t>
      </w:r>
      <w:r w:rsidR="00066C8A">
        <w:t>’</w:t>
      </w:r>
      <w:r>
        <w:t xml:space="preserve"> developers to</w:t>
      </w:r>
      <w:bookmarkEnd w:id="1"/>
      <w:bookmarkEnd w:id="2"/>
      <w:bookmarkEnd w:id="3"/>
      <w:bookmarkEnd w:id="4"/>
      <w:bookmarkEnd w:id="5"/>
      <w:r w:rsidR="00C346F8">
        <w:t xml:space="preserve"> execute Open Banking service through </w:t>
      </w:r>
      <w:proofErr w:type="spellStart"/>
      <w:r w:rsidR="00C346F8">
        <w:t>Hecto</w:t>
      </w:r>
      <w:proofErr w:type="spellEnd"/>
      <w:r w:rsidR="00C346F8">
        <w:t xml:space="preserve"> </w:t>
      </w:r>
      <w:proofErr w:type="spellStart"/>
      <w:r w:rsidR="00C346F8">
        <w:t>Financial</w:t>
      </w:r>
      <w:r w:rsidR="00C346F8">
        <w:t>’</w:t>
      </w:r>
      <w:r w:rsidR="00C346F8">
        <w:t>s</w:t>
      </w:r>
      <w:proofErr w:type="spellEnd"/>
      <w:r w:rsidR="00C346F8">
        <w:t xml:space="preserve"> Open Banking system.</w:t>
      </w:r>
    </w:p>
    <w:p w14:paraId="183B2992" w14:textId="77777777" w:rsidR="00C346F8" w:rsidRDefault="00C346F8">
      <w:pPr>
        <w:pStyle w:val="2"/>
      </w:pPr>
      <w:bookmarkStart w:id="10" w:name="_Toc134516383"/>
      <w:r>
        <w:rPr>
          <w:rFonts w:hint="eastAsia"/>
        </w:rPr>
        <w:t>API URI</w:t>
      </w:r>
      <w:bookmarkEnd w:id="10"/>
    </w:p>
    <w:p w14:paraId="30B672D9" w14:textId="77777777" w:rsidR="00C346F8" w:rsidRPr="004479A7" w:rsidRDefault="00C346F8" w:rsidP="00C346F8">
      <w:pPr>
        <w:pStyle w:val="cq11"/>
        <w:ind w:left="440"/>
        <w:rPr>
          <w:rFonts w:asciiTheme="minorEastAsia" w:eastAsiaTheme="minorEastAsia" w:hAnsiTheme="minorEastAsia"/>
        </w:rPr>
      </w:pPr>
      <w:r>
        <w:rPr>
          <w:rFonts w:asciiTheme="minorEastAsia" w:eastAsiaTheme="minorEastAsia" w:hAnsiTheme="minorEastAsia"/>
        </w:rPr>
        <w:t>Open Banking API</w:t>
      </w:r>
      <w:r w:rsidRPr="004479A7">
        <w:rPr>
          <w:rFonts w:asciiTheme="minorEastAsia" w:eastAsiaTheme="minorEastAsia" w:hAnsiTheme="minorEastAsia"/>
        </w:rPr>
        <w:t xml:space="preserve"> provides the following A</w:t>
      </w:r>
      <w:r>
        <w:rPr>
          <w:rFonts w:asciiTheme="minorEastAsia" w:eastAsiaTheme="minorEastAsia" w:hAnsiTheme="minorEastAsia"/>
        </w:rPr>
        <w:t>PIs; each API is mapped to a web service URL</w:t>
      </w:r>
      <w:r w:rsidRPr="004479A7">
        <w:rPr>
          <w:rFonts w:asciiTheme="minorEastAsia" w:eastAsiaTheme="minorEastAsia" w:hAnsiTheme="minorEastAsia"/>
        </w:rPr>
        <w:t>.</w:t>
      </w:r>
    </w:p>
    <w:tbl>
      <w:tblPr>
        <w:tblStyle w:val="a7"/>
        <w:tblW w:w="10477" w:type="dxa"/>
        <w:jc w:val="center"/>
        <w:tblLayout w:type="fixed"/>
        <w:tblLook w:val="04A0" w:firstRow="1" w:lastRow="0" w:firstColumn="1" w:lastColumn="0" w:noHBand="0" w:noVBand="1"/>
      </w:tblPr>
      <w:tblGrid>
        <w:gridCol w:w="1497"/>
        <w:gridCol w:w="2609"/>
        <w:gridCol w:w="5187"/>
        <w:gridCol w:w="1184"/>
      </w:tblGrid>
      <w:tr w:rsidR="00C346F8" w:rsidRPr="004479A7" w14:paraId="67B22188" w14:textId="77777777" w:rsidTr="00C346F8">
        <w:trPr>
          <w:trHeight w:val="510"/>
          <w:jc w:val="center"/>
        </w:trPr>
        <w:tc>
          <w:tcPr>
            <w:tcW w:w="1497" w:type="dxa"/>
            <w:shd w:val="clear" w:color="auto" w:fill="D9D9D9" w:themeFill="background1" w:themeFillShade="D9"/>
            <w:vAlign w:val="center"/>
          </w:tcPr>
          <w:p w14:paraId="6260BA22" w14:textId="77777777" w:rsidR="00C346F8" w:rsidRPr="004479A7" w:rsidRDefault="00C346F8"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Function</w:t>
            </w:r>
          </w:p>
        </w:tc>
        <w:tc>
          <w:tcPr>
            <w:tcW w:w="2609" w:type="dxa"/>
            <w:shd w:val="clear" w:color="auto" w:fill="D9D9D9" w:themeFill="background1" w:themeFillShade="D9"/>
            <w:vAlign w:val="center"/>
          </w:tcPr>
          <w:p w14:paraId="33D1993F" w14:textId="77777777" w:rsidR="00C346F8" w:rsidRPr="004479A7" w:rsidRDefault="00C346F8"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API</w:t>
            </w:r>
            <w:r>
              <w:rPr>
                <w:rFonts w:asciiTheme="minorEastAsia" w:eastAsiaTheme="minorEastAsia" w:hAnsiTheme="minorEastAsia"/>
                <w:b/>
                <w:sz w:val="18"/>
                <w:szCs w:val="18"/>
              </w:rPr>
              <w:t xml:space="preserve"> Name</w:t>
            </w:r>
          </w:p>
        </w:tc>
        <w:tc>
          <w:tcPr>
            <w:tcW w:w="5187" w:type="dxa"/>
            <w:shd w:val="clear" w:color="auto" w:fill="D9D9D9" w:themeFill="background1" w:themeFillShade="D9"/>
            <w:vAlign w:val="center"/>
          </w:tcPr>
          <w:p w14:paraId="0AF0D923" w14:textId="77777777" w:rsidR="00C346F8" w:rsidRPr="004479A7" w:rsidRDefault="00C346F8"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URI</w:t>
            </w:r>
          </w:p>
        </w:tc>
        <w:tc>
          <w:tcPr>
            <w:tcW w:w="1184" w:type="dxa"/>
            <w:shd w:val="clear" w:color="auto" w:fill="D9D9D9" w:themeFill="background1" w:themeFillShade="D9"/>
            <w:vAlign w:val="center"/>
          </w:tcPr>
          <w:p w14:paraId="54C6BF9F" w14:textId="77777777" w:rsidR="00C346F8" w:rsidRPr="004479A7" w:rsidRDefault="00C346F8"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HTTP Method</w:t>
            </w:r>
          </w:p>
        </w:tc>
        <w:bookmarkStart w:id="11" w:name="_GoBack"/>
        <w:bookmarkEnd w:id="11"/>
      </w:tr>
      <w:tr w:rsidR="00C346F8" w:rsidRPr="004479A7" w14:paraId="56943DF9" w14:textId="77777777" w:rsidTr="00C346F8">
        <w:trPr>
          <w:jc w:val="center"/>
        </w:trPr>
        <w:tc>
          <w:tcPr>
            <w:tcW w:w="1497" w:type="dxa"/>
            <w:vMerge w:val="restart"/>
            <w:vAlign w:val="center"/>
          </w:tcPr>
          <w:p w14:paraId="37BD5864" w14:textId="77777777" w:rsidR="00C346F8" w:rsidRPr="004479A7" w:rsidRDefault="00C346F8" w:rsidP="00C346F8">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Account M</w:t>
            </w:r>
            <w:r w:rsidRPr="004479A7">
              <w:rPr>
                <w:rFonts w:asciiTheme="minorEastAsia" w:eastAsiaTheme="minorEastAsia" w:hAnsiTheme="minorEastAsia" w:hint="eastAsia"/>
                <w:sz w:val="18"/>
                <w:szCs w:val="18"/>
              </w:rPr>
              <w:t>anagement</w:t>
            </w:r>
          </w:p>
        </w:tc>
        <w:tc>
          <w:tcPr>
            <w:tcW w:w="2609" w:type="dxa"/>
          </w:tcPr>
          <w:p w14:paraId="75F4C313" w14:textId="77777777" w:rsidR="00C346F8" w:rsidRDefault="00C346F8" w:rsidP="00C346F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Pr>
                <w:rFonts w:asciiTheme="minorEastAsia" w:eastAsiaTheme="minorEastAsia" w:hAnsiTheme="minorEastAsia" w:hint="eastAsia"/>
                <w:sz w:val="18"/>
                <w:szCs w:val="18"/>
              </w:rPr>
              <w:t>r</w:t>
            </w:r>
            <w:r w:rsidRPr="004479A7">
              <w:rPr>
                <w:rFonts w:asciiTheme="minorEastAsia" w:eastAsiaTheme="minorEastAsia" w:hAnsiTheme="minorEastAsia" w:hint="eastAsia"/>
                <w:sz w:val="18"/>
                <w:szCs w:val="18"/>
              </w:rPr>
              <w:t>egistration</w:t>
            </w:r>
            <w:r>
              <w:rPr>
                <w:rFonts w:asciiTheme="minorEastAsia" w:eastAsiaTheme="minorEastAsia" w:hAnsiTheme="minorEastAsia"/>
                <w:sz w:val="18"/>
                <w:szCs w:val="18"/>
              </w:rPr>
              <w:t xml:space="preserve"> </w:t>
            </w:r>
          </w:p>
          <w:p w14:paraId="49ECAC6F" w14:textId="77777777" w:rsidR="00C346F8" w:rsidRPr="004479A7" w:rsidRDefault="00C346F8" w:rsidP="00C346F8">
            <w:pPr>
              <w:rPr>
                <w:rFonts w:asciiTheme="minorEastAsia" w:eastAsiaTheme="minorEastAsia" w:hAnsiTheme="minorEastAsia"/>
                <w:sz w:val="18"/>
                <w:szCs w:val="18"/>
              </w:rPr>
            </w:pPr>
            <w:r>
              <w:rPr>
                <w:rFonts w:asciiTheme="minorEastAsia" w:eastAsiaTheme="minorEastAsia" w:hAnsiTheme="minorEastAsia"/>
                <w:sz w:val="18"/>
                <w:szCs w:val="18"/>
              </w:rPr>
              <w:t>(For Open Banking)</w:t>
            </w:r>
          </w:p>
        </w:tc>
        <w:tc>
          <w:tcPr>
            <w:tcW w:w="5187" w:type="dxa"/>
            <w:vAlign w:val="center"/>
          </w:tcPr>
          <w:p w14:paraId="179FF3F8" w14:textId="77777777" w:rsidR="00C346F8" w:rsidRPr="004479A7" w:rsidRDefault="006B4893" w:rsidP="00C346F8">
            <w:pPr>
              <w:rPr>
                <w:rFonts w:asciiTheme="minorEastAsia" w:eastAsiaTheme="minorEastAsia" w:hAnsiTheme="minorEastAsia"/>
                <w:sz w:val="18"/>
                <w:szCs w:val="18"/>
              </w:rPr>
            </w:pPr>
            <w:hyperlink r:id="rId10" w:history="1">
              <w:r w:rsidR="00C346F8" w:rsidRPr="00C346F8">
                <w:rPr>
                  <w:rStyle w:val="ab"/>
                  <w:rFonts w:asciiTheme="minorEastAsia" w:eastAsiaTheme="minorEastAsia" w:hAnsiTheme="minorEastAsia"/>
                  <w:sz w:val="18"/>
                  <w:szCs w:val="18"/>
                </w:rPr>
                <w:t>https://npay.settlebank.co.kr/v2/api/acnt/reg</w:t>
              </w:r>
            </w:hyperlink>
            <w:r w:rsidR="00C346F8" w:rsidRPr="00C346F8">
              <w:rPr>
                <w:rFonts w:asciiTheme="minorEastAsia" w:eastAsiaTheme="minorEastAsia" w:hAnsiTheme="minorEastAsia"/>
                <w:sz w:val="18"/>
                <w:szCs w:val="18"/>
              </w:rPr>
              <w:tab/>
            </w:r>
          </w:p>
        </w:tc>
        <w:tc>
          <w:tcPr>
            <w:tcW w:w="1184" w:type="dxa"/>
            <w:vAlign w:val="center"/>
          </w:tcPr>
          <w:p w14:paraId="6E5F3C2B"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11D78288" w14:textId="77777777" w:rsidTr="00C346F8">
        <w:trPr>
          <w:jc w:val="center"/>
        </w:trPr>
        <w:tc>
          <w:tcPr>
            <w:tcW w:w="1497" w:type="dxa"/>
            <w:vMerge/>
            <w:vAlign w:val="center"/>
          </w:tcPr>
          <w:p w14:paraId="101A5925" w14:textId="77777777" w:rsidR="00C346F8" w:rsidRPr="004479A7" w:rsidRDefault="00C346F8" w:rsidP="00C346F8">
            <w:pPr>
              <w:jc w:val="center"/>
              <w:rPr>
                <w:rFonts w:asciiTheme="minorEastAsia" w:eastAsiaTheme="minorEastAsia" w:hAnsiTheme="minorEastAsia"/>
                <w:sz w:val="18"/>
                <w:szCs w:val="18"/>
              </w:rPr>
            </w:pPr>
          </w:p>
        </w:tc>
        <w:tc>
          <w:tcPr>
            <w:tcW w:w="2609" w:type="dxa"/>
          </w:tcPr>
          <w:p w14:paraId="5DDA9231" w14:textId="77777777" w:rsidR="00C346F8" w:rsidRPr="004479A7" w:rsidRDefault="00C346F8" w:rsidP="00C346F8">
            <w:pPr>
              <w:rPr>
                <w:rFonts w:asciiTheme="minorEastAsia" w:eastAsiaTheme="minorEastAsia" w:hAnsiTheme="minorEastAsia"/>
                <w:sz w:val="18"/>
                <w:szCs w:val="18"/>
              </w:rPr>
            </w:pPr>
            <w:commentRangeStart w:id="12"/>
            <w:r>
              <w:rPr>
                <w:rFonts w:asciiTheme="minorEastAsia" w:eastAsiaTheme="minorEastAsia" w:hAnsiTheme="minorEastAsia"/>
                <w:sz w:val="18"/>
                <w:szCs w:val="18"/>
              </w:rPr>
              <w:t>Open Banking account registration</w:t>
            </w:r>
            <w:commentRangeEnd w:id="12"/>
            <w:r w:rsidR="007E49EF">
              <w:rPr>
                <w:rStyle w:val="aff6"/>
              </w:rPr>
              <w:commentReference w:id="12"/>
            </w:r>
          </w:p>
        </w:tc>
        <w:tc>
          <w:tcPr>
            <w:tcW w:w="5187" w:type="dxa"/>
            <w:vAlign w:val="center"/>
          </w:tcPr>
          <w:p w14:paraId="25275305" w14:textId="77777777" w:rsidR="00C346F8" w:rsidRPr="004479A7" w:rsidRDefault="006B4893" w:rsidP="00C346F8">
            <w:pPr>
              <w:rPr>
                <w:rFonts w:asciiTheme="minorEastAsia" w:eastAsiaTheme="minorEastAsia" w:hAnsiTheme="minorEastAsia"/>
                <w:sz w:val="18"/>
                <w:szCs w:val="18"/>
              </w:rPr>
            </w:pPr>
            <w:hyperlink r:id="rId13" w:history="1">
              <w:r w:rsidR="00C346F8" w:rsidRPr="00C346F8">
                <w:rPr>
                  <w:rStyle w:val="ab"/>
                  <w:rFonts w:asciiTheme="minorEastAsia" w:eastAsiaTheme="minorEastAsia" w:hAnsiTheme="minorEastAsia"/>
                  <w:sz w:val="18"/>
                  <w:szCs w:val="18"/>
                </w:rPr>
                <w:t>https://npay.settlebank.co.kr/v2/api/acnt/obreg</w:t>
              </w:r>
            </w:hyperlink>
            <w:r w:rsidR="00C346F8" w:rsidRPr="00C346F8">
              <w:rPr>
                <w:rFonts w:asciiTheme="minorEastAsia" w:eastAsiaTheme="minorEastAsia" w:hAnsiTheme="minorEastAsia"/>
                <w:sz w:val="18"/>
                <w:szCs w:val="18"/>
              </w:rPr>
              <w:tab/>
            </w:r>
          </w:p>
        </w:tc>
        <w:tc>
          <w:tcPr>
            <w:tcW w:w="1184" w:type="dxa"/>
            <w:vAlign w:val="center"/>
          </w:tcPr>
          <w:p w14:paraId="70A8ABE6"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194E252F" w14:textId="77777777" w:rsidTr="00C346F8">
        <w:trPr>
          <w:jc w:val="center"/>
        </w:trPr>
        <w:tc>
          <w:tcPr>
            <w:tcW w:w="1497" w:type="dxa"/>
            <w:vMerge w:val="restart"/>
            <w:vAlign w:val="center"/>
          </w:tcPr>
          <w:p w14:paraId="13B74525" w14:textId="77777777" w:rsidR="00C346F8" w:rsidRPr="004479A7" w:rsidRDefault="00C346F8" w:rsidP="00C346F8">
            <w:pPr>
              <w:jc w:val="center"/>
              <w:rPr>
                <w:rFonts w:asciiTheme="minorEastAsia" w:eastAsiaTheme="minorEastAsia" w:hAnsiTheme="minorEastAsia"/>
                <w:sz w:val="18"/>
                <w:szCs w:val="18"/>
              </w:rPr>
            </w:pPr>
            <w:r>
              <w:rPr>
                <w:rFonts w:asciiTheme="minorEastAsia" w:eastAsiaTheme="minorEastAsia" w:hAnsiTheme="minorEastAsia"/>
                <w:sz w:val="18"/>
                <w:szCs w:val="18"/>
              </w:rPr>
              <w:t>Transfer</w:t>
            </w:r>
            <w:r>
              <w:rPr>
                <w:rFonts w:asciiTheme="minorEastAsia" w:eastAsiaTheme="minorEastAsia" w:hAnsiTheme="minorEastAsia" w:hint="eastAsia"/>
                <w:sz w:val="18"/>
                <w:szCs w:val="18"/>
              </w:rPr>
              <w:t xml:space="preserve"> S</w:t>
            </w:r>
            <w:r w:rsidRPr="004479A7">
              <w:rPr>
                <w:rFonts w:asciiTheme="minorEastAsia" w:eastAsiaTheme="minorEastAsia" w:hAnsiTheme="minorEastAsia" w:hint="eastAsia"/>
                <w:sz w:val="18"/>
                <w:szCs w:val="18"/>
              </w:rPr>
              <w:t>ervice</w:t>
            </w:r>
          </w:p>
        </w:tc>
        <w:tc>
          <w:tcPr>
            <w:tcW w:w="2609" w:type="dxa"/>
          </w:tcPr>
          <w:p w14:paraId="78E45695" w14:textId="77777777" w:rsidR="00C346F8" w:rsidRPr="004479A7" w:rsidRDefault="00C346F8" w:rsidP="00C346F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Payment </w:t>
            </w:r>
            <w:r>
              <w:rPr>
                <w:rFonts w:asciiTheme="minorEastAsia" w:eastAsiaTheme="minorEastAsia" w:hAnsiTheme="minorEastAsia"/>
                <w:sz w:val="18"/>
                <w:szCs w:val="18"/>
              </w:rPr>
              <w:t>(For Open Banking)</w:t>
            </w:r>
          </w:p>
        </w:tc>
        <w:tc>
          <w:tcPr>
            <w:tcW w:w="5187" w:type="dxa"/>
            <w:vAlign w:val="center"/>
          </w:tcPr>
          <w:p w14:paraId="6ADA9088" w14:textId="77777777" w:rsidR="00C346F8" w:rsidRPr="004479A7" w:rsidRDefault="006B4893" w:rsidP="00C346F8">
            <w:pPr>
              <w:rPr>
                <w:rFonts w:asciiTheme="minorEastAsia" w:eastAsiaTheme="minorEastAsia" w:hAnsiTheme="minorEastAsia"/>
                <w:sz w:val="18"/>
                <w:szCs w:val="18"/>
              </w:rPr>
            </w:pPr>
            <w:hyperlink r:id="rId14" w:history="1">
              <w:r w:rsidR="00C346F8" w:rsidRPr="00C346F8">
                <w:rPr>
                  <w:rStyle w:val="ab"/>
                  <w:rFonts w:asciiTheme="minorEastAsia" w:eastAsiaTheme="minorEastAsia" w:hAnsiTheme="minorEastAsia"/>
                  <w:sz w:val="18"/>
                  <w:szCs w:val="18"/>
                </w:rPr>
                <w:t>https://npay.settlebank.co.kr/v2/api/pay/confirm</w:t>
              </w:r>
            </w:hyperlink>
            <w:r w:rsidR="00C346F8" w:rsidRPr="00C346F8">
              <w:rPr>
                <w:rFonts w:asciiTheme="minorEastAsia" w:eastAsiaTheme="minorEastAsia" w:hAnsiTheme="minorEastAsia"/>
                <w:sz w:val="18"/>
                <w:szCs w:val="18"/>
              </w:rPr>
              <w:tab/>
            </w:r>
          </w:p>
        </w:tc>
        <w:tc>
          <w:tcPr>
            <w:tcW w:w="1184" w:type="dxa"/>
            <w:vAlign w:val="center"/>
          </w:tcPr>
          <w:p w14:paraId="5DE79BBA"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1289364A" w14:textId="77777777" w:rsidTr="00C346F8">
        <w:trPr>
          <w:jc w:val="center"/>
        </w:trPr>
        <w:tc>
          <w:tcPr>
            <w:tcW w:w="1497" w:type="dxa"/>
            <w:vMerge/>
            <w:vAlign w:val="center"/>
          </w:tcPr>
          <w:p w14:paraId="65F54427" w14:textId="77777777" w:rsidR="00C346F8" w:rsidRPr="004479A7" w:rsidRDefault="00C346F8" w:rsidP="00C346F8">
            <w:pPr>
              <w:jc w:val="center"/>
              <w:rPr>
                <w:rFonts w:asciiTheme="minorEastAsia" w:eastAsiaTheme="minorEastAsia" w:hAnsiTheme="minorEastAsia"/>
                <w:sz w:val="18"/>
                <w:szCs w:val="18"/>
              </w:rPr>
            </w:pPr>
          </w:p>
        </w:tc>
        <w:tc>
          <w:tcPr>
            <w:tcW w:w="2609" w:type="dxa"/>
          </w:tcPr>
          <w:p w14:paraId="0D448255" w14:textId="77777777" w:rsidR="00C346F8" w:rsidRPr="004479A7" w:rsidRDefault="00C346F8" w:rsidP="00C346F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Payment cancel</w:t>
            </w:r>
            <w:r>
              <w:rPr>
                <w:rFonts w:asciiTheme="minorEastAsia" w:eastAsiaTheme="minorEastAsia" w:hAnsiTheme="minorEastAsia"/>
                <w:sz w:val="18"/>
                <w:szCs w:val="18"/>
              </w:rPr>
              <w:t>lation</w:t>
            </w:r>
            <w:r>
              <w:rPr>
                <w:rFonts w:asciiTheme="minorEastAsia" w:eastAsiaTheme="minorEastAsia" w:hAnsiTheme="minorEastAsia" w:hint="eastAsia"/>
                <w:sz w:val="18"/>
                <w:szCs w:val="18"/>
              </w:rPr>
              <w:t>/r</w:t>
            </w:r>
            <w:r w:rsidRPr="004479A7">
              <w:rPr>
                <w:rFonts w:asciiTheme="minorEastAsia" w:eastAsiaTheme="minorEastAsia" w:hAnsiTheme="minorEastAsia" w:hint="eastAsia"/>
                <w:sz w:val="18"/>
                <w:szCs w:val="18"/>
              </w:rPr>
              <w:t>efund</w:t>
            </w:r>
          </w:p>
        </w:tc>
        <w:tc>
          <w:tcPr>
            <w:tcW w:w="5187" w:type="dxa"/>
            <w:vAlign w:val="center"/>
          </w:tcPr>
          <w:p w14:paraId="1848BB84" w14:textId="77777777" w:rsidR="00C346F8" w:rsidRPr="004479A7" w:rsidRDefault="006B4893" w:rsidP="00C346F8">
            <w:pPr>
              <w:rPr>
                <w:rFonts w:asciiTheme="minorEastAsia" w:eastAsiaTheme="minorEastAsia" w:hAnsiTheme="minorEastAsia"/>
                <w:sz w:val="18"/>
                <w:szCs w:val="18"/>
              </w:rPr>
            </w:pPr>
            <w:hyperlink r:id="rId15" w:history="1">
              <w:r w:rsidR="00C346F8" w:rsidRPr="00C346F8">
                <w:rPr>
                  <w:rStyle w:val="ab"/>
                  <w:rFonts w:asciiTheme="minorEastAsia" w:eastAsiaTheme="minorEastAsia" w:hAnsiTheme="minorEastAsia"/>
                  <w:sz w:val="18"/>
                  <w:szCs w:val="18"/>
                </w:rPr>
                <w:t>https://npay.settlebank.co.kr/v1/api/pay/cancel</w:t>
              </w:r>
            </w:hyperlink>
            <w:r w:rsidR="00C346F8" w:rsidRPr="00C346F8">
              <w:rPr>
                <w:rFonts w:asciiTheme="minorEastAsia" w:eastAsiaTheme="minorEastAsia" w:hAnsiTheme="minorEastAsia"/>
                <w:sz w:val="18"/>
                <w:szCs w:val="18"/>
              </w:rPr>
              <w:tab/>
            </w:r>
          </w:p>
        </w:tc>
        <w:tc>
          <w:tcPr>
            <w:tcW w:w="1184" w:type="dxa"/>
            <w:vAlign w:val="center"/>
          </w:tcPr>
          <w:p w14:paraId="394E791E"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29FDEB43" w14:textId="77777777" w:rsidTr="00C346F8">
        <w:trPr>
          <w:jc w:val="center"/>
        </w:trPr>
        <w:tc>
          <w:tcPr>
            <w:tcW w:w="1497" w:type="dxa"/>
            <w:vMerge/>
            <w:vAlign w:val="center"/>
          </w:tcPr>
          <w:p w14:paraId="34F465D0" w14:textId="77777777" w:rsidR="00C346F8" w:rsidRPr="004479A7" w:rsidRDefault="00C346F8" w:rsidP="00C346F8">
            <w:pPr>
              <w:jc w:val="center"/>
              <w:rPr>
                <w:rFonts w:asciiTheme="minorEastAsia" w:eastAsiaTheme="minorEastAsia" w:hAnsiTheme="minorEastAsia"/>
                <w:sz w:val="18"/>
                <w:szCs w:val="18"/>
              </w:rPr>
            </w:pPr>
          </w:p>
        </w:tc>
        <w:tc>
          <w:tcPr>
            <w:tcW w:w="2609" w:type="dxa"/>
          </w:tcPr>
          <w:p w14:paraId="1EF2A77E" w14:textId="77777777" w:rsidR="00C346F8" w:rsidRPr="004479A7" w:rsidRDefault="00C346F8" w:rsidP="00C346F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Remittance</w:t>
            </w:r>
          </w:p>
        </w:tc>
        <w:tc>
          <w:tcPr>
            <w:tcW w:w="5187" w:type="dxa"/>
            <w:vAlign w:val="center"/>
          </w:tcPr>
          <w:p w14:paraId="5E1058D3" w14:textId="77777777" w:rsidR="00C346F8" w:rsidRPr="004479A7" w:rsidRDefault="006B4893" w:rsidP="00C346F8">
            <w:pPr>
              <w:rPr>
                <w:rFonts w:asciiTheme="minorEastAsia" w:eastAsiaTheme="minorEastAsia" w:hAnsiTheme="minorEastAsia"/>
                <w:sz w:val="18"/>
                <w:szCs w:val="18"/>
              </w:rPr>
            </w:pPr>
            <w:hyperlink r:id="rId16" w:history="1">
              <w:r w:rsidR="00C346F8" w:rsidRPr="00C346F8">
                <w:rPr>
                  <w:rStyle w:val="ab"/>
                  <w:rFonts w:asciiTheme="minorEastAsia" w:eastAsiaTheme="minorEastAsia" w:hAnsiTheme="minorEastAsia"/>
                  <w:sz w:val="18"/>
                  <w:szCs w:val="18"/>
                </w:rPr>
                <w:t>https://npay.settlebank.co.kr/v1/api/pay/rmt</w:t>
              </w:r>
              <w:r w:rsidR="00C346F8" w:rsidRPr="00C346F8">
                <w:rPr>
                  <w:rStyle w:val="ab"/>
                  <w:rFonts w:asciiTheme="minorEastAsia" w:eastAsiaTheme="minorEastAsia" w:hAnsiTheme="minorEastAsia"/>
                  <w:sz w:val="18"/>
                  <w:szCs w:val="18"/>
                </w:rPr>
                <w:tab/>
              </w:r>
            </w:hyperlink>
          </w:p>
        </w:tc>
        <w:tc>
          <w:tcPr>
            <w:tcW w:w="1184" w:type="dxa"/>
            <w:vAlign w:val="center"/>
          </w:tcPr>
          <w:p w14:paraId="342C7E81"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212EC170" w14:textId="77777777" w:rsidTr="00C346F8">
        <w:trPr>
          <w:jc w:val="center"/>
        </w:trPr>
        <w:tc>
          <w:tcPr>
            <w:tcW w:w="1497" w:type="dxa"/>
            <w:vMerge/>
            <w:vAlign w:val="center"/>
          </w:tcPr>
          <w:p w14:paraId="0D373F5C" w14:textId="77777777" w:rsidR="00C346F8" w:rsidRPr="004479A7" w:rsidRDefault="00C346F8" w:rsidP="00C346F8">
            <w:pPr>
              <w:jc w:val="center"/>
              <w:rPr>
                <w:rFonts w:asciiTheme="minorEastAsia" w:eastAsiaTheme="minorEastAsia" w:hAnsiTheme="minorEastAsia"/>
                <w:sz w:val="18"/>
                <w:szCs w:val="18"/>
              </w:rPr>
            </w:pPr>
          </w:p>
        </w:tc>
        <w:tc>
          <w:tcPr>
            <w:tcW w:w="2609" w:type="dxa"/>
          </w:tcPr>
          <w:p w14:paraId="1B8673FB" w14:textId="77777777" w:rsidR="00C346F8" w:rsidRPr="004479A7" w:rsidRDefault="00C346F8" w:rsidP="00C346F8">
            <w:pPr>
              <w:rPr>
                <w:rFonts w:asciiTheme="minorEastAsia" w:eastAsiaTheme="minorEastAsia" w:hAnsiTheme="minorEastAsia"/>
                <w:sz w:val="18"/>
                <w:szCs w:val="18"/>
              </w:rPr>
            </w:pPr>
            <w:r>
              <w:rPr>
                <w:rFonts w:asciiTheme="minorEastAsia" w:eastAsiaTheme="minorEastAsia" w:hAnsiTheme="minorEastAsia"/>
                <w:sz w:val="18"/>
                <w:szCs w:val="18"/>
              </w:rPr>
              <w:t>Request for return of funds</w:t>
            </w:r>
          </w:p>
        </w:tc>
        <w:tc>
          <w:tcPr>
            <w:tcW w:w="5187" w:type="dxa"/>
            <w:vAlign w:val="center"/>
          </w:tcPr>
          <w:p w14:paraId="101C2992" w14:textId="77777777" w:rsidR="00C346F8" w:rsidRPr="003A4796" w:rsidRDefault="006B4893" w:rsidP="00C346F8">
            <w:pPr>
              <w:rPr>
                <w:rFonts w:asciiTheme="minorEastAsia" w:eastAsiaTheme="minorEastAsia" w:hAnsiTheme="minorEastAsia"/>
                <w:sz w:val="18"/>
                <w:szCs w:val="18"/>
              </w:rPr>
            </w:pPr>
            <w:hyperlink r:id="rId17" w:history="1">
              <w:r w:rsidR="00C346F8" w:rsidRPr="00C346F8">
                <w:rPr>
                  <w:rStyle w:val="ab"/>
                  <w:rFonts w:asciiTheme="minorEastAsia" w:eastAsiaTheme="minorEastAsia" w:hAnsiTheme="minorEastAsia"/>
                  <w:sz w:val="18"/>
                  <w:szCs w:val="18"/>
                </w:rPr>
                <w:t>https://npay.settlebank.co.kr/v2/api/fundsReturn/req</w:t>
              </w:r>
              <w:r w:rsidR="00C346F8" w:rsidRPr="00C346F8">
                <w:rPr>
                  <w:rStyle w:val="ab"/>
                  <w:rFonts w:asciiTheme="minorEastAsia" w:eastAsiaTheme="minorEastAsia" w:hAnsiTheme="minorEastAsia"/>
                  <w:sz w:val="18"/>
                  <w:szCs w:val="18"/>
                </w:rPr>
                <w:tab/>
              </w:r>
            </w:hyperlink>
          </w:p>
        </w:tc>
        <w:tc>
          <w:tcPr>
            <w:tcW w:w="1184" w:type="dxa"/>
            <w:vAlign w:val="center"/>
          </w:tcPr>
          <w:p w14:paraId="23738129"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50ADB5E4" w14:textId="77777777" w:rsidTr="00C346F8">
        <w:trPr>
          <w:jc w:val="center"/>
        </w:trPr>
        <w:tc>
          <w:tcPr>
            <w:tcW w:w="1497" w:type="dxa"/>
            <w:vMerge w:val="restart"/>
            <w:vAlign w:val="center"/>
          </w:tcPr>
          <w:p w14:paraId="19BF9A5D" w14:textId="77777777" w:rsidR="00C346F8" w:rsidRPr="004479A7" w:rsidRDefault="00C346F8" w:rsidP="00C346F8">
            <w:pPr>
              <w:jc w:val="center"/>
              <w:rPr>
                <w:rFonts w:asciiTheme="minorEastAsia" w:eastAsiaTheme="minorEastAsia" w:hAnsiTheme="minorEastAsia"/>
                <w:sz w:val="18"/>
                <w:szCs w:val="18"/>
              </w:rPr>
            </w:pPr>
            <w:r>
              <w:rPr>
                <w:rFonts w:asciiTheme="minorEastAsia" w:eastAsiaTheme="minorEastAsia" w:hAnsiTheme="minorEastAsia"/>
                <w:sz w:val="18"/>
                <w:szCs w:val="18"/>
              </w:rPr>
              <w:t>Inquiry S</w:t>
            </w:r>
            <w:r w:rsidRPr="004479A7">
              <w:rPr>
                <w:rFonts w:asciiTheme="minorEastAsia" w:eastAsiaTheme="minorEastAsia" w:hAnsiTheme="minorEastAsia"/>
                <w:sz w:val="18"/>
                <w:szCs w:val="18"/>
              </w:rPr>
              <w:t>ervice</w:t>
            </w:r>
          </w:p>
        </w:tc>
        <w:tc>
          <w:tcPr>
            <w:tcW w:w="2609" w:type="dxa"/>
          </w:tcPr>
          <w:p w14:paraId="6691AFDC" w14:textId="77777777" w:rsidR="00C346F8" w:rsidRPr="004479A7" w:rsidRDefault="00C346F8"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w:t>
            </w:r>
            <w:r>
              <w:rPr>
                <w:rFonts w:asciiTheme="minorEastAsia" w:eastAsiaTheme="minorEastAsia" w:hAnsiTheme="minorEastAsia"/>
                <w:sz w:val="18"/>
                <w:szCs w:val="18"/>
              </w:rPr>
              <w:t xml:space="preserve"> inquiry</w:t>
            </w:r>
          </w:p>
        </w:tc>
        <w:tc>
          <w:tcPr>
            <w:tcW w:w="5187" w:type="dxa"/>
            <w:vAlign w:val="center"/>
          </w:tcPr>
          <w:p w14:paraId="7E146F19" w14:textId="77777777" w:rsidR="00C346F8" w:rsidRPr="004479A7" w:rsidRDefault="006B4893" w:rsidP="00C346F8">
            <w:pPr>
              <w:rPr>
                <w:rFonts w:asciiTheme="minorEastAsia" w:eastAsiaTheme="minorEastAsia" w:hAnsiTheme="minorEastAsia"/>
                <w:sz w:val="18"/>
                <w:szCs w:val="18"/>
              </w:rPr>
            </w:pPr>
            <w:hyperlink r:id="rId18" w:history="1">
              <w:r w:rsidR="00C346F8" w:rsidRPr="00C346F8">
                <w:rPr>
                  <w:rStyle w:val="ab"/>
                  <w:rFonts w:asciiTheme="minorEastAsia" w:eastAsiaTheme="minorEastAsia" w:hAnsiTheme="minorEastAsia"/>
                  <w:sz w:val="18"/>
                  <w:szCs w:val="18"/>
                </w:rPr>
                <w:t>https://npay.settlebank.co.kr/v1/api/pay/morw</w:t>
              </w:r>
            </w:hyperlink>
            <w:r w:rsidR="00C346F8" w:rsidRPr="00C346F8">
              <w:rPr>
                <w:rFonts w:asciiTheme="minorEastAsia" w:eastAsiaTheme="minorEastAsia" w:hAnsiTheme="minorEastAsia"/>
                <w:sz w:val="18"/>
                <w:szCs w:val="18"/>
              </w:rPr>
              <w:tab/>
            </w:r>
          </w:p>
        </w:tc>
        <w:tc>
          <w:tcPr>
            <w:tcW w:w="1184" w:type="dxa"/>
            <w:vAlign w:val="center"/>
          </w:tcPr>
          <w:p w14:paraId="70F70CA9"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1648AD29" w14:textId="77777777" w:rsidTr="00C346F8">
        <w:trPr>
          <w:jc w:val="center"/>
        </w:trPr>
        <w:tc>
          <w:tcPr>
            <w:tcW w:w="1497" w:type="dxa"/>
            <w:vMerge/>
          </w:tcPr>
          <w:p w14:paraId="3327C777" w14:textId="77777777" w:rsidR="00C346F8" w:rsidRPr="004479A7" w:rsidRDefault="00C346F8" w:rsidP="00C346F8">
            <w:pPr>
              <w:rPr>
                <w:rFonts w:asciiTheme="minorEastAsia" w:eastAsiaTheme="minorEastAsia" w:hAnsiTheme="minorEastAsia"/>
                <w:sz w:val="18"/>
                <w:szCs w:val="18"/>
              </w:rPr>
            </w:pPr>
          </w:p>
        </w:tc>
        <w:tc>
          <w:tcPr>
            <w:tcW w:w="2609" w:type="dxa"/>
          </w:tcPr>
          <w:p w14:paraId="181BFFB1" w14:textId="77777777" w:rsidR="00C346F8" w:rsidRPr="004479A7" w:rsidRDefault="00C346F8"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history inquiry</w:t>
            </w:r>
          </w:p>
        </w:tc>
        <w:tc>
          <w:tcPr>
            <w:tcW w:w="5187" w:type="dxa"/>
            <w:vAlign w:val="center"/>
          </w:tcPr>
          <w:p w14:paraId="052CEC84" w14:textId="77777777" w:rsidR="00C346F8" w:rsidRPr="004479A7" w:rsidRDefault="006B4893" w:rsidP="00C346F8">
            <w:pPr>
              <w:rPr>
                <w:rFonts w:asciiTheme="minorEastAsia" w:eastAsiaTheme="minorEastAsia" w:hAnsiTheme="minorEastAsia"/>
                <w:sz w:val="18"/>
                <w:szCs w:val="18"/>
              </w:rPr>
            </w:pPr>
            <w:hyperlink r:id="rId19" w:history="1">
              <w:r w:rsidR="00C346F8" w:rsidRPr="00C346F8">
                <w:rPr>
                  <w:rStyle w:val="ab"/>
                  <w:rFonts w:asciiTheme="minorEastAsia" w:eastAsiaTheme="minorEastAsia" w:hAnsiTheme="minorEastAsia"/>
                  <w:sz w:val="18"/>
                  <w:szCs w:val="18"/>
                </w:rPr>
                <w:t>https://npay.settlebank.co.kr/v1/api/pay/translist</w:t>
              </w:r>
            </w:hyperlink>
            <w:r w:rsidR="00C346F8" w:rsidRPr="00C346F8">
              <w:rPr>
                <w:rFonts w:asciiTheme="minorEastAsia" w:eastAsiaTheme="minorEastAsia" w:hAnsiTheme="minorEastAsia"/>
                <w:sz w:val="18"/>
                <w:szCs w:val="18"/>
              </w:rPr>
              <w:tab/>
            </w:r>
          </w:p>
        </w:tc>
        <w:tc>
          <w:tcPr>
            <w:tcW w:w="1184" w:type="dxa"/>
            <w:vAlign w:val="center"/>
          </w:tcPr>
          <w:p w14:paraId="277A34CF"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6264D657" w14:textId="77777777" w:rsidTr="00C346F8">
        <w:trPr>
          <w:jc w:val="center"/>
        </w:trPr>
        <w:tc>
          <w:tcPr>
            <w:tcW w:w="1497" w:type="dxa"/>
            <w:vMerge/>
          </w:tcPr>
          <w:p w14:paraId="7D27CE10" w14:textId="77777777" w:rsidR="00C346F8" w:rsidRPr="004479A7" w:rsidRDefault="00C346F8" w:rsidP="00C346F8">
            <w:pPr>
              <w:rPr>
                <w:rFonts w:asciiTheme="minorEastAsia" w:eastAsiaTheme="minorEastAsia" w:hAnsiTheme="minorEastAsia"/>
                <w:sz w:val="18"/>
                <w:szCs w:val="18"/>
              </w:rPr>
            </w:pPr>
          </w:p>
        </w:tc>
        <w:tc>
          <w:tcPr>
            <w:tcW w:w="2609" w:type="dxa"/>
          </w:tcPr>
          <w:p w14:paraId="7B1949A6" w14:textId="77777777" w:rsidR="00C346F8" w:rsidRPr="004479A7" w:rsidRDefault="00C346F8" w:rsidP="00C346F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list</w:t>
            </w:r>
            <w:r>
              <w:rPr>
                <w:rFonts w:asciiTheme="minorEastAsia" w:eastAsiaTheme="minorEastAsia" w:hAnsiTheme="minorEastAsia"/>
                <w:sz w:val="18"/>
                <w:szCs w:val="18"/>
              </w:rPr>
              <w:t xml:space="preserve"> inquiry</w:t>
            </w:r>
          </w:p>
        </w:tc>
        <w:tc>
          <w:tcPr>
            <w:tcW w:w="5187" w:type="dxa"/>
            <w:vAlign w:val="center"/>
          </w:tcPr>
          <w:p w14:paraId="142B5FAA" w14:textId="77777777" w:rsidR="00C346F8" w:rsidRPr="004479A7" w:rsidRDefault="006B4893" w:rsidP="00C346F8">
            <w:pPr>
              <w:rPr>
                <w:rFonts w:asciiTheme="minorEastAsia" w:eastAsiaTheme="minorEastAsia" w:hAnsiTheme="minorEastAsia"/>
                <w:sz w:val="18"/>
                <w:szCs w:val="18"/>
              </w:rPr>
            </w:pPr>
            <w:hyperlink r:id="rId20" w:history="1">
              <w:r w:rsidR="00C346F8" w:rsidRPr="00FC00FB">
                <w:rPr>
                  <w:rStyle w:val="ab"/>
                  <w:rFonts w:asciiTheme="minorEastAsia" w:eastAsiaTheme="minorEastAsia" w:hAnsiTheme="minorEastAsia"/>
                  <w:sz w:val="18"/>
                  <w:szCs w:val="18"/>
                </w:rPr>
                <w:t>https://npay.settlebank.co.kr/v1/api/acnt/list</w:t>
              </w:r>
              <w:r w:rsidR="00C346F8" w:rsidRPr="00FC00FB">
                <w:rPr>
                  <w:rStyle w:val="ab"/>
                  <w:rFonts w:asciiTheme="minorEastAsia" w:eastAsiaTheme="minorEastAsia" w:hAnsiTheme="minorEastAsia"/>
                  <w:sz w:val="18"/>
                  <w:szCs w:val="18"/>
                </w:rPr>
                <w:tab/>
              </w:r>
            </w:hyperlink>
          </w:p>
        </w:tc>
        <w:tc>
          <w:tcPr>
            <w:tcW w:w="1184" w:type="dxa"/>
            <w:vAlign w:val="center"/>
          </w:tcPr>
          <w:p w14:paraId="5F01C80F"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C346F8" w:rsidRPr="004479A7" w14:paraId="1520AF3A" w14:textId="77777777" w:rsidTr="00C346F8">
        <w:trPr>
          <w:jc w:val="center"/>
        </w:trPr>
        <w:tc>
          <w:tcPr>
            <w:tcW w:w="1497" w:type="dxa"/>
            <w:vMerge/>
          </w:tcPr>
          <w:p w14:paraId="517FC137" w14:textId="77777777" w:rsidR="00C346F8" w:rsidRPr="004479A7" w:rsidRDefault="00C346F8" w:rsidP="00C346F8">
            <w:pPr>
              <w:rPr>
                <w:rFonts w:asciiTheme="minorEastAsia" w:eastAsiaTheme="minorEastAsia" w:hAnsiTheme="minorEastAsia"/>
                <w:sz w:val="18"/>
                <w:szCs w:val="18"/>
              </w:rPr>
            </w:pPr>
          </w:p>
        </w:tc>
        <w:tc>
          <w:tcPr>
            <w:tcW w:w="2609" w:type="dxa"/>
          </w:tcPr>
          <w:p w14:paraId="2D242D41" w14:textId="77777777" w:rsidR="00C346F8" w:rsidRPr="004479A7" w:rsidRDefault="00C346F8"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Confirmation of request for return of funds</w:t>
            </w:r>
          </w:p>
        </w:tc>
        <w:tc>
          <w:tcPr>
            <w:tcW w:w="5187" w:type="dxa"/>
            <w:vAlign w:val="center"/>
          </w:tcPr>
          <w:p w14:paraId="5FE8DB05" w14:textId="77777777" w:rsidR="00C346F8" w:rsidRPr="004479A7" w:rsidRDefault="006B4893" w:rsidP="00C346F8">
            <w:pPr>
              <w:rPr>
                <w:rFonts w:asciiTheme="minorEastAsia" w:eastAsiaTheme="minorEastAsia" w:hAnsiTheme="minorEastAsia"/>
                <w:sz w:val="18"/>
                <w:szCs w:val="18"/>
              </w:rPr>
            </w:pPr>
            <w:hyperlink r:id="rId21" w:history="1">
              <w:r w:rsidR="00C346F8" w:rsidRPr="00FC00FB">
                <w:rPr>
                  <w:rStyle w:val="ab"/>
                  <w:rFonts w:asciiTheme="minorEastAsia" w:eastAsiaTheme="minorEastAsia" w:hAnsiTheme="minorEastAsia"/>
                  <w:sz w:val="18"/>
                  <w:szCs w:val="18"/>
                </w:rPr>
                <w:t>https://npay.settlebank</w:t>
              </w:r>
              <w:r w:rsidR="00FC00FB" w:rsidRPr="00FC00FB">
                <w:rPr>
                  <w:rStyle w:val="ab"/>
                  <w:rFonts w:asciiTheme="minorEastAsia" w:eastAsiaTheme="minorEastAsia" w:hAnsiTheme="minorEastAsia"/>
                  <w:sz w:val="18"/>
                  <w:szCs w:val="18"/>
                </w:rPr>
                <w:t>.co.kr/v2/api/fundsReturn/check</w:t>
              </w:r>
            </w:hyperlink>
          </w:p>
        </w:tc>
        <w:tc>
          <w:tcPr>
            <w:tcW w:w="1184" w:type="dxa"/>
            <w:vAlign w:val="center"/>
          </w:tcPr>
          <w:p w14:paraId="032748CE" w14:textId="77777777" w:rsidR="00C346F8" w:rsidRPr="004479A7" w:rsidRDefault="00C346F8" w:rsidP="00C346F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bl>
    <w:p w14:paraId="21EEF3E1" w14:textId="77777777" w:rsidR="00C346F8" w:rsidRPr="00C346F8" w:rsidRDefault="00C346F8" w:rsidP="00C346F8">
      <w:pPr>
        <w:pStyle w:val="cq11"/>
        <w:ind w:left="440"/>
      </w:pPr>
    </w:p>
    <w:p w14:paraId="670EC4DE" w14:textId="77777777" w:rsidR="00D025CF" w:rsidRDefault="00D025CF">
      <w:pPr>
        <w:pStyle w:val="2"/>
      </w:pPr>
      <w:bookmarkStart w:id="13" w:name="_Toc134516384"/>
      <w:r>
        <w:rPr>
          <w:rFonts w:hint="eastAsia"/>
        </w:rPr>
        <w:t>General</w:t>
      </w:r>
      <w:bookmarkEnd w:id="13"/>
      <w:r>
        <w:rPr>
          <w:rFonts w:hint="eastAsia"/>
        </w:rPr>
        <w:t xml:space="preserve"> </w:t>
      </w:r>
    </w:p>
    <w:p w14:paraId="3CA37973" w14:textId="77777777" w:rsidR="00C346F8" w:rsidRPr="004479A7" w:rsidRDefault="00C346F8" w:rsidP="00C346F8">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The </w:t>
      </w:r>
      <w:r>
        <w:rPr>
          <w:rFonts w:asciiTheme="minorEastAsia" w:eastAsiaTheme="minorEastAsia" w:hAnsiTheme="minorEastAsia"/>
        </w:rPr>
        <w:t>following</w:t>
      </w:r>
      <w:r w:rsidRPr="004479A7">
        <w:rPr>
          <w:rFonts w:asciiTheme="minorEastAsia" w:eastAsiaTheme="minorEastAsia" w:hAnsiTheme="minorEastAsia" w:hint="eastAsia"/>
        </w:rPr>
        <w:t xml:space="preserve"> </w:t>
      </w:r>
      <w:r w:rsidRPr="004479A7">
        <w:rPr>
          <w:rFonts w:asciiTheme="minorEastAsia" w:eastAsiaTheme="minorEastAsia" w:hAnsiTheme="minorEastAsia"/>
        </w:rPr>
        <w:t>is a general description of the integration referred to in this document</w:t>
      </w:r>
      <w:r w:rsidRPr="004479A7">
        <w:rPr>
          <w:rFonts w:asciiTheme="minorEastAsia" w:eastAsiaTheme="minorEastAsia" w:hAnsiTheme="minorEastAsia" w:hint="eastAsia"/>
        </w:rPr>
        <w:t>.</w:t>
      </w:r>
    </w:p>
    <w:p w14:paraId="667713D5" w14:textId="77777777" w:rsidR="00C346F8" w:rsidRPr="004479A7" w:rsidRDefault="00C346F8" w:rsidP="00C346F8">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 xml:space="preserve">Required fields in the request/response parameters use </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 xml:space="preserve"> </w:t>
      </w:r>
      <w:r w:rsidRPr="004479A7">
        <w:rPr>
          <w:rFonts w:asciiTheme="minorEastAsia" w:eastAsiaTheme="minorEastAsia" w:hAnsiTheme="minorEastAsia"/>
          <w:szCs w:val="20"/>
        </w:rPr>
        <w:t>symbol and selected fields use ‘</w:t>
      </w:r>
      <w:r w:rsidRPr="004479A7">
        <w:rPr>
          <w:rFonts w:asciiTheme="minorEastAsia" w:eastAsiaTheme="minorEastAsia" w:hAnsiTheme="minorEastAsia" w:hint="eastAsia"/>
          <w:szCs w:val="20"/>
        </w:rPr>
        <w:t>○</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 xml:space="preserve"> s</w:t>
      </w:r>
      <w:r w:rsidRPr="004479A7">
        <w:rPr>
          <w:rFonts w:asciiTheme="minorEastAsia" w:eastAsiaTheme="minorEastAsia" w:hAnsiTheme="minorEastAsia"/>
          <w:szCs w:val="20"/>
        </w:rPr>
        <w:t>ymbol</w:t>
      </w:r>
      <w:r w:rsidRPr="004479A7">
        <w:rPr>
          <w:rFonts w:asciiTheme="minorEastAsia" w:eastAsiaTheme="minorEastAsia" w:hAnsiTheme="minorEastAsia" w:hint="eastAsia"/>
          <w:szCs w:val="20"/>
        </w:rPr>
        <w:t>.</w:t>
      </w:r>
    </w:p>
    <w:p w14:paraId="0140B12B" w14:textId="77777777" w:rsidR="00C346F8" w:rsidRPr="004479A7" w:rsidRDefault="00C346F8" w:rsidP="00C346F8">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Data Type</w:t>
      </w:r>
    </w:p>
    <w:p w14:paraId="29D9697B" w14:textId="77777777" w:rsidR="00C346F8" w:rsidRPr="004479A7" w:rsidRDefault="00EE4FD7" w:rsidP="00C346F8">
      <w:pPr>
        <w:pStyle w:val="cq11"/>
        <w:ind w:leftChars="0" w:left="1240"/>
        <w:rPr>
          <w:rFonts w:asciiTheme="minorEastAsia" w:eastAsiaTheme="minorEastAsia" w:hAnsiTheme="minorEastAsia"/>
          <w:szCs w:val="20"/>
        </w:rPr>
      </w:pPr>
      <w:r>
        <w:rPr>
          <w:rFonts w:asciiTheme="minorEastAsia" w:eastAsiaTheme="minorEastAsia" w:hAnsiTheme="minorEastAsia" w:hint="eastAsia"/>
          <w:szCs w:val="20"/>
        </w:rPr>
        <w:t>N</w:t>
      </w:r>
      <w:r w:rsidR="00C346F8" w:rsidRPr="004479A7">
        <w:rPr>
          <w:rFonts w:asciiTheme="minorEastAsia" w:eastAsiaTheme="minorEastAsia" w:hAnsiTheme="minorEastAsia" w:hint="eastAsia"/>
          <w:szCs w:val="20"/>
        </w:rPr>
        <w:t>: Numeric Characters</w:t>
      </w:r>
    </w:p>
    <w:p w14:paraId="14B069A1" w14:textId="77777777" w:rsidR="00C346F8" w:rsidRDefault="00EE4FD7" w:rsidP="00C346F8">
      <w:pPr>
        <w:pStyle w:val="cq11"/>
        <w:ind w:leftChars="0" w:left="1240"/>
        <w:rPr>
          <w:rFonts w:asciiTheme="minorEastAsia" w:eastAsiaTheme="minorEastAsia" w:hAnsiTheme="minorEastAsia"/>
          <w:szCs w:val="20"/>
        </w:rPr>
      </w:pPr>
      <w:r>
        <w:rPr>
          <w:rFonts w:asciiTheme="minorEastAsia" w:eastAsiaTheme="minorEastAsia" w:hAnsiTheme="minorEastAsia" w:hint="eastAsia"/>
          <w:szCs w:val="20"/>
        </w:rPr>
        <w:lastRenderedPageBreak/>
        <w:t>A</w:t>
      </w:r>
      <w:r w:rsidR="00C346F8" w:rsidRPr="004479A7">
        <w:rPr>
          <w:rFonts w:asciiTheme="minorEastAsia" w:eastAsiaTheme="minorEastAsia" w:hAnsiTheme="minorEastAsia" w:hint="eastAsia"/>
          <w:szCs w:val="20"/>
        </w:rPr>
        <w:t>: Alphabetic Characters</w:t>
      </w:r>
    </w:p>
    <w:p w14:paraId="4ED11194" w14:textId="77777777" w:rsidR="00572BC7" w:rsidRPr="00572BC7" w:rsidRDefault="00355201" w:rsidP="00C346F8">
      <w:pPr>
        <w:pStyle w:val="cq11"/>
        <w:ind w:leftChars="0" w:left="1240"/>
        <w:rPr>
          <w:rFonts w:asciiTheme="minorEastAsia" w:eastAsiaTheme="minorEastAsia" w:hAnsiTheme="minorEastAsia"/>
          <w:color w:val="FF0000"/>
          <w:szCs w:val="20"/>
        </w:rPr>
      </w:pPr>
      <w:r>
        <w:rPr>
          <w:rFonts w:asciiTheme="minorEastAsia" w:eastAsiaTheme="minorEastAsia" w:hAnsiTheme="minorEastAsia" w:hint="eastAsia"/>
          <w:color w:val="FF0000"/>
          <w:szCs w:val="20"/>
        </w:rPr>
        <w:t>A</w:t>
      </w:r>
      <w:r>
        <w:rPr>
          <w:rFonts w:asciiTheme="minorEastAsia" w:eastAsiaTheme="minorEastAsia" w:hAnsiTheme="minorEastAsia"/>
          <w:color w:val="FF0000"/>
          <w:szCs w:val="20"/>
        </w:rPr>
        <w:t>N</w:t>
      </w:r>
      <w:r>
        <w:rPr>
          <w:rFonts w:asciiTheme="minorEastAsia" w:eastAsiaTheme="minorEastAsia" w:hAnsiTheme="minorEastAsia" w:hint="eastAsia"/>
          <w:color w:val="FF0000"/>
          <w:szCs w:val="20"/>
        </w:rPr>
        <w:t>: Both alphabetic and numeric</w:t>
      </w:r>
    </w:p>
    <w:p w14:paraId="459C32EB" w14:textId="77777777" w:rsidR="00C346F8" w:rsidRPr="004479A7" w:rsidRDefault="00C346F8" w:rsidP="00C346F8">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Request parameter validation</w:t>
      </w:r>
    </w:p>
    <w:p w14:paraId="145A42EE" w14:textId="77777777" w:rsidR="00C346F8" w:rsidRPr="004479A7" w:rsidRDefault="00C346F8" w:rsidP="00C346F8">
      <w:pPr>
        <w:pStyle w:val="cq11"/>
        <w:ind w:leftChars="0" w:left="1240"/>
        <w:rPr>
          <w:rFonts w:asciiTheme="minorEastAsia" w:eastAsiaTheme="minorEastAsia" w:hAnsiTheme="minorEastAsia"/>
          <w:szCs w:val="20"/>
        </w:rPr>
      </w:pPr>
      <w:r w:rsidRPr="00726247">
        <w:rPr>
          <w:rFonts w:asciiTheme="minorEastAsia" w:eastAsiaTheme="minorEastAsia" w:hAnsiTheme="minorEastAsia"/>
          <w:szCs w:val="20"/>
        </w:rPr>
        <w:t xml:space="preserve">If there is an error </w:t>
      </w:r>
      <w:r>
        <w:rPr>
          <w:rFonts w:asciiTheme="minorEastAsia" w:eastAsiaTheme="minorEastAsia" w:hAnsiTheme="minorEastAsia"/>
          <w:szCs w:val="20"/>
        </w:rPr>
        <w:t>with</w:t>
      </w:r>
      <w:r w:rsidRPr="00726247">
        <w:rPr>
          <w:rFonts w:asciiTheme="minorEastAsia" w:eastAsiaTheme="minorEastAsia" w:hAnsiTheme="minorEastAsia"/>
          <w:szCs w:val="20"/>
        </w:rPr>
        <w:t xml:space="preserve"> parameter verification, such as missing req</w:t>
      </w:r>
      <w:r>
        <w:rPr>
          <w:rFonts w:asciiTheme="minorEastAsia" w:eastAsiaTheme="minorEastAsia" w:hAnsiTheme="minorEastAsia"/>
          <w:szCs w:val="20"/>
        </w:rPr>
        <w:t>uired values, inconsistency of hash</w:t>
      </w:r>
      <w:r w:rsidRPr="00726247">
        <w:rPr>
          <w:rFonts w:asciiTheme="minorEastAsia" w:eastAsiaTheme="minorEastAsia" w:hAnsiTheme="minorEastAsia"/>
          <w:szCs w:val="20"/>
        </w:rPr>
        <w:t xml:space="preserve"> data to determ</w:t>
      </w:r>
      <w:r>
        <w:rPr>
          <w:rFonts w:asciiTheme="minorEastAsia" w:eastAsiaTheme="minorEastAsia" w:hAnsiTheme="minorEastAsia"/>
          <w:szCs w:val="20"/>
        </w:rPr>
        <w:t xml:space="preserve">ine forgery and </w:t>
      </w:r>
      <w:r w:rsidRPr="00726247">
        <w:rPr>
          <w:rFonts w:asciiTheme="minorEastAsia" w:eastAsiaTheme="minorEastAsia" w:hAnsiTheme="minorEastAsia"/>
          <w:szCs w:val="20"/>
        </w:rPr>
        <w:t>requested variable</w:t>
      </w:r>
      <w:r w:rsidR="00EE4FD7">
        <w:rPr>
          <w:rFonts w:asciiTheme="minorEastAsia" w:eastAsiaTheme="minorEastAsia" w:hAnsiTheme="minorEastAsia"/>
          <w:szCs w:val="20"/>
        </w:rPr>
        <w:t xml:space="preserve"> length check</w:t>
      </w:r>
      <w:r w:rsidRPr="00726247">
        <w:rPr>
          <w:rFonts w:asciiTheme="minorEastAsia" w:eastAsiaTheme="minorEastAsia" w:hAnsiTheme="minorEastAsia"/>
          <w:szCs w:val="20"/>
        </w:rPr>
        <w:t>, the following response code is returned.</w:t>
      </w:r>
    </w:p>
    <w:tbl>
      <w:tblPr>
        <w:tblStyle w:val="a7"/>
        <w:tblW w:w="8505" w:type="dxa"/>
        <w:tblInd w:w="1384" w:type="dxa"/>
        <w:tblLook w:val="04A0" w:firstRow="1" w:lastRow="0" w:firstColumn="1" w:lastColumn="0" w:noHBand="0" w:noVBand="1"/>
      </w:tblPr>
      <w:tblGrid>
        <w:gridCol w:w="8505"/>
      </w:tblGrid>
      <w:tr w:rsidR="00C346F8" w:rsidRPr="004479A7" w14:paraId="4926006E" w14:textId="77777777" w:rsidTr="00C346F8">
        <w:trPr>
          <w:trHeight w:val="540"/>
        </w:trPr>
        <w:tc>
          <w:tcPr>
            <w:tcW w:w="8505" w:type="dxa"/>
            <w:shd w:val="clear" w:color="auto" w:fill="F2F2F2" w:themeFill="background1" w:themeFillShade="F2"/>
            <w:vAlign w:val="center"/>
          </w:tcPr>
          <w:p w14:paraId="65C66AF7" w14:textId="77777777" w:rsidR="00C346F8" w:rsidRPr="004479A7" w:rsidRDefault="00C346F8" w:rsidP="00C346F8">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w:t>
            </w:r>
          </w:p>
          <w:p w14:paraId="08028304" w14:textId="77777777" w:rsidR="00C346F8" w:rsidRPr="004479A7" w:rsidRDefault="00C346F8" w:rsidP="00C346F8">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 xml:space="preserve">    </w:t>
            </w:r>
            <w:r w:rsidRPr="004479A7">
              <w:rPr>
                <w:rFonts w:asciiTheme="minorEastAsia" w:eastAsiaTheme="minorEastAsia" w:hAnsiTheme="minorEastAsia"/>
                <w:sz w:val="20"/>
              </w:rPr>
              <w:t>“</w:t>
            </w:r>
            <w:proofErr w:type="spellStart"/>
            <w:r w:rsidRPr="004479A7">
              <w:rPr>
                <w:rFonts w:asciiTheme="minorEastAsia" w:eastAsiaTheme="minorEastAsia" w:hAnsiTheme="minorEastAsia" w:hint="eastAsia"/>
                <w:sz w:val="20"/>
              </w:rPr>
              <w:t>outStatCd</w:t>
            </w:r>
            <w:proofErr w:type="spellEnd"/>
            <w:r w:rsidRPr="004479A7">
              <w:rPr>
                <w:rFonts w:asciiTheme="minorEastAsia" w:eastAsiaTheme="minorEastAsia" w:hAnsiTheme="minorEastAsia"/>
                <w:sz w:val="20"/>
              </w:rPr>
              <w:t>”</w:t>
            </w:r>
            <w:r w:rsidRPr="004479A7">
              <w:rPr>
                <w:rFonts w:asciiTheme="minorEastAsia" w:eastAsiaTheme="minorEastAsia" w:hAnsiTheme="minorEastAsia" w:hint="eastAsia"/>
                <w:sz w:val="20"/>
              </w:rPr>
              <w:t>:</w:t>
            </w:r>
            <w:r w:rsidR="00EE4FD7">
              <w:rPr>
                <w:rFonts w:asciiTheme="minorEastAsia" w:eastAsiaTheme="minorEastAsia" w:hAnsiTheme="minor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0031</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w:t>
            </w:r>
          </w:p>
          <w:p w14:paraId="6368D88A" w14:textId="77777777" w:rsidR="00C346F8" w:rsidRPr="004479A7" w:rsidRDefault="00C346F8" w:rsidP="00C346F8">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 xml:space="preserve">    </w:t>
            </w:r>
            <w:r w:rsidRPr="004479A7">
              <w:rPr>
                <w:rFonts w:asciiTheme="minorEastAsia" w:eastAsiaTheme="minorEastAsia" w:hAnsiTheme="minorEastAsia"/>
                <w:sz w:val="20"/>
              </w:rPr>
              <w:t>“</w:t>
            </w:r>
            <w:proofErr w:type="spellStart"/>
            <w:proofErr w:type="gramStart"/>
            <w:r w:rsidRPr="004479A7">
              <w:rPr>
                <w:rFonts w:asciiTheme="minorEastAsia" w:eastAsiaTheme="minorEastAsia" w:hAnsiTheme="minorEastAsia" w:hint="eastAsia"/>
                <w:sz w:val="20"/>
              </w:rPr>
              <w:t>outRsltCd</w:t>
            </w:r>
            <w:proofErr w:type="spellEnd"/>
            <w:r w:rsidRPr="004479A7">
              <w:rPr>
                <w:rFonts w:asciiTheme="minorEastAsia" w:eastAsiaTheme="minorEastAsia" w:hAnsiTheme="minorEastAsia"/>
                <w:sz w:val="20"/>
              </w:rPr>
              <w:t>“</w:t>
            </w:r>
            <w:proofErr w:type="gramEnd"/>
            <w:r w:rsidRPr="004479A7">
              <w:rPr>
                <w:rFonts w:asciiTheme="minorEastAsia" w:eastAsiaTheme="minorEastAsia" w:hAnsiTheme="minorEastAsia" w:hint="eastAsia"/>
                <w:sz w:val="20"/>
              </w:rPr>
              <w:t>:</w:t>
            </w:r>
            <w:r w:rsidR="00EE4FD7">
              <w:rPr>
                <w:rFonts w:asciiTheme="minorEastAsia" w:eastAsiaTheme="minorEastAsia" w:hAnsiTheme="minor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ST09</w:t>
            </w:r>
            <w:r w:rsidRPr="004479A7">
              <w:rPr>
                <w:rFonts w:asciiTheme="minorEastAsia" w:eastAsiaTheme="minorEastAsia" w:hAnsiTheme="minorEastAsia"/>
                <w:sz w:val="20"/>
              </w:rPr>
              <w:t>”</w:t>
            </w:r>
          </w:p>
          <w:p w14:paraId="484806CA" w14:textId="77777777" w:rsidR="00C346F8" w:rsidRPr="004479A7" w:rsidRDefault="00C346F8" w:rsidP="00C346F8">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 xml:space="preserve">    </w:t>
            </w:r>
            <w:r w:rsidRPr="004479A7">
              <w:rPr>
                <w:rFonts w:asciiTheme="minorEastAsia" w:eastAsiaTheme="minorEastAsia" w:hAnsiTheme="minorEastAsia"/>
                <w:sz w:val="20"/>
              </w:rPr>
              <w:t>“</w:t>
            </w:r>
            <w:proofErr w:type="spellStart"/>
            <w:proofErr w:type="gramStart"/>
            <w:r w:rsidRPr="004479A7">
              <w:rPr>
                <w:rFonts w:asciiTheme="minorEastAsia" w:eastAsiaTheme="minorEastAsia" w:hAnsiTheme="minorEastAsia" w:hint="eastAsia"/>
                <w:sz w:val="20"/>
              </w:rPr>
              <w:t>outRsltMsg</w:t>
            </w:r>
            <w:proofErr w:type="spellEnd"/>
            <w:r w:rsidRPr="004479A7">
              <w:rPr>
                <w:rFonts w:asciiTheme="minorEastAsia" w:eastAsiaTheme="minorEastAsia" w:hAnsiTheme="minorEastAsia"/>
                <w:sz w:val="20"/>
              </w:rPr>
              <w:t>“</w:t>
            </w:r>
            <w:proofErr w:type="gramEnd"/>
            <w:r w:rsidRPr="004479A7">
              <w:rPr>
                <w:rFonts w:asciiTheme="minorEastAsia" w:eastAsiaTheme="minorEastAsia" w:hAnsiTheme="minorEastAsia" w:hint="eastAsia"/>
                <w:sz w:val="20"/>
              </w:rPr>
              <w:t xml:space="preserve">: </w:t>
            </w:r>
            <w:r w:rsidR="00EE4FD7">
              <w:rPr>
                <w:rFonts w:asciiTheme="minorEastAsia" w:eastAsiaTheme="minorEastAsia" w:hAnsiTheme="minorEastAsia"/>
                <w:sz w:val="20"/>
              </w:rPr>
              <w:t>“</w:t>
            </w:r>
            <w:r w:rsidRPr="004479A7">
              <w:rPr>
                <w:rFonts w:asciiTheme="minorEastAsia" w:eastAsiaTheme="minorEastAsia" w:hAnsiTheme="minorEastAsia" w:hint="eastAsia"/>
                <w:sz w:val="20"/>
              </w:rPr>
              <w:t>invalid request parameter</w:t>
            </w:r>
            <w:r w:rsidRPr="004479A7">
              <w:rPr>
                <w:rFonts w:asciiTheme="minorEastAsia" w:eastAsiaTheme="minorEastAsia" w:hAnsiTheme="minorEastAsia"/>
                <w:sz w:val="20"/>
              </w:rPr>
              <w:t>”</w:t>
            </w:r>
          </w:p>
          <w:p w14:paraId="0E39595D" w14:textId="77777777" w:rsidR="00C346F8" w:rsidRPr="004479A7" w:rsidRDefault="00C346F8" w:rsidP="00C346F8">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w:t>
            </w:r>
          </w:p>
        </w:tc>
      </w:tr>
    </w:tbl>
    <w:p w14:paraId="51EB45EA" w14:textId="77777777" w:rsidR="00C346F8" w:rsidRPr="00C346F8" w:rsidRDefault="00C346F8" w:rsidP="00C346F8">
      <w:pPr>
        <w:pStyle w:val="cq11"/>
        <w:ind w:left="440"/>
      </w:pPr>
    </w:p>
    <w:p w14:paraId="49E60690" w14:textId="77777777" w:rsidR="00D025CF" w:rsidRDefault="00554996" w:rsidP="00D025CF">
      <w:pPr>
        <w:pStyle w:val="1"/>
      </w:pPr>
      <w:bookmarkStart w:id="14" w:name="_Toc134516385"/>
      <w:r>
        <w:rPr>
          <w:rFonts w:hint="eastAsia"/>
        </w:rPr>
        <w:lastRenderedPageBreak/>
        <w:t>I</w:t>
      </w:r>
      <w:r>
        <w:t>nvoke API</w:t>
      </w:r>
      <w:bookmarkEnd w:id="14"/>
    </w:p>
    <w:p w14:paraId="18969303" w14:textId="77777777" w:rsidR="00D025CF" w:rsidRDefault="00554996" w:rsidP="00D025CF">
      <w:pPr>
        <w:pStyle w:val="2"/>
      </w:pPr>
      <w:bookmarkStart w:id="15" w:name="_Toc134516386"/>
      <w:r>
        <w:rPr>
          <w:rFonts w:hint="eastAsia"/>
        </w:rPr>
        <w:t>API Access Information</w:t>
      </w:r>
      <w:bookmarkEnd w:id="15"/>
    </w:p>
    <w:p w14:paraId="6392A59E" w14:textId="77777777" w:rsidR="00DF58B3" w:rsidRPr="004479A7" w:rsidRDefault="00DF58B3" w:rsidP="00DF58B3">
      <w:pPr>
        <w:pStyle w:val="cq11"/>
        <w:ind w:left="440"/>
        <w:rPr>
          <w:rFonts w:asciiTheme="minorEastAsia" w:eastAsiaTheme="minorEastAsia" w:hAnsiTheme="minorEastAsia"/>
        </w:rPr>
      </w:pPr>
      <w:r w:rsidRPr="004479A7">
        <w:rPr>
          <w:rFonts w:asciiTheme="minorEastAsia" w:eastAsiaTheme="minorEastAsia" w:hAnsiTheme="minorEastAsia"/>
        </w:rPr>
        <w:t xml:space="preserve">The following is API server </w:t>
      </w:r>
      <w:r w:rsidR="00746037">
        <w:rPr>
          <w:rFonts w:asciiTheme="minorEastAsia" w:eastAsiaTheme="minorEastAsia" w:hAnsiTheme="minorEastAsia"/>
        </w:rPr>
        <w:t>access</w:t>
      </w:r>
      <w:r w:rsidRPr="004479A7">
        <w:rPr>
          <w:rFonts w:asciiTheme="minorEastAsia" w:eastAsiaTheme="minorEastAsia" w:hAnsiTheme="minorEastAsia"/>
        </w:rPr>
        <w:t xml:space="preserve"> information. </w:t>
      </w:r>
    </w:p>
    <w:tbl>
      <w:tblPr>
        <w:tblStyle w:val="a7"/>
        <w:tblW w:w="10380" w:type="dxa"/>
        <w:jc w:val="center"/>
        <w:tblLook w:val="04A0" w:firstRow="1" w:lastRow="0" w:firstColumn="1" w:lastColumn="0" w:noHBand="0" w:noVBand="1"/>
      </w:tblPr>
      <w:tblGrid>
        <w:gridCol w:w="2787"/>
        <w:gridCol w:w="7593"/>
      </w:tblGrid>
      <w:tr w:rsidR="00DF58B3" w:rsidRPr="004479A7" w14:paraId="63D6D885" w14:textId="77777777" w:rsidTr="00163812">
        <w:trPr>
          <w:trHeight w:val="510"/>
          <w:jc w:val="center"/>
        </w:trPr>
        <w:tc>
          <w:tcPr>
            <w:tcW w:w="2787" w:type="dxa"/>
            <w:shd w:val="clear" w:color="auto" w:fill="D9D9D9" w:themeFill="background1" w:themeFillShade="D9"/>
            <w:vAlign w:val="center"/>
          </w:tcPr>
          <w:p w14:paraId="0BE87BD6"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70E3879F"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DF58B3" w:rsidRPr="004479A7" w14:paraId="53C906E0" w14:textId="77777777" w:rsidTr="00163812">
        <w:trPr>
          <w:trHeight w:val="525"/>
          <w:jc w:val="center"/>
        </w:trPr>
        <w:tc>
          <w:tcPr>
            <w:tcW w:w="2787" w:type="dxa"/>
            <w:vAlign w:val="center"/>
          </w:tcPr>
          <w:p w14:paraId="443D4699"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7DCA4514" w14:textId="77777777" w:rsidR="00DF58B3" w:rsidRPr="004479A7" w:rsidRDefault="006B4893" w:rsidP="00163812">
            <w:pPr>
              <w:pStyle w:val="csq10"/>
              <w:ind w:leftChars="0" w:left="0"/>
              <w:jc w:val="center"/>
              <w:rPr>
                <w:rFonts w:asciiTheme="minorEastAsia" w:eastAsiaTheme="minorEastAsia" w:hAnsiTheme="minorEastAsia"/>
                <w:sz w:val="18"/>
                <w:szCs w:val="18"/>
              </w:rPr>
            </w:pPr>
            <w:hyperlink r:id="rId22" w:history="1">
              <w:r w:rsidR="00DF58B3" w:rsidRPr="004479A7">
                <w:rPr>
                  <w:rStyle w:val="ab"/>
                  <w:rFonts w:asciiTheme="minorEastAsia" w:eastAsiaTheme="minorEastAsia" w:hAnsiTheme="minorEastAsia" w:hint="eastAsia"/>
                  <w:sz w:val="18"/>
                  <w:szCs w:val="18"/>
                </w:rPr>
                <w:t>https://tbnpay.settlebank.co.kr</w:t>
              </w:r>
            </w:hyperlink>
          </w:p>
        </w:tc>
      </w:tr>
      <w:tr w:rsidR="00DF58B3" w:rsidRPr="004479A7" w14:paraId="08FE9DE2" w14:textId="77777777" w:rsidTr="00163812">
        <w:trPr>
          <w:trHeight w:val="525"/>
          <w:jc w:val="center"/>
        </w:trPr>
        <w:tc>
          <w:tcPr>
            <w:tcW w:w="2787" w:type="dxa"/>
            <w:vAlign w:val="center"/>
          </w:tcPr>
          <w:p w14:paraId="6219ADE4"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0E3100F6" w14:textId="77777777" w:rsidR="00DF58B3" w:rsidRPr="004479A7" w:rsidRDefault="006B4893" w:rsidP="00163812">
            <w:pPr>
              <w:pStyle w:val="csq10"/>
              <w:ind w:leftChars="0" w:left="0"/>
              <w:jc w:val="center"/>
              <w:rPr>
                <w:rFonts w:asciiTheme="minorEastAsia" w:eastAsiaTheme="minorEastAsia" w:hAnsiTheme="minorEastAsia"/>
                <w:sz w:val="18"/>
                <w:szCs w:val="18"/>
              </w:rPr>
            </w:pPr>
            <w:hyperlink r:id="rId23" w:history="1">
              <w:r w:rsidR="00DF58B3" w:rsidRPr="004479A7">
                <w:rPr>
                  <w:rStyle w:val="ab"/>
                  <w:rFonts w:asciiTheme="minorEastAsia" w:eastAsiaTheme="minorEastAsia" w:hAnsiTheme="minorEastAsia" w:hint="eastAsia"/>
                  <w:sz w:val="18"/>
                  <w:szCs w:val="18"/>
                </w:rPr>
                <w:t>https://npay.settlebank.co.kr</w:t>
              </w:r>
            </w:hyperlink>
          </w:p>
        </w:tc>
      </w:tr>
    </w:tbl>
    <w:p w14:paraId="2AFBA9A4" w14:textId="77777777" w:rsidR="00DF58B3" w:rsidRPr="00DF58B3" w:rsidRDefault="00DF58B3" w:rsidP="00DF58B3">
      <w:pPr>
        <w:pStyle w:val="cq11"/>
        <w:ind w:leftChars="0" w:left="0"/>
      </w:pPr>
    </w:p>
    <w:p w14:paraId="13A7B772" w14:textId="77777777" w:rsidR="00D025CF" w:rsidRDefault="00554996">
      <w:pPr>
        <w:pStyle w:val="2"/>
      </w:pPr>
      <w:bookmarkStart w:id="16" w:name="_Toc134516387"/>
      <w:r>
        <w:rPr>
          <w:rFonts w:hint="eastAsia"/>
        </w:rPr>
        <w:t>Request and Response Header</w:t>
      </w:r>
      <w:r w:rsidR="002537B6">
        <w:t>s</w:t>
      </w:r>
      <w:bookmarkEnd w:id="16"/>
    </w:p>
    <w:p w14:paraId="2435531A" w14:textId="77777777" w:rsidR="00DF58B3" w:rsidRPr="004479A7" w:rsidRDefault="00DF58B3" w:rsidP="00DF58B3">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API </w:t>
      </w:r>
      <w:r w:rsidRPr="004479A7">
        <w:rPr>
          <w:rFonts w:asciiTheme="minorEastAsia" w:eastAsiaTheme="minorEastAsia" w:hAnsiTheme="minorEastAsia"/>
        </w:rPr>
        <w:t>request</w:t>
      </w:r>
      <w:r w:rsidRPr="004479A7">
        <w:rPr>
          <w:rFonts w:asciiTheme="minorEastAsia" w:eastAsiaTheme="minorEastAsia" w:hAnsiTheme="minorEastAsia" w:hint="eastAsia"/>
        </w:rPr>
        <w:t xml:space="preserve"> </w:t>
      </w:r>
      <w:r w:rsidRPr="004479A7">
        <w:rPr>
          <w:rFonts w:asciiTheme="minorEastAsia" w:eastAsiaTheme="minorEastAsia" w:hAnsiTheme="minorEastAsia"/>
        </w:rPr>
        <w:t>and response header format are as below.</w:t>
      </w:r>
    </w:p>
    <w:tbl>
      <w:tblPr>
        <w:tblStyle w:val="a7"/>
        <w:tblW w:w="10406" w:type="dxa"/>
        <w:jc w:val="center"/>
        <w:tblLook w:val="04A0" w:firstRow="1" w:lastRow="0" w:firstColumn="1" w:lastColumn="0" w:noHBand="0" w:noVBand="1"/>
      </w:tblPr>
      <w:tblGrid>
        <w:gridCol w:w="2787"/>
        <w:gridCol w:w="7619"/>
      </w:tblGrid>
      <w:tr w:rsidR="00DF58B3" w:rsidRPr="004479A7" w14:paraId="6AB14836" w14:textId="77777777" w:rsidTr="00DF58B3">
        <w:trPr>
          <w:trHeight w:val="525"/>
          <w:jc w:val="center"/>
        </w:trPr>
        <w:tc>
          <w:tcPr>
            <w:tcW w:w="2787" w:type="dxa"/>
            <w:shd w:val="clear" w:color="auto" w:fill="D9D9D9" w:themeFill="background1" w:themeFillShade="D9"/>
            <w:vAlign w:val="center"/>
          </w:tcPr>
          <w:p w14:paraId="2CC1D940" w14:textId="77777777" w:rsidR="00DF58B3" w:rsidRPr="00DF58B3" w:rsidRDefault="00DF58B3" w:rsidP="00163812">
            <w:pPr>
              <w:pStyle w:val="csq10"/>
              <w:ind w:leftChars="0" w:left="0"/>
              <w:jc w:val="center"/>
              <w:rPr>
                <w:rFonts w:asciiTheme="minorEastAsia" w:eastAsiaTheme="minorEastAsia" w:hAnsiTheme="minorEastAsia"/>
                <w:b/>
                <w:sz w:val="18"/>
                <w:szCs w:val="18"/>
              </w:rPr>
            </w:pPr>
            <w:r w:rsidRPr="00DF58B3">
              <w:rPr>
                <w:rFonts w:asciiTheme="minorEastAsia" w:eastAsiaTheme="minorEastAsia" w:hAnsiTheme="minorEastAsia" w:hint="eastAsia"/>
                <w:b/>
                <w:sz w:val="18"/>
                <w:szCs w:val="18"/>
              </w:rPr>
              <w:t>Request</w:t>
            </w:r>
          </w:p>
        </w:tc>
        <w:tc>
          <w:tcPr>
            <w:tcW w:w="7619" w:type="dxa"/>
            <w:vAlign w:val="center"/>
          </w:tcPr>
          <w:p w14:paraId="23B826B2"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20"/>
                <w:szCs w:val="20"/>
              </w:rPr>
              <w:t>Content-type=</w:t>
            </w:r>
            <w:r w:rsidRPr="004479A7">
              <w:rPr>
                <w:rFonts w:asciiTheme="minorEastAsia" w:eastAsiaTheme="minorEastAsia" w:hAnsiTheme="minorEastAsia" w:hint="eastAsia"/>
                <w:sz w:val="20"/>
                <w:szCs w:val="20"/>
              </w:rPr>
              <w:t>application</w:t>
            </w:r>
            <w:r w:rsidRPr="004479A7">
              <w:rPr>
                <w:rFonts w:asciiTheme="minorEastAsia" w:eastAsiaTheme="minorEastAsia" w:hAnsiTheme="minorEastAsia"/>
                <w:sz w:val="20"/>
                <w:szCs w:val="20"/>
              </w:rPr>
              <w:t>/</w:t>
            </w:r>
            <w:proofErr w:type="spellStart"/>
            <w:r w:rsidRPr="004479A7">
              <w:rPr>
                <w:rFonts w:asciiTheme="minorEastAsia" w:eastAsiaTheme="minorEastAsia" w:hAnsiTheme="minorEastAsia"/>
                <w:sz w:val="20"/>
                <w:szCs w:val="20"/>
              </w:rPr>
              <w:t>json;charset</w:t>
            </w:r>
            <w:proofErr w:type="spellEnd"/>
            <w:r w:rsidRPr="004479A7">
              <w:rPr>
                <w:rFonts w:asciiTheme="minorEastAsia" w:eastAsiaTheme="minorEastAsia" w:hAnsiTheme="minorEastAsia"/>
                <w:sz w:val="20"/>
                <w:szCs w:val="20"/>
              </w:rPr>
              <w:t>=UTF-8</w:t>
            </w:r>
          </w:p>
        </w:tc>
      </w:tr>
      <w:tr w:rsidR="00DF58B3" w:rsidRPr="004479A7" w14:paraId="0B1848DF" w14:textId="77777777" w:rsidTr="00DF58B3">
        <w:trPr>
          <w:trHeight w:val="525"/>
          <w:jc w:val="center"/>
        </w:trPr>
        <w:tc>
          <w:tcPr>
            <w:tcW w:w="2787" w:type="dxa"/>
            <w:shd w:val="clear" w:color="auto" w:fill="D9D9D9" w:themeFill="background1" w:themeFillShade="D9"/>
            <w:vAlign w:val="center"/>
          </w:tcPr>
          <w:p w14:paraId="2E2C3FBF" w14:textId="77777777" w:rsidR="00DF58B3" w:rsidRPr="00DF58B3" w:rsidRDefault="00DF58B3" w:rsidP="00163812">
            <w:pPr>
              <w:pStyle w:val="csq10"/>
              <w:ind w:leftChars="0" w:left="0"/>
              <w:jc w:val="center"/>
              <w:rPr>
                <w:rFonts w:asciiTheme="minorEastAsia" w:eastAsiaTheme="minorEastAsia" w:hAnsiTheme="minorEastAsia"/>
                <w:b/>
                <w:sz w:val="18"/>
                <w:szCs w:val="18"/>
              </w:rPr>
            </w:pPr>
            <w:r w:rsidRPr="00DF58B3">
              <w:rPr>
                <w:rFonts w:asciiTheme="minorEastAsia" w:eastAsiaTheme="minorEastAsia" w:hAnsiTheme="minorEastAsia" w:hint="eastAsia"/>
                <w:b/>
                <w:sz w:val="18"/>
                <w:szCs w:val="18"/>
              </w:rPr>
              <w:t>Response</w:t>
            </w:r>
          </w:p>
        </w:tc>
        <w:tc>
          <w:tcPr>
            <w:tcW w:w="7619" w:type="dxa"/>
            <w:vAlign w:val="center"/>
          </w:tcPr>
          <w:p w14:paraId="72964D16"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20"/>
                <w:szCs w:val="20"/>
              </w:rPr>
              <w:t>Content-type=</w:t>
            </w:r>
            <w:r w:rsidRPr="004479A7">
              <w:rPr>
                <w:rFonts w:asciiTheme="minorEastAsia" w:eastAsiaTheme="minorEastAsia" w:hAnsiTheme="minorEastAsia" w:hint="eastAsia"/>
                <w:sz w:val="20"/>
                <w:szCs w:val="20"/>
              </w:rPr>
              <w:t>application</w:t>
            </w:r>
            <w:r w:rsidRPr="004479A7">
              <w:rPr>
                <w:rFonts w:asciiTheme="minorEastAsia" w:eastAsiaTheme="minorEastAsia" w:hAnsiTheme="minorEastAsia"/>
                <w:sz w:val="20"/>
                <w:szCs w:val="20"/>
              </w:rPr>
              <w:t>/</w:t>
            </w:r>
            <w:proofErr w:type="spellStart"/>
            <w:r w:rsidRPr="004479A7">
              <w:rPr>
                <w:rFonts w:asciiTheme="minorEastAsia" w:eastAsiaTheme="minorEastAsia" w:hAnsiTheme="minorEastAsia"/>
                <w:sz w:val="20"/>
                <w:szCs w:val="20"/>
              </w:rPr>
              <w:t>json;charset</w:t>
            </w:r>
            <w:proofErr w:type="spellEnd"/>
            <w:r w:rsidRPr="004479A7">
              <w:rPr>
                <w:rFonts w:asciiTheme="minorEastAsia" w:eastAsiaTheme="minorEastAsia" w:hAnsiTheme="minorEastAsia"/>
                <w:sz w:val="20"/>
                <w:szCs w:val="20"/>
              </w:rPr>
              <w:t>=UTF-8</w:t>
            </w:r>
          </w:p>
        </w:tc>
      </w:tr>
    </w:tbl>
    <w:p w14:paraId="3DB03A80" w14:textId="77777777" w:rsidR="00DF58B3" w:rsidRPr="00DF58B3" w:rsidRDefault="00DF58B3" w:rsidP="00DF58B3">
      <w:pPr>
        <w:pStyle w:val="cq11"/>
        <w:ind w:leftChars="0" w:left="0"/>
      </w:pPr>
    </w:p>
    <w:p w14:paraId="2CC10FC7" w14:textId="77777777" w:rsidR="00D025CF" w:rsidRDefault="00554996">
      <w:pPr>
        <w:pStyle w:val="2"/>
      </w:pPr>
      <w:bookmarkStart w:id="17" w:name="_Toc134516388"/>
      <w:r>
        <w:rPr>
          <w:rFonts w:hint="eastAsia"/>
        </w:rPr>
        <w:t>Timeout</w:t>
      </w:r>
      <w:bookmarkEnd w:id="17"/>
    </w:p>
    <w:p w14:paraId="0586FF84" w14:textId="77777777" w:rsidR="00DF58B3" w:rsidRPr="00DF58B3" w:rsidRDefault="00DF58B3" w:rsidP="00DF58B3">
      <w:pPr>
        <w:pStyle w:val="cq11"/>
        <w:ind w:left="440"/>
        <w:rPr>
          <w:rFonts w:asciiTheme="minorEastAsia" w:eastAsiaTheme="minorEastAsia" w:hAnsiTheme="minorEastAsia"/>
        </w:rPr>
      </w:pPr>
      <w:r>
        <w:rPr>
          <w:rFonts w:asciiTheme="minorEastAsia" w:eastAsiaTheme="minorEastAsia" w:hAnsiTheme="minorEastAsia"/>
          <w:szCs w:val="20"/>
        </w:rPr>
        <w:t>The timeout process</w:t>
      </w:r>
      <w:r w:rsidRPr="004479A7">
        <w:rPr>
          <w:rFonts w:asciiTheme="minorEastAsia" w:eastAsiaTheme="minorEastAsia" w:hAnsiTheme="minorEastAsia"/>
          <w:szCs w:val="20"/>
        </w:rPr>
        <w:t xml:space="preserve"> of API’s response</w:t>
      </w:r>
      <w:r>
        <w:rPr>
          <w:rFonts w:asciiTheme="minorEastAsia" w:eastAsiaTheme="minorEastAsia" w:hAnsiTheme="minorEastAsia"/>
          <w:szCs w:val="20"/>
        </w:rPr>
        <w:t xml:space="preserve"> is</w:t>
      </w:r>
      <w:r w:rsidRPr="004479A7">
        <w:rPr>
          <w:rFonts w:asciiTheme="minorEastAsia" w:eastAsiaTheme="minorEastAsia" w:hAnsiTheme="minorEastAsia"/>
          <w:szCs w:val="20"/>
        </w:rPr>
        <w:t xml:space="preserve"> 30 seconds</w:t>
      </w:r>
      <w:r w:rsidRPr="004479A7">
        <w:rPr>
          <w:rFonts w:asciiTheme="minorEastAsia" w:eastAsiaTheme="minorEastAsia" w:hAnsiTheme="minorEastAsia" w:hint="eastAsia"/>
          <w:szCs w:val="20"/>
        </w:rPr>
        <w:t>.</w:t>
      </w:r>
    </w:p>
    <w:p w14:paraId="2705239A" w14:textId="77777777" w:rsidR="00D025CF" w:rsidRDefault="00554996">
      <w:pPr>
        <w:pStyle w:val="2"/>
      </w:pPr>
      <w:bookmarkStart w:id="18" w:name="_Toc134516389"/>
      <w:r>
        <w:rPr>
          <w:rFonts w:hint="eastAsia"/>
        </w:rPr>
        <w:t>Others</w:t>
      </w:r>
      <w:bookmarkEnd w:id="18"/>
    </w:p>
    <w:p w14:paraId="0B338AB6" w14:textId="77777777" w:rsidR="00DF58B3" w:rsidRPr="004479A7" w:rsidRDefault="00DF58B3" w:rsidP="00DF58B3">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The following describes the general </w:t>
      </w:r>
      <w:r w:rsidRPr="004479A7">
        <w:rPr>
          <w:rFonts w:asciiTheme="minorEastAsia" w:eastAsiaTheme="minorEastAsia" w:hAnsiTheme="minorEastAsia"/>
        </w:rPr>
        <w:t>requirement</w:t>
      </w:r>
      <w:r w:rsidRPr="004479A7">
        <w:rPr>
          <w:rFonts w:asciiTheme="minorEastAsia" w:eastAsiaTheme="minorEastAsia" w:hAnsiTheme="minorEastAsia" w:hint="eastAsia"/>
        </w:rPr>
        <w:t xml:space="preserve"> </w:t>
      </w:r>
      <w:r w:rsidRPr="004479A7">
        <w:rPr>
          <w:rFonts w:asciiTheme="minorEastAsia" w:eastAsiaTheme="minorEastAsia" w:hAnsiTheme="minorEastAsia"/>
        </w:rPr>
        <w:t>for HTTP specification</w:t>
      </w:r>
    </w:p>
    <w:p w14:paraId="535D31B2" w14:textId="77777777" w:rsidR="00DF58B3" w:rsidRDefault="00DF58B3" w:rsidP="00DF58B3">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szCs w:val="20"/>
        </w:rPr>
        <w:t xml:space="preserve">Provided API is REST-oriented, but does not meet the entire specification of REST </w:t>
      </w:r>
    </w:p>
    <w:p w14:paraId="394861BD" w14:textId="77777777" w:rsidR="00DF58B3" w:rsidRDefault="00DF58B3" w:rsidP="00DF58B3">
      <w:pPr>
        <w:pStyle w:val="cq11"/>
        <w:ind w:leftChars="0" w:left="1240"/>
        <w:rPr>
          <w:rFonts w:asciiTheme="minorEastAsia" w:eastAsiaTheme="minorEastAsia" w:hAnsiTheme="minorEastAsia"/>
          <w:szCs w:val="20"/>
        </w:rPr>
      </w:pPr>
      <w:r w:rsidRPr="004479A7">
        <w:rPr>
          <w:rFonts w:asciiTheme="minorEastAsia" w:eastAsiaTheme="minorEastAsia" w:hAnsiTheme="minorEastAsia"/>
          <w:szCs w:val="20"/>
        </w:rPr>
        <w:t>(Most of transaction requests use POST method only)</w:t>
      </w:r>
    </w:p>
    <w:p w14:paraId="28DA74F7" w14:textId="77777777" w:rsidR="00DF58B3" w:rsidRPr="004479A7" w:rsidRDefault="00DF58B3" w:rsidP="00DF58B3">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szCs w:val="20"/>
        </w:rPr>
        <w:t>For the response value, the response is given with JSON string only.</w:t>
      </w:r>
    </w:p>
    <w:p w14:paraId="5FC5F162" w14:textId="77777777" w:rsidR="00DF58B3" w:rsidRPr="004479A7" w:rsidRDefault="00DF58B3" w:rsidP="00DF58B3">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szCs w:val="20"/>
        </w:rPr>
        <w:t xml:space="preserve">For request, </w:t>
      </w:r>
      <w:r w:rsidRPr="004479A7">
        <w:rPr>
          <w:rFonts w:asciiTheme="minorEastAsia" w:eastAsiaTheme="minorEastAsia" w:hAnsiTheme="minorEastAsia"/>
          <w:szCs w:val="20"/>
        </w:rPr>
        <w:t>use POST method only</w:t>
      </w:r>
      <w:r w:rsidRPr="004479A7">
        <w:rPr>
          <w:rFonts w:asciiTheme="minorEastAsia" w:eastAsiaTheme="minorEastAsia" w:hAnsiTheme="minorEastAsia" w:hint="eastAsia"/>
          <w:szCs w:val="20"/>
        </w:rPr>
        <w:t>.</w:t>
      </w:r>
    </w:p>
    <w:p w14:paraId="47CA2BA5" w14:textId="77777777" w:rsidR="00DF58B3" w:rsidRPr="00DF58B3" w:rsidRDefault="00DF58B3" w:rsidP="00DF58B3">
      <w:pPr>
        <w:pStyle w:val="cq11"/>
        <w:numPr>
          <w:ilvl w:val="0"/>
          <w:numId w:val="10"/>
        </w:numPr>
        <w:ind w:leftChars="0"/>
        <w:rPr>
          <w:rFonts w:asciiTheme="minorEastAsia" w:eastAsiaTheme="minorEastAsia" w:hAnsiTheme="minorEastAsia"/>
          <w:szCs w:val="20"/>
        </w:rPr>
      </w:pPr>
      <w:bookmarkStart w:id="19" w:name="_Toc26277123"/>
      <w:r w:rsidRPr="004479A7">
        <w:rPr>
          <w:rFonts w:asciiTheme="minorEastAsia" w:eastAsiaTheme="minorEastAsia" w:hAnsiTheme="minorEastAsia"/>
        </w:rPr>
        <w:t xml:space="preserve">Commonly, variable </w:t>
      </w:r>
      <w:proofErr w:type="gramStart"/>
      <w:r w:rsidRPr="004479A7">
        <w:rPr>
          <w:rFonts w:asciiTheme="minorEastAsia" w:eastAsiaTheme="minorEastAsia" w:hAnsiTheme="minorEastAsia"/>
        </w:rPr>
        <w:t xml:space="preserve">values </w:t>
      </w:r>
      <w:r w:rsidRPr="004479A7">
        <w:rPr>
          <w:rFonts w:asciiTheme="minorEastAsia" w:eastAsiaTheme="minorEastAsia" w:hAnsiTheme="minorEastAsia" w:hint="eastAsia"/>
          <w:szCs w:val="20"/>
        </w:rPr>
        <w:t>:,&amp;,?,</w:t>
      </w:r>
      <w:proofErr w:type="gramEnd"/>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,new line, &lt;, &gt; are n</w:t>
      </w:r>
      <w:r w:rsidRPr="004479A7">
        <w:rPr>
          <w:rFonts w:asciiTheme="minorEastAsia" w:eastAsiaTheme="minorEastAsia" w:hAnsiTheme="minorEastAsia"/>
          <w:szCs w:val="20"/>
        </w:rPr>
        <w:t>ot allowed.</w:t>
      </w:r>
      <w:bookmarkEnd w:id="19"/>
    </w:p>
    <w:p w14:paraId="31F93A20" w14:textId="77777777" w:rsidR="00D025CF" w:rsidRDefault="00554996">
      <w:pPr>
        <w:pStyle w:val="1"/>
      </w:pPr>
      <w:bookmarkStart w:id="20" w:name="_Toc134516390"/>
      <w:r>
        <w:rPr>
          <w:rFonts w:hint="eastAsia"/>
        </w:rPr>
        <w:lastRenderedPageBreak/>
        <w:t>Crucial Information Security</w:t>
      </w:r>
      <w:bookmarkEnd w:id="20"/>
    </w:p>
    <w:p w14:paraId="4137A7A8" w14:textId="77777777" w:rsidR="00D025CF" w:rsidRDefault="00D768C8" w:rsidP="00D025CF">
      <w:pPr>
        <w:pStyle w:val="2"/>
      </w:pPr>
      <w:bookmarkStart w:id="21" w:name="_Toc134516391"/>
      <w:r>
        <w:t xml:space="preserve">Encryption </w:t>
      </w:r>
      <w:r w:rsidR="00554996">
        <w:t xml:space="preserve">of </w:t>
      </w:r>
      <w:r w:rsidR="00554996">
        <w:rPr>
          <w:rFonts w:hint="eastAsia"/>
        </w:rPr>
        <w:t>Personal Information and Crucial Information</w:t>
      </w:r>
      <w:bookmarkEnd w:id="21"/>
    </w:p>
    <w:p w14:paraId="0F279D32" w14:textId="77777777" w:rsidR="00DF58B3" w:rsidRPr="004479A7" w:rsidRDefault="00DF58B3" w:rsidP="00DF58B3">
      <w:pPr>
        <w:pStyle w:val="cq11"/>
        <w:ind w:left="440"/>
        <w:rPr>
          <w:rFonts w:asciiTheme="minorEastAsia" w:eastAsiaTheme="minorEastAsia" w:hAnsiTheme="minorEastAsia"/>
        </w:rPr>
      </w:pPr>
      <w:r w:rsidRPr="004479A7">
        <w:rPr>
          <w:rFonts w:asciiTheme="minorEastAsia" w:eastAsiaTheme="minorEastAsia" w:hAnsiTheme="minorEastAsia"/>
        </w:rPr>
        <w:t xml:space="preserve">When sending and receiving data, the following </w:t>
      </w:r>
      <w:r w:rsidR="00D768C8">
        <w:rPr>
          <w:rFonts w:asciiTheme="minorEastAsia" w:eastAsiaTheme="minorEastAsia" w:hAnsiTheme="minorEastAsia"/>
        </w:rPr>
        <w:t xml:space="preserve">encryption </w:t>
      </w:r>
      <w:r w:rsidRPr="004479A7">
        <w:rPr>
          <w:rFonts w:asciiTheme="minorEastAsia" w:eastAsiaTheme="minorEastAsia" w:hAnsiTheme="minorEastAsia"/>
        </w:rPr>
        <w:t>sho</w:t>
      </w:r>
      <w:r>
        <w:rPr>
          <w:rFonts w:asciiTheme="minorEastAsia" w:eastAsiaTheme="minorEastAsia" w:hAnsiTheme="minorEastAsia"/>
        </w:rPr>
        <w:t>uld be performed for the personal/critical information fields.</w:t>
      </w:r>
    </w:p>
    <w:tbl>
      <w:tblPr>
        <w:tblStyle w:val="a7"/>
        <w:tblW w:w="10406" w:type="dxa"/>
        <w:jc w:val="center"/>
        <w:tblLook w:val="04A0" w:firstRow="1" w:lastRow="0" w:firstColumn="1" w:lastColumn="0" w:noHBand="0" w:noVBand="1"/>
      </w:tblPr>
      <w:tblGrid>
        <w:gridCol w:w="1369"/>
        <w:gridCol w:w="1985"/>
        <w:gridCol w:w="3402"/>
        <w:gridCol w:w="3650"/>
      </w:tblGrid>
      <w:tr w:rsidR="00DF58B3" w:rsidRPr="004479A7" w14:paraId="7053AC2A" w14:textId="77777777" w:rsidTr="00163812">
        <w:trPr>
          <w:trHeight w:val="540"/>
          <w:jc w:val="center"/>
        </w:trPr>
        <w:tc>
          <w:tcPr>
            <w:tcW w:w="1369" w:type="dxa"/>
            <w:shd w:val="clear" w:color="auto" w:fill="D9D9D9" w:themeFill="background1" w:themeFillShade="D9"/>
            <w:vAlign w:val="center"/>
          </w:tcPr>
          <w:p w14:paraId="7DC62D60" w14:textId="77777777" w:rsidR="00DF58B3" w:rsidRPr="004479A7" w:rsidRDefault="00991054" w:rsidP="00163812">
            <w:pPr>
              <w:jc w:val="center"/>
              <w:rPr>
                <w:rFonts w:asciiTheme="minorEastAsia" w:eastAsiaTheme="minorEastAsia" w:hAnsiTheme="minorEastAsia" w:cs="굴림"/>
                <w:b/>
                <w:color w:val="000000"/>
                <w:sz w:val="18"/>
                <w:szCs w:val="18"/>
              </w:rPr>
            </w:pPr>
            <w:r>
              <w:rPr>
                <w:rFonts w:asciiTheme="minorEastAsia" w:eastAsiaTheme="minorEastAsia" w:hAnsiTheme="minorEastAsia" w:cs="굴림"/>
                <w:b/>
                <w:color w:val="000000"/>
                <w:sz w:val="18"/>
                <w:szCs w:val="18"/>
              </w:rPr>
              <w:t>Classification</w:t>
            </w:r>
          </w:p>
        </w:tc>
        <w:tc>
          <w:tcPr>
            <w:tcW w:w="1985" w:type="dxa"/>
            <w:shd w:val="clear" w:color="auto" w:fill="D9D9D9" w:themeFill="background1" w:themeFillShade="D9"/>
            <w:vAlign w:val="center"/>
          </w:tcPr>
          <w:p w14:paraId="36C7AE24"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14:paraId="25707512"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14:paraId="6647ECC8"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w:t>
            </w:r>
            <w:r w:rsidRPr="004479A7">
              <w:rPr>
                <w:rFonts w:asciiTheme="minorEastAsia" w:eastAsiaTheme="minorEastAsia" w:hAnsiTheme="minorEastAsia" w:cs="굴림"/>
                <w:b/>
                <w:color w:val="000000"/>
                <w:sz w:val="18"/>
                <w:szCs w:val="18"/>
              </w:rPr>
              <w:t>ncoding</w:t>
            </w:r>
          </w:p>
        </w:tc>
      </w:tr>
      <w:tr w:rsidR="00DF58B3" w:rsidRPr="004479A7" w14:paraId="557643EF" w14:textId="77777777" w:rsidTr="00163812">
        <w:trPr>
          <w:trHeight w:val="525"/>
          <w:jc w:val="center"/>
        </w:trPr>
        <w:tc>
          <w:tcPr>
            <w:tcW w:w="1369" w:type="dxa"/>
            <w:vAlign w:val="center"/>
          </w:tcPr>
          <w:p w14:paraId="5500BC98"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Personal information </w:t>
            </w:r>
          </w:p>
        </w:tc>
        <w:tc>
          <w:tcPr>
            <w:tcW w:w="1985" w:type="dxa"/>
            <w:vAlign w:val="center"/>
          </w:tcPr>
          <w:p w14:paraId="184FFE72"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Algorithm</w:t>
            </w:r>
          </w:p>
        </w:tc>
        <w:tc>
          <w:tcPr>
            <w:tcW w:w="3402" w:type="dxa"/>
            <w:vAlign w:val="center"/>
          </w:tcPr>
          <w:p w14:paraId="4FE10C1E"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AES-256/ECB/PKCS5Padding</w:t>
            </w:r>
          </w:p>
        </w:tc>
        <w:tc>
          <w:tcPr>
            <w:tcW w:w="3650" w:type="dxa"/>
            <w:vAlign w:val="center"/>
          </w:tcPr>
          <w:p w14:paraId="079AB74A" w14:textId="77777777" w:rsidR="00DF58B3" w:rsidRPr="004479A7" w:rsidRDefault="00DF58B3" w:rsidP="00163812">
            <w:pPr>
              <w:pStyle w:val="csq10"/>
              <w:ind w:leftChars="0" w:left="0"/>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Base64 Encoding</w:t>
            </w:r>
          </w:p>
        </w:tc>
      </w:tr>
      <w:tr w:rsidR="00DF58B3" w:rsidRPr="004479A7" w14:paraId="775AF6CB" w14:textId="77777777" w:rsidTr="00163812">
        <w:trPr>
          <w:trHeight w:val="525"/>
          <w:jc w:val="center"/>
        </w:trPr>
        <w:tc>
          <w:tcPr>
            <w:tcW w:w="1369" w:type="dxa"/>
            <w:vAlign w:val="center"/>
          </w:tcPr>
          <w:p w14:paraId="35190E8D"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Field</w:t>
            </w:r>
          </w:p>
        </w:tc>
        <w:tc>
          <w:tcPr>
            <w:tcW w:w="9037" w:type="dxa"/>
            <w:gridSpan w:val="3"/>
            <w:vAlign w:val="center"/>
          </w:tcPr>
          <w:p w14:paraId="1D501230" w14:textId="77777777" w:rsidR="00DF58B3" w:rsidRDefault="00DF58B3" w:rsidP="00163812">
            <w:pPr>
              <w:pStyle w:val="csq10"/>
              <w:ind w:leftChars="0" w:left="0"/>
              <w:rPr>
                <w:rFonts w:asciiTheme="minorEastAsia" w:eastAsiaTheme="minorEastAsia" w:hAnsiTheme="minorEastAsia"/>
                <w:color w:val="000000" w:themeColor="text1"/>
                <w:sz w:val="18"/>
                <w:szCs w:val="18"/>
              </w:rPr>
            </w:pPr>
            <w:r w:rsidRPr="004479A7">
              <w:rPr>
                <w:rFonts w:asciiTheme="minorEastAsia" w:eastAsiaTheme="minorEastAsia" w:hAnsiTheme="minorEastAsia"/>
                <w:color w:val="000000" w:themeColor="text1"/>
                <w:sz w:val="18"/>
                <w:szCs w:val="18"/>
              </w:rPr>
              <w:t>The name o</w:t>
            </w:r>
            <w:r>
              <w:rPr>
                <w:rFonts w:asciiTheme="minorEastAsia" w:eastAsiaTheme="minorEastAsia" w:hAnsiTheme="minorEastAsia"/>
                <w:color w:val="000000" w:themeColor="text1"/>
                <w:sz w:val="18"/>
                <w:szCs w:val="18"/>
              </w:rPr>
              <w:t>f the person in charge,</w:t>
            </w:r>
            <w:r w:rsidRPr="004479A7">
              <w:rPr>
                <w:rFonts w:asciiTheme="minorEastAsia" w:eastAsiaTheme="minorEastAsia" w:hAnsiTheme="minorEastAsia"/>
                <w:color w:val="000000" w:themeColor="text1"/>
                <w:sz w:val="18"/>
                <w:szCs w:val="18"/>
              </w:rPr>
              <w:t xml:space="preserve"> phone number, mobile phone number, e-mail, </w:t>
            </w:r>
            <w:r>
              <w:rPr>
                <w:rFonts w:asciiTheme="minorEastAsia" w:eastAsiaTheme="minorEastAsia" w:hAnsiTheme="minorEastAsia"/>
                <w:color w:val="000000" w:themeColor="text1"/>
                <w:sz w:val="18"/>
                <w:szCs w:val="18"/>
              </w:rPr>
              <w:t>account holder’s name, account number, etc.</w:t>
            </w:r>
          </w:p>
          <w:p w14:paraId="23D6828C" w14:textId="77777777" w:rsidR="00DF58B3" w:rsidRPr="00991054" w:rsidRDefault="00991054" w:rsidP="00163812">
            <w:pPr>
              <w:pStyle w:val="csq10"/>
              <w:ind w:leftChars="0" w:left="0"/>
              <w:rPr>
                <w:rFonts w:asciiTheme="minorEastAsia" w:eastAsiaTheme="minorEastAsia" w:hAnsiTheme="minorEastAsia"/>
                <w:color w:val="000000" w:themeColor="text1"/>
                <w:sz w:val="18"/>
                <w:szCs w:val="18"/>
              </w:rPr>
            </w:pPr>
            <w:r>
              <w:rPr>
                <w:rFonts w:asciiTheme="minorEastAsia" w:eastAsiaTheme="minorEastAsia" w:hAnsiTheme="minorEastAsia"/>
                <w:color w:val="000000" w:themeColor="text1"/>
                <w:sz w:val="18"/>
                <w:szCs w:val="18"/>
              </w:rPr>
              <w:t>(</w:t>
            </w:r>
            <w:r w:rsidR="00DF58B3">
              <w:rPr>
                <w:rFonts w:asciiTheme="minorEastAsia" w:eastAsiaTheme="minorEastAsia" w:hAnsiTheme="minorEastAsia"/>
                <w:color w:val="000000" w:themeColor="text1"/>
                <w:sz w:val="18"/>
                <w:szCs w:val="18"/>
              </w:rPr>
              <w:t xml:space="preserve">The fields for encryption are specified in the descriptions of the request </w:t>
            </w:r>
            <w:r>
              <w:rPr>
                <w:rFonts w:asciiTheme="minorEastAsia" w:eastAsiaTheme="minorEastAsia" w:hAnsiTheme="minorEastAsia"/>
                <w:color w:val="000000" w:themeColor="text1"/>
                <w:sz w:val="18"/>
                <w:szCs w:val="18"/>
              </w:rPr>
              <w:t>field specification of each API.)</w:t>
            </w:r>
          </w:p>
        </w:tc>
      </w:tr>
    </w:tbl>
    <w:p w14:paraId="77BAC3F3" w14:textId="77777777" w:rsidR="00DF58B3" w:rsidRPr="00DF58B3" w:rsidRDefault="00DF58B3" w:rsidP="00DF58B3">
      <w:pPr>
        <w:pStyle w:val="cq11"/>
        <w:ind w:leftChars="0" w:left="0"/>
      </w:pPr>
    </w:p>
    <w:p w14:paraId="52FC4B5F" w14:textId="77777777" w:rsidR="00D025CF" w:rsidRDefault="00554996">
      <w:pPr>
        <w:pStyle w:val="2"/>
      </w:pPr>
      <w:bookmarkStart w:id="22" w:name="_Toc134516392"/>
      <w:r>
        <w:rPr>
          <w:rFonts w:hint="eastAsia"/>
        </w:rPr>
        <w:t>Personal Information Encryption Key</w:t>
      </w:r>
      <w:bookmarkEnd w:id="22"/>
    </w:p>
    <w:p w14:paraId="33E44C5C" w14:textId="77777777" w:rsidR="00DF58B3" w:rsidRPr="004479A7" w:rsidRDefault="00DF58B3" w:rsidP="00DF58B3">
      <w:pPr>
        <w:pStyle w:val="cq11"/>
        <w:ind w:left="440"/>
        <w:rPr>
          <w:rFonts w:asciiTheme="minorEastAsia" w:eastAsiaTheme="minorEastAsia" w:hAnsiTheme="minorEastAsia"/>
        </w:rPr>
      </w:pPr>
      <w:r w:rsidRPr="004479A7">
        <w:rPr>
          <w:rFonts w:asciiTheme="minorEastAsia" w:eastAsiaTheme="minorEastAsia" w:hAnsiTheme="minorEastAsia"/>
        </w:rPr>
        <w:t xml:space="preserve">For encryption and decryption of </w:t>
      </w:r>
      <w:r>
        <w:rPr>
          <w:rFonts w:asciiTheme="minorEastAsia" w:eastAsiaTheme="minorEastAsia" w:hAnsiTheme="minorEastAsia"/>
        </w:rPr>
        <w:t>p</w:t>
      </w:r>
      <w:r w:rsidRPr="004479A7">
        <w:rPr>
          <w:rFonts w:asciiTheme="minorEastAsia" w:eastAsiaTheme="minorEastAsia" w:hAnsiTheme="minorEastAsia"/>
        </w:rPr>
        <w:t>ersonal information and crucial information, key information</w:t>
      </w:r>
      <w:r>
        <w:rPr>
          <w:rFonts w:asciiTheme="minorEastAsia" w:eastAsiaTheme="minorEastAsia" w:hAnsiTheme="minorEastAsia"/>
        </w:rPr>
        <w:t xml:space="preserve"> differs depending</w:t>
      </w:r>
      <w:r w:rsidRPr="004479A7">
        <w:rPr>
          <w:rFonts w:asciiTheme="minorEastAsia" w:eastAsiaTheme="minorEastAsia" w:hAnsiTheme="minorEastAsia"/>
        </w:rPr>
        <w:t xml:space="preserve"> on </w:t>
      </w:r>
      <w:r>
        <w:rPr>
          <w:rFonts w:asciiTheme="minorEastAsia" w:eastAsiaTheme="minorEastAsia" w:hAnsiTheme="minorEastAsia"/>
        </w:rPr>
        <w:t>the operation environment and is</w:t>
      </w:r>
      <w:r w:rsidR="00991054">
        <w:rPr>
          <w:rFonts w:asciiTheme="minorEastAsia" w:eastAsiaTheme="minorEastAsia" w:hAnsiTheme="minorEastAsia"/>
        </w:rPr>
        <w:t xml:space="preserve"> as follows.</w:t>
      </w:r>
    </w:p>
    <w:tbl>
      <w:tblPr>
        <w:tblStyle w:val="a7"/>
        <w:tblW w:w="10406" w:type="dxa"/>
        <w:jc w:val="center"/>
        <w:tblLook w:val="04A0" w:firstRow="1" w:lastRow="0" w:firstColumn="1" w:lastColumn="0" w:noHBand="0" w:noVBand="1"/>
      </w:tblPr>
      <w:tblGrid>
        <w:gridCol w:w="3779"/>
        <w:gridCol w:w="6627"/>
      </w:tblGrid>
      <w:tr w:rsidR="00DF58B3" w:rsidRPr="004479A7" w14:paraId="41B99E07" w14:textId="77777777" w:rsidTr="00163812">
        <w:trPr>
          <w:trHeight w:val="540"/>
          <w:jc w:val="center"/>
        </w:trPr>
        <w:tc>
          <w:tcPr>
            <w:tcW w:w="3779" w:type="dxa"/>
            <w:shd w:val="clear" w:color="auto" w:fill="D9D9D9" w:themeFill="background1" w:themeFillShade="D9"/>
            <w:vAlign w:val="center"/>
          </w:tcPr>
          <w:p w14:paraId="58523EE3"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14:paraId="66435FA8"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Encryption Key</w:t>
            </w:r>
          </w:p>
        </w:tc>
      </w:tr>
      <w:tr w:rsidR="00DF58B3" w:rsidRPr="004479A7" w14:paraId="20806B81" w14:textId="77777777" w:rsidTr="00163812">
        <w:trPr>
          <w:trHeight w:val="525"/>
          <w:jc w:val="center"/>
        </w:trPr>
        <w:tc>
          <w:tcPr>
            <w:tcW w:w="3779" w:type="dxa"/>
            <w:vAlign w:val="center"/>
          </w:tcPr>
          <w:p w14:paraId="08F03EE6"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Testbed key</w:t>
            </w:r>
          </w:p>
        </w:tc>
        <w:tc>
          <w:tcPr>
            <w:tcW w:w="6627" w:type="dxa"/>
            <w:vAlign w:val="center"/>
          </w:tcPr>
          <w:p w14:paraId="03A9B48E"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맑은 고딕"/>
                <w:color w:val="000000"/>
                <w:sz w:val="20"/>
                <w:szCs w:val="20"/>
              </w:rPr>
              <w:t>SETTLEBANKISGOODSETTLEBANKISGOOD</w:t>
            </w:r>
            <w:r w:rsidRPr="004479A7">
              <w:rPr>
                <w:rFonts w:asciiTheme="minorEastAsia" w:eastAsiaTheme="minorEastAsia" w:hAnsiTheme="minorEastAsia" w:hint="eastAsia"/>
                <w:color w:val="000000" w:themeColor="text1"/>
                <w:sz w:val="18"/>
                <w:szCs w:val="18"/>
              </w:rPr>
              <w:t>(32byte)</w:t>
            </w:r>
          </w:p>
        </w:tc>
      </w:tr>
      <w:tr w:rsidR="00DF58B3" w:rsidRPr="004479A7" w14:paraId="009F98A7" w14:textId="77777777" w:rsidTr="00163812">
        <w:trPr>
          <w:trHeight w:val="525"/>
          <w:jc w:val="center"/>
        </w:trPr>
        <w:tc>
          <w:tcPr>
            <w:tcW w:w="3779" w:type="dxa"/>
            <w:vAlign w:val="center"/>
          </w:tcPr>
          <w:p w14:paraId="79A8E503"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Production key</w:t>
            </w:r>
          </w:p>
        </w:tc>
        <w:tc>
          <w:tcPr>
            <w:tcW w:w="6627" w:type="dxa"/>
            <w:vAlign w:val="center"/>
          </w:tcPr>
          <w:p w14:paraId="5F66AA49"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Will be provided by separate notice when the service is carried out</w:t>
            </w:r>
          </w:p>
        </w:tc>
      </w:tr>
    </w:tbl>
    <w:p w14:paraId="05AFE1E3" w14:textId="77777777" w:rsidR="00DF58B3" w:rsidRPr="00DF58B3" w:rsidRDefault="00DF58B3" w:rsidP="00DF58B3">
      <w:pPr>
        <w:pStyle w:val="cq11"/>
        <w:ind w:left="440"/>
      </w:pPr>
    </w:p>
    <w:p w14:paraId="4779832E" w14:textId="77777777" w:rsidR="00D025CF" w:rsidRDefault="00554996">
      <w:pPr>
        <w:pStyle w:val="2"/>
      </w:pPr>
      <w:bookmarkStart w:id="23" w:name="_Toc134516393"/>
      <w:r>
        <w:rPr>
          <w:rFonts w:hint="eastAsia"/>
        </w:rPr>
        <w:t>Forgery Prevention Algorithm</w:t>
      </w:r>
      <w:bookmarkEnd w:id="23"/>
    </w:p>
    <w:p w14:paraId="1BAA4626" w14:textId="77777777" w:rsidR="00DF58B3" w:rsidRPr="008E07B3" w:rsidRDefault="00DF58B3" w:rsidP="00DF58B3">
      <w:pPr>
        <w:pStyle w:val="cq11"/>
        <w:ind w:left="440"/>
      </w:pPr>
      <w:r w:rsidRPr="004479A7">
        <w:rPr>
          <w:rFonts w:asciiTheme="minorEastAsia" w:eastAsiaTheme="minorEastAsia" w:hAnsiTheme="minorEastAsia"/>
        </w:rPr>
        <w:t>To verify whether the request data is forged or falsified</w:t>
      </w:r>
      <w:r>
        <w:rPr>
          <w:rFonts w:asciiTheme="minorEastAsia" w:eastAsiaTheme="minorEastAsia" w:hAnsiTheme="minorEastAsia"/>
        </w:rPr>
        <w:t>,</w:t>
      </w:r>
      <w:r w:rsidRPr="004479A7">
        <w:rPr>
          <w:rFonts w:asciiTheme="minorEastAsia" w:eastAsiaTheme="minorEastAsia" w:hAnsiTheme="minorEastAsia"/>
        </w:rPr>
        <w:t xml:space="preserve"> a hash algorithm</w:t>
      </w:r>
      <w:r>
        <w:rPr>
          <w:rFonts w:asciiTheme="minorEastAsia" w:eastAsiaTheme="minorEastAsia" w:hAnsiTheme="minorEastAsia"/>
        </w:rPr>
        <w:t xml:space="preserve"> is used</w:t>
      </w:r>
      <w:r w:rsidRPr="004479A7">
        <w:rPr>
          <w:rFonts w:asciiTheme="minorEastAsia" w:eastAsiaTheme="minorEastAsia" w:hAnsiTheme="minorEastAsia"/>
        </w:rPr>
        <w:t>. The hash value generation algorithm is as follows</w:t>
      </w:r>
      <w:r>
        <w:rPr>
          <w:rFonts w:asciiTheme="minorEastAsia" w:eastAsiaTheme="minorEastAsia" w:hAnsiTheme="minorEastAsia"/>
        </w:rPr>
        <w:t>:</w:t>
      </w:r>
    </w:p>
    <w:tbl>
      <w:tblPr>
        <w:tblStyle w:val="a7"/>
        <w:tblW w:w="10406" w:type="dxa"/>
        <w:jc w:val="center"/>
        <w:tblLook w:val="04A0" w:firstRow="1" w:lastRow="0" w:firstColumn="1" w:lastColumn="0" w:noHBand="0" w:noVBand="1"/>
      </w:tblPr>
      <w:tblGrid>
        <w:gridCol w:w="1369"/>
        <w:gridCol w:w="1985"/>
        <w:gridCol w:w="3402"/>
        <w:gridCol w:w="3650"/>
      </w:tblGrid>
      <w:tr w:rsidR="00DF58B3" w:rsidRPr="004479A7" w14:paraId="032BDE64" w14:textId="77777777" w:rsidTr="00163812">
        <w:trPr>
          <w:trHeight w:val="540"/>
          <w:jc w:val="center"/>
        </w:trPr>
        <w:tc>
          <w:tcPr>
            <w:tcW w:w="1369" w:type="dxa"/>
            <w:shd w:val="clear" w:color="auto" w:fill="D9D9D9" w:themeFill="background1" w:themeFillShade="D9"/>
            <w:vAlign w:val="center"/>
          </w:tcPr>
          <w:p w14:paraId="6E51F080"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14:paraId="58845064"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14:paraId="670CE9C3"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14:paraId="7570CB15"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w:t>
            </w:r>
            <w:r w:rsidRPr="004479A7">
              <w:rPr>
                <w:rFonts w:asciiTheme="minorEastAsia" w:eastAsiaTheme="minorEastAsia" w:hAnsiTheme="minorEastAsia" w:cs="굴림"/>
                <w:b/>
                <w:color w:val="000000"/>
                <w:sz w:val="18"/>
                <w:szCs w:val="18"/>
              </w:rPr>
              <w:t>ncoding</w:t>
            </w:r>
          </w:p>
        </w:tc>
      </w:tr>
      <w:tr w:rsidR="00DF58B3" w:rsidRPr="004479A7" w14:paraId="1988940C" w14:textId="77777777" w:rsidTr="00163812">
        <w:trPr>
          <w:trHeight w:val="525"/>
          <w:jc w:val="center"/>
        </w:trPr>
        <w:tc>
          <w:tcPr>
            <w:tcW w:w="1369" w:type="dxa"/>
            <w:vAlign w:val="center"/>
          </w:tcPr>
          <w:p w14:paraId="44FF5C3F"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Forgery</w:t>
            </w:r>
          </w:p>
        </w:tc>
        <w:tc>
          <w:tcPr>
            <w:tcW w:w="1985" w:type="dxa"/>
            <w:vAlign w:val="center"/>
          </w:tcPr>
          <w:p w14:paraId="1382C664"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Algorithm</w:t>
            </w:r>
          </w:p>
        </w:tc>
        <w:tc>
          <w:tcPr>
            <w:tcW w:w="3402" w:type="dxa"/>
            <w:vAlign w:val="center"/>
          </w:tcPr>
          <w:p w14:paraId="1B01AB38"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SHA-256</w:t>
            </w:r>
          </w:p>
        </w:tc>
        <w:tc>
          <w:tcPr>
            <w:tcW w:w="3650" w:type="dxa"/>
            <w:vAlign w:val="center"/>
          </w:tcPr>
          <w:p w14:paraId="2A12425C" w14:textId="77777777" w:rsidR="00DF58B3" w:rsidRPr="004479A7" w:rsidRDefault="00DF58B3" w:rsidP="00163812">
            <w:pPr>
              <w:pStyle w:val="csq10"/>
              <w:ind w:leftChars="0" w:left="0"/>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Hex Encoding</w:t>
            </w:r>
          </w:p>
        </w:tc>
      </w:tr>
    </w:tbl>
    <w:p w14:paraId="27A454EC" w14:textId="77777777" w:rsidR="00DF58B3" w:rsidRPr="00DF58B3" w:rsidRDefault="00DF58B3" w:rsidP="00DF58B3">
      <w:pPr>
        <w:pStyle w:val="cq11"/>
        <w:ind w:left="440"/>
      </w:pPr>
    </w:p>
    <w:p w14:paraId="665A9CED" w14:textId="77777777" w:rsidR="00DF58B3" w:rsidRPr="004479A7" w:rsidRDefault="00554996" w:rsidP="00DF58B3">
      <w:pPr>
        <w:pStyle w:val="2"/>
      </w:pPr>
      <w:bookmarkStart w:id="24" w:name="_Toc134516394"/>
      <w:r>
        <w:rPr>
          <w:rFonts w:hint="eastAsia"/>
        </w:rPr>
        <w:t xml:space="preserve">Hash Generation </w:t>
      </w:r>
      <w:r>
        <w:t>Authentication Key</w:t>
      </w:r>
      <w:bookmarkEnd w:id="24"/>
    </w:p>
    <w:tbl>
      <w:tblPr>
        <w:tblStyle w:val="a7"/>
        <w:tblW w:w="10380" w:type="dxa"/>
        <w:jc w:val="center"/>
        <w:tblLook w:val="04A0" w:firstRow="1" w:lastRow="0" w:firstColumn="1" w:lastColumn="0" w:noHBand="0" w:noVBand="1"/>
      </w:tblPr>
      <w:tblGrid>
        <w:gridCol w:w="3779"/>
        <w:gridCol w:w="6601"/>
      </w:tblGrid>
      <w:tr w:rsidR="00DF58B3" w:rsidRPr="004479A7" w14:paraId="71BA9A89" w14:textId="77777777" w:rsidTr="00163812">
        <w:trPr>
          <w:trHeight w:val="540"/>
          <w:jc w:val="center"/>
        </w:trPr>
        <w:tc>
          <w:tcPr>
            <w:tcW w:w="3779" w:type="dxa"/>
            <w:shd w:val="clear" w:color="auto" w:fill="D9D9D9" w:themeFill="background1" w:themeFillShade="D9"/>
            <w:vAlign w:val="center"/>
          </w:tcPr>
          <w:p w14:paraId="3D431CF8"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lastRenderedPageBreak/>
              <w:t>Section</w:t>
            </w:r>
          </w:p>
        </w:tc>
        <w:tc>
          <w:tcPr>
            <w:tcW w:w="6601" w:type="dxa"/>
            <w:shd w:val="clear" w:color="auto" w:fill="D9D9D9" w:themeFill="background1" w:themeFillShade="D9"/>
            <w:vAlign w:val="center"/>
          </w:tcPr>
          <w:p w14:paraId="52BB2D02" w14:textId="77777777" w:rsidR="00DF58B3" w:rsidRPr="004479A7" w:rsidRDefault="00DF58B3" w:rsidP="00163812">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Authentication</w:t>
            </w:r>
            <w:r w:rsidRPr="004479A7">
              <w:rPr>
                <w:rFonts w:asciiTheme="minorEastAsia" w:eastAsiaTheme="minorEastAsia" w:hAnsiTheme="minorEastAsia" w:cs="굴림" w:hint="eastAsia"/>
                <w:b/>
                <w:color w:val="000000"/>
                <w:sz w:val="18"/>
                <w:szCs w:val="18"/>
              </w:rPr>
              <w:t xml:space="preserve"> key</w:t>
            </w:r>
          </w:p>
        </w:tc>
      </w:tr>
      <w:tr w:rsidR="00DF58B3" w:rsidRPr="004479A7" w14:paraId="56548A2B" w14:textId="77777777" w:rsidTr="00163812">
        <w:trPr>
          <w:trHeight w:val="525"/>
          <w:jc w:val="center"/>
        </w:trPr>
        <w:tc>
          <w:tcPr>
            <w:tcW w:w="3779" w:type="dxa"/>
            <w:vAlign w:val="center"/>
          </w:tcPr>
          <w:p w14:paraId="1EC780CB"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Testbed key</w:t>
            </w:r>
          </w:p>
        </w:tc>
        <w:tc>
          <w:tcPr>
            <w:tcW w:w="6601" w:type="dxa"/>
            <w:vAlign w:val="center"/>
          </w:tcPr>
          <w:p w14:paraId="66A4AB82"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맑은 고딕"/>
                <w:color w:val="000000"/>
                <w:sz w:val="20"/>
                <w:szCs w:val="20"/>
              </w:rPr>
              <w:t>ST1</w:t>
            </w:r>
            <w:r w:rsidRPr="004479A7">
              <w:rPr>
                <w:rFonts w:asciiTheme="minorEastAsia" w:eastAsiaTheme="minorEastAsia" w:hAnsiTheme="minorEastAsia" w:cs="맑은 고딕" w:hint="eastAsia"/>
                <w:color w:val="000000"/>
                <w:sz w:val="20"/>
                <w:szCs w:val="20"/>
              </w:rPr>
              <w:t>9</w:t>
            </w:r>
            <w:r w:rsidRPr="004479A7">
              <w:rPr>
                <w:rFonts w:asciiTheme="minorEastAsia" w:eastAsiaTheme="minorEastAsia" w:hAnsiTheme="minorEastAsia" w:cs="맑은 고딕"/>
                <w:color w:val="000000"/>
                <w:sz w:val="20"/>
                <w:szCs w:val="20"/>
              </w:rPr>
              <w:t>0</w:t>
            </w:r>
            <w:r w:rsidRPr="004479A7">
              <w:rPr>
                <w:rFonts w:asciiTheme="minorEastAsia" w:eastAsiaTheme="minorEastAsia" w:hAnsiTheme="minorEastAsia" w:cs="맑은 고딕" w:hint="eastAsia"/>
                <w:color w:val="000000"/>
                <w:sz w:val="20"/>
                <w:szCs w:val="20"/>
              </w:rPr>
              <w:t>808090913247723</w:t>
            </w:r>
            <w:r w:rsidRPr="004479A7">
              <w:rPr>
                <w:rFonts w:asciiTheme="minorEastAsia" w:eastAsiaTheme="minorEastAsia" w:hAnsiTheme="minorEastAsia" w:hint="eastAsia"/>
                <w:color w:val="000000" w:themeColor="text1"/>
                <w:sz w:val="18"/>
                <w:szCs w:val="18"/>
              </w:rPr>
              <w:t>(20byte)</w:t>
            </w:r>
          </w:p>
        </w:tc>
      </w:tr>
      <w:tr w:rsidR="00DF58B3" w:rsidRPr="004479A7" w14:paraId="437433C0" w14:textId="77777777" w:rsidTr="00163812">
        <w:trPr>
          <w:trHeight w:val="525"/>
          <w:jc w:val="center"/>
        </w:trPr>
        <w:tc>
          <w:tcPr>
            <w:tcW w:w="3779" w:type="dxa"/>
            <w:vAlign w:val="center"/>
          </w:tcPr>
          <w:p w14:paraId="04457BB3"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Production key</w:t>
            </w:r>
          </w:p>
        </w:tc>
        <w:tc>
          <w:tcPr>
            <w:tcW w:w="6601" w:type="dxa"/>
            <w:vAlign w:val="center"/>
          </w:tcPr>
          <w:p w14:paraId="78A740F7" w14:textId="77777777" w:rsidR="00DF58B3" w:rsidRPr="004479A7" w:rsidRDefault="00DF58B3" w:rsidP="00163812">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Will be provided by separate notice when the service is carried out</w:t>
            </w:r>
          </w:p>
        </w:tc>
      </w:tr>
    </w:tbl>
    <w:p w14:paraId="5BF21581" w14:textId="77777777" w:rsidR="00DF58B3" w:rsidRPr="00DF58B3" w:rsidRDefault="00DF58B3" w:rsidP="00DF58B3">
      <w:pPr>
        <w:pStyle w:val="cq11"/>
        <w:ind w:left="440"/>
      </w:pPr>
    </w:p>
    <w:p w14:paraId="712FDE03" w14:textId="77777777" w:rsidR="00D025CF" w:rsidRDefault="00554996">
      <w:pPr>
        <w:pStyle w:val="1"/>
      </w:pPr>
      <w:bookmarkStart w:id="25" w:name="_Toc134516395"/>
      <w:r>
        <w:rPr>
          <w:rFonts w:hint="eastAsia"/>
        </w:rPr>
        <w:lastRenderedPageBreak/>
        <w:t>Account Registration (For Open Banking)</w:t>
      </w:r>
      <w:bookmarkEnd w:id="25"/>
    </w:p>
    <w:p w14:paraId="5465055C" w14:textId="77777777" w:rsidR="00D025CF" w:rsidRDefault="00554996" w:rsidP="00D025CF">
      <w:pPr>
        <w:pStyle w:val="2"/>
      </w:pPr>
      <w:bookmarkStart w:id="26" w:name="_Toc134516396"/>
      <w:r>
        <w:t>API Summary</w:t>
      </w:r>
      <w:bookmarkEnd w:id="26"/>
    </w:p>
    <w:p w14:paraId="428B8665" w14:textId="77777777" w:rsidR="00991054" w:rsidRDefault="00991054" w:rsidP="00991054">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account </w:t>
      </w:r>
      <w:r>
        <w:t>registration</w:t>
      </w:r>
      <w:r>
        <w:rPr>
          <w:rFonts w:hint="eastAsia"/>
        </w:rPr>
        <w:t xml:space="preserve"> </w:t>
      </w:r>
      <w:r>
        <w:t>is requested. (Firm, Open Banking registration process)</w:t>
      </w:r>
    </w:p>
    <w:p w14:paraId="7DAFA0B6" w14:textId="77777777" w:rsidR="00991054" w:rsidRPr="00991054" w:rsidRDefault="00991054" w:rsidP="00991054">
      <w:pPr>
        <w:pStyle w:val="cq11"/>
        <w:ind w:left="440"/>
      </w:pPr>
      <w:r>
        <w:t>Using transaction number (</w:t>
      </w:r>
      <w:proofErr w:type="spellStart"/>
      <w:r>
        <w:t>trdNo</w:t>
      </w:r>
      <w:proofErr w:type="spellEnd"/>
      <w:r>
        <w:t xml:space="preserve">), the result value of </w:t>
      </w:r>
      <w:r>
        <w:t>‘</w:t>
      </w:r>
      <w:r>
        <w:t>ARS authentication confirmation</w:t>
      </w:r>
      <w:r>
        <w:t>’</w:t>
      </w:r>
      <w:r>
        <w:t xml:space="preserve"> API, account registration (withdrawal transfer registration) is done.</w:t>
      </w:r>
      <w:r w:rsidR="00387A71">
        <w:t xml:space="preserve"> With the registered account, payment (withdrawal) can be made in the future.</w:t>
      </w:r>
    </w:p>
    <w:p w14:paraId="55B56605" w14:textId="77777777" w:rsidR="00260BA9" w:rsidRDefault="00554996" w:rsidP="00260BA9">
      <w:pPr>
        <w:pStyle w:val="2"/>
      </w:pPr>
      <w:bookmarkStart w:id="27" w:name="_Toc134516397"/>
      <w:r>
        <w:rPr>
          <w:rFonts w:hint="eastAsia"/>
        </w:rPr>
        <w:t>API URL</w:t>
      </w:r>
      <w:bookmarkEnd w:id="27"/>
    </w:p>
    <w:tbl>
      <w:tblPr>
        <w:tblStyle w:val="a7"/>
        <w:tblW w:w="10380" w:type="dxa"/>
        <w:jc w:val="center"/>
        <w:tblLook w:val="04A0" w:firstRow="1" w:lastRow="0" w:firstColumn="1" w:lastColumn="0" w:noHBand="0" w:noVBand="1"/>
      </w:tblPr>
      <w:tblGrid>
        <w:gridCol w:w="2787"/>
        <w:gridCol w:w="7593"/>
      </w:tblGrid>
      <w:tr w:rsidR="00260BA9" w:rsidRPr="004479A7" w14:paraId="49537448" w14:textId="77777777" w:rsidTr="00C346F8">
        <w:trPr>
          <w:trHeight w:val="510"/>
          <w:jc w:val="center"/>
        </w:trPr>
        <w:tc>
          <w:tcPr>
            <w:tcW w:w="2787" w:type="dxa"/>
            <w:shd w:val="clear" w:color="auto" w:fill="D9D9D9" w:themeFill="background1" w:themeFillShade="D9"/>
            <w:vAlign w:val="center"/>
          </w:tcPr>
          <w:p w14:paraId="2B17AA0E" w14:textId="77777777" w:rsidR="00260BA9" w:rsidRPr="004479A7" w:rsidRDefault="00260BA9"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45E3A591" w14:textId="77777777" w:rsidR="00260BA9" w:rsidRPr="004479A7" w:rsidRDefault="00260BA9"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260BA9" w:rsidRPr="004479A7" w14:paraId="4A59E88B" w14:textId="77777777" w:rsidTr="00C346F8">
        <w:trPr>
          <w:trHeight w:val="525"/>
          <w:jc w:val="center"/>
        </w:trPr>
        <w:tc>
          <w:tcPr>
            <w:tcW w:w="2787" w:type="dxa"/>
            <w:vAlign w:val="center"/>
          </w:tcPr>
          <w:p w14:paraId="21A0C85F" w14:textId="77777777" w:rsidR="00260BA9" w:rsidRPr="004479A7" w:rsidRDefault="00260BA9"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3033B2AA" w14:textId="77777777" w:rsidR="00260BA9" w:rsidRPr="004479A7" w:rsidRDefault="006B4893" w:rsidP="00C346F8">
            <w:pPr>
              <w:pStyle w:val="csq10"/>
              <w:ind w:leftChars="0" w:left="0"/>
              <w:jc w:val="center"/>
              <w:rPr>
                <w:rFonts w:asciiTheme="minorEastAsia" w:eastAsiaTheme="minorEastAsia" w:hAnsiTheme="minorEastAsia"/>
                <w:sz w:val="18"/>
                <w:szCs w:val="18"/>
              </w:rPr>
            </w:pPr>
            <w:hyperlink r:id="rId24" w:history="1">
              <w:r w:rsidR="00260BA9" w:rsidRPr="00260BA9">
                <w:rPr>
                  <w:rStyle w:val="ab"/>
                  <w:rFonts w:asciiTheme="minorEastAsia" w:eastAsiaTheme="minorEastAsia" w:hAnsiTheme="minorEastAsia"/>
                  <w:sz w:val="18"/>
                  <w:szCs w:val="18"/>
                </w:rPr>
                <w:t>https://tbnpay.settlebank.co.kr/v2/api/acnt/reg</w:t>
              </w:r>
            </w:hyperlink>
          </w:p>
        </w:tc>
      </w:tr>
      <w:tr w:rsidR="00260BA9" w:rsidRPr="004479A7" w14:paraId="2A65AE9D" w14:textId="77777777" w:rsidTr="00C346F8">
        <w:trPr>
          <w:trHeight w:val="525"/>
          <w:jc w:val="center"/>
        </w:trPr>
        <w:tc>
          <w:tcPr>
            <w:tcW w:w="2787" w:type="dxa"/>
            <w:vAlign w:val="center"/>
          </w:tcPr>
          <w:p w14:paraId="763AEC97" w14:textId="77777777" w:rsidR="00260BA9" w:rsidRPr="004479A7" w:rsidRDefault="00260BA9"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4D9363BA" w14:textId="77777777" w:rsidR="00260BA9" w:rsidRPr="004479A7" w:rsidRDefault="006B4893" w:rsidP="00C346F8">
            <w:pPr>
              <w:pStyle w:val="csq10"/>
              <w:ind w:leftChars="0" w:left="0"/>
              <w:jc w:val="center"/>
              <w:rPr>
                <w:rFonts w:asciiTheme="minorEastAsia" w:eastAsiaTheme="minorEastAsia" w:hAnsiTheme="minorEastAsia"/>
                <w:sz w:val="18"/>
                <w:szCs w:val="18"/>
              </w:rPr>
            </w:pPr>
            <w:hyperlink r:id="rId25" w:history="1">
              <w:r w:rsidR="00260BA9" w:rsidRPr="00260BA9">
                <w:rPr>
                  <w:rStyle w:val="ab"/>
                  <w:rFonts w:asciiTheme="minorEastAsia" w:eastAsiaTheme="minorEastAsia" w:hAnsiTheme="minorEastAsia"/>
                  <w:sz w:val="18"/>
                  <w:szCs w:val="18"/>
                </w:rPr>
                <w:t>http://npay.settlebank.co.kr/v2/api/acnt/reg</w:t>
              </w:r>
            </w:hyperlink>
          </w:p>
        </w:tc>
      </w:tr>
    </w:tbl>
    <w:p w14:paraId="19E880EC" w14:textId="77777777" w:rsidR="00260BA9" w:rsidRPr="00260BA9" w:rsidRDefault="00260BA9" w:rsidP="00260BA9">
      <w:pPr>
        <w:pStyle w:val="cq11"/>
        <w:ind w:leftChars="0" w:left="0"/>
      </w:pPr>
    </w:p>
    <w:p w14:paraId="07A6A6F1" w14:textId="77777777" w:rsidR="00D025CF" w:rsidRDefault="00554996">
      <w:pPr>
        <w:pStyle w:val="2"/>
      </w:pPr>
      <w:bookmarkStart w:id="28" w:name="_Toc134516398"/>
      <w:r>
        <w:rPr>
          <w:rFonts w:hint="eastAsia"/>
        </w:rPr>
        <w:t xml:space="preserve">Request </w:t>
      </w:r>
      <w:r>
        <w:t xml:space="preserve">(Merchant -&gt; </w:t>
      </w:r>
      <w:proofErr w:type="spellStart"/>
      <w:r>
        <w:t>Hecto</w:t>
      </w:r>
      <w:proofErr w:type="spellEnd"/>
      <w:r>
        <w:t xml:space="preserve"> Financial)</w:t>
      </w:r>
      <w:bookmarkEnd w:id="28"/>
    </w:p>
    <w:p w14:paraId="1F5F30C9" w14:textId="77777777" w:rsidR="00260BA9" w:rsidRPr="00260BA9" w:rsidRDefault="00260BA9" w:rsidP="00260BA9">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928"/>
        <w:gridCol w:w="2835"/>
        <w:gridCol w:w="993"/>
        <w:gridCol w:w="992"/>
        <w:gridCol w:w="2213"/>
      </w:tblGrid>
      <w:tr w:rsidR="00260BA9" w:rsidRPr="004479A7" w14:paraId="6753F8C1" w14:textId="77777777" w:rsidTr="00E5182A">
        <w:trPr>
          <w:trHeight w:val="510"/>
          <w:jc w:val="center"/>
        </w:trPr>
        <w:tc>
          <w:tcPr>
            <w:tcW w:w="1469" w:type="dxa"/>
            <w:shd w:val="clear" w:color="auto" w:fill="D9D9D9" w:themeFill="background1" w:themeFillShade="D9"/>
            <w:vAlign w:val="center"/>
          </w:tcPr>
          <w:p w14:paraId="21DF6291"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928" w:type="dxa"/>
            <w:shd w:val="clear" w:color="auto" w:fill="D9D9D9" w:themeFill="background1" w:themeFillShade="D9"/>
            <w:vAlign w:val="center"/>
          </w:tcPr>
          <w:p w14:paraId="11D51C76"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835" w:type="dxa"/>
            <w:shd w:val="clear" w:color="auto" w:fill="D9D9D9" w:themeFill="background1" w:themeFillShade="D9"/>
            <w:vAlign w:val="center"/>
          </w:tcPr>
          <w:p w14:paraId="37B18ECB"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3" w:type="dxa"/>
            <w:shd w:val="clear" w:color="auto" w:fill="D9D9D9" w:themeFill="background1" w:themeFillShade="D9"/>
            <w:vAlign w:val="center"/>
          </w:tcPr>
          <w:p w14:paraId="31BFD6DE"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2" w:type="dxa"/>
            <w:shd w:val="clear" w:color="auto" w:fill="D9D9D9" w:themeFill="background1" w:themeFillShade="D9"/>
            <w:vAlign w:val="center"/>
          </w:tcPr>
          <w:p w14:paraId="27A2C350"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213" w:type="dxa"/>
            <w:shd w:val="clear" w:color="auto" w:fill="D9D9D9" w:themeFill="background1" w:themeFillShade="D9"/>
            <w:vAlign w:val="center"/>
          </w:tcPr>
          <w:p w14:paraId="2A2BA48A"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260BA9" w:rsidRPr="004479A7" w14:paraId="078D8F0C" w14:textId="77777777" w:rsidTr="00E5182A">
        <w:trPr>
          <w:jc w:val="center"/>
        </w:trPr>
        <w:tc>
          <w:tcPr>
            <w:tcW w:w="1469" w:type="dxa"/>
            <w:shd w:val="clear" w:color="auto" w:fill="auto"/>
          </w:tcPr>
          <w:p w14:paraId="1B7AEDEA"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928" w:type="dxa"/>
            <w:shd w:val="clear" w:color="auto" w:fill="auto"/>
          </w:tcPr>
          <w:p w14:paraId="5605EFC4"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835" w:type="dxa"/>
            <w:shd w:val="clear" w:color="auto" w:fill="auto"/>
          </w:tcPr>
          <w:p w14:paraId="3CCC102A" w14:textId="77777777" w:rsidR="00260BA9" w:rsidRPr="004479A7" w:rsidRDefault="00885C46" w:rsidP="00260BA9">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E5182A">
              <w:rPr>
                <w:rFonts w:asciiTheme="minorEastAsia" w:eastAsiaTheme="minorEastAsia" w:hAnsiTheme="minorEastAsia" w:hint="eastAsia"/>
                <w:sz w:val="18"/>
                <w:szCs w:val="18"/>
              </w:rPr>
              <w:t>Information code</w:t>
            </w:r>
          </w:p>
        </w:tc>
        <w:tc>
          <w:tcPr>
            <w:tcW w:w="993" w:type="dxa"/>
            <w:shd w:val="clear" w:color="auto" w:fill="auto"/>
          </w:tcPr>
          <w:p w14:paraId="7B94EC8D"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shd w:val="clear" w:color="auto" w:fill="auto"/>
          </w:tcPr>
          <w:p w14:paraId="1B43E080"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shd w:val="clear" w:color="auto" w:fill="auto"/>
          </w:tcPr>
          <w:p w14:paraId="16084AF8" w14:textId="77777777" w:rsidR="00260BA9" w:rsidRDefault="00387A71" w:rsidP="00C346F8">
            <w:pPr>
              <w:rPr>
                <w:rFonts w:asciiTheme="minorEastAsia" w:eastAsiaTheme="minorEastAsia" w:hAnsiTheme="minorEastAsia" w:cstheme="majorBidi"/>
                <w:sz w:val="18"/>
                <w:szCs w:val="18"/>
              </w:rPr>
            </w:pPr>
            <w:r w:rsidRPr="00387A71">
              <w:rPr>
                <w:rFonts w:asciiTheme="minorEastAsia" w:eastAsiaTheme="minorEastAsia" w:hAnsiTheme="minorEastAsia" w:cstheme="majorBidi" w:hint="eastAsia"/>
                <w:sz w:val="18"/>
                <w:szCs w:val="18"/>
              </w:rPr>
              <w:t>“</w:t>
            </w:r>
            <w:r w:rsidRPr="00387A71">
              <w:rPr>
                <w:rFonts w:asciiTheme="minorEastAsia" w:eastAsiaTheme="minorEastAsia" w:hAnsiTheme="minorEastAsia" w:cstheme="majorBidi"/>
                <w:sz w:val="18"/>
                <w:szCs w:val="18"/>
              </w:rPr>
              <w:t>SPAY_RE0W_1.0”</w:t>
            </w:r>
          </w:p>
          <w:p w14:paraId="5730D5F9" w14:textId="77777777" w:rsidR="00387A71" w:rsidRPr="00387A71" w:rsidRDefault="00387A71" w:rsidP="00387A71">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260BA9" w:rsidRPr="00607BB4" w14:paraId="2198D4DF" w14:textId="77777777" w:rsidTr="00E5182A">
        <w:tblPrEx>
          <w:jc w:val="left"/>
        </w:tblPrEx>
        <w:tc>
          <w:tcPr>
            <w:tcW w:w="1469" w:type="dxa"/>
          </w:tcPr>
          <w:p w14:paraId="5CB56DD0" w14:textId="77777777" w:rsidR="00260BA9" w:rsidRPr="004479A7" w:rsidRDefault="00387A71" w:rsidP="00387A71">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928" w:type="dxa"/>
          </w:tcPr>
          <w:p w14:paraId="3742B614"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835" w:type="dxa"/>
          </w:tcPr>
          <w:p w14:paraId="154FFE3A"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993" w:type="dxa"/>
          </w:tcPr>
          <w:p w14:paraId="38D8AC32"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2" w:type="dxa"/>
          </w:tcPr>
          <w:p w14:paraId="6B52CBAF"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625CEA63"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260BA9" w:rsidRPr="00607BB4" w14:paraId="79F0C344" w14:textId="77777777" w:rsidTr="00E5182A">
        <w:tblPrEx>
          <w:jc w:val="left"/>
        </w:tblPrEx>
        <w:tc>
          <w:tcPr>
            <w:tcW w:w="1469" w:type="dxa"/>
          </w:tcPr>
          <w:p w14:paraId="7F2B40FB"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928" w:type="dxa"/>
          </w:tcPr>
          <w:p w14:paraId="3968D272"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835" w:type="dxa"/>
          </w:tcPr>
          <w:p w14:paraId="055E4399" w14:textId="77777777" w:rsidR="00260BA9" w:rsidRDefault="00E5182A" w:rsidP="00E5182A">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0C53F271" w14:textId="77777777" w:rsidR="00E5182A" w:rsidRPr="004479A7" w:rsidRDefault="00E5182A" w:rsidP="00E5182A">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993" w:type="dxa"/>
          </w:tcPr>
          <w:p w14:paraId="0B8892D3"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11755DDB"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5E9E4CAF"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260BA9" w:rsidRPr="00607BB4" w14:paraId="3D6F4257" w14:textId="77777777" w:rsidTr="00E5182A">
        <w:tblPrEx>
          <w:jc w:val="left"/>
        </w:tblPrEx>
        <w:tc>
          <w:tcPr>
            <w:tcW w:w="1469" w:type="dxa"/>
          </w:tcPr>
          <w:p w14:paraId="248004E9"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trdNo</w:t>
            </w:r>
            <w:proofErr w:type="spellEnd"/>
          </w:p>
        </w:tc>
        <w:tc>
          <w:tcPr>
            <w:tcW w:w="1928" w:type="dxa"/>
          </w:tcPr>
          <w:p w14:paraId="5E492633"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835" w:type="dxa"/>
          </w:tcPr>
          <w:p w14:paraId="374B5E46" w14:textId="77777777" w:rsidR="00260BA9" w:rsidRDefault="00E5182A" w:rsidP="00C346F8">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Pr>
                <w:rFonts w:asciiTheme="minorEastAsia" w:eastAsiaTheme="minorEastAsia" w:hAnsiTheme="minorEastAsia" w:hint="eastAsia"/>
                <w:sz w:val="18"/>
                <w:szCs w:val="18"/>
              </w:rPr>
              <w:t>ec</w:t>
            </w:r>
            <w:r w:rsidR="00820AD4">
              <w:rPr>
                <w:rFonts w:asciiTheme="minorEastAsia" w:eastAsiaTheme="minorEastAsia" w:hAnsiTheme="minorEastAsia" w:hint="eastAsia"/>
                <w:sz w:val="18"/>
                <w:szCs w:val="18"/>
              </w:rPr>
              <w:t>to</w:t>
            </w:r>
            <w:proofErr w:type="spellEnd"/>
            <w:r w:rsidR="00820AD4">
              <w:rPr>
                <w:rFonts w:asciiTheme="minorEastAsia" w:eastAsiaTheme="minorEastAsia" w:hAnsiTheme="minorEastAsia" w:hint="eastAsia"/>
                <w:sz w:val="18"/>
                <w:szCs w:val="18"/>
              </w:rPr>
              <w:t xml:space="preserve"> Financial transaction number</w:t>
            </w:r>
            <w:r w:rsidR="00507575">
              <w:rPr>
                <w:rFonts w:asciiTheme="minorEastAsia" w:eastAsiaTheme="minorEastAsia" w:hAnsiTheme="minorEastAsia"/>
                <w:sz w:val="18"/>
                <w:szCs w:val="18"/>
              </w:rPr>
              <w:t>.</w:t>
            </w:r>
          </w:p>
          <w:p w14:paraId="616C84E9" w14:textId="77777777" w:rsidR="00E5182A" w:rsidRDefault="00E5182A" w:rsidP="00C346F8">
            <w:pPr>
              <w:rPr>
                <w:rFonts w:asciiTheme="minorEastAsia" w:eastAsiaTheme="minorEastAsia" w:hAnsiTheme="minorEastAsia"/>
                <w:sz w:val="18"/>
                <w:szCs w:val="18"/>
              </w:rPr>
            </w:pPr>
            <w:r>
              <w:rPr>
                <w:rFonts w:asciiTheme="minorEastAsia" w:eastAsiaTheme="minorEastAsia" w:hAnsiTheme="minorEastAsia"/>
                <w:sz w:val="18"/>
                <w:szCs w:val="18"/>
              </w:rPr>
              <w:t>Setting transaction number that was returned during ARS authentication</w:t>
            </w:r>
          </w:p>
          <w:p w14:paraId="1B33C48D" w14:textId="77777777" w:rsidR="00507575" w:rsidRPr="004479A7" w:rsidRDefault="00507575" w:rsidP="00C346F8">
            <w:pPr>
              <w:rPr>
                <w:rFonts w:asciiTheme="minorEastAsia" w:eastAsiaTheme="minorEastAsia" w:hAnsiTheme="minorEastAsia"/>
                <w:sz w:val="18"/>
                <w:szCs w:val="18"/>
              </w:rPr>
            </w:pPr>
            <w:r>
              <w:rPr>
                <w:rFonts w:asciiTheme="minorEastAsia" w:eastAsiaTheme="minorEastAsia" w:hAnsiTheme="minorEastAsia"/>
                <w:sz w:val="18"/>
                <w:szCs w:val="18"/>
              </w:rPr>
              <w:t xml:space="preserve">Required if </w:t>
            </w:r>
            <w:proofErr w:type="spellStart"/>
            <w:r>
              <w:rPr>
                <w:rFonts w:asciiTheme="minorEastAsia" w:eastAsiaTheme="minorEastAsia" w:hAnsiTheme="minorEastAsia" w:hint="eastAsia"/>
                <w:sz w:val="18"/>
                <w:szCs w:val="18"/>
              </w:rPr>
              <w:t>authMthdCd</w:t>
            </w:r>
            <w:proofErr w:type="spellEnd"/>
            <w:r>
              <w:rPr>
                <w:rFonts w:asciiTheme="minorEastAsia" w:eastAsiaTheme="minorEastAsia" w:hAnsiTheme="minorEastAsia" w:hint="eastAsia"/>
                <w:sz w:val="18"/>
                <w:szCs w:val="18"/>
              </w:rPr>
              <w:t xml:space="preserve"> : ARS</w:t>
            </w:r>
          </w:p>
        </w:tc>
        <w:tc>
          <w:tcPr>
            <w:tcW w:w="993" w:type="dxa"/>
          </w:tcPr>
          <w:p w14:paraId="2C0809E6"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tcPr>
          <w:p w14:paraId="4B708AA1" w14:textId="77777777" w:rsidR="00260BA9" w:rsidRPr="004479A7" w:rsidRDefault="00991054" w:rsidP="00C346F8">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p>
        </w:tc>
        <w:tc>
          <w:tcPr>
            <w:tcW w:w="2213" w:type="dxa"/>
          </w:tcPr>
          <w:p w14:paraId="378326AB"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"T2019022100001"</w:t>
            </w:r>
          </w:p>
        </w:tc>
      </w:tr>
      <w:tr w:rsidR="00260BA9" w:rsidRPr="00607BB4" w14:paraId="31D9C930" w14:textId="77777777" w:rsidTr="00E5182A">
        <w:tblPrEx>
          <w:jc w:val="left"/>
        </w:tblPrEx>
        <w:tc>
          <w:tcPr>
            <w:tcW w:w="1469" w:type="dxa"/>
          </w:tcPr>
          <w:p w14:paraId="7050E3BC"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mchtCustId</w:t>
            </w:r>
            <w:proofErr w:type="spellEnd"/>
          </w:p>
        </w:tc>
        <w:tc>
          <w:tcPr>
            <w:tcW w:w="1928" w:type="dxa"/>
          </w:tcPr>
          <w:p w14:paraId="6A3DA538"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sz w:val="18"/>
                <w:szCs w:val="18"/>
              </w:rPr>
              <w:t>C</w:t>
            </w:r>
            <w:r>
              <w:rPr>
                <w:rFonts w:asciiTheme="minorEastAsia" w:eastAsiaTheme="minorEastAsia" w:hAnsiTheme="minorEastAsia" w:hint="eastAsia"/>
                <w:sz w:val="18"/>
                <w:szCs w:val="18"/>
              </w:rPr>
              <w:t xml:space="preserve">ustomer </w:t>
            </w:r>
            <w:r>
              <w:rPr>
                <w:rFonts w:asciiTheme="minorEastAsia" w:eastAsiaTheme="minorEastAsia" w:hAnsiTheme="minorEastAsia"/>
                <w:sz w:val="18"/>
                <w:szCs w:val="18"/>
              </w:rPr>
              <w:t>ID</w:t>
            </w:r>
          </w:p>
        </w:tc>
        <w:tc>
          <w:tcPr>
            <w:tcW w:w="2835" w:type="dxa"/>
          </w:tcPr>
          <w:p w14:paraId="59F85459" w14:textId="77777777" w:rsidR="00260BA9"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26C8AF9A" w14:textId="77777777" w:rsidR="00E5182A" w:rsidRPr="00E5182A" w:rsidRDefault="00E5182A" w:rsidP="00C346F8">
            <w:pPr>
              <w:rPr>
                <w:rFonts w:asciiTheme="minorEastAsia" w:eastAsiaTheme="minorEastAsia" w:hAnsiTheme="minorEastAsia"/>
                <w:b/>
                <w:sz w:val="18"/>
                <w:szCs w:val="18"/>
              </w:rPr>
            </w:pPr>
            <w:r w:rsidRPr="00E5182A">
              <w:rPr>
                <w:rFonts w:asciiTheme="minorEastAsia" w:eastAsiaTheme="minorEastAsia" w:hAnsiTheme="minorEastAsia"/>
                <w:b/>
                <w:sz w:val="18"/>
                <w:szCs w:val="18"/>
              </w:rPr>
              <w:t>AES Encryption</w:t>
            </w:r>
          </w:p>
        </w:tc>
        <w:tc>
          <w:tcPr>
            <w:tcW w:w="993" w:type="dxa"/>
          </w:tcPr>
          <w:p w14:paraId="7C05758B"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787B4416"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2BF00418"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honggildong</w:t>
            </w:r>
            <w:proofErr w:type="spellEnd"/>
            <w:r w:rsidRPr="009C1176">
              <w:rPr>
                <w:rFonts w:asciiTheme="minorEastAsia" w:eastAsiaTheme="minorEastAsia" w:hAnsiTheme="minorEastAsia" w:cstheme="majorBidi"/>
                <w:sz w:val="18"/>
                <w:szCs w:val="18"/>
              </w:rPr>
              <w:t>”</w:t>
            </w:r>
          </w:p>
        </w:tc>
      </w:tr>
      <w:tr w:rsidR="00260BA9" w:rsidRPr="00607BB4" w14:paraId="6D756E47" w14:textId="77777777" w:rsidTr="00E5182A">
        <w:tblPrEx>
          <w:jc w:val="left"/>
        </w:tblPrEx>
        <w:tc>
          <w:tcPr>
            <w:tcW w:w="1469" w:type="dxa"/>
          </w:tcPr>
          <w:p w14:paraId="0B080052"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928" w:type="dxa"/>
          </w:tcPr>
          <w:p w14:paraId="4D010103"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835" w:type="dxa"/>
          </w:tcPr>
          <w:p w14:paraId="3A90A4E9" w14:textId="77777777" w:rsidR="00260BA9" w:rsidRPr="004479A7" w:rsidRDefault="00E5182A" w:rsidP="00C346F8">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993" w:type="dxa"/>
          </w:tcPr>
          <w:p w14:paraId="5A1349CC" w14:textId="77777777" w:rsidR="00260BA9" w:rsidRPr="004479A7" w:rsidRDefault="00D269B4" w:rsidP="00C346F8">
            <w:pPr>
              <w:jc w:val="center"/>
              <w:rPr>
                <w:rFonts w:asciiTheme="minorEastAsia" w:eastAsiaTheme="minorEastAsia" w:hAnsiTheme="minorEastAsia" w:cstheme="majorBidi"/>
                <w:sz w:val="18"/>
                <w:szCs w:val="18"/>
              </w:rPr>
            </w:pPr>
            <w:r w:rsidRPr="00D269B4">
              <w:rPr>
                <w:rFonts w:asciiTheme="minorEastAsia" w:eastAsiaTheme="minorEastAsia" w:hAnsiTheme="minorEastAsia" w:cstheme="majorBidi"/>
                <w:sz w:val="18"/>
                <w:szCs w:val="18"/>
              </w:rPr>
              <w:t>A</w:t>
            </w:r>
            <w:r w:rsidR="009C1176" w:rsidRPr="00D269B4">
              <w:rPr>
                <w:rFonts w:asciiTheme="minorEastAsia" w:eastAsiaTheme="minorEastAsia" w:hAnsiTheme="minorEastAsia" w:cstheme="majorBidi"/>
                <w:sz w:val="18"/>
                <w:szCs w:val="18"/>
              </w:rPr>
              <w:t>N(8)</w:t>
            </w:r>
          </w:p>
        </w:tc>
        <w:tc>
          <w:tcPr>
            <w:tcW w:w="992" w:type="dxa"/>
          </w:tcPr>
          <w:p w14:paraId="3102F811"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59F37FA9"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260BA9" w:rsidRPr="00607BB4" w14:paraId="1E466767" w14:textId="77777777" w:rsidTr="00E5182A">
        <w:tblPrEx>
          <w:jc w:val="left"/>
        </w:tblPrEx>
        <w:tc>
          <w:tcPr>
            <w:tcW w:w="1469" w:type="dxa"/>
          </w:tcPr>
          <w:p w14:paraId="4D148B9C"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lastRenderedPageBreak/>
              <w:t>reqTm</w:t>
            </w:r>
            <w:proofErr w:type="spellEnd"/>
          </w:p>
        </w:tc>
        <w:tc>
          <w:tcPr>
            <w:tcW w:w="1928" w:type="dxa"/>
          </w:tcPr>
          <w:p w14:paraId="283CB637"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835" w:type="dxa"/>
          </w:tcPr>
          <w:p w14:paraId="3C272DF4" w14:textId="77777777" w:rsidR="00260BA9" w:rsidRPr="004479A7" w:rsidRDefault="00E5182A" w:rsidP="00C346F8">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993" w:type="dxa"/>
          </w:tcPr>
          <w:p w14:paraId="461AB88A" w14:textId="77777777" w:rsidR="00260BA9" w:rsidRPr="004479A7" w:rsidRDefault="00D269B4" w:rsidP="00C346F8">
            <w:pPr>
              <w:jc w:val="center"/>
              <w:rPr>
                <w:rFonts w:asciiTheme="minorEastAsia" w:eastAsiaTheme="minorEastAsia" w:hAnsiTheme="minorEastAsia" w:cstheme="majorBidi"/>
                <w:sz w:val="18"/>
                <w:szCs w:val="18"/>
              </w:rPr>
            </w:pPr>
            <w:r w:rsidRPr="00D269B4">
              <w:rPr>
                <w:rFonts w:asciiTheme="minorEastAsia" w:eastAsiaTheme="minorEastAsia" w:hAnsiTheme="minorEastAsia" w:cstheme="majorBidi"/>
                <w:sz w:val="18"/>
                <w:szCs w:val="18"/>
              </w:rPr>
              <w:t>A</w:t>
            </w:r>
            <w:r w:rsidR="009C1176" w:rsidRPr="00D269B4">
              <w:rPr>
                <w:rFonts w:asciiTheme="minorEastAsia" w:eastAsiaTheme="minorEastAsia" w:hAnsiTheme="minorEastAsia" w:cstheme="majorBidi"/>
                <w:sz w:val="18"/>
                <w:szCs w:val="18"/>
              </w:rPr>
              <w:t>N(6)</w:t>
            </w:r>
          </w:p>
        </w:tc>
        <w:tc>
          <w:tcPr>
            <w:tcW w:w="992" w:type="dxa"/>
          </w:tcPr>
          <w:p w14:paraId="0A266A3E"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7EC67368"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415260" w:rsidRPr="00607BB4" w14:paraId="173F8C51" w14:textId="77777777" w:rsidTr="00E5182A">
        <w:tblPrEx>
          <w:jc w:val="left"/>
        </w:tblPrEx>
        <w:tc>
          <w:tcPr>
            <w:tcW w:w="1469" w:type="dxa"/>
          </w:tcPr>
          <w:p w14:paraId="0DF98F65" w14:textId="77777777" w:rsidR="00415260" w:rsidRPr="004479A7" w:rsidRDefault="00415260" w:rsidP="0041526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mchtCustNm</w:t>
            </w:r>
            <w:proofErr w:type="spellEnd"/>
          </w:p>
        </w:tc>
        <w:tc>
          <w:tcPr>
            <w:tcW w:w="1928" w:type="dxa"/>
          </w:tcPr>
          <w:p w14:paraId="39FED947" w14:textId="77777777" w:rsidR="00415260" w:rsidRPr="004479A7" w:rsidRDefault="00415260" w:rsidP="00415260">
            <w:pPr>
              <w:rPr>
                <w:rFonts w:asciiTheme="minorEastAsia" w:eastAsiaTheme="minorEastAsia" w:hAnsiTheme="minorEastAsia"/>
                <w:sz w:val="18"/>
                <w:szCs w:val="18"/>
              </w:rPr>
            </w:pPr>
            <w:r>
              <w:rPr>
                <w:rFonts w:asciiTheme="minorEastAsia" w:eastAsiaTheme="minorEastAsia" w:hAnsiTheme="minorEastAsia" w:hint="eastAsia"/>
                <w:sz w:val="18"/>
                <w:szCs w:val="18"/>
              </w:rPr>
              <w:t>Account Holder Name</w:t>
            </w:r>
          </w:p>
        </w:tc>
        <w:tc>
          <w:tcPr>
            <w:tcW w:w="2835" w:type="dxa"/>
          </w:tcPr>
          <w:p w14:paraId="00E24C7E" w14:textId="77777777" w:rsidR="00415260" w:rsidRPr="00E5182A" w:rsidRDefault="00415260" w:rsidP="00415260">
            <w:pPr>
              <w:rPr>
                <w:rFonts w:asciiTheme="minorEastAsia" w:eastAsiaTheme="minorEastAsia" w:hAnsiTheme="minorEastAsia"/>
                <w:b/>
                <w:sz w:val="18"/>
                <w:szCs w:val="18"/>
              </w:rPr>
            </w:pPr>
            <w:r>
              <w:rPr>
                <w:rFonts w:asciiTheme="minorEastAsia" w:eastAsiaTheme="minorEastAsia" w:hAnsiTheme="minorEastAsia" w:hint="eastAsia"/>
                <w:sz w:val="18"/>
                <w:szCs w:val="18"/>
              </w:rPr>
              <w:t xml:space="preserve">English / number / Korean </w:t>
            </w:r>
            <w:r w:rsidRPr="00E5182A">
              <w:rPr>
                <w:rFonts w:asciiTheme="minorEastAsia" w:eastAsiaTheme="minorEastAsia" w:hAnsiTheme="minorEastAsia" w:hint="eastAsia"/>
                <w:b/>
                <w:sz w:val="18"/>
                <w:szCs w:val="18"/>
              </w:rPr>
              <w:t>(Korean 3 byte)</w:t>
            </w:r>
          </w:p>
          <w:p w14:paraId="049D2D22" w14:textId="77777777" w:rsidR="00415260" w:rsidRPr="004479A7" w:rsidRDefault="00415260" w:rsidP="00415260">
            <w:pPr>
              <w:rPr>
                <w:rFonts w:asciiTheme="minorEastAsia" w:eastAsiaTheme="minorEastAsia" w:hAnsiTheme="minorEastAsia"/>
                <w:sz w:val="18"/>
                <w:szCs w:val="18"/>
              </w:rPr>
            </w:pPr>
            <w:r w:rsidRPr="00E5182A">
              <w:rPr>
                <w:rFonts w:asciiTheme="minorEastAsia" w:eastAsiaTheme="minorEastAsia" w:hAnsiTheme="minorEastAsia"/>
                <w:b/>
                <w:sz w:val="18"/>
                <w:szCs w:val="18"/>
              </w:rPr>
              <w:t>AES Encryption</w:t>
            </w:r>
          </w:p>
        </w:tc>
        <w:tc>
          <w:tcPr>
            <w:tcW w:w="993" w:type="dxa"/>
          </w:tcPr>
          <w:p w14:paraId="1CD91D0A" w14:textId="77777777" w:rsidR="00415260" w:rsidRPr="004479A7" w:rsidRDefault="00415260" w:rsidP="0041526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AN(60)</w:t>
            </w:r>
          </w:p>
        </w:tc>
        <w:tc>
          <w:tcPr>
            <w:tcW w:w="992" w:type="dxa"/>
          </w:tcPr>
          <w:p w14:paraId="503BC3A2" w14:textId="77777777" w:rsidR="00415260" w:rsidRPr="004479A7" w:rsidRDefault="00415260" w:rsidP="0041526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1FCD04D8" w14:textId="77777777" w:rsidR="00415260" w:rsidRPr="004479A7" w:rsidRDefault="00415260" w:rsidP="00415260">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 xml:space="preserve">“Hong </w:t>
            </w:r>
            <w:proofErr w:type="spellStart"/>
            <w:r>
              <w:rPr>
                <w:rFonts w:asciiTheme="minorEastAsia" w:eastAsiaTheme="minorEastAsia" w:hAnsiTheme="minorEastAsia"/>
                <w:sz w:val="18"/>
                <w:szCs w:val="18"/>
              </w:rPr>
              <w:t>Gildong</w:t>
            </w:r>
            <w:proofErr w:type="spellEnd"/>
            <w:r>
              <w:rPr>
                <w:rFonts w:asciiTheme="minorEastAsia" w:eastAsiaTheme="minorEastAsia" w:hAnsiTheme="minorEastAsia"/>
                <w:sz w:val="18"/>
                <w:szCs w:val="18"/>
              </w:rPr>
              <w:t>” (in Korean)</w:t>
            </w:r>
          </w:p>
        </w:tc>
      </w:tr>
      <w:tr w:rsidR="00260BA9" w:rsidRPr="00607BB4" w14:paraId="36B4D08F" w14:textId="77777777" w:rsidTr="00E5182A">
        <w:tblPrEx>
          <w:jc w:val="left"/>
        </w:tblPrEx>
        <w:tc>
          <w:tcPr>
            <w:tcW w:w="1469" w:type="dxa"/>
          </w:tcPr>
          <w:p w14:paraId="7BF6BB97"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uii</w:t>
            </w:r>
            <w:proofErr w:type="spellEnd"/>
          </w:p>
        </w:tc>
        <w:tc>
          <w:tcPr>
            <w:tcW w:w="1928" w:type="dxa"/>
          </w:tcPr>
          <w:p w14:paraId="43878A97"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Date of Birth / Business Registration Number</w:t>
            </w:r>
          </w:p>
        </w:tc>
        <w:tc>
          <w:tcPr>
            <w:tcW w:w="2835" w:type="dxa"/>
          </w:tcPr>
          <w:p w14:paraId="41DC8AB6" w14:textId="77777777" w:rsidR="00260BA9"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Date of birth: </w:t>
            </w:r>
            <w:proofErr w:type="spellStart"/>
            <w:r>
              <w:rPr>
                <w:rFonts w:asciiTheme="minorEastAsia" w:eastAsiaTheme="minorEastAsia" w:hAnsiTheme="minorEastAsia" w:hint="eastAsia"/>
                <w:sz w:val="18"/>
                <w:szCs w:val="18"/>
              </w:rPr>
              <w:t>yyMMdd</w:t>
            </w:r>
            <w:proofErr w:type="spellEnd"/>
          </w:p>
          <w:p w14:paraId="44C24960" w14:textId="77777777" w:rsidR="00E5182A" w:rsidRDefault="00E5182A" w:rsidP="00C346F8">
            <w:pPr>
              <w:rPr>
                <w:rFonts w:asciiTheme="minorEastAsia" w:eastAsiaTheme="minorEastAsia" w:hAnsiTheme="minorEastAsia"/>
                <w:sz w:val="18"/>
                <w:szCs w:val="18"/>
              </w:rPr>
            </w:pPr>
            <w:r>
              <w:rPr>
                <w:rFonts w:asciiTheme="minorEastAsia" w:eastAsiaTheme="minorEastAsia" w:hAnsiTheme="minorEastAsia"/>
                <w:sz w:val="18"/>
                <w:szCs w:val="18"/>
              </w:rPr>
              <w:t>Business registration number: 10 digits (excluding ‘hyphen’)</w:t>
            </w:r>
          </w:p>
          <w:p w14:paraId="6C85B8DF" w14:textId="77777777" w:rsidR="00F924A0" w:rsidRPr="00F924A0" w:rsidRDefault="00F924A0" w:rsidP="00C346F8">
            <w:pPr>
              <w:rPr>
                <w:rFonts w:asciiTheme="minorEastAsia" w:eastAsiaTheme="minorEastAsia" w:hAnsiTheme="minorEastAsia"/>
                <w:b/>
                <w:sz w:val="18"/>
                <w:szCs w:val="18"/>
              </w:rPr>
            </w:pPr>
            <w:r w:rsidRPr="00F924A0">
              <w:rPr>
                <w:rFonts w:asciiTheme="minorEastAsia" w:eastAsiaTheme="minorEastAsia" w:hAnsiTheme="minorEastAsia"/>
                <w:b/>
                <w:color w:val="FF0000"/>
                <w:sz w:val="18"/>
                <w:szCs w:val="18"/>
              </w:rPr>
              <w:t>AES Encryption</w:t>
            </w:r>
          </w:p>
        </w:tc>
        <w:tc>
          <w:tcPr>
            <w:tcW w:w="993" w:type="dxa"/>
          </w:tcPr>
          <w:p w14:paraId="61122A69" w14:textId="77777777" w:rsidR="00260BA9" w:rsidRPr="004479A7" w:rsidRDefault="00D269B4"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9C1176">
              <w:rPr>
                <w:rFonts w:asciiTheme="minorEastAsia" w:eastAsiaTheme="minorEastAsia" w:hAnsiTheme="minorEastAsia" w:cstheme="majorBidi"/>
                <w:sz w:val="18"/>
                <w:szCs w:val="18"/>
              </w:rPr>
              <w:t>N(10)</w:t>
            </w:r>
          </w:p>
        </w:tc>
        <w:tc>
          <w:tcPr>
            <w:tcW w:w="992" w:type="dxa"/>
          </w:tcPr>
          <w:p w14:paraId="10F1F176"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2CC90440"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8001012”</w:t>
            </w:r>
          </w:p>
        </w:tc>
      </w:tr>
      <w:tr w:rsidR="00260BA9" w:rsidRPr="00607BB4" w14:paraId="0D31FC5E" w14:textId="77777777" w:rsidTr="00E5182A">
        <w:tblPrEx>
          <w:jc w:val="left"/>
        </w:tblPrEx>
        <w:tc>
          <w:tcPr>
            <w:tcW w:w="1469" w:type="dxa"/>
          </w:tcPr>
          <w:p w14:paraId="51B1D876"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bankCd</w:t>
            </w:r>
            <w:proofErr w:type="spellEnd"/>
          </w:p>
        </w:tc>
        <w:tc>
          <w:tcPr>
            <w:tcW w:w="1928" w:type="dxa"/>
          </w:tcPr>
          <w:p w14:paraId="2ECA10E4"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835" w:type="dxa"/>
          </w:tcPr>
          <w:p w14:paraId="18F6D57E" w14:textId="77777777" w:rsidR="00260BA9" w:rsidRPr="004479A7" w:rsidRDefault="00F924A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F924A0">
              <w:rPr>
                <w:rFonts w:asciiTheme="minorEastAsia" w:eastAsiaTheme="minorEastAsia" w:hAnsiTheme="minorEastAsia"/>
                <w:b/>
                <w:sz w:val="18"/>
                <w:szCs w:val="18"/>
                <w:u w:val="single"/>
              </w:rPr>
              <w:t>Table of Financial Institution Codes</w:t>
            </w:r>
          </w:p>
        </w:tc>
        <w:tc>
          <w:tcPr>
            <w:tcW w:w="993" w:type="dxa"/>
          </w:tcPr>
          <w:p w14:paraId="5069145F"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2" w:type="dxa"/>
          </w:tcPr>
          <w:p w14:paraId="6A3F52EE"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1A5D6D2C"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004”</w:t>
            </w:r>
          </w:p>
        </w:tc>
      </w:tr>
      <w:tr w:rsidR="00260BA9" w:rsidRPr="00607BB4" w14:paraId="65F75C24" w14:textId="77777777" w:rsidTr="00E5182A">
        <w:tblPrEx>
          <w:jc w:val="left"/>
        </w:tblPrEx>
        <w:tc>
          <w:tcPr>
            <w:tcW w:w="1469" w:type="dxa"/>
          </w:tcPr>
          <w:p w14:paraId="51AB4B49" w14:textId="77777777" w:rsidR="00260BA9" w:rsidRPr="004479A7" w:rsidRDefault="00387A71" w:rsidP="00C346F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custAcntNo</w:t>
            </w:r>
            <w:proofErr w:type="spellEnd"/>
          </w:p>
        </w:tc>
        <w:tc>
          <w:tcPr>
            <w:tcW w:w="1928" w:type="dxa"/>
          </w:tcPr>
          <w:p w14:paraId="3373FEA5" w14:textId="77777777" w:rsidR="00260BA9" w:rsidRPr="004479A7" w:rsidRDefault="00E5182A"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835" w:type="dxa"/>
          </w:tcPr>
          <w:p w14:paraId="03FCD297" w14:textId="77777777" w:rsidR="00F924A0" w:rsidRDefault="00F924A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excluding </w:t>
            </w:r>
            <w:r>
              <w:rPr>
                <w:rFonts w:asciiTheme="minorEastAsia" w:eastAsiaTheme="minorEastAsia" w:hAnsiTheme="minorEastAsia"/>
                <w:sz w:val="18"/>
                <w:szCs w:val="18"/>
              </w:rPr>
              <w:t>‘</w:t>
            </w:r>
            <w:r>
              <w:rPr>
                <w:rFonts w:asciiTheme="minorEastAsia" w:eastAsiaTheme="minorEastAsia" w:hAnsiTheme="minorEastAsia" w:hint="eastAsia"/>
                <w:sz w:val="18"/>
                <w:szCs w:val="18"/>
              </w:rPr>
              <w:t>hyphen</w:t>
            </w:r>
            <w:r>
              <w:rPr>
                <w:rFonts w:asciiTheme="minorEastAsia" w:eastAsiaTheme="minorEastAsia" w:hAnsiTheme="minorEastAsia"/>
                <w:sz w:val="18"/>
                <w:szCs w:val="18"/>
              </w:rPr>
              <w:t>’. Min 9, max 15</w:t>
            </w:r>
          </w:p>
          <w:p w14:paraId="1527ABBF" w14:textId="77777777" w:rsidR="00F924A0" w:rsidRPr="00F924A0" w:rsidRDefault="00F924A0" w:rsidP="00C346F8">
            <w:pPr>
              <w:rPr>
                <w:rFonts w:asciiTheme="minorEastAsia" w:eastAsiaTheme="minorEastAsia" w:hAnsiTheme="minorEastAsia"/>
                <w:b/>
                <w:sz w:val="18"/>
                <w:szCs w:val="18"/>
              </w:rPr>
            </w:pPr>
            <w:r w:rsidRPr="00F924A0">
              <w:rPr>
                <w:rFonts w:asciiTheme="minorEastAsia" w:eastAsiaTheme="minorEastAsia" w:hAnsiTheme="minorEastAsia"/>
                <w:b/>
                <w:sz w:val="18"/>
                <w:szCs w:val="18"/>
              </w:rPr>
              <w:t>AES Encryption</w:t>
            </w:r>
          </w:p>
        </w:tc>
        <w:tc>
          <w:tcPr>
            <w:tcW w:w="993" w:type="dxa"/>
          </w:tcPr>
          <w:p w14:paraId="2DF47D67" w14:textId="77777777" w:rsidR="00260BA9" w:rsidRPr="004479A7" w:rsidRDefault="009C1176"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2" w:type="dxa"/>
          </w:tcPr>
          <w:p w14:paraId="177BA90B"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7E10CF8D" w14:textId="77777777" w:rsidR="00260BA9" w:rsidRPr="00607BB4" w:rsidRDefault="009C1176" w:rsidP="00C346F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1234567890”</w:t>
            </w:r>
          </w:p>
        </w:tc>
      </w:tr>
      <w:tr w:rsidR="00991054" w:rsidRPr="00607BB4" w14:paraId="35B1E4E0" w14:textId="77777777" w:rsidTr="00E5182A">
        <w:tblPrEx>
          <w:jc w:val="left"/>
        </w:tblPrEx>
        <w:tc>
          <w:tcPr>
            <w:tcW w:w="1469" w:type="dxa"/>
          </w:tcPr>
          <w:p w14:paraId="5D96BE19" w14:textId="77777777" w:rsidR="00991054" w:rsidRPr="004479A7" w:rsidRDefault="00387A71" w:rsidP="00163812">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authMthdCd</w:t>
            </w:r>
            <w:proofErr w:type="spellEnd"/>
          </w:p>
        </w:tc>
        <w:tc>
          <w:tcPr>
            <w:tcW w:w="1928" w:type="dxa"/>
          </w:tcPr>
          <w:p w14:paraId="7B07A9EF" w14:textId="77777777" w:rsidR="00991054" w:rsidRPr="004479A7" w:rsidRDefault="00E5182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Authorization Classification Code</w:t>
            </w:r>
          </w:p>
        </w:tc>
        <w:tc>
          <w:tcPr>
            <w:tcW w:w="2835" w:type="dxa"/>
          </w:tcPr>
          <w:p w14:paraId="700F2265" w14:textId="77777777" w:rsidR="00991054" w:rsidRDefault="00F924A0"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transfer agreement materials</w:t>
            </w:r>
          </w:p>
          <w:p w14:paraId="0FA75E2D" w14:textId="77777777" w:rsidR="00F924A0" w:rsidRPr="00F924A0"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WR</w:t>
            </w:r>
            <w:r w:rsidRPr="00F924A0">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File in written form</w:t>
            </w:r>
          </w:p>
          <w:p w14:paraId="22D4A3F7" w14:textId="77777777" w:rsidR="00F924A0" w:rsidRPr="00F924A0"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ARS</w:t>
            </w:r>
            <w:r w:rsidRPr="00F924A0">
              <w:rPr>
                <w:rFonts w:asciiTheme="minorEastAsia" w:eastAsiaTheme="minorEastAsia" w:hAnsiTheme="minorEastAsia" w:hint="eastAsia"/>
                <w:sz w:val="18"/>
                <w:szCs w:val="18"/>
              </w:rPr>
              <w:t>: ARS</w:t>
            </w:r>
            <w:r>
              <w:rPr>
                <w:rFonts w:asciiTheme="minorEastAsia" w:eastAsiaTheme="minorEastAsia" w:hAnsiTheme="minorEastAsia" w:hint="eastAsia"/>
                <w:sz w:val="18"/>
                <w:szCs w:val="18"/>
              </w:rPr>
              <w:t xml:space="preserve"> authentication</w:t>
            </w:r>
          </w:p>
          <w:p w14:paraId="52A2F65F" w14:textId="77777777" w:rsidR="00F924A0" w:rsidRPr="00F924A0"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PASS</w:t>
            </w:r>
            <w:r w:rsidRPr="00F924A0">
              <w:rPr>
                <w:rFonts w:asciiTheme="minorEastAsia" w:eastAsiaTheme="minorEastAsia" w:hAnsiTheme="minorEastAsia" w:hint="eastAsia"/>
                <w:sz w:val="18"/>
                <w:szCs w:val="18"/>
              </w:rPr>
              <w:t xml:space="preserve">: PASS </w:t>
            </w:r>
            <w:r>
              <w:rPr>
                <w:rFonts w:asciiTheme="minorEastAsia" w:eastAsiaTheme="minorEastAsia" w:hAnsiTheme="minorEastAsia" w:hint="eastAsia"/>
                <w:sz w:val="18"/>
                <w:szCs w:val="18"/>
              </w:rPr>
              <w:t>a</w:t>
            </w:r>
            <w:r>
              <w:rPr>
                <w:rFonts w:asciiTheme="minorEastAsia" w:eastAsiaTheme="minorEastAsia" w:hAnsiTheme="minorEastAsia"/>
                <w:sz w:val="18"/>
                <w:szCs w:val="18"/>
              </w:rPr>
              <w:t>uthentication certificate</w:t>
            </w:r>
          </w:p>
          <w:p w14:paraId="50D28AD4"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Default</w:t>
            </w:r>
            <w:r w:rsidRPr="00F924A0">
              <w:rPr>
                <w:rFonts w:asciiTheme="minorEastAsia" w:eastAsiaTheme="minorEastAsia" w:hAnsiTheme="minorEastAsia" w:hint="eastAsia"/>
                <w:sz w:val="18"/>
                <w:szCs w:val="18"/>
              </w:rPr>
              <w:t>: ARS</w:t>
            </w:r>
          </w:p>
        </w:tc>
        <w:tc>
          <w:tcPr>
            <w:tcW w:w="993" w:type="dxa"/>
          </w:tcPr>
          <w:p w14:paraId="3824CB92" w14:textId="77777777" w:rsidR="00991054" w:rsidRPr="004479A7" w:rsidRDefault="009C1176"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w:t>
            </w:r>
          </w:p>
        </w:tc>
        <w:tc>
          <w:tcPr>
            <w:tcW w:w="992" w:type="dxa"/>
          </w:tcPr>
          <w:p w14:paraId="76A270BC" w14:textId="77777777" w:rsidR="00991054" w:rsidRPr="004479A7" w:rsidRDefault="00991054" w:rsidP="00163812">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50CBCE30" w14:textId="77777777" w:rsidR="00991054" w:rsidRPr="00607BB4" w:rsidRDefault="009C1176" w:rsidP="00163812">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ARS”</w:t>
            </w:r>
          </w:p>
        </w:tc>
      </w:tr>
      <w:tr w:rsidR="00991054" w:rsidRPr="00607BB4" w14:paraId="48698051" w14:textId="77777777" w:rsidTr="00E5182A">
        <w:tblPrEx>
          <w:jc w:val="left"/>
        </w:tblPrEx>
        <w:tc>
          <w:tcPr>
            <w:tcW w:w="1469" w:type="dxa"/>
          </w:tcPr>
          <w:p w14:paraId="04A62C43" w14:textId="77777777" w:rsidR="00991054" w:rsidRPr="004479A7" w:rsidRDefault="00387A71" w:rsidP="00163812">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928" w:type="dxa"/>
          </w:tcPr>
          <w:p w14:paraId="75FCB35E" w14:textId="77777777" w:rsidR="00991054" w:rsidRPr="004479A7" w:rsidRDefault="00E5182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835" w:type="dxa"/>
          </w:tcPr>
          <w:p w14:paraId="7A7A23B7" w14:textId="77777777" w:rsidR="00991054" w:rsidRDefault="00F924A0"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3AB92C60" w14:textId="77777777" w:rsidR="00F924A0" w:rsidRPr="004479A7" w:rsidRDefault="00F924A0" w:rsidP="00163812">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993" w:type="dxa"/>
          </w:tcPr>
          <w:p w14:paraId="6CE83351" w14:textId="77777777" w:rsidR="00991054" w:rsidRPr="004479A7" w:rsidRDefault="009C1176"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2" w:type="dxa"/>
          </w:tcPr>
          <w:p w14:paraId="23059F77" w14:textId="77777777" w:rsidR="00991054" w:rsidRPr="004479A7" w:rsidRDefault="00991054" w:rsidP="00163812">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29C36795" w14:textId="77777777" w:rsidR="00991054" w:rsidRPr="00607BB4" w:rsidRDefault="009C1176" w:rsidP="00163812">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F924A0" w:rsidRPr="00607BB4" w14:paraId="1DA9060D" w14:textId="77777777" w:rsidTr="00E5182A">
        <w:tblPrEx>
          <w:jc w:val="left"/>
        </w:tblPrEx>
        <w:tc>
          <w:tcPr>
            <w:tcW w:w="1469" w:type="dxa"/>
          </w:tcPr>
          <w:p w14:paraId="126C7E51"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928" w:type="dxa"/>
          </w:tcPr>
          <w:p w14:paraId="6736A990"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835" w:type="dxa"/>
          </w:tcPr>
          <w:p w14:paraId="3713E5BC" w14:textId="77777777" w:rsidR="00F924A0" w:rsidRPr="004479A7" w:rsidRDefault="00F924A0" w:rsidP="00F924A0">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993" w:type="dxa"/>
          </w:tcPr>
          <w:p w14:paraId="116130C5"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2" w:type="dxa"/>
          </w:tcPr>
          <w:p w14:paraId="5898B661"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759985A5" w14:textId="77777777" w:rsidR="00F924A0" w:rsidRPr="00607BB4" w:rsidRDefault="00F924A0" w:rsidP="00F924A0">
            <w:pPr>
              <w:rPr>
                <w:rFonts w:asciiTheme="minorEastAsia" w:eastAsiaTheme="minorEastAsia" w:hAnsiTheme="minorEastAsia" w:cstheme="majorBidi"/>
                <w:sz w:val="18"/>
                <w:szCs w:val="18"/>
              </w:rPr>
            </w:pPr>
          </w:p>
        </w:tc>
      </w:tr>
      <w:tr w:rsidR="00991054" w:rsidRPr="00607BB4" w14:paraId="6777D657" w14:textId="77777777" w:rsidTr="00D65139">
        <w:tblPrEx>
          <w:jc w:val="left"/>
        </w:tblPrEx>
        <w:trPr>
          <w:trHeight w:val="480"/>
        </w:trPr>
        <w:tc>
          <w:tcPr>
            <w:tcW w:w="1469" w:type="dxa"/>
          </w:tcPr>
          <w:p w14:paraId="7859E4FB" w14:textId="77777777" w:rsidR="00991054" w:rsidRPr="004479A7" w:rsidRDefault="00387A71" w:rsidP="00163812">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sexDivCd</w:t>
            </w:r>
            <w:proofErr w:type="spellEnd"/>
          </w:p>
        </w:tc>
        <w:tc>
          <w:tcPr>
            <w:tcW w:w="1928" w:type="dxa"/>
          </w:tcPr>
          <w:p w14:paraId="2BB25D3B" w14:textId="77777777" w:rsidR="00991054" w:rsidRPr="004479A7" w:rsidRDefault="00E5182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Gender Classification Code</w:t>
            </w:r>
          </w:p>
        </w:tc>
        <w:tc>
          <w:tcPr>
            <w:tcW w:w="2835" w:type="dxa"/>
          </w:tcPr>
          <w:p w14:paraId="74AF7793" w14:textId="77777777" w:rsidR="00991054"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The </w:t>
            </w:r>
            <w:r>
              <w:rPr>
                <w:rFonts w:asciiTheme="minorEastAsia" w:eastAsiaTheme="minorEastAsia" w:hAnsiTheme="minorEastAsia"/>
                <w:sz w:val="18"/>
                <w:szCs w:val="18"/>
              </w:rPr>
              <w:t>seventh digit of resident registration number</w:t>
            </w:r>
          </w:p>
        </w:tc>
        <w:tc>
          <w:tcPr>
            <w:tcW w:w="993" w:type="dxa"/>
          </w:tcPr>
          <w:p w14:paraId="0A8B25C3" w14:textId="77777777" w:rsidR="00991054" w:rsidRPr="004479A7" w:rsidRDefault="009C1176"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w:t>
            </w:r>
          </w:p>
        </w:tc>
        <w:tc>
          <w:tcPr>
            <w:tcW w:w="992" w:type="dxa"/>
          </w:tcPr>
          <w:p w14:paraId="173457EC" w14:textId="77777777" w:rsidR="00991054" w:rsidRPr="004479A7" w:rsidRDefault="00991054"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4E1DC769" w14:textId="77777777" w:rsidR="00991054" w:rsidRPr="00607BB4" w:rsidRDefault="00991054" w:rsidP="00163812">
            <w:pPr>
              <w:rPr>
                <w:rFonts w:asciiTheme="minorEastAsia" w:eastAsiaTheme="minorEastAsia" w:hAnsiTheme="minorEastAsia" w:cstheme="majorBidi"/>
                <w:sz w:val="18"/>
                <w:szCs w:val="18"/>
              </w:rPr>
            </w:pPr>
          </w:p>
        </w:tc>
      </w:tr>
      <w:tr w:rsidR="00991054" w:rsidRPr="00607BB4" w14:paraId="6FAF2625" w14:textId="77777777" w:rsidTr="00E5182A">
        <w:tblPrEx>
          <w:jc w:val="left"/>
        </w:tblPrEx>
        <w:tc>
          <w:tcPr>
            <w:tcW w:w="1469" w:type="dxa"/>
          </w:tcPr>
          <w:p w14:paraId="7B66C794" w14:textId="77777777" w:rsidR="00991054" w:rsidRPr="004479A7" w:rsidRDefault="00387A71" w:rsidP="00163812">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ci</w:t>
            </w:r>
          </w:p>
        </w:tc>
        <w:tc>
          <w:tcPr>
            <w:tcW w:w="1928" w:type="dxa"/>
          </w:tcPr>
          <w:p w14:paraId="31038243" w14:textId="77777777" w:rsidR="00991054" w:rsidRPr="004479A7" w:rsidRDefault="00E5182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CI</w:t>
            </w:r>
          </w:p>
        </w:tc>
        <w:tc>
          <w:tcPr>
            <w:tcW w:w="2835" w:type="dxa"/>
          </w:tcPr>
          <w:p w14:paraId="6EA903CD" w14:textId="77777777" w:rsidR="00991054" w:rsidRPr="004479A7" w:rsidRDefault="00F924A0"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Customer CI</w:t>
            </w:r>
          </w:p>
        </w:tc>
        <w:tc>
          <w:tcPr>
            <w:tcW w:w="993" w:type="dxa"/>
          </w:tcPr>
          <w:p w14:paraId="6503C9E7" w14:textId="77777777" w:rsidR="00991054" w:rsidRPr="004479A7" w:rsidRDefault="009C1176"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AN(88)</w:t>
            </w:r>
          </w:p>
        </w:tc>
        <w:tc>
          <w:tcPr>
            <w:tcW w:w="992" w:type="dxa"/>
          </w:tcPr>
          <w:p w14:paraId="5D659BA0" w14:textId="77777777" w:rsidR="00991054" w:rsidRPr="004479A7" w:rsidRDefault="00991054"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1E103ADE" w14:textId="77777777" w:rsidR="00991054" w:rsidRPr="00607BB4" w:rsidRDefault="00991054" w:rsidP="00163812">
            <w:pPr>
              <w:rPr>
                <w:rFonts w:asciiTheme="minorEastAsia" w:eastAsiaTheme="minorEastAsia" w:hAnsiTheme="minorEastAsia" w:cstheme="majorBidi"/>
                <w:sz w:val="18"/>
                <w:szCs w:val="18"/>
              </w:rPr>
            </w:pPr>
          </w:p>
        </w:tc>
      </w:tr>
      <w:tr w:rsidR="00991054" w:rsidRPr="00607BB4" w14:paraId="4E98ED29" w14:textId="77777777" w:rsidTr="00E5182A">
        <w:tblPrEx>
          <w:jc w:val="left"/>
        </w:tblPrEx>
        <w:tc>
          <w:tcPr>
            <w:tcW w:w="1469" w:type="dxa"/>
          </w:tcPr>
          <w:p w14:paraId="2D574EEE" w14:textId="77777777" w:rsidR="00991054" w:rsidRPr="004479A7" w:rsidRDefault="00387A71" w:rsidP="00163812">
            <w:pPr>
              <w:rPr>
                <w:rFonts w:asciiTheme="minorEastAsia" w:eastAsiaTheme="minorEastAsia" w:hAnsiTheme="minorEastAsia" w:cstheme="majorBidi"/>
                <w:sz w:val="18"/>
                <w:szCs w:val="18"/>
              </w:rPr>
            </w:pPr>
            <w:r w:rsidRPr="00387A71">
              <w:rPr>
                <w:rFonts w:asciiTheme="minorEastAsia" w:eastAsiaTheme="minorEastAsia" w:hAnsiTheme="minorEastAsia" w:cstheme="majorBidi"/>
                <w:sz w:val="18"/>
                <w:szCs w:val="18"/>
              </w:rPr>
              <w:t>email</w:t>
            </w:r>
          </w:p>
        </w:tc>
        <w:tc>
          <w:tcPr>
            <w:tcW w:w="1928" w:type="dxa"/>
          </w:tcPr>
          <w:p w14:paraId="097BD31C" w14:textId="77777777" w:rsidR="00991054" w:rsidRPr="004479A7" w:rsidRDefault="00E5182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2835" w:type="dxa"/>
          </w:tcPr>
          <w:p w14:paraId="6E5E9A0F" w14:textId="77777777" w:rsidR="00F924A0" w:rsidRPr="004479A7" w:rsidRDefault="00F924A0"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e-mail</w:t>
            </w:r>
          </w:p>
        </w:tc>
        <w:tc>
          <w:tcPr>
            <w:tcW w:w="993" w:type="dxa"/>
          </w:tcPr>
          <w:p w14:paraId="3E4916D4" w14:textId="77777777" w:rsidR="00991054" w:rsidRPr="004479A7" w:rsidRDefault="009C1176"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14FD93B7" w14:textId="77777777" w:rsidR="00991054" w:rsidRPr="004479A7" w:rsidRDefault="00991054" w:rsidP="00163812">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213" w:type="dxa"/>
          </w:tcPr>
          <w:p w14:paraId="5F189F02" w14:textId="77777777" w:rsidR="00991054" w:rsidRPr="00607BB4" w:rsidRDefault="00991054" w:rsidP="00163812">
            <w:pPr>
              <w:rPr>
                <w:rFonts w:asciiTheme="minorEastAsia" w:eastAsiaTheme="minorEastAsia" w:hAnsiTheme="minorEastAsia" w:cstheme="majorBidi"/>
                <w:sz w:val="18"/>
                <w:szCs w:val="18"/>
              </w:rPr>
            </w:pPr>
          </w:p>
        </w:tc>
      </w:tr>
    </w:tbl>
    <w:p w14:paraId="5BCF2B23" w14:textId="77777777" w:rsidR="00260BA9" w:rsidRPr="00260BA9" w:rsidRDefault="00260BA9" w:rsidP="00260BA9">
      <w:pPr>
        <w:pStyle w:val="cq11"/>
        <w:ind w:leftChars="0" w:left="0"/>
      </w:pPr>
    </w:p>
    <w:p w14:paraId="35B6D779" w14:textId="77777777" w:rsidR="00D025CF" w:rsidRDefault="00554996">
      <w:pPr>
        <w:pStyle w:val="2"/>
      </w:pPr>
      <w:bookmarkStart w:id="29" w:name="_Toc134516399"/>
      <w:r>
        <w:rPr>
          <w:rFonts w:hint="eastAsia"/>
        </w:rPr>
        <w:t>Request Hash Code</w:t>
      </w:r>
      <w:bookmarkEnd w:id="29"/>
    </w:p>
    <w:tbl>
      <w:tblPr>
        <w:tblStyle w:val="a7"/>
        <w:tblW w:w="10406" w:type="dxa"/>
        <w:jc w:val="center"/>
        <w:tblLook w:val="04A0" w:firstRow="1" w:lastRow="0" w:firstColumn="1" w:lastColumn="0" w:noHBand="0" w:noVBand="1"/>
      </w:tblPr>
      <w:tblGrid>
        <w:gridCol w:w="1653"/>
        <w:gridCol w:w="8753"/>
      </w:tblGrid>
      <w:tr w:rsidR="00260BA9" w:rsidRPr="004479A7" w14:paraId="112D37C1" w14:textId="77777777" w:rsidTr="00C346F8">
        <w:trPr>
          <w:trHeight w:val="540"/>
          <w:jc w:val="center"/>
        </w:trPr>
        <w:tc>
          <w:tcPr>
            <w:tcW w:w="1653" w:type="dxa"/>
            <w:shd w:val="clear" w:color="auto" w:fill="D9D9D9" w:themeFill="background1" w:themeFillShade="D9"/>
            <w:vAlign w:val="center"/>
          </w:tcPr>
          <w:p w14:paraId="42751D2A" w14:textId="77777777" w:rsidR="00260BA9" w:rsidRPr="004479A7" w:rsidRDefault="00260BA9"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21ECB6CA" w14:textId="77777777" w:rsidR="00260BA9" w:rsidRPr="004479A7" w:rsidRDefault="00260BA9"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260BA9" w:rsidRPr="004479A7" w14:paraId="351C16EA" w14:textId="77777777" w:rsidTr="00C346F8">
        <w:trPr>
          <w:trHeight w:val="525"/>
          <w:jc w:val="center"/>
        </w:trPr>
        <w:tc>
          <w:tcPr>
            <w:tcW w:w="1653" w:type="dxa"/>
            <w:vAlign w:val="center"/>
          </w:tcPr>
          <w:p w14:paraId="0EC0AED3" w14:textId="77777777" w:rsidR="00260BA9" w:rsidRPr="004479A7" w:rsidRDefault="00260BA9"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10FF819D" w14:textId="77777777" w:rsidR="00260BA9" w:rsidRPr="004479A7" w:rsidRDefault="00C30D16"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Customer ID (Plain Text) + Request Date + Request Time + Account Number (Plain Text) + Authentication Key</w:t>
            </w:r>
          </w:p>
        </w:tc>
      </w:tr>
    </w:tbl>
    <w:p w14:paraId="11A7CF4D" w14:textId="77777777" w:rsidR="00260BA9" w:rsidRPr="00260BA9" w:rsidRDefault="00260BA9" w:rsidP="00260BA9">
      <w:pPr>
        <w:pStyle w:val="cq11"/>
        <w:ind w:leftChars="0" w:left="0"/>
      </w:pPr>
    </w:p>
    <w:p w14:paraId="6DC86A9A" w14:textId="77777777" w:rsidR="00D025CF" w:rsidRDefault="00554996">
      <w:pPr>
        <w:pStyle w:val="2"/>
      </w:pPr>
      <w:bookmarkStart w:id="30" w:name="_Toc134516400"/>
      <w:r>
        <w:rPr>
          <w:rFonts w:hint="eastAsia"/>
        </w:rPr>
        <w:t>Response (</w:t>
      </w:r>
      <w:proofErr w:type="spellStart"/>
      <w:r w:rsidR="005033E0">
        <w:rPr>
          <w:rFonts w:hint="eastAsia"/>
        </w:rPr>
        <w:t>Hecto</w:t>
      </w:r>
      <w:proofErr w:type="spellEnd"/>
      <w:r w:rsidR="005033E0">
        <w:rPr>
          <w:rFonts w:hint="eastAsia"/>
        </w:rPr>
        <w:t xml:space="preserve"> Financial</w:t>
      </w:r>
      <w:r>
        <w:rPr>
          <w:rFonts w:hint="eastAsia"/>
        </w:rPr>
        <w:t xml:space="preserve"> -&gt; </w:t>
      </w:r>
      <w:r w:rsidR="005033E0">
        <w:t>Merchant</w:t>
      </w:r>
      <w:r>
        <w:rPr>
          <w:rFonts w:hint="eastAsia"/>
        </w:rPr>
        <w:t>)</w:t>
      </w:r>
      <w:bookmarkEnd w:id="30"/>
    </w:p>
    <w:p w14:paraId="3CAE878A" w14:textId="77777777" w:rsidR="00260BA9" w:rsidRPr="004479A7" w:rsidRDefault="00260BA9" w:rsidP="00260BA9">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13"/>
        <w:gridCol w:w="1984"/>
        <w:gridCol w:w="2268"/>
        <w:gridCol w:w="993"/>
        <w:gridCol w:w="992"/>
        <w:gridCol w:w="2780"/>
      </w:tblGrid>
      <w:tr w:rsidR="00260BA9" w:rsidRPr="004479A7" w14:paraId="30A78085" w14:textId="77777777" w:rsidTr="00163812">
        <w:trPr>
          <w:trHeight w:val="510"/>
          <w:jc w:val="center"/>
        </w:trPr>
        <w:tc>
          <w:tcPr>
            <w:tcW w:w="1413" w:type="dxa"/>
            <w:shd w:val="clear" w:color="auto" w:fill="D9D9D9" w:themeFill="background1" w:themeFillShade="D9"/>
            <w:vAlign w:val="center"/>
          </w:tcPr>
          <w:p w14:paraId="0E927AB3"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984" w:type="dxa"/>
            <w:shd w:val="clear" w:color="auto" w:fill="D9D9D9" w:themeFill="background1" w:themeFillShade="D9"/>
            <w:vAlign w:val="center"/>
          </w:tcPr>
          <w:p w14:paraId="2479D608"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268" w:type="dxa"/>
            <w:shd w:val="clear" w:color="auto" w:fill="D9D9D9" w:themeFill="background1" w:themeFillShade="D9"/>
            <w:vAlign w:val="center"/>
          </w:tcPr>
          <w:p w14:paraId="7114C2CD"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3" w:type="dxa"/>
            <w:shd w:val="clear" w:color="auto" w:fill="D9D9D9" w:themeFill="background1" w:themeFillShade="D9"/>
            <w:vAlign w:val="center"/>
          </w:tcPr>
          <w:p w14:paraId="448220C4"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2" w:type="dxa"/>
            <w:shd w:val="clear" w:color="auto" w:fill="D9D9D9" w:themeFill="background1" w:themeFillShade="D9"/>
            <w:vAlign w:val="center"/>
          </w:tcPr>
          <w:p w14:paraId="4F2FE76E"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780" w:type="dxa"/>
            <w:shd w:val="clear" w:color="auto" w:fill="D9D9D9" w:themeFill="background1" w:themeFillShade="D9"/>
            <w:vAlign w:val="center"/>
          </w:tcPr>
          <w:p w14:paraId="7BCE33D6" w14:textId="77777777" w:rsidR="00260BA9" w:rsidRPr="004479A7" w:rsidRDefault="00260BA9"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260BA9" w:rsidRPr="004479A7" w14:paraId="2F632F87" w14:textId="77777777" w:rsidTr="00163812">
        <w:trPr>
          <w:jc w:val="center"/>
        </w:trPr>
        <w:tc>
          <w:tcPr>
            <w:tcW w:w="1413" w:type="dxa"/>
            <w:shd w:val="clear" w:color="auto" w:fill="auto"/>
          </w:tcPr>
          <w:p w14:paraId="24FA37D3" w14:textId="77777777" w:rsidR="00260BA9" w:rsidRPr="004479A7" w:rsidRDefault="00C30D16" w:rsidP="00C346F8">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lastRenderedPageBreak/>
              <w:t>outStatCd</w:t>
            </w:r>
            <w:proofErr w:type="spellEnd"/>
          </w:p>
        </w:tc>
        <w:tc>
          <w:tcPr>
            <w:tcW w:w="1984" w:type="dxa"/>
            <w:shd w:val="clear" w:color="auto" w:fill="auto"/>
          </w:tcPr>
          <w:p w14:paraId="2E3C5466" w14:textId="77777777" w:rsidR="00260BA9" w:rsidRPr="004479A7" w:rsidRDefault="00163812"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268" w:type="dxa"/>
            <w:shd w:val="clear" w:color="auto" w:fill="auto"/>
          </w:tcPr>
          <w:p w14:paraId="5B7E901D" w14:textId="77777777" w:rsidR="00260BA9" w:rsidRPr="004479A7" w:rsidRDefault="00163812"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993" w:type="dxa"/>
            <w:shd w:val="clear" w:color="auto" w:fill="auto"/>
          </w:tcPr>
          <w:p w14:paraId="216B982E" w14:textId="77777777" w:rsidR="00260BA9" w:rsidRPr="004479A7" w:rsidRDefault="00722614"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shd w:val="clear" w:color="auto" w:fill="auto"/>
          </w:tcPr>
          <w:p w14:paraId="37B9E8EA" w14:textId="77777777" w:rsidR="00260BA9" w:rsidRPr="004479A7" w:rsidRDefault="00260BA9"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shd w:val="clear" w:color="auto" w:fill="auto"/>
          </w:tcPr>
          <w:p w14:paraId="7229286E" w14:textId="77777777" w:rsidR="00260BA9" w:rsidRDefault="00163812" w:rsidP="00C346F8">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3000F27B" w14:textId="77777777" w:rsidR="00163812" w:rsidRPr="00607BB4" w:rsidRDefault="00163812" w:rsidP="00C346F8">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722614" w:rsidRPr="00607BB4" w14:paraId="5837A779" w14:textId="77777777" w:rsidTr="00163812">
        <w:tblPrEx>
          <w:jc w:val="left"/>
        </w:tblPrEx>
        <w:tc>
          <w:tcPr>
            <w:tcW w:w="1413" w:type="dxa"/>
          </w:tcPr>
          <w:p w14:paraId="0B231587" w14:textId="77777777" w:rsidR="00722614" w:rsidRPr="004479A7" w:rsidRDefault="00722614" w:rsidP="00722614">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984" w:type="dxa"/>
          </w:tcPr>
          <w:p w14:paraId="5BFD9A75" w14:textId="77777777" w:rsidR="00722614" w:rsidRPr="004479A7" w:rsidRDefault="00163812" w:rsidP="00722614">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268" w:type="dxa"/>
          </w:tcPr>
          <w:p w14:paraId="2B1B601C" w14:textId="77777777" w:rsidR="00722614" w:rsidRPr="004479A7" w:rsidRDefault="00163812" w:rsidP="00722614">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993" w:type="dxa"/>
          </w:tcPr>
          <w:p w14:paraId="5442D156" w14:textId="77777777" w:rsidR="00722614" w:rsidRPr="004479A7" w:rsidRDefault="00722614" w:rsidP="0072261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tcPr>
          <w:p w14:paraId="2265AECE" w14:textId="77777777" w:rsidR="00722614" w:rsidRPr="004479A7" w:rsidRDefault="00722614" w:rsidP="00722614">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31EFD128" w14:textId="77777777" w:rsidR="00722614" w:rsidRPr="00607BB4" w:rsidRDefault="00163812" w:rsidP="00722614">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ST08: If it is an account that is already registered, deliver the information on the registered account</w:t>
            </w:r>
          </w:p>
        </w:tc>
      </w:tr>
      <w:tr w:rsidR="00163812" w:rsidRPr="00607BB4" w14:paraId="357D2B08" w14:textId="77777777" w:rsidTr="00163812">
        <w:tblPrEx>
          <w:jc w:val="left"/>
        </w:tblPrEx>
        <w:tc>
          <w:tcPr>
            <w:tcW w:w="1413" w:type="dxa"/>
          </w:tcPr>
          <w:p w14:paraId="6A20B2C8"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984" w:type="dxa"/>
          </w:tcPr>
          <w:p w14:paraId="03779D18"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268" w:type="dxa"/>
            <w:vAlign w:val="center"/>
          </w:tcPr>
          <w:p w14:paraId="1ED24D8E" w14:textId="77777777" w:rsidR="00163812" w:rsidRPr="004479A7" w:rsidRDefault="00163812" w:rsidP="00163812">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3" w:type="dxa"/>
          </w:tcPr>
          <w:p w14:paraId="04F5FE08"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2" w:type="dxa"/>
          </w:tcPr>
          <w:p w14:paraId="6C1F2A48"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02A600E6" w14:textId="77777777" w:rsidR="00163812" w:rsidRPr="00607BB4" w:rsidRDefault="00163812" w:rsidP="00163812">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163812" w:rsidRPr="00607BB4" w14:paraId="0EADBCA0" w14:textId="77777777" w:rsidTr="00163812">
        <w:tblPrEx>
          <w:jc w:val="left"/>
        </w:tblPrEx>
        <w:tc>
          <w:tcPr>
            <w:tcW w:w="1413" w:type="dxa"/>
          </w:tcPr>
          <w:p w14:paraId="1DE8A395"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mchtCustId</w:t>
            </w:r>
            <w:proofErr w:type="spellEnd"/>
          </w:p>
        </w:tc>
        <w:tc>
          <w:tcPr>
            <w:tcW w:w="1984" w:type="dxa"/>
          </w:tcPr>
          <w:p w14:paraId="00D8552A"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268" w:type="dxa"/>
          </w:tcPr>
          <w:p w14:paraId="0647CB0F" w14:textId="77777777" w:rsidR="00163812"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0B45A4AB" w14:textId="77777777" w:rsidR="00163812" w:rsidRPr="004479A7" w:rsidRDefault="00163812" w:rsidP="00163812">
            <w:pPr>
              <w:rPr>
                <w:rFonts w:asciiTheme="minorEastAsia" w:eastAsiaTheme="minorEastAsia" w:hAnsiTheme="minorEastAsia"/>
                <w:sz w:val="18"/>
                <w:szCs w:val="18"/>
              </w:rPr>
            </w:pPr>
            <w:r w:rsidRPr="00E5182A">
              <w:rPr>
                <w:rFonts w:asciiTheme="minorEastAsia" w:eastAsiaTheme="minorEastAsia" w:hAnsiTheme="minorEastAsia"/>
                <w:b/>
                <w:sz w:val="18"/>
                <w:szCs w:val="18"/>
              </w:rPr>
              <w:t>AES Encryption</w:t>
            </w:r>
          </w:p>
        </w:tc>
        <w:tc>
          <w:tcPr>
            <w:tcW w:w="993" w:type="dxa"/>
          </w:tcPr>
          <w:p w14:paraId="09CAE529"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47C61078"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1472AEEF"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163812" w:rsidRPr="00607BB4" w14:paraId="4066395C" w14:textId="77777777" w:rsidTr="00163812">
        <w:tblPrEx>
          <w:jc w:val="left"/>
        </w:tblPrEx>
        <w:tc>
          <w:tcPr>
            <w:tcW w:w="1413" w:type="dxa"/>
          </w:tcPr>
          <w:p w14:paraId="3A2A09A3"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bankCd</w:t>
            </w:r>
            <w:proofErr w:type="spellEnd"/>
          </w:p>
        </w:tc>
        <w:tc>
          <w:tcPr>
            <w:tcW w:w="1984" w:type="dxa"/>
          </w:tcPr>
          <w:p w14:paraId="79C07EF0"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268" w:type="dxa"/>
          </w:tcPr>
          <w:p w14:paraId="68D2BD63"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Thre</w:t>
            </w:r>
            <w:r>
              <w:rPr>
                <w:rFonts w:asciiTheme="minorEastAsia" w:eastAsiaTheme="minorEastAsia" w:hAnsiTheme="minorEastAsia"/>
                <w:sz w:val="18"/>
                <w:szCs w:val="18"/>
              </w:rPr>
              <w:t>e</w:t>
            </w:r>
            <w:r>
              <w:rPr>
                <w:rFonts w:asciiTheme="minorEastAsia" w:eastAsiaTheme="minorEastAsia" w:hAnsiTheme="minorEastAsia" w:hint="eastAsia"/>
                <w:sz w:val="18"/>
                <w:szCs w:val="18"/>
              </w:rPr>
              <w:t>-digit bank code</w:t>
            </w:r>
          </w:p>
        </w:tc>
        <w:tc>
          <w:tcPr>
            <w:tcW w:w="993" w:type="dxa"/>
          </w:tcPr>
          <w:p w14:paraId="77B87712"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2" w:type="dxa"/>
          </w:tcPr>
          <w:p w14:paraId="7ABCF442"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3DF37898"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"004"</w:t>
            </w:r>
          </w:p>
        </w:tc>
      </w:tr>
      <w:tr w:rsidR="00163812" w:rsidRPr="00607BB4" w14:paraId="38DBB243" w14:textId="77777777" w:rsidTr="00163812">
        <w:tblPrEx>
          <w:jc w:val="left"/>
        </w:tblPrEx>
        <w:tc>
          <w:tcPr>
            <w:tcW w:w="1413" w:type="dxa"/>
          </w:tcPr>
          <w:p w14:paraId="2CB3459B"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custAcntNo</w:t>
            </w:r>
            <w:proofErr w:type="spellEnd"/>
          </w:p>
        </w:tc>
        <w:tc>
          <w:tcPr>
            <w:tcW w:w="1984" w:type="dxa"/>
          </w:tcPr>
          <w:p w14:paraId="74821436"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268" w:type="dxa"/>
          </w:tcPr>
          <w:p w14:paraId="3D4E51B4" w14:textId="77777777" w:rsidR="00163812"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Masked account number</w:t>
            </w:r>
          </w:p>
          <w:p w14:paraId="00A14A6D" w14:textId="77777777" w:rsidR="00163812" w:rsidRPr="004479A7" w:rsidRDefault="00163812" w:rsidP="00163812">
            <w:pPr>
              <w:rPr>
                <w:rFonts w:asciiTheme="minorEastAsia" w:eastAsiaTheme="minorEastAsia" w:hAnsiTheme="minorEastAsia"/>
                <w:sz w:val="18"/>
                <w:szCs w:val="18"/>
              </w:rPr>
            </w:pPr>
            <w:r w:rsidRPr="00163812">
              <w:rPr>
                <w:rFonts w:asciiTheme="minorEastAsia" w:eastAsiaTheme="minorEastAsia" w:hAnsiTheme="minorEastAsia"/>
                <w:sz w:val="18"/>
                <w:szCs w:val="18"/>
              </w:rPr>
              <w:t>ex) 234*******123</w:t>
            </w:r>
            <w:r w:rsidRPr="00163812">
              <w:rPr>
                <w:rFonts w:asciiTheme="minorEastAsia" w:eastAsiaTheme="minorEastAsia" w:hAnsiTheme="minorEastAsia"/>
                <w:sz w:val="18"/>
                <w:szCs w:val="18"/>
              </w:rPr>
              <w:tab/>
            </w:r>
          </w:p>
        </w:tc>
        <w:tc>
          <w:tcPr>
            <w:tcW w:w="993" w:type="dxa"/>
          </w:tcPr>
          <w:p w14:paraId="46B0D784"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2" w:type="dxa"/>
          </w:tcPr>
          <w:p w14:paraId="0948CB55"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48AD3BCB"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"234*******123"</w:t>
            </w:r>
          </w:p>
        </w:tc>
      </w:tr>
      <w:tr w:rsidR="00163812" w:rsidRPr="00607BB4" w14:paraId="0E16A74D" w14:textId="77777777" w:rsidTr="00163812">
        <w:tblPrEx>
          <w:jc w:val="left"/>
        </w:tblPrEx>
        <w:tc>
          <w:tcPr>
            <w:tcW w:w="1413" w:type="dxa"/>
          </w:tcPr>
          <w:p w14:paraId="5F52942C"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custAcntKey</w:t>
            </w:r>
            <w:proofErr w:type="spellEnd"/>
          </w:p>
        </w:tc>
        <w:tc>
          <w:tcPr>
            <w:tcW w:w="1984" w:type="dxa"/>
          </w:tcPr>
          <w:p w14:paraId="7E0B4209"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Key</w:t>
            </w:r>
          </w:p>
        </w:tc>
        <w:tc>
          <w:tcPr>
            <w:tcW w:w="2268" w:type="dxa"/>
          </w:tcPr>
          <w:p w14:paraId="10F13C3F"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Serial number of account registered for withdrawal and transfer</w:t>
            </w:r>
          </w:p>
        </w:tc>
        <w:tc>
          <w:tcPr>
            <w:tcW w:w="993" w:type="dxa"/>
          </w:tcPr>
          <w:p w14:paraId="11A102CC"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tcPr>
          <w:p w14:paraId="68F511A4"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1CB2B000"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"d894kjd93kd9"</w:t>
            </w:r>
          </w:p>
        </w:tc>
      </w:tr>
      <w:tr w:rsidR="00163812" w:rsidRPr="00607BB4" w14:paraId="392A9666" w14:textId="77777777" w:rsidTr="00163812">
        <w:tblPrEx>
          <w:jc w:val="left"/>
        </w:tblPrEx>
        <w:tc>
          <w:tcPr>
            <w:tcW w:w="1413" w:type="dxa"/>
          </w:tcPr>
          <w:p w14:paraId="161CEA66"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svcDivCd</w:t>
            </w:r>
            <w:proofErr w:type="spellEnd"/>
          </w:p>
        </w:tc>
        <w:tc>
          <w:tcPr>
            <w:tcW w:w="1984" w:type="dxa"/>
          </w:tcPr>
          <w:p w14:paraId="6E591216"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Account Registration Service Classification</w:t>
            </w:r>
          </w:p>
        </w:tc>
        <w:tc>
          <w:tcPr>
            <w:tcW w:w="2268" w:type="dxa"/>
          </w:tcPr>
          <w:p w14:paraId="6A17B752"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registered for </w:t>
            </w:r>
            <w:r>
              <w:rPr>
                <w:rFonts w:asciiTheme="minorEastAsia" w:eastAsiaTheme="minorEastAsia" w:hAnsiTheme="minorEastAsia"/>
                <w:sz w:val="18"/>
                <w:szCs w:val="18"/>
              </w:rPr>
              <w:t>withdrawal and transfer</w:t>
            </w:r>
          </w:p>
        </w:tc>
        <w:tc>
          <w:tcPr>
            <w:tcW w:w="993" w:type="dxa"/>
          </w:tcPr>
          <w:p w14:paraId="2AE0C332"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2" w:type="dxa"/>
          </w:tcPr>
          <w:p w14:paraId="0BAD190D"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0AA6D0EE" w14:textId="77777777" w:rsidR="00163812" w:rsidRDefault="00163812" w:rsidP="00163812">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3CA9FFB2" w14:textId="77777777" w:rsidR="00163812" w:rsidRDefault="00163812" w:rsidP="00163812">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2: Open Banking</w:t>
            </w:r>
          </w:p>
          <w:p w14:paraId="60C32335" w14:textId="77777777" w:rsidR="00163812" w:rsidRPr="00607BB4" w:rsidRDefault="00163812" w:rsidP="00163812">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3: Firm Banking, Open Banking</w:t>
            </w:r>
          </w:p>
        </w:tc>
      </w:tr>
      <w:tr w:rsidR="00163812" w:rsidRPr="00607BB4" w14:paraId="70DC35C8" w14:textId="77777777" w:rsidTr="00163812">
        <w:tblPrEx>
          <w:jc w:val="left"/>
        </w:tblPrEx>
        <w:tc>
          <w:tcPr>
            <w:tcW w:w="1413" w:type="dxa"/>
          </w:tcPr>
          <w:p w14:paraId="31D8A158"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mchtTrdNo</w:t>
            </w:r>
            <w:proofErr w:type="spellEnd"/>
          </w:p>
        </w:tc>
        <w:tc>
          <w:tcPr>
            <w:tcW w:w="1984" w:type="dxa"/>
          </w:tcPr>
          <w:p w14:paraId="5EB28216"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268" w:type="dxa"/>
          </w:tcPr>
          <w:p w14:paraId="01356D06" w14:textId="77777777" w:rsidR="00163812"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79A42949"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993" w:type="dxa"/>
          </w:tcPr>
          <w:p w14:paraId="29D0D8DF"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4C1CB210" w14:textId="77777777" w:rsidR="00163812" w:rsidRPr="004479A7" w:rsidRDefault="00163812" w:rsidP="00163812">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03E7DB7E"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"OID201902210001"</w:t>
            </w:r>
          </w:p>
        </w:tc>
      </w:tr>
      <w:tr w:rsidR="00163812" w:rsidRPr="00607BB4" w14:paraId="75C9608D" w14:textId="77777777" w:rsidTr="00163812">
        <w:tblPrEx>
          <w:jc w:val="left"/>
        </w:tblPrEx>
        <w:tc>
          <w:tcPr>
            <w:tcW w:w="1413" w:type="dxa"/>
          </w:tcPr>
          <w:p w14:paraId="4B081EA9"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984" w:type="dxa"/>
          </w:tcPr>
          <w:p w14:paraId="118D0D8B"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268" w:type="dxa"/>
          </w:tcPr>
          <w:p w14:paraId="6B4D404C" w14:textId="77777777" w:rsidR="00163812" w:rsidRPr="004479A7" w:rsidRDefault="00163812" w:rsidP="00163812">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 transaction number</w:t>
            </w:r>
          </w:p>
        </w:tc>
        <w:tc>
          <w:tcPr>
            <w:tcW w:w="993" w:type="dxa"/>
          </w:tcPr>
          <w:p w14:paraId="0DA8834C"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2" w:type="dxa"/>
          </w:tcPr>
          <w:p w14:paraId="14C1AC71" w14:textId="77777777" w:rsidR="00163812" w:rsidRPr="004479A7" w:rsidRDefault="00163812" w:rsidP="0016381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65011682"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SFP_FIRM12345678901234567890”</w:t>
            </w:r>
          </w:p>
        </w:tc>
      </w:tr>
      <w:tr w:rsidR="00163812" w:rsidRPr="00607BB4" w14:paraId="3F2024FC" w14:textId="77777777" w:rsidTr="00163812">
        <w:tblPrEx>
          <w:jc w:val="left"/>
        </w:tblPrEx>
        <w:tc>
          <w:tcPr>
            <w:tcW w:w="1413" w:type="dxa"/>
          </w:tcPr>
          <w:p w14:paraId="4989ED92"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obPayerNo</w:t>
            </w:r>
            <w:proofErr w:type="spellEnd"/>
          </w:p>
        </w:tc>
        <w:tc>
          <w:tcPr>
            <w:tcW w:w="1984" w:type="dxa"/>
          </w:tcPr>
          <w:p w14:paraId="4B6BC6B1"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Payer Number</w:t>
            </w:r>
          </w:p>
        </w:tc>
        <w:tc>
          <w:tcPr>
            <w:tcW w:w="2268" w:type="dxa"/>
          </w:tcPr>
          <w:p w14:paraId="00B2472D" w14:textId="77777777" w:rsidR="00163812" w:rsidRPr="004479A7" w:rsidRDefault="0022574A" w:rsidP="00163812">
            <w:pPr>
              <w:rPr>
                <w:rFonts w:asciiTheme="minorEastAsia" w:eastAsiaTheme="minorEastAsia" w:hAnsiTheme="minorEastAsia"/>
                <w:sz w:val="18"/>
                <w:szCs w:val="18"/>
              </w:rPr>
            </w:pPr>
            <w:r>
              <w:rPr>
                <w:rFonts w:asciiTheme="minorEastAsia" w:eastAsiaTheme="minorEastAsia" w:hAnsiTheme="minorEastAsia"/>
                <w:sz w:val="18"/>
                <w:szCs w:val="18"/>
              </w:rPr>
              <w:t>Customer’s payer number registered through Open Banking</w:t>
            </w:r>
          </w:p>
        </w:tc>
        <w:tc>
          <w:tcPr>
            <w:tcW w:w="993" w:type="dxa"/>
          </w:tcPr>
          <w:p w14:paraId="526138C7"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w:t>
            </w:r>
          </w:p>
        </w:tc>
        <w:tc>
          <w:tcPr>
            <w:tcW w:w="992" w:type="dxa"/>
          </w:tcPr>
          <w:p w14:paraId="76CC034E" w14:textId="77777777" w:rsidR="00163812" w:rsidRPr="004479A7" w:rsidRDefault="00163812" w:rsidP="00163812">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14:paraId="0BA7CAEA"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20220630123456789012”</w:t>
            </w:r>
          </w:p>
        </w:tc>
      </w:tr>
      <w:tr w:rsidR="00163812" w:rsidRPr="00607BB4" w14:paraId="1E808102" w14:textId="77777777" w:rsidTr="00163812">
        <w:tblPrEx>
          <w:jc w:val="left"/>
        </w:tblPrEx>
        <w:tc>
          <w:tcPr>
            <w:tcW w:w="1413" w:type="dxa"/>
          </w:tcPr>
          <w:p w14:paraId="4F37B74E" w14:textId="77777777" w:rsidR="00163812" w:rsidRPr="004479A7" w:rsidRDefault="00163812" w:rsidP="00163812">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fintechUserNo</w:t>
            </w:r>
            <w:proofErr w:type="spellEnd"/>
          </w:p>
        </w:tc>
        <w:tc>
          <w:tcPr>
            <w:tcW w:w="1984" w:type="dxa"/>
          </w:tcPr>
          <w:p w14:paraId="27800A6C"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Fintech Use Number</w:t>
            </w:r>
          </w:p>
        </w:tc>
        <w:tc>
          <w:tcPr>
            <w:tcW w:w="2268" w:type="dxa"/>
          </w:tcPr>
          <w:p w14:paraId="761C97F7" w14:textId="77777777" w:rsidR="00163812" w:rsidRPr="004479A7" w:rsidRDefault="0022574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user account identification number</w:t>
            </w:r>
          </w:p>
        </w:tc>
        <w:tc>
          <w:tcPr>
            <w:tcW w:w="993" w:type="dxa"/>
          </w:tcPr>
          <w:p w14:paraId="41FECA8D"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2" w:type="dxa"/>
          </w:tcPr>
          <w:p w14:paraId="66AD6BBF" w14:textId="77777777" w:rsidR="00163812" w:rsidRPr="004479A7" w:rsidRDefault="00163812" w:rsidP="00163812">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p>
        </w:tc>
        <w:tc>
          <w:tcPr>
            <w:tcW w:w="2780" w:type="dxa"/>
          </w:tcPr>
          <w:p w14:paraId="260B6723"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123456789012345678901234”</w:t>
            </w:r>
          </w:p>
        </w:tc>
      </w:tr>
      <w:tr w:rsidR="00163812" w:rsidRPr="00607BB4" w14:paraId="04DDDCF8" w14:textId="77777777" w:rsidTr="00163812">
        <w:tblPrEx>
          <w:jc w:val="left"/>
        </w:tblPrEx>
        <w:tc>
          <w:tcPr>
            <w:tcW w:w="1413" w:type="dxa"/>
          </w:tcPr>
          <w:p w14:paraId="42E1F4A8" w14:textId="77777777" w:rsidR="00163812" w:rsidRPr="004479A7" w:rsidRDefault="00163812" w:rsidP="00163812">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userSeqNo</w:t>
            </w:r>
            <w:proofErr w:type="spellEnd"/>
          </w:p>
        </w:tc>
        <w:tc>
          <w:tcPr>
            <w:tcW w:w="1984" w:type="dxa"/>
          </w:tcPr>
          <w:p w14:paraId="71739D15" w14:textId="77777777" w:rsidR="00163812" w:rsidRPr="004479A7" w:rsidRDefault="00163812"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User Serial Number</w:t>
            </w:r>
          </w:p>
        </w:tc>
        <w:tc>
          <w:tcPr>
            <w:tcW w:w="2268" w:type="dxa"/>
          </w:tcPr>
          <w:p w14:paraId="7B5E167A" w14:textId="77777777" w:rsidR="00163812" w:rsidRPr="004479A7" w:rsidRDefault="0022574A" w:rsidP="00163812">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user identification number</w:t>
            </w:r>
          </w:p>
        </w:tc>
        <w:tc>
          <w:tcPr>
            <w:tcW w:w="993" w:type="dxa"/>
          </w:tcPr>
          <w:p w14:paraId="63913D3B" w14:textId="77777777" w:rsidR="00163812" w:rsidRPr="004479A7" w:rsidRDefault="00163812" w:rsidP="0016381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w:t>
            </w:r>
          </w:p>
        </w:tc>
        <w:tc>
          <w:tcPr>
            <w:tcW w:w="992" w:type="dxa"/>
          </w:tcPr>
          <w:p w14:paraId="55E6E476" w14:textId="77777777" w:rsidR="00163812" w:rsidRPr="004479A7" w:rsidRDefault="00163812" w:rsidP="00163812">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p>
        </w:tc>
        <w:tc>
          <w:tcPr>
            <w:tcW w:w="2780" w:type="dxa"/>
          </w:tcPr>
          <w:p w14:paraId="15D76F84" w14:textId="77777777" w:rsidR="00163812" w:rsidRPr="00607BB4" w:rsidRDefault="00163812" w:rsidP="00163812">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1234567890”</w:t>
            </w:r>
          </w:p>
        </w:tc>
      </w:tr>
    </w:tbl>
    <w:p w14:paraId="4E72CA8B" w14:textId="77777777" w:rsidR="00260BA9" w:rsidRPr="00260BA9" w:rsidRDefault="00260BA9" w:rsidP="00722614">
      <w:pPr>
        <w:pStyle w:val="cq11"/>
        <w:ind w:leftChars="0" w:left="0"/>
      </w:pPr>
    </w:p>
    <w:p w14:paraId="24D11608" w14:textId="77777777" w:rsidR="00D025CF" w:rsidRDefault="00CF3008">
      <w:pPr>
        <w:pStyle w:val="1"/>
      </w:pPr>
      <w:bookmarkStart w:id="31" w:name="_Toc134516401"/>
      <w:r>
        <w:rPr>
          <w:rFonts w:hint="eastAsia"/>
        </w:rPr>
        <w:lastRenderedPageBreak/>
        <w:t>Open Banking Account Registration</w:t>
      </w:r>
      <w:bookmarkEnd w:id="31"/>
    </w:p>
    <w:p w14:paraId="0446FB17" w14:textId="77777777" w:rsidR="00554996" w:rsidRDefault="00554996" w:rsidP="00554996">
      <w:pPr>
        <w:pStyle w:val="2"/>
      </w:pPr>
      <w:bookmarkStart w:id="32" w:name="_Toc134516402"/>
      <w:r>
        <w:t>API Summary</w:t>
      </w:r>
      <w:bookmarkEnd w:id="32"/>
    </w:p>
    <w:p w14:paraId="321B4E17" w14:textId="77777777" w:rsidR="00820AD4" w:rsidRDefault="00820AD4" w:rsidP="00820AD4">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w:t>
      </w:r>
      <w:r w:rsidR="00D2783C">
        <w:t xml:space="preserve">Open Banking </w:t>
      </w:r>
      <w:r>
        <w:rPr>
          <w:rFonts w:hint="eastAsia"/>
        </w:rPr>
        <w:t xml:space="preserve">account </w:t>
      </w:r>
      <w:r>
        <w:t>registration</w:t>
      </w:r>
      <w:r>
        <w:rPr>
          <w:rFonts w:hint="eastAsia"/>
        </w:rPr>
        <w:t xml:space="preserve"> </w:t>
      </w:r>
      <w:r>
        <w:t xml:space="preserve">is requested. </w:t>
      </w:r>
    </w:p>
    <w:p w14:paraId="5C8F8CB0" w14:textId="77777777" w:rsidR="00D2783C" w:rsidRPr="00820AD4" w:rsidRDefault="00D2783C" w:rsidP="00820AD4">
      <w:pPr>
        <w:pStyle w:val="cq11"/>
        <w:ind w:left="440"/>
      </w:pPr>
      <w:r>
        <w:t xml:space="preserve">From customers who registered withdrawal and transfer with the original firm banking system, after agreeing to the terms and conditions of additional registration of Open Banking, Open Banking account registration API should be additionally called. If it is the first-ever account registration, </w:t>
      </w:r>
      <w:r w:rsidR="00C323F3">
        <w:t xml:space="preserve">full </w:t>
      </w:r>
      <w:r>
        <w:t xml:space="preserve">registration </w:t>
      </w:r>
      <w:r w:rsidR="00C323F3">
        <w:t xml:space="preserve">text </w:t>
      </w:r>
      <w:r>
        <w:t>can be used for plural registration process request.</w:t>
      </w:r>
    </w:p>
    <w:p w14:paraId="0A152EF5" w14:textId="77777777" w:rsidR="00D025CF" w:rsidRDefault="00554996" w:rsidP="00554996">
      <w:pPr>
        <w:pStyle w:val="2"/>
      </w:pPr>
      <w:bookmarkStart w:id="33" w:name="_Toc134516403"/>
      <w:r>
        <w:rPr>
          <w:rFonts w:hint="eastAsia"/>
        </w:rPr>
        <w:t>API URL</w:t>
      </w:r>
      <w:bookmarkEnd w:id="33"/>
    </w:p>
    <w:tbl>
      <w:tblPr>
        <w:tblStyle w:val="a7"/>
        <w:tblW w:w="10380" w:type="dxa"/>
        <w:jc w:val="center"/>
        <w:tblLook w:val="04A0" w:firstRow="1" w:lastRow="0" w:firstColumn="1" w:lastColumn="0" w:noHBand="0" w:noVBand="1"/>
      </w:tblPr>
      <w:tblGrid>
        <w:gridCol w:w="2787"/>
        <w:gridCol w:w="7593"/>
      </w:tblGrid>
      <w:tr w:rsidR="000E100C" w:rsidRPr="004479A7" w14:paraId="1CC8649E" w14:textId="77777777" w:rsidTr="00C346F8">
        <w:trPr>
          <w:trHeight w:val="510"/>
          <w:jc w:val="center"/>
        </w:trPr>
        <w:tc>
          <w:tcPr>
            <w:tcW w:w="2787" w:type="dxa"/>
            <w:shd w:val="clear" w:color="auto" w:fill="D9D9D9" w:themeFill="background1" w:themeFillShade="D9"/>
            <w:vAlign w:val="center"/>
          </w:tcPr>
          <w:p w14:paraId="69B71982"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305A8C62"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39330C94" w14:textId="77777777" w:rsidTr="00C346F8">
        <w:trPr>
          <w:trHeight w:val="525"/>
          <w:jc w:val="center"/>
        </w:trPr>
        <w:tc>
          <w:tcPr>
            <w:tcW w:w="2787" w:type="dxa"/>
            <w:vAlign w:val="center"/>
          </w:tcPr>
          <w:p w14:paraId="4EC8D325"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095912CE" w14:textId="77777777" w:rsidR="000E100C" w:rsidRPr="004479A7" w:rsidRDefault="006B4893" w:rsidP="000E100C">
            <w:pPr>
              <w:pStyle w:val="csq10"/>
              <w:ind w:leftChars="0" w:left="0"/>
              <w:jc w:val="center"/>
              <w:rPr>
                <w:rFonts w:asciiTheme="minorEastAsia" w:eastAsiaTheme="minorEastAsia" w:hAnsiTheme="minorEastAsia"/>
                <w:sz w:val="18"/>
                <w:szCs w:val="18"/>
              </w:rPr>
            </w:pPr>
            <w:hyperlink r:id="rId26" w:history="1">
              <w:r w:rsidR="000E100C" w:rsidRPr="00D2783C">
                <w:rPr>
                  <w:rStyle w:val="ab"/>
                  <w:rFonts w:asciiTheme="minorEastAsia" w:eastAsiaTheme="minorEastAsia" w:hAnsiTheme="minorEastAsia"/>
                  <w:sz w:val="18"/>
                  <w:szCs w:val="18"/>
                </w:rPr>
                <w:t xml:space="preserve"> </w:t>
              </w:r>
              <w:r w:rsidR="00D2783C" w:rsidRPr="00D2783C">
                <w:rPr>
                  <w:rStyle w:val="ab"/>
                  <w:rFonts w:asciiTheme="minorEastAsia" w:eastAsiaTheme="minorEastAsia" w:hAnsiTheme="minorEastAsia"/>
                  <w:sz w:val="18"/>
                  <w:szCs w:val="18"/>
                </w:rPr>
                <w:t>https://tbnpay.settlebank.co.kr/v2/api/acnt/obreg</w:t>
              </w:r>
            </w:hyperlink>
          </w:p>
        </w:tc>
      </w:tr>
      <w:tr w:rsidR="000E100C" w:rsidRPr="004479A7" w14:paraId="43A17EA8" w14:textId="77777777" w:rsidTr="00C346F8">
        <w:trPr>
          <w:trHeight w:val="525"/>
          <w:jc w:val="center"/>
        </w:trPr>
        <w:tc>
          <w:tcPr>
            <w:tcW w:w="2787" w:type="dxa"/>
            <w:vAlign w:val="center"/>
          </w:tcPr>
          <w:p w14:paraId="767655E4"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34C9FAA6" w14:textId="77777777" w:rsidR="000E100C" w:rsidRPr="004479A7" w:rsidRDefault="006B4893" w:rsidP="000E100C">
            <w:pPr>
              <w:pStyle w:val="csq10"/>
              <w:ind w:leftChars="0" w:left="0"/>
              <w:jc w:val="center"/>
              <w:rPr>
                <w:rFonts w:asciiTheme="minorEastAsia" w:eastAsiaTheme="minorEastAsia" w:hAnsiTheme="minorEastAsia"/>
                <w:sz w:val="18"/>
                <w:szCs w:val="18"/>
              </w:rPr>
            </w:pPr>
            <w:hyperlink r:id="rId27" w:history="1">
              <w:r w:rsidR="00D2783C" w:rsidRPr="00D2783C">
                <w:rPr>
                  <w:rStyle w:val="ab"/>
                  <w:rFonts w:asciiTheme="minorEastAsia" w:eastAsiaTheme="minorEastAsia" w:hAnsiTheme="minorEastAsia"/>
                  <w:sz w:val="18"/>
                  <w:szCs w:val="18"/>
                </w:rPr>
                <w:t>http://npay.settlebank.co.kr/v2/api/acnt/obreg</w:t>
              </w:r>
            </w:hyperlink>
          </w:p>
        </w:tc>
      </w:tr>
    </w:tbl>
    <w:p w14:paraId="2584D065" w14:textId="77777777" w:rsidR="000E100C" w:rsidRPr="000E100C" w:rsidRDefault="000E100C" w:rsidP="000E100C">
      <w:pPr>
        <w:pStyle w:val="cq11"/>
        <w:ind w:leftChars="0" w:left="0"/>
      </w:pPr>
    </w:p>
    <w:p w14:paraId="733B729A" w14:textId="77777777" w:rsidR="00D025CF" w:rsidRDefault="00554996" w:rsidP="00554996">
      <w:pPr>
        <w:pStyle w:val="2"/>
      </w:pPr>
      <w:bookmarkStart w:id="34" w:name="_Toc134516404"/>
      <w:r>
        <w:rPr>
          <w:rFonts w:hint="eastAsia"/>
        </w:rPr>
        <w:t xml:space="preserve">Request </w:t>
      </w:r>
      <w:r>
        <w:t xml:space="preserve">(Merchant -&gt; </w:t>
      </w:r>
      <w:proofErr w:type="spellStart"/>
      <w:r>
        <w:t>Hecto</w:t>
      </w:r>
      <w:proofErr w:type="spellEnd"/>
      <w:r>
        <w:t xml:space="preserve"> Financial)</w:t>
      </w:r>
      <w:bookmarkEnd w:id="34"/>
    </w:p>
    <w:p w14:paraId="4AA87BD3"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0ACD2FC8" w14:textId="77777777" w:rsidTr="00C346F8">
        <w:trPr>
          <w:trHeight w:val="510"/>
          <w:jc w:val="center"/>
        </w:trPr>
        <w:tc>
          <w:tcPr>
            <w:tcW w:w="1469" w:type="dxa"/>
            <w:shd w:val="clear" w:color="auto" w:fill="D9D9D9" w:themeFill="background1" w:themeFillShade="D9"/>
            <w:vAlign w:val="center"/>
          </w:tcPr>
          <w:p w14:paraId="3CA32D7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5B14D41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4919AC0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78EA814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576E8C1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4700F53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F924A0" w:rsidRPr="004479A7" w14:paraId="4B5B81CF" w14:textId="77777777" w:rsidTr="00C346F8">
        <w:trPr>
          <w:jc w:val="center"/>
        </w:trPr>
        <w:tc>
          <w:tcPr>
            <w:tcW w:w="1469" w:type="dxa"/>
            <w:shd w:val="clear" w:color="auto" w:fill="auto"/>
          </w:tcPr>
          <w:p w14:paraId="7CAEC07A"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571B0AB2"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43762A9A" w14:textId="77777777" w:rsidR="00F924A0" w:rsidRPr="004479A7" w:rsidRDefault="00885C46" w:rsidP="00F924A0">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F924A0">
              <w:rPr>
                <w:rFonts w:asciiTheme="minorEastAsia" w:eastAsiaTheme="minorEastAsia" w:hAnsiTheme="minorEastAsia" w:hint="eastAsia"/>
                <w:sz w:val="18"/>
                <w:szCs w:val="18"/>
              </w:rPr>
              <w:t>Information code</w:t>
            </w:r>
          </w:p>
        </w:tc>
        <w:tc>
          <w:tcPr>
            <w:tcW w:w="1275" w:type="dxa"/>
            <w:shd w:val="clear" w:color="auto" w:fill="auto"/>
          </w:tcPr>
          <w:p w14:paraId="274D2AEA"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56742C19"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41CC93CC" w14:textId="77777777" w:rsidR="00F924A0" w:rsidRDefault="00F924A0" w:rsidP="00F924A0">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SPAY_OR0W_1.0”</w:t>
            </w:r>
          </w:p>
          <w:p w14:paraId="604ED558" w14:textId="77777777" w:rsidR="00F924A0" w:rsidRPr="00387A71" w:rsidRDefault="00F924A0" w:rsidP="00F924A0">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4244EADF" w14:textId="77777777" w:rsidTr="00C346F8">
        <w:tblPrEx>
          <w:jc w:val="left"/>
        </w:tblPrEx>
        <w:tc>
          <w:tcPr>
            <w:tcW w:w="1469" w:type="dxa"/>
          </w:tcPr>
          <w:p w14:paraId="108FD12C"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785838D5"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6B8937E4"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0A32110E"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3DC4F6DD"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83F5FA4"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3C3038" w:rsidRPr="00607BB4" w14:paraId="459BB28C" w14:textId="77777777" w:rsidTr="00C346F8">
        <w:tblPrEx>
          <w:jc w:val="left"/>
        </w:tblPrEx>
        <w:tc>
          <w:tcPr>
            <w:tcW w:w="1469" w:type="dxa"/>
          </w:tcPr>
          <w:p w14:paraId="68F3541C" w14:textId="77777777" w:rsidR="003C3038" w:rsidRPr="004479A7" w:rsidRDefault="003C3038" w:rsidP="003C303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59EEB3FA"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357B56B0" w14:textId="77777777" w:rsidR="003C3038"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57B961BF"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7DE7C4FC"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3F7CE744"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5C0EEF3"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2247DF" w:rsidRPr="00607BB4" w14:paraId="49EC2F2B" w14:textId="77777777" w:rsidTr="00C346F8">
        <w:tblPrEx>
          <w:jc w:val="left"/>
        </w:tblPrEx>
        <w:tc>
          <w:tcPr>
            <w:tcW w:w="1469" w:type="dxa"/>
          </w:tcPr>
          <w:p w14:paraId="011D8FA3" w14:textId="77777777" w:rsidR="002247DF" w:rsidRPr="004479A7" w:rsidRDefault="002247DF" w:rsidP="002247DF">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mchtCustId</w:t>
            </w:r>
            <w:proofErr w:type="spellEnd"/>
          </w:p>
        </w:tc>
        <w:tc>
          <w:tcPr>
            <w:tcW w:w="1559" w:type="dxa"/>
          </w:tcPr>
          <w:p w14:paraId="661C0D78"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5D3DA9B5"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21A46663" w14:textId="77777777" w:rsidR="002247DF" w:rsidRPr="004479A7" w:rsidRDefault="002247DF" w:rsidP="002247DF">
            <w:pPr>
              <w:rPr>
                <w:rFonts w:asciiTheme="minorEastAsia" w:eastAsiaTheme="minorEastAsia" w:hAnsiTheme="minorEastAsia"/>
                <w:sz w:val="18"/>
                <w:szCs w:val="18"/>
              </w:rPr>
            </w:pPr>
            <w:r w:rsidRPr="002247DF">
              <w:rPr>
                <w:rFonts w:asciiTheme="minorEastAsia" w:eastAsiaTheme="minorEastAsia" w:hAnsiTheme="minorEastAsia"/>
                <w:b/>
                <w:color w:val="FF0000"/>
                <w:sz w:val="18"/>
                <w:szCs w:val="18"/>
              </w:rPr>
              <w:t>AES Encryption</w:t>
            </w:r>
          </w:p>
        </w:tc>
        <w:tc>
          <w:tcPr>
            <w:tcW w:w="1275" w:type="dxa"/>
          </w:tcPr>
          <w:p w14:paraId="3AF8B171"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71BC0ED8"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69269A8" w14:textId="77777777" w:rsidR="002247DF" w:rsidRPr="00607BB4" w:rsidRDefault="002247DF" w:rsidP="002247DF">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2247DF" w:rsidRPr="00607BB4" w14:paraId="47549A14" w14:textId="77777777" w:rsidTr="00C346F8">
        <w:tblPrEx>
          <w:jc w:val="left"/>
        </w:tblPrEx>
        <w:tc>
          <w:tcPr>
            <w:tcW w:w="1469" w:type="dxa"/>
          </w:tcPr>
          <w:p w14:paraId="04DA55FF"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4721D527"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77FB17E0" w14:textId="77777777" w:rsidR="002247DF" w:rsidRPr="004479A7" w:rsidRDefault="002247DF" w:rsidP="002247DF">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76CFDCFD"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N(8)</w:t>
            </w:r>
          </w:p>
        </w:tc>
        <w:tc>
          <w:tcPr>
            <w:tcW w:w="993" w:type="dxa"/>
          </w:tcPr>
          <w:p w14:paraId="1F5DD66A"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DF767C3"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C323F3" w:rsidRPr="00607BB4" w14:paraId="1205B0D9" w14:textId="77777777" w:rsidTr="00C346F8">
        <w:tblPrEx>
          <w:jc w:val="left"/>
        </w:tblPrEx>
        <w:tc>
          <w:tcPr>
            <w:tcW w:w="1469" w:type="dxa"/>
          </w:tcPr>
          <w:p w14:paraId="13A7BD05"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250B34CC"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39F530A1" w14:textId="77777777" w:rsidR="00C323F3" w:rsidRPr="004479A7" w:rsidRDefault="00C323F3" w:rsidP="00C323F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0E576503"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N(6)</w:t>
            </w:r>
          </w:p>
        </w:tc>
        <w:tc>
          <w:tcPr>
            <w:tcW w:w="993" w:type="dxa"/>
          </w:tcPr>
          <w:p w14:paraId="49CAD35F"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51BAE98"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C323F3" w:rsidRPr="00607BB4" w14:paraId="05B722E0" w14:textId="77777777" w:rsidTr="00C346F8">
        <w:tblPrEx>
          <w:jc w:val="left"/>
        </w:tblPrEx>
        <w:tc>
          <w:tcPr>
            <w:tcW w:w="1469" w:type="dxa"/>
          </w:tcPr>
          <w:p w14:paraId="7F5E2E13"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mchtCustNm</w:t>
            </w:r>
            <w:proofErr w:type="spellEnd"/>
          </w:p>
        </w:tc>
        <w:tc>
          <w:tcPr>
            <w:tcW w:w="1559" w:type="dxa"/>
          </w:tcPr>
          <w:p w14:paraId="5B1A8669"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Account Holder Name</w:t>
            </w:r>
          </w:p>
        </w:tc>
        <w:tc>
          <w:tcPr>
            <w:tcW w:w="2496" w:type="dxa"/>
          </w:tcPr>
          <w:p w14:paraId="23A35F8F" w14:textId="77777777" w:rsidR="00C323F3" w:rsidRPr="00E5182A" w:rsidRDefault="00C323F3" w:rsidP="00C323F3">
            <w:pPr>
              <w:rPr>
                <w:rFonts w:asciiTheme="minorEastAsia" w:eastAsiaTheme="minorEastAsia" w:hAnsiTheme="minorEastAsia"/>
                <w:b/>
                <w:sz w:val="18"/>
                <w:szCs w:val="18"/>
              </w:rPr>
            </w:pPr>
            <w:r>
              <w:rPr>
                <w:rFonts w:asciiTheme="minorEastAsia" w:eastAsiaTheme="minorEastAsia" w:hAnsiTheme="minorEastAsia" w:hint="eastAsia"/>
                <w:sz w:val="18"/>
                <w:szCs w:val="18"/>
              </w:rPr>
              <w:t xml:space="preserve">English / number / Korean </w:t>
            </w:r>
            <w:r w:rsidRPr="00E5182A">
              <w:rPr>
                <w:rFonts w:asciiTheme="minorEastAsia" w:eastAsiaTheme="minorEastAsia" w:hAnsiTheme="minorEastAsia" w:hint="eastAsia"/>
                <w:b/>
                <w:sz w:val="18"/>
                <w:szCs w:val="18"/>
              </w:rPr>
              <w:t>(Korean 3 byte)</w:t>
            </w:r>
          </w:p>
          <w:p w14:paraId="4D95BCA0" w14:textId="77777777" w:rsidR="00C323F3" w:rsidRPr="00C323F3" w:rsidRDefault="00C323F3" w:rsidP="00C323F3">
            <w:pPr>
              <w:rPr>
                <w:rFonts w:asciiTheme="minorEastAsia" w:eastAsiaTheme="minorEastAsia" w:hAnsiTheme="minorEastAsia"/>
                <w:b/>
                <w:sz w:val="18"/>
                <w:szCs w:val="18"/>
              </w:rPr>
            </w:pPr>
            <w:r w:rsidRPr="00C323F3">
              <w:rPr>
                <w:rFonts w:asciiTheme="minorEastAsia" w:eastAsiaTheme="minorEastAsia" w:hAnsiTheme="minorEastAsia"/>
                <w:b/>
                <w:color w:val="FF0000"/>
                <w:sz w:val="18"/>
                <w:szCs w:val="18"/>
              </w:rPr>
              <w:t>AES Encryption</w:t>
            </w:r>
          </w:p>
        </w:tc>
        <w:tc>
          <w:tcPr>
            <w:tcW w:w="1275" w:type="dxa"/>
          </w:tcPr>
          <w:p w14:paraId="04723180"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w:t>
            </w:r>
          </w:p>
        </w:tc>
        <w:tc>
          <w:tcPr>
            <w:tcW w:w="993" w:type="dxa"/>
          </w:tcPr>
          <w:p w14:paraId="2BE1BA24"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DAECB3A" w14:textId="77777777" w:rsidR="00C323F3" w:rsidRPr="004479A7" w:rsidRDefault="00C323F3" w:rsidP="00C323F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 xml:space="preserve">“Hong </w:t>
            </w:r>
            <w:proofErr w:type="spellStart"/>
            <w:r>
              <w:rPr>
                <w:rFonts w:asciiTheme="minorEastAsia" w:eastAsiaTheme="minorEastAsia" w:hAnsiTheme="minorEastAsia"/>
                <w:sz w:val="18"/>
                <w:szCs w:val="18"/>
              </w:rPr>
              <w:t>Gildong</w:t>
            </w:r>
            <w:proofErr w:type="spellEnd"/>
            <w:r>
              <w:rPr>
                <w:rFonts w:asciiTheme="minorEastAsia" w:eastAsiaTheme="minorEastAsia" w:hAnsiTheme="minorEastAsia"/>
                <w:sz w:val="18"/>
                <w:szCs w:val="18"/>
              </w:rPr>
              <w:t>” (in Korean)</w:t>
            </w:r>
          </w:p>
        </w:tc>
      </w:tr>
      <w:tr w:rsidR="00C323F3" w:rsidRPr="00607BB4" w14:paraId="4EEF9FC2" w14:textId="77777777" w:rsidTr="00C346F8">
        <w:tblPrEx>
          <w:jc w:val="left"/>
        </w:tblPrEx>
        <w:tc>
          <w:tcPr>
            <w:tcW w:w="1469" w:type="dxa"/>
          </w:tcPr>
          <w:p w14:paraId="5DC1A4B2"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uii</w:t>
            </w:r>
            <w:proofErr w:type="spellEnd"/>
          </w:p>
        </w:tc>
        <w:tc>
          <w:tcPr>
            <w:tcW w:w="1559" w:type="dxa"/>
          </w:tcPr>
          <w:p w14:paraId="68D818C7"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Date of Birth / </w:t>
            </w:r>
            <w:r>
              <w:rPr>
                <w:rFonts w:asciiTheme="minorEastAsia" w:eastAsiaTheme="minorEastAsia" w:hAnsiTheme="minorEastAsia" w:hint="eastAsia"/>
                <w:sz w:val="18"/>
                <w:szCs w:val="18"/>
              </w:rPr>
              <w:lastRenderedPageBreak/>
              <w:t>Business Registration Number</w:t>
            </w:r>
          </w:p>
        </w:tc>
        <w:tc>
          <w:tcPr>
            <w:tcW w:w="2496" w:type="dxa"/>
          </w:tcPr>
          <w:p w14:paraId="453B7B82" w14:textId="77777777" w:rsidR="00C323F3"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 xml:space="preserve">Date of birth: </w:t>
            </w:r>
            <w:proofErr w:type="spellStart"/>
            <w:r>
              <w:rPr>
                <w:rFonts w:asciiTheme="minorEastAsia" w:eastAsiaTheme="minorEastAsia" w:hAnsiTheme="minorEastAsia" w:hint="eastAsia"/>
                <w:sz w:val="18"/>
                <w:szCs w:val="18"/>
              </w:rPr>
              <w:t>yyMMdd</w:t>
            </w:r>
            <w:proofErr w:type="spellEnd"/>
          </w:p>
          <w:p w14:paraId="15FE15AD" w14:textId="77777777" w:rsidR="00C323F3" w:rsidRDefault="00C323F3" w:rsidP="00C323F3">
            <w:pPr>
              <w:rPr>
                <w:rFonts w:asciiTheme="minorEastAsia" w:eastAsiaTheme="minorEastAsia" w:hAnsiTheme="minorEastAsia"/>
                <w:sz w:val="18"/>
                <w:szCs w:val="18"/>
              </w:rPr>
            </w:pPr>
            <w:r>
              <w:rPr>
                <w:rFonts w:asciiTheme="minorEastAsia" w:eastAsiaTheme="minorEastAsia" w:hAnsiTheme="minorEastAsia"/>
                <w:sz w:val="18"/>
                <w:szCs w:val="18"/>
              </w:rPr>
              <w:lastRenderedPageBreak/>
              <w:t>Business registration number: 10 digits (excluding ‘hyphen’)</w:t>
            </w:r>
          </w:p>
          <w:p w14:paraId="4F925375" w14:textId="77777777" w:rsidR="00C323F3" w:rsidRPr="00F924A0" w:rsidRDefault="00C323F3" w:rsidP="00C323F3">
            <w:pPr>
              <w:rPr>
                <w:rFonts w:asciiTheme="minorEastAsia" w:eastAsiaTheme="minorEastAsia" w:hAnsiTheme="minorEastAsia"/>
                <w:b/>
                <w:sz w:val="18"/>
                <w:szCs w:val="18"/>
              </w:rPr>
            </w:pPr>
            <w:r w:rsidRPr="00F924A0">
              <w:rPr>
                <w:rFonts w:asciiTheme="minorEastAsia" w:eastAsiaTheme="minorEastAsia" w:hAnsiTheme="minorEastAsia"/>
                <w:b/>
                <w:color w:val="FF0000"/>
                <w:sz w:val="18"/>
                <w:szCs w:val="18"/>
              </w:rPr>
              <w:t>AES Encryption</w:t>
            </w:r>
          </w:p>
        </w:tc>
        <w:tc>
          <w:tcPr>
            <w:tcW w:w="1275" w:type="dxa"/>
          </w:tcPr>
          <w:p w14:paraId="3B987F87"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lastRenderedPageBreak/>
              <w:t>N(10)</w:t>
            </w:r>
          </w:p>
        </w:tc>
        <w:tc>
          <w:tcPr>
            <w:tcW w:w="993" w:type="dxa"/>
          </w:tcPr>
          <w:p w14:paraId="64613795"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09E2B4B"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8001012”</w:t>
            </w:r>
          </w:p>
        </w:tc>
      </w:tr>
      <w:tr w:rsidR="00C323F3" w:rsidRPr="00607BB4" w14:paraId="1F366C98" w14:textId="77777777" w:rsidTr="00C346F8">
        <w:tblPrEx>
          <w:jc w:val="left"/>
        </w:tblPrEx>
        <w:tc>
          <w:tcPr>
            <w:tcW w:w="1469" w:type="dxa"/>
          </w:tcPr>
          <w:p w14:paraId="59D0A234"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lastRenderedPageBreak/>
              <w:t>bankCd</w:t>
            </w:r>
            <w:proofErr w:type="spellEnd"/>
          </w:p>
        </w:tc>
        <w:tc>
          <w:tcPr>
            <w:tcW w:w="1559" w:type="dxa"/>
          </w:tcPr>
          <w:p w14:paraId="33EB8A32"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496" w:type="dxa"/>
          </w:tcPr>
          <w:p w14:paraId="6E2169D1"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F924A0">
              <w:rPr>
                <w:rFonts w:asciiTheme="minorEastAsia" w:eastAsiaTheme="minorEastAsia" w:hAnsiTheme="minorEastAsia"/>
                <w:b/>
                <w:sz w:val="18"/>
                <w:szCs w:val="18"/>
                <w:u w:val="single"/>
              </w:rPr>
              <w:t>Table of Financial Institution Codes</w:t>
            </w:r>
          </w:p>
        </w:tc>
        <w:tc>
          <w:tcPr>
            <w:tcW w:w="1275" w:type="dxa"/>
          </w:tcPr>
          <w:p w14:paraId="12E565F9"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N(3)</w:t>
            </w:r>
          </w:p>
        </w:tc>
        <w:tc>
          <w:tcPr>
            <w:tcW w:w="993" w:type="dxa"/>
          </w:tcPr>
          <w:p w14:paraId="0585BC6E"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69A798F"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004”</w:t>
            </w:r>
          </w:p>
        </w:tc>
      </w:tr>
      <w:tr w:rsidR="00942F57" w:rsidRPr="00607BB4" w14:paraId="68000BEA" w14:textId="77777777" w:rsidTr="00C346F8">
        <w:tblPrEx>
          <w:jc w:val="left"/>
        </w:tblPrEx>
        <w:tc>
          <w:tcPr>
            <w:tcW w:w="1469" w:type="dxa"/>
          </w:tcPr>
          <w:p w14:paraId="05F0D0A0"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custAcntNo</w:t>
            </w:r>
            <w:proofErr w:type="spellEnd"/>
          </w:p>
        </w:tc>
        <w:tc>
          <w:tcPr>
            <w:tcW w:w="1559" w:type="dxa"/>
          </w:tcPr>
          <w:p w14:paraId="02802F98"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496" w:type="dxa"/>
          </w:tcPr>
          <w:p w14:paraId="0AAE86CE" w14:textId="77777777" w:rsidR="00942F5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excluding </w:t>
            </w:r>
            <w:r>
              <w:rPr>
                <w:rFonts w:asciiTheme="minorEastAsia" w:eastAsiaTheme="minorEastAsia" w:hAnsiTheme="minorEastAsia"/>
                <w:sz w:val="18"/>
                <w:szCs w:val="18"/>
              </w:rPr>
              <w:t>‘</w:t>
            </w:r>
            <w:r>
              <w:rPr>
                <w:rFonts w:asciiTheme="minorEastAsia" w:eastAsiaTheme="minorEastAsia" w:hAnsiTheme="minorEastAsia" w:hint="eastAsia"/>
                <w:sz w:val="18"/>
                <w:szCs w:val="18"/>
              </w:rPr>
              <w:t>hyphen</w:t>
            </w:r>
            <w:r>
              <w:rPr>
                <w:rFonts w:asciiTheme="minorEastAsia" w:eastAsiaTheme="minorEastAsia" w:hAnsiTheme="minorEastAsia"/>
                <w:sz w:val="18"/>
                <w:szCs w:val="18"/>
              </w:rPr>
              <w:t>’. Min 9, max 15</w:t>
            </w:r>
          </w:p>
          <w:p w14:paraId="6476433C" w14:textId="77777777" w:rsidR="00942F57" w:rsidRPr="00F924A0" w:rsidRDefault="00942F57" w:rsidP="00942F57">
            <w:pPr>
              <w:rPr>
                <w:rFonts w:asciiTheme="minorEastAsia" w:eastAsiaTheme="minorEastAsia" w:hAnsiTheme="minorEastAsia"/>
                <w:b/>
                <w:sz w:val="18"/>
                <w:szCs w:val="18"/>
              </w:rPr>
            </w:pPr>
            <w:r w:rsidRPr="00942F57">
              <w:rPr>
                <w:rFonts w:asciiTheme="minorEastAsia" w:eastAsiaTheme="minorEastAsia" w:hAnsiTheme="minorEastAsia"/>
                <w:b/>
                <w:color w:val="FF0000"/>
                <w:sz w:val="18"/>
                <w:szCs w:val="18"/>
              </w:rPr>
              <w:t>AES Encryption</w:t>
            </w:r>
          </w:p>
        </w:tc>
        <w:tc>
          <w:tcPr>
            <w:tcW w:w="1275" w:type="dxa"/>
          </w:tcPr>
          <w:p w14:paraId="27FE40B0"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600459B5"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1F25052" w14:textId="77777777" w:rsidR="00942F57" w:rsidRPr="00607BB4" w:rsidRDefault="00942F57" w:rsidP="00942F57">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1234567890”</w:t>
            </w:r>
          </w:p>
        </w:tc>
      </w:tr>
      <w:tr w:rsidR="002247DF" w:rsidRPr="00607BB4" w14:paraId="7BFC42D9" w14:textId="77777777" w:rsidTr="00C346F8">
        <w:tblPrEx>
          <w:jc w:val="left"/>
        </w:tblPrEx>
        <w:tc>
          <w:tcPr>
            <w:tcW w:w="1469" w:type="dxa"/>
          </w:tcPr>
          <w:p w14:paraId="64D5FDB3"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0072B93D"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496" w:type="dxa"/>
          </w:tcPr>
          <w:p w14:paraId="4C38FA47"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40E65A93"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602D841B"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4D31DD52" w14:textId="77777777" w:rsidR="002247DF" w:rsidRPr="004479A7" w:rsidRDefault="002247DF" w:rsidP="002247DF">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D0460A5"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942F57" w:rsidRPr="00607BB4" w14:paraId="2ACA90EF" w14:textId="77777777" w:rsidTr="009C1176">
        <w:tblPrEx>
          <w:jc w:val="left"/>
        </w:tblPrEx>
        <w:tc>
          <w:tcPr>
            <w:tcW w:w="1469" w:type="dxa"/>
          </w:tcPr>
          <w:p w14:paraId="179D85C8"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11220261"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60C209F8" w14:textId="77777777" w:rsidR="00942F57" w:rsidRPr="004479A7" w:rsidRDefault="00942F57" w:rsidP="00942F5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0F055AEB"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5B7DAB75"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F278948" w14:textId="77777777" w:rsidR="00942F57" w:rsidRPr="00607BB4" w:rsidRDefault="00942F57" w:rsidP="00942F57">
            <w:pPr>
              <w:rPr>
                <w:rFonts w:asciiTheme="minorEastAsia" w:eastAsiaTheme="minorEastAsia" w:hAnsiTheme="minorEastAsia" w:cstheme="majorBidi"/>
                <w:sz w:val="18"/>
                <w:szCs w:val="18"/>
              </w:rPr>
            </w:pPr>
          </w:p>
        </w:tc>
      </w:tr>
      <w:tr w:rsidR="00942F57" w:rsidRPr="00607BB4" w14:paraId="7114837C" w14:textId="77777777" w:rsidTr="009C1176">
        <w:tblPrEx>
          <w:jc w:val="left"/>
        </w:tblPrEx>
        <w:tc>
          <w:tcPr>
            <w:tcW w:w="1469" w:type="dxa"/>
          </w:tcPr>
          <w:p w14:paraId="3826EB61"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sexDivCd</w:t>
            </w:r>
            <w:proofErr w:type="spellEnd"/>
          </w:p>
        </w:tc>
        <w:tc>
          <w:tcPr>
            <w:tcW w:w="1559" w:type="dxa"/>
          </w:tcPr>
          <w:p w14:paraId="4820B7D0"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Gender Classification Code</w:t>
            </w:r>
          </w:p>
        </w:tc>
        <w:tc>
          <w:tcPr>
            <w:tcW w:w="2496" w:type="dxa"/>
          </w:tcPr>
          <w:p w14:paraId="2A387CA8"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The </w:t>
            </w:r>
            <w:r>
              <w:rPr>
                <w:rFonts w:asciiTheme="minorEastAsia" w:eastAsiaTheme="minorEastAsia" w:hAnsiTheme="minorEastAsia"/>
                <w:sz w:val="18"/>
                <w:szCs w:val="18"/>
              </w:rPr>
              <w:t>seventh digit of resident registration number</w:t>
            </w:r>
          </w:p>
        </w:tc>
        <w:tc>
          <w:tcPr>
            <w:tcW w:w="1275" w:type="dxa"/>
          </w:tcPr>
          <w:p w14:paraId="5413078E"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w:t>
            </w:r>
          </w:p>
        </w:tc>
        <w:tc>
          <w:tcPr>
            <w:tcW w:w="993" w:type="dxa"/>
          </w:tcPr>
          <w:p w14:paraId="7915BA35"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1958B79" w14:textId="77777777" w:rsidR="00942F57" w:rsidRPr="00607BB4" w:rsidRDefault="00942F57" w:rsidP="00942F57">
            <w:pPr>
              <w:rPr>
                <w:rFonts w:asciiTheme="minorEastAsia" w:eastAsiaTheme="minorEastAsia" w:hAnsiTheme="minorEastAsia" w:cstheme="majorBidi"/>
                <w:sz w:val="18"/>
                <w:szCs w:val="18"/>
              </w:rPr>
            </w:pPr>
          </w:p>
        </w:tc>
      </w:tr>
      <w:tr w:rsidR="00942F57" w:rsidRPr="00607BB4" w14:paraId="186A1509" w14:textId="77777777" w:rsidTr="009C1176">
        <w:tblPrEx>
          <w:jc w:val="left"/>
        </w:tblPrEx>
        <w:tc>
          <w:tcPr>
            <w:tcW w:w="1469" w:type="dxa"/>
          </w:tcPr>
          <w:p w14:paraId="3B0526C8" w14:textId="77777777" w:rsidR="00942F57" w:rsidRPr="004479A7"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ci</w:t>
            </w:r>
          </w:p>
        </w:tc>
        <w:tc>
          <w:tcPr>
            <w:tcW w:w="1559" w:type="dxa"/>
          </w:tcPr>
          <w:p w14:paraId="4FAD8E83"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CI</w:t>
            </w:r>
          </w:p>
        </w:tc>
        <w:tc>
          <w:tcPr>
            <w:tcW w:w="2496" w:type="dxa"/>
          </w:tcPr>
          <w:p w14:paraId="504118D9"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Customer CI</w:t>
            </w:r>
          </w:p>
        </w:tc>
        <w:tc>
          <w:tcPr>
            <w:tcW w:w="1275" w:type="dxa"/>
          </w:tcPr>
          <w:p w14:paraId="6C630DD4"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AN(88)</w:t>
            </w:r>
          </w:p>
        </w:tc>
        <w:tc>
          <w:tcPr>
            <w:tcW w:w="993" w:type="dxa"/>
          </w:tcPr>
          <w:p w14:paraId="2F16656B"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93D86D3" w14:textId="77777777" w:rsidR="00942F57" w:rsidRPr="00607BB4" w:rsidRDefault="00942F57" w:rsidP="00942F57">
            <w:pPr>
              <w:rPr>
                <w:rFonts w:asciiTheme="minorEastAsia" w:eastAsiaTheme="minorEastAsia" w:hAnsiTheme="minorEastAsia" w:cstheme="majorBidi"/>
                <w:sz w:val="18"/>
                <w:szCs w:val="18"/>
              </w:rPr>
            </w:pPr>
          </w:p>
        </w:tc>
      </w:tr>
      <w:tr w:rsidR="00942F57" w:rsidRPr="00607BB4" w14:paraId="3841D4A9" w14:textId="77777777" w:rsidTr="009C1176">
        <w:tblPrEx>
          <w:jc w:val="left"/>
        </w:tblPrEx>
        <w:tc>
          <w:tcPr>
            <w:tcW w:w="1469" w:type="dxa"/>
          </w:tcPr>
          <w:p w14:paraId="38B5BF94" w14:textId="77777777" w:rsidR="00942F57" w:rsidRPr="004479A7" w:rsidRDefault="00942F57" w:rsidP="00942F57">
            <w:pPr>
              <w:rPr>
                <w:rFonts w:asciiTheme="minorEastAsia" w:eastAsiaTheme="minorEastAsia" w:hAnsiTheme="minorEastAsia" w:cstheme="majorBidi"/>
                <w:sz w:val="18"/>
                <w:szCs w:val="18"/>
              </w:rPr>
            </w:pPr>
            <w:r w:rsidRPr="00387A71">
              <w:rPr>
                <w:rFonts w:asciiTheme="minorEastAsia" w:eastAsiaTheme="minorEastAsia" w:hAnsiTheme="minorEastAsia" w:cstheme="majorBidi"/>
                <w:sz w:val="18"/>
                <w:szCs w:val="18"/>
              </w:rPr>
              <w:t>email</w:t>
            </w:r>
          </w:p>
        </w:tc>
        <w:tc>
          <w:tcPr>
            <w:tcW w:w="1559" w:type="dxa"/>
          </w:tcPr>
          <w:p w14:paraId="2F836B48"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Email</w:t>
            </w:r>
          </w:p>
        </w:tc>
        <w:tc>
          <w:tcPr>
            <w:tcW w:w="2496" w:type="dxa"/>
          </w:tcPr>
          <w:p w14:paraId="5FB76CD1"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e-mail</w:t>
            </w:r>
          </w:p>
        </w:tc>
        <w:tc>
          <w:tcPr>
            <w:tcW w:w="1275" w:type="dxa"/>
          </w:tcPr>
          <w:p w14:paraId="1AD66897"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E773A74" w14:textId="77777777" w:rsidR="00942F57" w:rsidRPr="004479A7" w:rsidRDefault="00942F57" w:rsidP="00942F57">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F0A4690" w14:textId="77777777" w:rsidR="00942F57" w:rsidRPr="00607BB4" w:rsidRDefault="00942F57" w:rsidP="00942F57">
            <w:pPr>
              <w:rPr>
                <w:rFonts w:asciiTheme="minorEastAsia" w:eastAsiaTheme="minorEastAsia" w:hAnsiTheme="minorEastAsia" w:cstheme="majorBidi"/>
                <w:sz w:val="18"/>
                <w:szCs w:val="18"/>
              </w:rPr>
            </w:pPr>
          </w:p>
        </w:tc>
      </w:tr>
    </w:tbl>
    <w:p w14:paraId="508822C6" w14:textId="77777777" w:rsidR="000E100C" w:rsidRPr="000E100C" w:rsidRDefault="000E100C" w:rsidP="000E100C">
      <w:pPr>
        <w:pStyle w:val="cq11"/>
        <w:ind w:left="440"/>
      </w:pPr>
    </w:p>
    <w:p w14:paraId="11AAD56F" w14:textId="77777777" w:rsidR="00D025CF" w:rsidRDefault="00CF3008">
      <w:pPr>
        <w:pStyle w:val="2"/>
      </w:pPr>
      <w:bookmarkStart w:id="35" w:name="_Toc134516405"/>
      <w:r>
        <w:rPr>
          <w:rFonts w:hint="eastAsia"/>
        </w:rPr>
        <w:t>Request Hash Code</w:t>
      </w:r>
      <w:bookmarkEnd w:id="35"/>
    </w:p>
    <w:tbl>
      <w:tblPr>
        <w:tblStyle w:val="a7"/>
        <w:tblW w:w="10406" w:type="dxa"/>
        <w:jc w:val="center"/>
        <w:tblLook w:val="04A0" w:firstRow="1" w:lastRow="0" w:firstColumn="1" w:lastColumn="0" w:noHBand="0" w:noVBand="1"/>
      </w:tblPr>
      <w:tblGrid>
        <w:gridCol w:w="1653"/>
        <w:gridCol w:w="8753"/>
      </w:tblGrid>
      <w:tr w:rsidR="000E100C" w:rsidRPr="004479A7" w14:paraId="11914678" w14:textId="77777777" w:rsidTr="00C346F8">
        <w:trPr>
          <w:trHeight w:val="540"/>
          <w:jc w:val="center"/>
        </w:trPr>
        <w:tc>
          <w:tcPr>
            <w:tcW w:w="1653" w:type="dxa"/>
            <w:shd w:val="clear" w:color="auto" w:fill="D9D9D9" w:themeFill="background1" w:themeFillShade="D9"/>
            <w:vAlign w:val="center"/>
          </w:tcPr>
          <w:p w14:paraId="61CAAC15"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37389AA4"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1F7C5D2C" w14:textId="77777777" w:rsidTr="00C346F8">
        <w:trPr>
          <w:trHeight w:val="525"/>
          <w:jc w:val="center"/>
        </w:trPr>
        <w:tc>
          <w:tcPr>
            <w:tcW w:w="1653" w:type="dxa"/>
            <w:vAlign w:val="center"/>
          </w:tcPr>
          <w:p w14:paraId="0D49289D"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4AA7B94B" w14:textId="77777777" w:rsidR="000E100C" w:rsidRPr="004479A7" w:rsidRDefault="00C323F3"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Customer ID (Plain Text) + Request Date + Request Time + Account Number (Plain Text) + Authentication Key</w:t>
            </w:r>
          </w:p>
        </w:tc>
      </w:tr>
    </w:tbl>
    <w:p w14:paraId="010F1C2F" w14:textId="77777777" w:rsidR="000E100C" w:rsidRPr="000E100C" w:rsidRDefault="000E100C" w:rsidP="000E100C">
      <w:pPr>
        <w:pStyle w:val="cq11"/>
        <w:ind w:leftChars="0" w:left="0"/>
      </w:pPr>
    </w:p>
    <w:p w14:paraId="3BB8D738" w14:textId="77777777" w:rsidR="00D025CF" w:rsidRDefault="009952C5" w:rsidP="00554996">
      <w:pPr>
        <w:pStyle w:val="2"/>
      </w:pPr>
      <w:bookmarkStart w:id="36" w:name="_Toc134516406"/>
      <w:r>
        <w:rPr>
          <w:rFonts w:hint="eastAsia"/>
        </w:rPr>
        <w:t>Response (</w:t>
      </w:r>
      <w:proofErr w:type="spellStart"/>
      <w:r>
        <w:rPr>
          <w:rFonts w:hint="eastAsia"/>
        </w:rPr>
        <w:t>Hecto</w:t>
      </w:r>
      <w:proofErr w:type="spellEnd"/>
      <w:r>
        <w:rPr>
          <w:rFonts w:hint="eastAsia"/>
        </w:rPr>
        <w:t xml:space="preserve"> Financial</w:t>
      </w:r>
      <w:r w:rsidR="00554996">
        <w:rPr>
          <w:rFonts w:hint="eastAsia"/>
        </w:rPr>
        <w:t xml:space="preserve"> -&gt; </w:t>
      </w:r>
      <w:r>
        <w:t>Merchant</w:t>
      </w:r>
      <w:r w:rsidR="00554996">
        <w:rPr>
          <w:rFonts w:hint="eastAsia"/>
        </w:rPr>
        <w:t>)</w:t>
      </w:r>
      <w:bookmarkEnd w:id="36"/>
    </w:p>
    <w:p w14:paraId="3D255643"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23097EE5" w14:textId="77777777" w:rsidTr="00C346F8">
        <w:trPr>
          <w:trHeight w:val="510"/>
          <w:jc w:val="center"/>
        </w:trPr>
        <w:tc>
          <w:tcPr>
            <w:tcW w:w="1469" w:type="dxa"/>
            <w:shd w:val="clear" w:color="auto" w:fill="D9D9D9" w:themeFill="background1" w:themeFillShade="D9"/>
            <w:vAlign w:val="center"/>
          </w:tcPr>
          <w:p w14:paraId="5C6B224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150DF042"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52C6C2E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2E2F26B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61EC8F9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4B4EA47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42F57" w:rsidRPr="004479A7" w14:paraId="16428FF7" w14:textId="77777777" w:rsidTr="00C346F8">
        <w:trPr>
          <w:jc w:val="center"/>
        </w:trPr>
        <w:tc>
          <w:tcPr>
            <w:tcW w:w="1469" w:type="dxa"/>
            <w:shd w:val="clear" w:color="auto" w:fill="auto"/>
          </w:tcPr>
          <w:p w14:paraId="3E55DA1A" w14:textId="77777777" w:rsidR="00942F57" w:rsidRPr="004479A7" w:rsidRDefault="00942F57" w:rsidP="00942F57">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7E9CF926"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670F219C"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4A8952C9"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1139BF31"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6F6869EE" w14:textId="77777777" w:rsidR="00942F57"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13B4B2F8" w14:textId="77777777" w:rsidR="00942F57" w:rsidRPr="00607BB4"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942F57" w:rsidRPr="00607BB4" w14:paraId="371701C5" w14:textId="77777777" w:rsidTr="00C346F8">
        <w:tblPrEx>
          <w:jc w:val="left"/>
        </w:tblPrEx>
        <w:tc>
          <w:tcPr>
            <w:tcW w:w="1469" w:type="dxa"/>
          </w:tcPr>
          <w:p w14:paraId="1299AF3B" w14:textId="77777777" w:rsidR="00942F57" w:rsidRPr="004479A7" w:rsidRDefault="00942F57" w:rsidP="00942F57">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2CE41C43"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461D0829"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62CEF438"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387BF4B1"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666F6CE" w14:textId="77777777" w:rsidR="00942F57" w:rsidRPr="00607BB4"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ST08: If it is an account that is already registered, deliver the information on the registered account</w:t>
            </w:r>
          </w:p>
        </w:tc>
      </w:tr>
      <w:tr w:rsidR="00942F57" w:rsidRPr="00607BB4" w14:paraId="3C3EF70D" w14:textId="77777777" w:rsidTr="00324827">
        <w:tblPrEx>
          <w:jc w:val="left"/>
        </w:tblPrEx>
        <w:tc>
          <w:tcPr>
            <w:tcW w:w="1469" w:type="dxa"/>
          </w:tcPr>
          <w:p w14:paraId="08ABC09B" w14:textId="77777777" w:rsidR="00942F57" w:rsidRPr="004479A7" w:rsidRDefault="00942F57" w:rsidP="00942F57">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4008AC36"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27C36C69" w14:textId="77777777" w:rsidR="00942F57" w:rsidRPr="004479A7" w:rsidRDefault="00942F57" w:rsidP="00942F57">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0F22B4FD"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41861445"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FC4640C" w14:textId="77777777" w:rsidR="00942F57" w:rsidRPr="00607BB4"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2247DF" w:rsidRPr="00607BB4" w14:paraId="1E3E72FE" w14:textId="77777777" w:rsidTr="00C346F8">
        <w:tblPrEx>
          <w:jc w:val="left"/>
        </w:tblPrEx>
        <w:tc>
          <w:tcPr>
            <w:tcW w:w="1469" w:type="dxa"/>
          </w:tcPr>
          <w:p w14:paraId="56988DA1" w14:textId="77777777" w:rsidR="002247DF" w:rsidRPr="004479A7" w:rsidRDefault="002247DF" w:rsidP="002247DF">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lastRenderedPageBreak/>
              <w:t>mchtCustId</w:t>
            </w:r>
            <w:proofErr w:type="spellEnd"/>
          </w:p>
        </w:tc>
        <w:tc>
          <w:tcPr>
            <w:tcW w:w="1559" w:type="dxa"/>
          </w:tcPr>
          <w:p w14:paraId="357E4683"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4863CE14"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37E5C1D6" w14:textId="77777777" w:rsidR="002247DF" w:rsidRPr="004479A7" w:rsidRDefault="002247DF" w:rsidP="002247DF">
            <w:pPr>
              <w:rPr>
                <w:rFonts w:asciiTheme="minorEastAsia" w:eastAsiaTheme="minorEastAsia" w:hAnsiTheme="minorEastAsia"/>
                <w:sz w:val="18"/>
                <w:szCs w:val="18"/>
              </w:rPr>
            </w:pPr>
            <w:r w:rsidRPr="002247DF">
              <w:rPr>
                <w:rFonts w:asciiTheme="minorEastAsia" w:eastAsiaTheme="minorEastAsia" w:hAnsiTheme="minorEastAsia"/>
                <w:b/>
                <w:color w:val="FF0000"/>
                <w:sz w:val="18"/>
                <w:szCs w:val="18"/>
              </w:rPr>
              <w:t>AES Encryption</w:t>
            </w:r>
          </w:p>
        </w:tc>
        <w:tc>
          <w:tcPr>
            <w:tcW w:w="1275" w:type="dxa"/>
          </w:tcPr>
          <w:p w14:paraId="044A1027"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85A60BE"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E3E11D2" w14:textId="77777777" w:rsidR="002247DF" w:rsidRPr="00607BB4" w:rsidRDefault="002247DF" w:rsidP="002247DF">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C323F3" w:rsidRPr="00607BB4" w14:paraId="6CBF66DD" w14:textId="77777777" w:rsidTr="00C346F8">
        <w:tblPrEx>
          <w:jc w:val="left"/>
        </w:tblPrEx>
        <w:tc>
          <w:tcPr>
            <w:tcW w:w="1469" w:type="dxa"/>
          </w:tcPr>
          <w:p w14:paraId="5CCE3B9C"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bankCd</w:t>
            </w:r>
            <w:proofErr w:type="spellEnd"/>
          </w:p>
        </w:tc>
        <w:tc>
          <w:tcPr>
            <w:tcW w:w="1559" w:type="dxa"/>
          </w:tcPr>
          <w:p w14:paraId="6ED1B87E"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496" w:type="dxa"/>
          </w:tcPr>
          <w:p w14:paraId="7E9FBE65"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Three-digit bank code</w:t>
            </w:r>
          </w:p>
        </w:tc>
        <w:tc>
          <w:tcPr>
            <w:tcW w:w="1275" w:type="dxa"/>
          </w:tcPr>
          <w:p w14:paraId="51581603"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N(3)</w:t>
            </w:r>
          </w:p>
        </w:tc>
        <w:tc>
          <w:tcPr>
            <w:tcW w:w="993" w:type="dxa"/>
          </w:tcPr>
          <w:p w14:paraId="3B514B87"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8CB5D19"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004”</w:t>
            </w:r>
          </w:p>
        </w:tc>
      </w:tr>
      <w:tr w:rsidR="00C71661" w:rsidRPr="00607BB4" w14:paraId="3405B8A7" w14:textId="77777777" w:rsidTr="00C346F8">
        <w:tblPrEx>
          <w:jc w:val="left"/>
        </w:tblPrEx>
        <w:tc>
          <w:tcPr>
            <w:tcW w:w="1469" w:type="dxa"/>
          </w:tcPr>
          <w:p w14:paraId="05DA23E0"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custAcntNo</w:t>
            </w:r>
            <w:proofErr w:type="spellEnd"/>
          </w:p>
        </w:tc>
        <w:tc>
          <w:tcPr>
            <w:tcW w:w="1559" w:type="dxa"/>
          </w:tcPr>
          <w:p w14:paraId="1C9EF7F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496" w:type="dxa"/>
          </w:tcPr>
          <w:p w14:paraId="199B3298" w14:textId="77777777" w:rsidR="00C71661"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Masked account number</w:t>
            </w:r>
          </w:p>
          <w:p w14:paraId="71F0BAB8" w14:textId="77777777" w:rsidR="00C71661" w:rsidRPr="004479A7" w:rsidRDefault="00C71661" w:rsidP="00C71661">
            <w:pPr>
              <w:rPr>
                <w:rFonts w:asciiTheme="minorEastAsia" w:eastAsiaTheme="minorEastAsia" w:hAnsiTheme="minorEastAsia"/>
                <w:sz w:val="18"/>
                <w:szCs w:val="18"/>
              </w:rPr>
            </w:pPr>
            <w:r w:rsidRPr="00163812">
              <w:rPr>
                <w:rFonts w:asciiTheme="minorEastAsia" w:eastAsiaTheme="minorEastAsia" w:hAnsiTheme="minorEastAsia"/>
                <w:sz w:val="18"/>
                <w:szCs w:val="18"/>
              </w:rPr>
              <w:t>ex) 234*******123</w:t>
            </w:r>
            <w:r w:rsidRPr="00163812">
              <w:rPr>
                <w:rFonts w:asciiTheme="minorEastAsia" w:eastAsiaTheme="minorEastAsia" w:hAnsiTheme="minorEastAsia"/>
                <w:sz w:val="18"/>
                <w:szCs w:val="18"/>
              </w:rPr>
              <w:tab/>
            </w:r>
          </w:p>
        </w:tc>
        <w:tc>
          <w:tcPr>
            <w:tcW w:w="1275" w:type="dxa"/>
          </w:tcPr>
          <w:p w14:paraId="3B382C51"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7508E27C"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0E59EB0" w14:textId="77777777" w:rsidR="00C71661" w:rsidRPr="00607BB4" w:rsidRDefault="00C71661" w:rsidP="00C71661">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"234*******123"</w:t>
            </w:r>
          </w:p>
        </w:tc>
      </w:tr>
      <w:tr w:rsidR="00C71661" w:rsidRPr="00607BB4" w14:paraId="5945FEF4" w14:textId="77777777" w:rsidTr="00C346F8">
        <w:tblPrEx>
          <w:jc w:val="left"/>
        </w:tblPrEx>
        <w:tc>
          <w:tcPr>
            <w:tcW w:w="1469" w:type="dxa"/>
          </w:tcPr>
          <w:p w14:paraId="5A89BC1A"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svcDivCd</w:t>
            </w:r>
            <w:proofErr w:type="spellEnd"/>
          </w:p>
        </w:tc>
        <w:tc>
          <w:tcPr>
            <w:tcW w:w="1559" w:type="dxa"/>
          </w:tcPr>
          <w:p w14:paraId="71021EB0"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Account Registration Service Classification</w:t>
            </w:r>
          </w:p>
        </w:tc>
        <w:tc>
          <w:tcPr>
            <w:tcW w:w="2496" w:type="dxa"/>
          </w:tcPr>
          <w:p w14:paraId="79603FB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registered for </w:t>
            </w:r>
            <w:r>
              <w:rPr>
                <w:rFonts w:asciiTheme="minorEastAsia" w:eastAsiaTheme="minorEastAsia" w:hAnsiTheme="minorEastAsia"/>
                <w:sz w:val="18"/>
                <w:szCs w:val="18"/>
              </w:rPr>
              <w:t>withdrawal and transfer</w:t>
            </w:r>
          </w:p>
        </w:tc>
        <w:tc>
          <w:tcPr>
            <w:tcW w:w="1275" w:type="dxa"/>
          </w:tcPr>
          <w:p w14:paraId="7C786FF2"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3" w:type="dxa"/>
          </w:tcPr>
          <w:p w14:paraId="336B807D"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E2D12B4"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62334E51"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2: Open Banking</w:t>
            </w:r>
          </w:p>
          <w:p w14:paraId="65506BD7"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3: Firm Banking, Open Banking</w:t>
            </w:r>
          </w:p>
        </w:tc>
      </w:tr>
      <w:tr w:rsidR="003C3038" w:rsidRPr="00607BB4" w14:paraId="745158D0" w14:textId="77777777" w:rsidTr="00C346F8">
        <w:tblPrEx>
          <w:jc w:val="left"/>
        </w:tblPrEx>
        <w:tc>
          <w:tcPr>
            <w:tcW w:w="1469" w:type="dxa"/>
          </w:tcPr>
          <w:p w14:paraId="6D52CD66" w14:textId="77777777" w:rsidR="003C3038" w:rsidRPr="004479A7" w:rsidRDefault="003C3038" w:rsidP="003C303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1C9EBE70"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10FC963F" w14:textId="77777777" w:rsidR="003C3038"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451CB445"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793C9C8C"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54E8CC4" w14:textId="77777777" w:rsidR="003C3038" w:rsidRPr="004479A7" w:rsidRDefault="00C71661" w:rsidP="003C3038">
            <w:pPr>
              <w:pStyle w:val="Default"/>
              <w:jc w:val="center"/>
              <w:rPr>
                <w:rFonts w:asciiTheme="minorEastAsia" w:eastAsiaTheme="minorEastAsia" w:hAnsiTheme="minorEastAsia"/>
                <w:sz w:val="18"/>
                <w:szCs w:val="18"/>
              </w:rPr>
            </w:pPr>
            <w:r w:rsidRPr="00C71661">
              <w:rPr>
                <w:rFonts w:asciiTheme="minorEastAsia" w:eastAsiaTheme="minorEastAsia" w:hAnsiTheme="minorEastAsia" w:hint="eastAsia"/>
                <w:sz w:val="18"/>
                <w:szCs w:val="18"/>
              </w:rPr>
              <w:t>○</w:t>
            </w:r>
          </w:p>
        </w:tc>
        <w:tc>
          <w:tcPr>
            <w:tcW w:w="2638" w:type="dxa"/>
          </w:tcPr>
          <w:p w14:paraId="517AEFE1"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820AD4" w:rsidRPr="00607BB4" w14:paraId="4A839F31" w14:textId="77777777" w:rsidTr="00C346F8">
        <w:tblPrEx>
          <w:jc w:val="left"/>
        </w:tblPrEx>
        <w:tc>
          <w:tcPr>
            <w:tcW w:w="1469" w:type="dxa"/>
          </w:tcPr>
          <w:p w14:paraId="6FC907BD" w14:textId="77777777" w:rsidR="00820AD4" w:rsidRPr="004479A7" w:rsidRDefault="00820AD4" w:rsidP="00820AD4">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trdNo</w:t>
            </w:r>
            <w:proofErr w:type="spellEnd"/>
          </w:p>
        </w:tc>
        <w:tc>
          <w:tcPr>
            <w:tcW w:w="1559" w:type="dxa"/>
          </w:tcPr>
          <w:p w14:paraId="0E3AD852" w14:textId="77777777" w:rsidR="00820AD4" w:rsidRPr="004479A7" w:rsidRDefault="00820AD4" w:rsidP="00820AD4">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0289829B" w14:textId="77777777" w:rsidR="00820AD4" w:rsidRPr="004479A7" w:rsidRDefault="00820AD4" w:rsidP="00820AD4">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Pr>
                <w:rFonts w:asciiTheme="minorEastAsia" w:eastAsiaTheme="minorEastAsia" w:hAnsiTheme="minorEastAsia" w:hint="eastAsia"/>
                <w:sz w:val="18"/>
                <w:szCs w:val="18"/>
              </w:rPr>
              <w:t>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70642C5A" w14:textId="77777777" w:rsidR="00820AD4" w:rsidRPr="004479A7" w:rsidRDefault="00820AD4" w:rsidP="00820AD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tcPr>
          <w:p w14:paraId="4E0673CE" w14:textId="77777777" w:rsidR="00820AD4" w:rsidRPr="004479A7" w:rsidRDefault="00820AD4" w:rsidP="00820AD4">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14:paraId="68958106" w14:textId="77777777" w:rsidR="00820AD4" w:rsidRPr="00607BB4" w:rsidRDefault="00820AD4" w:rsidP="00820AD4">
            <w:pPr>
              <w:rPr>
                <w:rFonts w:asciiTheme="minorEastAsia" w:eastAsiaTheme="minorEastAsia" w:hAnsiTheme="minorEastAsia" w:cstheme="majorBidi"/>
                <w:sz w:val="18"/>
                <w:szCs w:val="18"/>
              </w:rPr>
            </w:pPr>
            <w:r w:rsidRPr="00820AD4">
              <w:rPr>
                <w:rFonts w:asciiTheme="minorEastAsia" w:eastAsiaTheme="minorEastAsia" w:hAnsiTheme="minorEastAsia" w:cstheme="majorBidi" w:hint="eastAsia"/>
                <w:sz w:val="18"/>
                <w:szCs w:val="18"/>
              </w:rPr>
              <w:t>“</w:t>
            </w:r>
            <w:r w:rsidRPr="00820AD4">
              <w:rPr>
                <w:rFonts w:asciiTheme="minorEastAsia" w:eastAsiaTheme="minorEastAsia" w:hAnsiTheme="minorEastAsia" w:cstheme="majorBidi"/>
                <w:sz w:val="18"/>
                <w:szCs w:val="18"/>
              </w:rPr>
              <w:t>SFP_FIRM12345678901234567890”</w:t>
            </w:r>
          </w:p>
        </w:tc>
      </w:tr>
      <w:tr w:rsidR="00C71661" w:rsidRPr="00607BB4" w14:paraId="64773096" w14:textId="77777777" w:rsidTr="00C346F8">
        <w:tblPrEx>
          <w:jc w:val="left"/>
        </w:tblPrEx>
        <w:tc>
          <w:tcPr>
            <w:tcW w:w="1469" w:type="dxa"/>
          </w:tcPr>
          <w:p w14:paraId="367EF6BD"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obPayerNo</w:t>
            </w:r>
            <w:proofErr w:type="spellEnd"/>
          </w:p>
        </w:tc>
        <w:tc>
          <w:tcPr>
            <w:tcW w:w="1559" w:type="dxa"/>
          </w:tcPr>
          <w:p w14:paraId="3FCC85A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Payer Number</w:t>
            </w:r>
          </w:p>
        </w:tc>
        <w:tc>
          <w:tcPr>
            <w:tcW w:w="2496" w:type="dxa"/>
          </w:tcPr>
          <w:p w14:paraId="242F4A94"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sz w:val="18"/>
                <w:szCs w:val="18"/>
              </w:rPr>
              <w:t>Customer’s payer number registered through Open Banking</w:t>
            </w:r>
          </w:p>
        </w:tc>
        <w:tc>
          <w:tcPr>
            <w:tcW w:w="1275" w:type="dxa"/>
          </w:tcPr>
          <w:p w14:paraId="454CE87B"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w:t>
            </w:r>
          </w:p>
        </w:tc>
        <w:tc>
          <w:tcPr>
            <w:tcW w:w="993" w:type="dxa"/>
          </w:tcPr>
          <w:p w14:paraId="327F92EC" w14:textId="77777777" w:rsidR="00C71661" w:rsidRPr="004479A7" w:rsidRDefault="00C71661" w:rsidP="00C71661">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3343236" w14:textId="77777777" w:rsidR="00C71661" w:rsidRPr="00607BB4" w:rsidRDefault="00C71661" w:rsidP="00C71661">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20220630123456789012”</w:t>
            </w:r>
          </w:p>
        </w:tc>
      </w:tr>
      <w:tr w:rsidR="00C71661" w:rsidRPr="00607BB4" w14:paraId="7FF30564" w14:textId="77777777" w:rsidTr="00C346F8">
        <w:tblPrEx>
          <w:jc w:val="left"/>
        </w:tblPrEx>
        <w:tc>
          <w:tcPr>
            <w:tcW w:w="1469" w:type="dxa"/>
          </w:tcPr>
          <w:p w14:paraId="4B8FC4B5" w14:textId="77777777" w:rsidR="00C71661" w:rsidRPr="004479A7" w:rsidRDefault="00C71661" w:rsidP="00C71661">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fintechUserNo</w:t>
            </w:r>
            <w:proofErr w:type="spellEnd"/>
          </w:p>
        </w:tc>
        <w:tc>
          <w:tcPr>
            <w:tcW w:w="1559" w:type="dxa"/>
          </w:tcPr>
          <w:p w14:paraId="657A21E7"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Fintech Use Number</w:t>
            </w:r>
          </w:p>
        </w:tc>
        <w:tc>
          <w:tcPr>
            <w:tcW w:w="2496" w:type="dxa"/>
          </w:tcPr>
          <w:p w14:paraId="1973861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user account identification number</w:t>
            </w:r>
          </w:p>
        </w:tc>
        <w:tc>
          <w:tcPr>
            <w:tcW w:w="1275" w:type="dxa"/>
          </w:tcPr>
          <w:p w14:paraId="7FEB0A45"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76F5FFEF" w14:textId="77777777" w:rsidR="00C71661" w:rsidRPr="004479A7" w:rsidRDefault="00C71661" w:rsidP="00C71661">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p>
        </w:tc>
        <w:tc>
          <w:tcPr>
            <w:tcW w:w="2638" w:type="dxa"/>
          </w:tcPr>
          <w:p w14:paraId="5668723A" w14:textId="77777777" w:rsidR="00C71661" w:rsidRPr="00607BB4" w:rsidRDefault="00C71661" w:rsidP="00C71661">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123456789012345678901234”</w:t>
            </w:r>
          </w:p>
        </w:tc>
      </w:tr>
      <w:tr w:rsidR="00C71661" w:rsidRPr="00607BB4" w14:paraId="2A374C6B" w14:textId="77777777" w:rsidTr="00C346F8">
        <w:tblPrEx>
          <w:jc w:val="left"/>
        </w:tblPrEx>
        <w:tc>
          <w:tcPr>
            <w:tcW w:w="1469" w:type="dxa"/>
          </w:tcPr>
          <w:p w14:paraId="2922C3DE"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userSeqNo</w:t>
            </w:r>
            <w:proofErr w:type="spellEnd"/>
          </w:p>
        </w:tc>
        <w:tc>
          <w:tcPr>
            <w:tcW w:w="1559" w:type="dxa"/>
          </w:tcPr>
          <w:p w14:paraId="35C0DCE9"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User Serial Number</w:t>
            </w:r>
          </w:p>
        </w:tc>
        <w:tc>
          <w:tcPr>
            <w:tcW w:w="2496" w:type="dxa"/>
          </w:tcPr>
          <w:p w14:paraId="42E7B880"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 user identification number</w:t>
            </w:r>
          </w:p>
        </w:tc>
        <w:tc>
          <w:tcPr>
            <w:tcW w:w="1275" w:type="dxa"/>
          </w:tcPr>
          <w:p w14:paraId="4E9DE8E1"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w:t>
            </w:r>
          </w:p>
        </w:tc>
        <w:tc>
          <w:tcPr>
            <w:tcW w:w="993" w:type="dxa"/>
          </w:tcPr>
          <w:p w14:paraId="1AFBEC89" w14:textId="77777777" w:rsidR="00C71661" w:rsidRPr="004479A7" w:rsidRDefault="00C71661" w:rsidP="00C71661">
            <w:pPr>
              <w:pStyle w:val="Default"/>
              <w:jc w:val="center"/>
              <w:rPr>
                <w:rFonts w:asciiTheme="minorEastAsia" w:eastAsiaTheme="minorEastAsia" w:hAnsiTheme="minorEastAsia"/>
                <w:sz w:val="18"/>
                <w:szCs w:val="18"/>
              </w:rPr>
            </w:pPr>
            <w:r w:rsidRPr="00722614">
              <w:rPr>
                <w:rFonts w:asciiTheme="minorEastAsia" w:eastAsiaTheme="minorEastAsia" w:hAnsiTheme="minorEastAsia" w:hint="eastAsia"/>
                <w:sz w:val="18"/>
                <w:szCs w:val="18"/>
              </w:rPr>
              <w:t>○</w:t>
            </w:r>
          </w:p>
        </w:tc>
        <w:tc>
          <w:tcPr>
            <w:tcW w:w="2638" w:type="dxa"/>
          </w:tcPr>
          <w:p w14:paraId="4DAE13B8" w14:textId="77777777" w:rsidR="00C71661" w:rsidRPr="00607BB4" w:rsidRDefault="00C71661" w:rsidP="00C71661">
            <w:pPr>
              <w:rPr>
                <w:rFonts w:asciiTheme="minorEastAsia" w:eastAsiaTheme="minorEastAsia" w:hAnsiTheme="minorEastAsia" w:cstheme="majorBidi"/>
                <w:sz w:val="18"/>
                <w:szCs w:val="18"/>
              </w:rPr>
            </w:pPr>
            <w:r w:rsidRPr="00163812">
              <w:rPr>
                <w:rFonts w:asciiTheme="minorEastAsia" w:eastAsiaTheme="minorEastAsia" w:hAnsiTheme="minorEastAsia" w:cstheme="majorBidi" w:hint="eastAsia"/>
                <w:sz w:val="18"/>
                <w:szCs w:val="18"/>
              </w:rPr>
              <w:t>“</w:t>
            </w:r>
            <w:r w:rsidRPr="00163812">
              <w:rPr>
                <w:rFonts w:asciiTheme="minorEastAsia" w:eastAsiaTheme="minorEastAsia" w:hAnsiTheme="minorEastAsia" w:cstheme="majorBidi"/>
                <w:sz w:val="18"/>
                <w:szCs w:val="18"/>
              </w:rPr>
              <w:t>1234567890”</w:t>
            </w:r>
          </w:p>
        </w:tc>
      </w:tr>
    </w:tbl>
    <w:p w14:paraId="267B5ECB" w14:textId="77777777" w:rsidR="000E100C" w:rsidRPr="000E100C" w:rsidRDefault="000E100C" w:rsidP="000E100C">
      <w:pPr>
        <w:pStyle w:val="cq11"/>
        <w:ind w:left="440"/>
      </w:pPr>
    </w:p>
    <w:p w14:paraId="65F054E1" w14:textId="77777777" w:rsidR="00D025CF" w:rsidRDefault="00CF3008">
      <w:pPr>
        <w:pStyle w:val="1"/>
      </w:pPr>
      <w:bookmarkStart w:id="37" w:name="_Toc134516407"/>
      <w:r>
        <w:rPr>
          <w:rFonts w:hint="eastAsia"/>
        </w:rPr>
        <w:lastRenderedPageBreak/>
        <w:t>Payment (For Open Banking)</w:t>
      </w:r>
      <w:bookmarkEnd w:id="37"/>
    </w:p>
    <w:p w14:paraId="4FF53259" w14:textId="77777777" w:rsidR="00554996" w:rsidRDefault="00554996" w:rsidP="00554996">
      <w:pPr>
        <w:pStyle w:val="2"/>
      </w:pPr>
      <w:bookmarkStart w:id="38" w:name="_Toc134516408"/>
      <w:r>
        <w:t>API Summary</w:t>
      </w:r>
      <w:bookmarkEnd w:id="38"/>
    </w:p>
    <w:p w14:paraId="0C996EC8" w14:textId="77777777" w:rsidR="00024730" w:rsidRDefault="00024730" w:rsidP="00024730">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w:t>
      </w:r>
      <w:r>
        <w:t>Open Banking payment</w:t>
      </w:r>
      <w:r>
        <w:rPr>
          <w:rFonts w:hint="eastAsia"/>
        </w:rPr>
        <w:t xml:space="preserve"> </w:t>
      </w:r>
      <w:r>
        <w:t>is requested. Account registered through account registration (withdrawal and transfer registration) can be used for payment (withdrawal and transfer from customer</w:t>
      </w:r>
      <w:r>
        <w:t>’</w:t>
      </w:r>
      <w:r>
        <w:t>s account). As the result of executing this API, cash moves from customer</w:t>
      </w:r>
      <w:r>
        <w:t>’</w:t>
      </w:r>
      <w:r>
        <w:t>s account to Merchant</w:t>
      </w:r>
      <w:r>
        <w:t>’</w:t>
      </w:r>
      <w:r>
        <w:t>s Open Banking main account.</w:t>
      </w:r>
    </w:p>
    <w:p w14:paraId="753B9817" w14:textId="77777777" w:rsidR="00024730" w:rsidRPr="00024730" w:rsidRDefault="00024730" w:rsidP="00024730">
      <w:pPr>
        <w:pStyle w:val="cq11"/>
        <w:ind w:left="440"/>
      </w:pPr>
    </w:p>
    <w:p w14:paraId="0A46955B" w14:textId="77777777" w:rsidR="00D025CF" w:rsidRDefault="00554996" w:rsidP="00554996">
      <w:pPr>
        <w:pStyle w:val="2"/>
      </w:pPr>
      <w:bookmarkStart w:id="39" w:name="_Toc134516409"/>
      <w:r>
        <w:rPr>
          <w:rFonts w:hint="eastAsia"/>
        </w:rPr>
        <w:t>API URL</w:t>
      </w:r>
      <w:bookmarkEnd w:id="39"/>
    </w:p>
    <w:tbl>
      <w:tblPr>
        <w:tblStyle w:val="a7"/>
        <w:tblW w:w="10380" w:type="dxa"/>
        <w:jc w:val="center"/>
        <w:tblLook w:val="04A0" w:firstRow="1" w:lastRow="0" w:firstColumn="1" w:lastColumn="0" w:noHBand="0" w:noVBand="1"/>
      </w:tblPr>
      <w:tblGrid>
        <w:gridCol w:w="2787"/>
        <w:gridCol w:w="7593"/>
      </w:tblGrid>
      <w:tr w:rsidR="000E100C" w:rsidRPr="004479A7" w14:paraId="614E9F02" w14:textId="77777777" w:rsidTr="00C346F8">
        <w:trPr>
          <w:trHeight w:val="510"/>
          <w:jc w:val="center"/>
        </w:trPr>
        <w:tc>
          <w:tcPr>
            <w:tcW w:w="2787" w:type="dxa"/>
            <w:shd w:val="clear" w:color="auto" w:fill="D9D9D9" w:themeFill="background1" w:themeFillShade="D9"/>
            <w:vAlign w:val="center"/>
          </w:tcPr>
          <w:p w14:paraId="50DC8638"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3715FB18"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17A87480" w14:textId="77777777" w:rsidTr="00C346F8">
        <w:trPr>
          <w:trHeight w:val="525"/>
          <w:jc w:val="center"/>
        </w:trPr>
        <w:tc>
          <w:tcPr>
            <w:tcW w:w="2787" w:type="dxa"/>
            <w:vAlign w:val="center"/>
          </w:tcPr>
          <w:p w14:paraId="20370105"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792EE8DE"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28" w:history="1">
              <w:r w:rsidR="000E100C" w:rsidRPr="00024730">
                <w:rPr>
                  <w:rStyle w:val="ab"/>
                  <w:rFonts w:asciiTheme="minorEastAsia" w:eastAsiaTheme="minorEastAsia" w:hAnsiTheme="minorEastAsia"/>
                  <w:sz w:val="18"/>
                  <w:szCs w:val="18"/>
                </w:rPr>
                <w:t xml:space="preserve"> </w:t>
              </w:r>
              <w:r w:rsidR="00024730" w:rsidRPr="00024730">
                <w:rPr>
                  <w:rStyle w:val="ab"/>
                  <w:rFonts w:asciiTheme="minorEastAsia" w:eastAsiaTheme="minorEastAsia" w:hAnsiTheme="minorEastAsia"/>
                  <w:sz w:val="18"/>
                  <w:szCs w:val="18"/>
                </w:rPr>
                <w:t>https://tbnpay.settlebank.co.kr/v2/api/pay/confirm</w:t>
              </w:r>
            </w:hyperlink>
          </w:p>
        </w:tc>
      </w:tr>
      <w:tr w:rsidR="000E100C" w:rsidRPr="004479A7" w14:paraId="76DB4DBD" w14:textId="77777777" w:rsidTr="00C346F8">
        <w:trPr>
          <w:trHeight w:val="525"/>
          <w:jc w:val="center"/>
        </w:trPr>
        <w:tc>
          <w:tcPr>
            <w:tcW w:w="2787" w:type="dxa"/>
            <w:vAlign w:val="center"/>
          </w:tcPr>
          <w:p w14:paraId="348A230D"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326F6751"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29" w:history="1">
              <w:r w:rsidR="00024730" w:rsidRPr="00024730">
                <w:rPr>
                  <w:rStyle w:val="ab"/>
                  <w:rFonts w:asciiTheme="minorEastAsia" w:eastAsiaTheme="minorEastAsia" w:hAnsiTheme="minorEastAsia"/>
                  <w:sz w:val="18"/>
                  <w:szCs w:val="18"/>
                </w:rPr>
                <w:t>http://npay.settlebank.co.kr/v2/api/pay/confirm</w:t>
              </w:r>
            </w:hyperlink>
          </w:p>
        </w:tc>
      </w:tr>
    </w:tbl>
    <w:p w14:paraId="56423828" w14:textId="77777777" w:rsidR="000E100C" w:rsidRPr="000E100C" w:rsidRDefault="000E100C" w:rsidP="000E100C">
      <w:pPr>
        <w:pStyle w:val="cq11"/>
        <w:ind w:left="440"/>
      </w:pPr>
    </w:p>
    <w:p w14:paraId="457130F8" w14:textId="77777777" w:rsidR="00D025CF" w:rsidRDefault="00554996" w:rsidP="00554996">
      <w:pPr>
        <w:pStyle w:val="2"/>
      </w:pPr>
      <w:bookmarkStart w:id="40" w:name="_Toc134516410"/>
      <w:r>
        <w:rPr>
          <w:rFonts w:hint="eastAsia"/>
        </w:rPr>
        <w:t xml:space="preserve">Request </w:t>
      </w:r>
      <w:r>
        <w:t xml:space="preserve">(Merchant -&gt; </w:t>
      </w:r>
      <w:proofErr w:type="spellStart"/>
      <w:r>
        <w:t>Hecto</w:t>
      </w:r>
      <w:proofErr w:type="spellEnd"/>
      <w:r>
        <w:t xml:space="preserve"> Financial)</w:t>
      </w:r>
      <w:bookmarkEnd w:id="40"/>
    </w:p>
    <w:p w14:paraId="22707D27"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2FF8868E" w14:textId="77777777" w:rsidTr="00C346F8">
        <w:trPr>
          <w:trHeight w:val="510"/>
          <w:jc w:val="center"/>
        </w:trPr>
        <w:tc>
          <w:tcPr>
            <w:tcW w:w="1469" w:type="dxa"/>
            <w:shd w:val="clear" w:color="auto" w:fill="D9D9D9" w:themeFill="background1" w:themeFillShade="D9"/>
            <w:vAlign w:val="center"/>
          </w:tcPr>
          <w:p w14:paraId="507DF99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0BDCE71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3499C03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096F983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192EF2C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3923DD9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F924A0" w:rsidRPr="004479A7" w14:paraId="35C7CF40" w14:textId="77777777" w:rsidTr="00C346F8">
        <w:trPr>
          <w:jc w:val="center"/>
        </w:trPr>
        <w:tc>
          <w:tcPr>
            <w:tcW w:w="1469" w:type="dxa"/>
            <w:shd w:val="clear" w:color="auto" w:fill="auto"/>
          </w:tcPr>
          <w:p w14:paraId="6C4EBEDD"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23FD16DA"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3F6278B2" w14:textId="77777777" w:rsidR="00F924A0" w:rsidRPr="004479A7" w:rsidRDefault="00885C46" w:rsidP="00F924A0">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F924A0">
              <w:rPr>
                <w:rFonts w:asciiTheme="minorEastAsia" w:eastAsiaTheme="minorEastAsia" w:hAnsiTheme="minorEastAsia" w:hint="eastAsia"/>
                <w:sz w:val="18"/>
                <w:szCs w:val="18"/>
              </w:rPr>
              <w:t>Information code</w:t>
            </w:r>
          </w:p>
        </w:tc>
        <w:tc>
          <w:tcPr>
            <w:tcW w:w="1275" w:type="dxa"/>
            <w:shd w:val="clear" w:color="auto" w:fill="auto"/>
          </w:tcPr>
          <w:p w14:paraId="3FBD13CA"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53ACFF07"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2EC096CC" w14:textId="77777777" w:rsidR="00F924A0" w:rsidRDefault="00F924A0" w:rsidP="00F924A0">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RP0W</w:t>
            </w:r>
            <w:r w:rsidRPr="00F924A0">
              <w:rPr>
                <w:rFonts w:asciiTheme="minorEastAsia" w:eastAsiaTheme="minorEastAsia" w:hAnsiTheme="minorEastAsia" w:cstheme="majorBidi"/>
                <w:sz w:val="18"/>
                <w:szCs w:val="18"/>
              </w:rPr>
              <w:t>_1.0”</w:t>
            </w:r>
          </w:p>
          <w:p w14:paraId="2D65CF20" w14:textId="77777777" w:rsidR="00F924A0" w:rsidRPr="00387A71" w:rsidRDefault="00F924A0" w:rsidP="00F924A0">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1AAC4CB9" w14:textId="77777777" w:rsidTr="00C346F8">
        <w:tblPrEx>
          <w:jc w:val="left"/>
        </w:tblPrEx>
        <w:tc>
          <w:tcPr>
            <w:tcW w:w="1469" w:type="dxa"/>
          </w:tcPr>
          <w:p w14:paraId="4D668ECF"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72817CC1"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6C9BE4FB"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33AC6E8A"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7919799F"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15BD2A1"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3C3038" w:rsidRPr="00607BB4" w14:paraId="23E13D9B" w14:textId="77777777" w:rsidTr="00C346F8">
        <w:tblPrEx>
          <w:jc w:val="left"/>
        </w:tblPrEx>
        <w:tc>
          <w:tcPr>
            <w:tcW w:w="1469" w:type="dxa"/>
          </w:tcPr>
          <w:p w14:paraId="5F080DB4" w14:textId="77777777" w:rsidR="003C3038" w:rsidRPr="004479A7" w:rsidRDefault="003C3038" w:rsidP="003C303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53028A95"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238B47F4" w14:textId="77777777" w:rsidR="003C3038"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31541C9B"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02DA2C4C"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06E205C0"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8035BB0"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2247DF" w:rsidRPr="00607BB4" w14:paraId="1F449EE9" w14:textId="77777777" w:rsidTr="00C346F8">
        <w:tblPrEx>
          <w:jc w:val="left"/>
        </w:tblPrEx>
        <w:tc>
          <w:tcPr>
            <w:tcW w:w="1469" w:type="dxa"/>
          </w:tcPr>
          <w:p w14:paraId="13052343" w14:textId="77777777" w:rsidR="002247DF" w:rsidRPr="004479A7" w:rsidRDefault="002247DF" w:rsidP="002247DF">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mchtCustId</w:t>
            </w:r>
            <w:proofErr w:type="spellEnd"/>
          </w:p>
        </w:tc>
        <w:tc>
          <w:tcPr>
            <w:tcW w:w="1559" w:type="dxa"/>
          </w:tcPr>
          <w:p w14:paraId="47268929"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2C68B47D"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47E0DF40" w14:textId="77777777" w:rsidR="002247DF" w:rsidRPr="004479A7" w:rsidRDefault="002247DF" w:rsidP="002247DF">
            <w:pPr>
              <w:rPr>
                <w:rFonts w:asciiTheme="minorEastAsia" w:eastAsiaTheme="minorEastAsia" w:hAnsiTheme="minorEastAsia"/>
                <w:sz w:val="18"/>
                <w:szCs w:val="18"/>
              </w:rPr>
            </w:pPr>
            <w:r w:rsidRPr="002247DF">
              <w:rPr>
                <w:rFonts w:asciiTheme="minorEastAsia" w:eastAsiaTheme="minorEastAsia" w:hAnsiTheme="minorEastAsia"/>
                <w:b/>
                <w:color w:val="FF0000"/>
                <w:sz w:val="18"/>
                <w:szCs w:val="18"/>
              </w:rPr>
              <w:t>AES Encryption</w:t>
            </w:r>
          </w:p>
        </w:tc>
        <w:tc>
          <w:tcPr>
            <w:tcW w:w="1275" w:type="dxa"/>
          </w:tcPr>
          <w:p w14:paraId="18E16ACD"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1ACAF811"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79B637D" w14:textId="77777777" w:rsidR="002247DF" w:rsidRPr="00607BB4" w:rsidRDefault="002247DF" w:rsidP="002247DF">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2247DF" w:rsidRPr="00607BB4" w14:paraId="7416A081" w14:textId="77777777" w:rsidTr="00C346F8">
        <w:tblPrEx>
          <w:jc w:val="left"/>
        </w:tblPrEx>
        <w:tc>
          <w:tcPr>
            <w:tcW w:w="1469" w:type="dxa"/>
          </w:tcPr>
          <w:p w14:paraId="269104B9"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246EE9E7"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4E0FFB57" w14:textId="77777777" w:rsidR="002247DF" w:rsidRPr="004479A7" w:rsidRDefault="002247DF" w:rsidP="002247DF">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562A09D4"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N(8)</w:t>
            </w:r>
          </w:p>
        </w:tc>
        <w:tc>
          <w:tcPr>
            <w:tcW w:w="993" w:type="dxa"/>
          </w:tcPr>
          <w:p w14:paraId="25C7DFF6"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FE7A0F4"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C323F3" w:rsidRPr="00607BB4" w14:paraId="3C811906" w14:textId="77777777" w:rsidTr="00C346F8">
        <w:tblPrEx>
          <w:jc w:val="left"/>
        </w:tblPrEx>
        <w:tc>
          <w:tcPr>
            <w:tcW w:w="1469" w:type="dxa"/>
          </w:tcPr>
          <w:p w14:paraId="23187C69"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7D69923F"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561C6D60" w14:textId="77777777" w:rsidR="00C323F3" w:rsidRPr="004479A7" w:rsidRDefault="00C323F3" w:rsidP="00C323F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1B9CEAB2"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N(6)</w:t>
            </w:r>
          </w:p>
        </w:tc>
        <w:tc>
          <w:tcPr>
            <w:tcW w:w="993" w:type="dxa"/>
          </w:tcPr>
          <w:p w14:paraId="6DE47AF0"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14D45F1"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0E100C" w:rsidRPr="00607BB4" w14:paraId="6E15BEE5" w14:textId="77777777" w:rsidTr="00C346F8">
        <w:tblPrEx>
          <w:jc w:val="left"/>
        </w:tblPrEx>
        <w:tc>
          <w:tcPr>
            <w:tcW w:w="1469" w:type="dxa"/>
          </w:tcPr>
          <w:p w14:paraId="3FA9D95D" w14:textId="77777777" w:rsidR="000E100C" w:rsidRPr="004479A7" w:rsidRDefault="00024730" w:rsidP="00C346F8">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trdAmt</w:t>
            </w:r>
            <w:proofErr w:type="spellEnd"/>
          </w:p>
        </w:tc>
        <w:tc>
          <w:tcPr>
            <w:tcW w:w="1559" w:type="dxa"/>
          </w:tcPr>
          <w:p w14:paraId="7204AAFC" w14:textId="77777777" w:rsidR="000E100C" w:rsidRPr="004479A7" w:rsidRDefault="0002473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w:t>
            </w:r>
          </w:p>
        </w:tc>
        <w:tc>
          <w:tcPr>
            <w:tcW w:w="2496" w:type="dxa"/>
          </w:tcPr>
          <w:p w14:paraId="38207C75" w14:textId="77777777" w:rsidR="000E100C" w:rsidRPr="004479A7" w:rsidRDefault="00A2439C"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Amount to be withdrawn (transaction amount)</w:t>
            </w:r>
          </w:p>
        </w:tc>
        <w:tc>
          <w:tcPr>
            <w:tcW w:w="1275" w:type="dxa"/>
          </w:tcPr>
          <w:p w14:paraId="51537888" w14:textId="77777777" w:rsidR="000E100C" w:rsidRPr="004479A7" w:rsidRDefault="001A7263"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0A43E60E"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9DD6918" w14:textId="77777777" w:rsidR="000E100C" w:rsidRPr="00607BB4" w:rsidRDefault="001A7263" w:rsidP="00C346F8">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0E100C" w:rsidRPr="00607BB4" w14:paraId="7186A0BF" w14:textId="77777777" w:rsidTr="00C346F8">
        <w:tblPrEx>
          <w:jc w:val="left"/>
        </w:tblPrEx>
        <w:tc>
          <w:tcPr>
            <w:tcW w:w="1469" w:type="dxa"/>
          </w:tcPr>
          <w:p w14:paraId="534936B9" w14:textId="77777777" w:rsidR="000E100C" w:rsidRPr="004479A7" w:rsidRDefault="00024730" w:rsidP="00C346F8">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bankCd</w:t>
            </w:r>
            <w:proofErr w:type="spellEnd"/>
          </w:p>
        </w:tc>
        <w:tc>
          <w:tcPr>
            <w:tcW w:w="1559" w:type="dxa"/>
          </w:tcPr>
          <w:p w14:paraId="3AC547D3" w14:textId="77777777" w:rsidR="000E100C" w:rsidRPr="004479A7" w:rsidRDefault="0002473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Bank Code</w:t>
            </w:r>
          </w:p>
        </w:tc>
        <w:tc>
          <w:tcPr>
            <w:tcW w:w="2496" w:type="dxa"/>
          </w:tcPr>
          <w:p w14:paraId="3D6143B7" w14:textId="77777777" w:rsidR="000E100C" w:rsidRPr="004479A7" w:rsidRDefault="00A2439C"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Registered customer</w:t>
            </w:r>
            <w:r>
              <w:rPr>
                <w:rFonts w:asciiTheme="minorEastAsia" w:eastAsiaTheme="minorEastAsia" w:hAnsiTheme="minorEastAsia"/>
                <w:sz w:val="18"/>
                <w:szCs w:val="18"/>
              </w:rPr>
              <w:t xml:space="preserve"> withdrawal bank code</w:t>
            </w:r>
          </w:p>
        </w:tc>
        <w:tc>
          <w:tcPr>
            <w:tcW w:w="1275" w:type="dxa"/>
          </w:tcPr>
          <w:p w14:paraId="576FAA0E" w14:textId="77777777" w:rsidR="000E100C" w:rsidRPr="004479A7" w:rsidRDefault="001A7263"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N(3)</w:t>
            </w:r>
          </w:p>
        </w:tc>
        <w:tc>
          <w:tcPr>
            <w:tcW w:w="993" w:type="dxa"/>
          </w:tcPr>
          <w:p w14:paraId="71DBCE79"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88CEDAC" w14:textId="77777777" w:rsidR="000E100C" w:rsidRPr="00607BB4" w:rsidRDefault="001A7263" w:rsidP="001A7263">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"004"</w:t>
            </w:r>
          </w:p>
        </w:tc>
      </w:tr>
      <w:tr w:rsidR="00BE2330" w:rsidRPr="00607BB4" w14:paraId="1664F541" w14:textId="77777777" w:rsidTr="00C346F8">
        <w:tblPrEx>
          <w:jc w:val="left"/>
        </w:tblPrEx>
        <w:tc>
          <w:tcPr>
            <w:tcW w:w="1469" w:type="dxa"/>
          </w:tcPr>
          <w:p w14:paraId="54D1A13E" w14:textId="77777777" w:rsidR="00BE2330" w:rsidRPr="004479A7" w:rsidRDefault="00BE2330" w:rsidP="00BE233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lastRenderedPageBreak/>
              <w:t>custAcntKey</w:t>
            </w:r>
            <w:proofErr w:type="spellEnd"/>
          </w:p>
        </w:tc>
        <w:tc>
          <w:tcPr>
            <w:tcW w:w="1559" w:type="dxa"/>
          </w:tcPr>
          <w:p w14:paraId="0923AA0F"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Key</w:t>
            </w:r>
          </w:p>
        </w:tc>
        <w:tc>
          <w:tcPr>
            <w:tcW w:w="2496" w:type="dxa"/>
          </w:tcPr>
          <w:p w14:paraId="383FAF75"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Serial number of account registered for withdrawal and transfer</w:t>
            </w:r>
          </w:p>
        </w:tc>
        <w:tc>
          <w:tcPr>
            <w:tcW w:w="1275" w:type="dxa"/>
          </w:tcPr>
          <w:p w14:paraId="7E3AE335"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tcPr>
          <w:p w14:paraId="342B61F0"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r w:rsidRPr="00BE2330">
              <w:rPr>
                <w:rFonts w:asciiTheme="minorEastAsia" w:eastAsiaTheme="minorEastAsia" w:hAnsiTheme="minorEastAsia" w:hint="eastAsia"/>
                <w:sz w:val="18"/>
                <w:szCs w:val="18"/>
              </w:rPr>
              <w:t>○</w:t>
            </w:r>
          </w:p>
        </w:tc>
        <w:tc>
          <w:tcPr>
            <w:tcW w:w="2638" w:type="dxa"/>
          </w:tcPr>
          <w:p w14:paraId="7F590D6C" w14:textId="77777777" w:rsidR="00BE2330" w:rsidRPr="00607BB4" w:rsidRDefault="00BE2330" w:rsidP="00BE2330">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"d894kjd93kd9"</w:t>
            </w:r>
          </w:p>
        </w:tc>
      </w:tr>
      <w:tr w:rsidR="000E100C" w:rsidRPr="00607BB4" w14:paraId="174B9CF8" w14:textId="77777777" w:rsidTr="00C346F8">
        <w:tblPrEx>
          <w:jc w:val="left"/>
        </w:tblPrEx>
        <w:tc>
          <w:tcPr>
            <w:tcW w:w="1469" w:type="dxa"/>
          </w:tcPr>
          <w:p w14:paraId="3A216C65" w14:textId="77777777" w:rsidR="000E100C" w:rsidRPr="004479A7" w:rsidRDefault="00024730" w:rsidP="00C346F8">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splAmt</w:t>
            </w:r>
            <w:proofErr w:type="spellEnd"/>
          </w:p>
        </w:tc>
        <w:tc>
          <w:tcPr>
            <w:tcW w:w="1559" w:type="dxa"/>
          </w:tcPr>
          <w:p w14:paraId="2F4837DB" w14:textId="77777777" w:rsidR="000E100C" w:rsidRPr="004479A7" w:rsidRDefault="00966527"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Supply Price</w:t>
            </w:r>
          </w:p>
        </w:tc>
        <w:tc>
          <w:tcPr>
            <w:tcW w:w="2496" w:type="dxa"/>
          </w:tcPr>
          <w:p w14:paraId="0093AC3F" w14:textId="77777777" w:rsidR="000E100C" w:rsidRPr="004479A7" w:rsidRDefault="00A2439C"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Supply price</w:t>
            </w:r>
          </w:p>
        </w:tc>
        <w:tc>
          <w:tcPr>
            <w:tcW w:w="1275" w:type="dxa"/>
          </w:tcPr>
          <w:p w14:paraId="3C439EA4" w14:textId="77777777" w:rsidR="000E100C" w:rsidRPr="004479A7" w:rsidRDefault="001A7263"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0929C470" w14:textId="77777777" w:rsidR="000E100C" w:rsidRPr="004479A7" w:rsidRDefault="00024730" w:rsidP="00C346F8">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000E100C" w:rsidRPr="004479A7">
              <w:rPr>
                <w:rFonts w:asciiTheme="minorEastAsia" w:eastAsiaTheme="minorEastAsia" w:hAnsiTheme="minorEastAsia"/>
                <w:sz w:val="18"/>
                <w:szCs w:val="18"/>
              </w:rPr>
              <w:t xml:space="preserve"> </w:t>
            </w:r>
          </w:p>
        </w:tc>
        <w:tc>
          <w:tcPr>
            <w:tcW w:w="2638" w:type="dxa"/>
          </w:tcPr>
          <w:p w14:paraId="2261A6E0" w14:textId="77777777" w:rsidR="000E100C" w:rsidRPr="00607BB4" w:rsidRDefault="001A7263" w:rsidP="00C346F8">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"0"</w:t>
            </w:r>
          </w:p>
        </w:tc>
      </w:tr>
      <w:tr w:rsidR="001A7263" w:rsidRPr="00607BB4" w14:paraId="01B8AFE9" w14:textId="77777777" w:rsidTr="00C346F8">
        <w:tblPrEx>
          <w:jc w:val="left"/>
        </w:tblPrEx>
        <w:tc>
          <w:tcPr>
            <w:tcW w:w="1469" w:type="dxa"/>
          </w:tcPr>
          <w:p w14:paraId="4AD19568" w14:textId="77777777" w:rsidR="001A7263" w:rsidRPr="004479A7" w:rsidRDefault="001A7263" w:rsidP="001A7263">
            <w:pPr>
              <w:rPr>
                <w:rFonts w:asciiTheme="minorEastAsia" w:eastAsiaTheme="minorEastAsia" w:hAnsiTheme="minorEastAsia" w:cstheme="majorBidi"/>
                <w:sz w:val="18"/>
                <w:szCs w:val="18"/>
              </w:rPr>
            </w:pPr>
            <w:r w:rsidRPr="00024730">
              <w:rPr>
                <w:rFonts w:asciiTheme="minorEastAsia" w:eastAsiaTheme="minorEastAsia" w:hAnsiTheme="minorEastAsia" w:cstheme="majorBidi"/>
                <w:sz w:val="18"/>
                <w:szCs w:val="18"/>
              </w:rPr>
              <w:t>vat</w:t>
            </w:r>
          </w:p>
        </w:tc>
        <w:tc>
          <w:tcPr>
            <w:tcW w:w="1559" w:type="dxa"/>
          </w:tcPr>
          <w:p w14:paraId="655DA347" w14:textId="77777777" w:rsidR="001A7263" w:rsidRPr="004479A7" w:rsidRDefault="00966527" w:rsidP="00966527">
            <w:pPr>
              <w:rPr>
                <w:rFonts w:asciiTheme="minorEastAsia" w:eastAsiaTheme="minorEastAsia" w:hAnsiTheme="minorEastAsia"/>
                <w:sz w:val="18"/>
                <w:szCs w:val="18"/>
              </w:rPr>
            </w:pPr>
            <w:r>
              <w:rPr>
                <w:rFonts w:asciiTheme="minorEastAsia" w:eastAsiaTheme="minorEastAsia" w:hAnsiTheme="minorEastAsia" w:hint="eastAsia"/>
                <w:sz w:val="18"/>
                <w:szCs w:val="18"/>
              </w:rPr>
              <w:t>VAT</w:t>
            </w:r>
          </w:p>
        </w:tc>
        <w:tc>
          <w:tcPr>
            <w:tcW w:w="2496" w:type="dxa"/>
          </w:tcPr>
          <w:p w14:paraId="544DB53B" w14:textId="77777777" w:rsidR="001A7263" w:rsidRPr="004479A7" w:rsidRDefault="00A2439C"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VAT</w:t>
            </w:r>
          </w:p>
        </w:tc>
        <w:tc>
          <w:tcPr>
            <w:tcW w:w="1275" w:type="dxa"/>
          </w:tcPr>
          <w:p w14:paraId="442E7B7D" w14:textId="77777777" w:rsidR="001A7263" w:rsidRPr="004479A7" w:rsidRDefault="001A7263"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46444932" w14:textId="77777777" w:rsidR="001A7263" w:rsidRPr="004479A7" w:rsidRDefault="001A7263" w:rsidP="001A7263">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4B8D463" w14:textId="77777777" w:rsidR="001A7263" w:rsidRPr="00607BB4" w:rsidRDefault="001A7263" w:rsidP="001A7263">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"0"</w:t>
            </w:r>
          </w:p>
        </w:tc>
      </w:tr>
      <w:tr w:rsidR="001A7263" w:rsidRPr="00607BB4" w14:paraId="1646A596" w14:textId="77777777" w:rsidTr="009C1176">
        <w:tblPrEx>
          <w:jc w:val="left"/>
        </w:tblPrEx>
        <w:tc>
          <w:tcPr>
            <w:tcW w:w="1469" w:type="dxa"/>
          </w:tcPr>
          <w:p w14:paraId="25413E3C" w14:textId="77777777" w:rsidR="001A7263" w:rsidRPr="004479A7" w:rsidRDefault="001A7263" w:rsidP="001A7263">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svcAmt</w:t>
            </w:r>
            <w:proofErr w:type="spellEnd"/>
          </w:p>
        </w:tc>
        <w:tc>
          <w:tcPr>
            <w:tcW w:w="1559" w:type="dxa"/>
          </w:tcPr>
          <w:p w14:paraId="52FD4D4E" w14:textId="77777777" w:rsidR="001A7263" w:rsidRPr="004479A7" w:rsidRDefault="00966527"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Service Charge</w:t>
            </w:r>
          </w:p>
        </w:tc>
        <w:tc>
          <w:tcPr>
            <w:tcW w:w="2496" w:type="dxa"/>
          </w:tcPr>
          <w:p w14:paraId="5A8B7B15" w14:textId="77777777" w:rsidR="001A7263" w:rsidRPr="004479A7" w:rsidRDefault="00A2439C"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Service charge</w:t>
            </w:r>
          </w:p>
        </w:tc>
        <w:tc>
          <w:tcPr>
            <w:tcW w:w="1275" w:type="dxa"/>
          </w:tcPr>
          <w:p w14:paraId="33FDB4FD" w14:textId="77777777" w:rsidR="001A7263" w:rsidRPr="004479A7" w:rsidRDefault="001A7263"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27151804" w14:textId="77777777" w:rsidR="001A7263" w:rsidRPr="004479A7" w:rsidRDefault="001A7263" w:rsidP="001A7263">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F471D94" w14:textId="77777777" w:rsidR="001A7263" w:rsidRPr="00607BB4" w:rsidRDefault="001A7263" w:rsidP="001A7263">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"0"</w:t>
            </w:r>
          </w:p>
        </w:tc>
      </w:tr>
      <w:tr w:rsidR="001A7263" w:rsidRPr="00607BB4" w14:paraId="2C6011F3" w14:textId="77777777" w:rsidTr="009C1176">
        <w:tblPrEx>
          <w:jc w:val="left"/>
        </w:tblPrEx>
        <w:tc>
          <w:tcPr>
            <w:tcW w:w="1469" w:type="dxa"/>
          </w:tcPr>
          <w:p w14:paraId="2F4B37D8" w14:textId="77777777" w:rsidR="001A7263" w:rsidRPr="004479A7" w:rsidRDefault="001A7263" w:rsidP="001A7263">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pmtPrdtNm</w:t>
            </w:r>
            <w:proofErr w:type="spellEnd"/>
          </w:p>
        </w:tc>
        <w:tc>
          <w:tcPr>
            <w:tcW w:w="1559" w:type="dxa"/>
          </w:tcPr>
          <w:p w14:paraId="73AA36D4" w14:textId="77777777" w:rsidR="001A7263" w:rsidRPr="004479A7" w:rsidRDefault="00A2439C" w:rsidP="001A7263">
            <w:pPr>
              <w:rPr>
                <w:rFonts w:asciiTheme="minorEastAsia" w:eastAsiaTheme="minorEastAsia" w:hAnsiTheme="minorEastAsia"/>
                <w:sz w:val="18"/>
                <w:szCs w:val="18"/>
              </w:rPr>
            </w:pPr>
            <w:r>
              <w:rPr>
                <w:rFonts w:asciiTheme="minorEastAsia" w:eastAsiaTheme="minorEastAsia" w:hAnsiTheme="minorEastAsia"/>
                <w:sz w:val="18"/>
                <w:szCs w:val="18"/>
              </w:rPr>
              <w:t>Paid</w:t>
            </w:r>
            <w:r w:rsidR="00966527">
              <w:rPr>
                <w:rFonts w:asciiTheme="minorEastAsia" w:eastAsiaTheme="minorEastAsia" w:hAnsiTheme="minorEastAsia" w:hint="eastAsia"/>
                <w:sz w:val="18"/>
                <w:szCs w:val="18"/>
              </w:rPr>
              <w:t xml:space="preserve"> Product Name</w:t>
            </w:r>
          </w:p>
        </w:tc>
        <w:tc>
          <w:tcPr>
            <w:tcW w:w="2496" w:type="dxa"/>
          </w:tcPr>
          <w:p w14:paraId="6406494A" w14:textId="77777777" w:rsidR="001A7263" w:rsidRPr="004479A7" w:rsidRDefault="00A2439C" w:rsidP="00A2439C">
            <w:pPr>
              <w:rPr>
                <w:rFonts w:asciiTheme="minorEastAsia" w:eastAsiaTheme="minorEastAsia" w:hAnsiTheme="minorEastAsia"/>
                <w:sz w:val="18"/>
                <w:szCs w:val="18"/>
              </w:rPr>
            </w:pPr>
            <w:r>
              <w:rPr>
                <w:rFonts w:asciiTheme="minorEastAsia" w:eastAsiaTheme="minorEastAsia" w:hAnsiTheme="minorEastAsia" w:hint="eastAsia"/>
                <w:sz w:val="18"/>
                <w:szCs w:val="18"/>
              </w:rPr>
              <w:t>Set the name of paid</w:t>
            </w:r>
            <w:r>
              <w:rPr>
                <w:rFonts w:asciiTheme="minorEastAsia" w:eastAsiaTheme="minorEastAsia" w:hAnsiTheme="minorEastAsia"/>
                <w:sz w:val="18"/>
                <w:szCs w:val="18"/>
              </w:rPr>
              <w:t xml:space="preserve"> product</w:t>
            </w:r>
          </w:p>
        </w:tc>
        <w:tc>
          <w:tcPr>
            <w:tcW w:w="1275" w:type="dxa"/>
          </w:tcPr>
          <w:p w14:paraId="603699D6" w14:textId="77777777" w:rsidR="001A7263" w:rsidRPr="004479A7" w:rsidRDefault="001A7263"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AN(50)</w:t>
            </w:r>
          </w:p>
        </w:tc>
        <w:tc>
          <w:tcPr>
            <w:tcW w:w="993" w:type="dxa"/>
          </w:tcPr>
          <w:p w14:paraId="29B88D8C" w14:textId="77777777" w:rsidR="001A7263" w:rsidRPr="004479A7" w:rsidRDefault="001A7263" w:rsidP="001A7263">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81AEF6E" w14:textId="77777777" w:rsidR="001A7263" w:rsidRPr="00607BB4" w:rsidRDefault="001A7263" w:rsidP="001A726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“Product name”</w:t>
            </w:r>
          </w:p>
        </w:tc>
      </w:tr>
      <w:tr w:rsidR="001A7263" w:rsidRPr="00607BB4" w14:paraId="783DC3AC" w14:textId="77777777" w:rsidTr="009C1176">
        <w:tblPrEx>
          <w:jc w:val="left"/>
        </w:tblPrEx>
        <w:tc>
          <w:tcPr>
            <w:tcW w:w="1469" w:type="dxa"/>
          </w:tcPr>
          <w:p w14:paraId="7C9D5996" w14:textId="77777777" w:rsidR="001A7263" w:rsidRPr="004479A7" w:rsidRDefault="001A7263" w:rsidP="001A7263">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custAcntSumry</w:t>
            </w:r>
            <w:proofErr w:type="spellEnd"/>
          </w:p>
        </w:tc>
        <w:tc>
          <w:tcPr>
            <w:tcW w:w="1559" w:type="dxa"/>
          </w:tcPr>
          <w:p w14:paraId="3B82C62E" w14:textId="77777777" w:rsidR="001A7263" w:rsidRPr="004479A7" w:rsidRDefault="00966527"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Bank Code Content</w:t>
            </w:r>
          </w:p>
        </w:tc>
        <w:tc>
          <w:tcPr>
            <w:tcW w:w="2496" w:type="dxa"/>
          </w:tcPr>
          <w:p w14:paraId="22F9A1C3" w14:textId="77777777" w:rsidR="001A7263" w:rsidRPr="004479A7" w:rsidRDefault="00A2439C"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Code name that will be on the customer</w:t>
            </w:r>
            <w:r>
              <w:rPr>
                <w:rFonts w:asciiTheme="minorEastAsia" w:eastAsiaTheme="minorEastAsia" w:hAnsiTheme="minorEastAsia"/>
                <w:sz w:val="18"/>
                <w:szCs w:val="18"/>
              </w:rPr>
              <w:t>’s account</w:t>
            </w:r>
          </w:p>
        </w:tc>
        <w:tc>
          <w:tcPr>
            <w:tcW w:w="1275" w:type="dxa"/>
          </w:tcPr>
          <w:p w14:paraId="5DBF8184" w14:textId="77777777" w:rsidR="001A7263" w:rsidRPr="004479A7" w:rsidRDefault="001A7263"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AN(7)</w:t>
            </w:r>
          </w:p>
        </w:tc>
        <w:tc>
          <w:tcPr>
            <w:tcW w:w="993" w:type="dxa"/>
          </w:tcPr>
          <w:p w14:paraId="16D89054" w14:textId="77777777" w:rsidR="001A7263" w:rsidRPr="004479A7" w:rsidRDefault="001A7263" w:rsidP="001A7263">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D25A529" w14:textId="77777777" w:rsidR="001A7263" w:rsidRPr="004479A7" w:rsidRDefault="001A7263" w:rsidP="001A726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 xml:space="preserve">“Hong </w:t>
            </w:r>
            <w:proofErr w:type="spellStart"/>
            <w:r>
              <w:rPr>
                <w:rFonts w:asciiTheme="minorEastAsia" w:eastAsiaTheme="minorEastAsia" w:hAnsiTheme="minorEastAsia"/>
                <w:sz w:val="18"/>
                <w:szCs w:val="18"/>
              </w:rPr>
              <w:t>Gildong</w:t>
            </w:r>
            <w:proofErr w:type="spellEnd"/>
            <w:r>
              <w:rPr>
                <w:rFonts w:asciiTheme="minorEastAsia" w:eastAsiaTheme="minorEastAsia" w:hAnsiTheme="minorEastAsia"/>
                <w:sz w:val="18"/>
                <w:szCs w:val="18"/>
              </w:rPr>
              <w:t>” (in Korean)</w:t>
            </w:r>
          </w:p>
        </w:tc>
      </w:tr>
      <w:tr w:rsidR="001A7263" w:rsidRPr="00607BB4" w14:paraId="34D132C1" w14:textId="77777777" w:rsidTr="009C1176">
        <w:tblPrEx>
          <w:jc w:val="left"/>
        </w:tblPrEx>
        <w:tc>
          <w:tcPr>
            <w:tcW w:w="1469" w:type="dxa"/>
          </w:tcPr>
          <w:p w14:paraId="74889D02" w14:textId="77777777" w:rsidR="001A7263" w:rsidRPr="004479A7" w:rsidRDefault="001A7263" w:rsidP="001A7263">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csrclssReqYn</w:t>
            </w:r>
            <w:proofErr w:type="spellEnd"/>
          </w:p>
        </w:tc>
        <w:tc>
          <w:tcPr>
            <w:tcW w:w="1559" w:type="dxa"/>
          </w:tcPr>
          <w:p w14:paraId="37FC5BED" w14:textId="77777777" w:rsidR="001A7263" w:rsidRPr="004479A7" w:rsidRDefault="00966527"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Cash Receipt Issue Status</w:t>
            </w:r>
          </w:p>
        </w:tc>
        <w:tc>
          <w:tcPr>
            <w:tcW w:w="2496" w:type="dxa"/>
          </w:tcPr>
          <w:p w14:paraId="675F52DC" w14:textId="77777777" w:rsidR="001A7263" w:rsidRDefault="00A2439C"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Y: Cash receipt issued</w:t>
            </w:r>
          </w:p>
          <w:p w14:paraId="4EFAB1DD" w14:textId="77777777" w:rsidR="00A2439C" w:rsidRPr="004479A7" w:rsidRDefault="00A2439C" w:rsidP="001A7263">
            <w:pPr>
              <w:rPr>
                <w:rFonts w:asciiTheme="minorEastAsia" w:eastAsiaTheme="minorEastAsia" w:hAnsiTheme="minorEastAsia"/>
                <w:sz w:val="18"/>
                <w:szCs w:val="18"/>
              </w:rPr>
            </w:pPr>
            <w:r>
              <w:rPr>
                <w:rFonts w:asciiTheme="minorEastAsia" w:eastAsiaTheme="minorEastAsia" w:hAnsiTheme="minorEastAsia"/>
                <w:sz w:val="18"/>
                <w:szCs w:val="18"/>
              </w:rPr>
              <w:t>N: Cash receipt not issued</w:t>
            </w:r>
          </w:p>
        </w:tc>
        <w:tc>
          <w:tcPr>
            <w:tcW w:w="1275" w:type="dxa"/>
          </w:tcPr>
          <w:p w14:paraId="0286535D" w14:textId="77777777" w:rsidR="001A7263" w:rsidRPr="004479A7" w:rsidRDefault="00966527"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A(1)</w:t>
            </w:r>
          </w:p>
        </w:tc>
        <w:tc>
          <w:tcPr>
            <w:tcW w:w="993" w:type="dxa"/>
          </w:tcPr>
          <w:p w14:paraId="7638D5B9" w14:textId="77777777" w:rsidR="001A7263" w:rsidRPr="004479A7" w:rsidRDefault="001A7263" w:rsidP="001A7263">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D6C0A39" w14:textId="77777777" w:rsidR="001A7263" w:rsidRPr="00607BB4" w:rsidRDefault="001A7263" w:rsidP="001A7263">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"N"</w:t>
            </w:r>
          </w:p>
        </w:tc>
      </w:tr>
      <w:tr w:rsidR="00966527" w:rsidRPr="00607BB4" w14:paraId="2EDB4C1D" w14:textId="77777777" w:rsidTr="009C1176">
        <w:tblPrEx>
          <w:jc w:val="left"/>
        </w:tblPrEx>
        <w:tc>
          <w:tcPr>
            <w:tcW w:w="1469" w:type="dxa"/>
          </w:tcPr>
          <w:p w14:paraId="5894EE4D" w14:textId="77777777" w:rsidR="00966527" w:rsidRPr="004479A7" w:rsidRDefault="00966527" w:rsidP="009665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csrclssPsblYn</w:t>
            </w:r>
            <w:proofErr w:type="spellEnd"/>
          </w:p>
        </w:tc>
        <w:tc>
          <w:tcPr>
            <w:tcW w:w="1559" w:type="dxa"/>
          </w:tcPr>
          <w:p w14:paraId="6486F828" w14:textId="77777777" w:rsidR="00966527" w:rsidRPr="004479A7" w:rsidRDefault="00966527" w:rsidP="0096652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Cash Receipt Issue </w:t>
            </w:r>
            <w:r w:rsidR="00FB6EE0">
              <w:rPr>
                <w:rFonts w:asciiTheme="minorEastAsia" w:eastAsiaTheme="minorEastAsia" w:hAnsiTheme="minorEastAsia"/>
                <w:sz w:val="18"/>
                <w:szCs w:val="18"/>
              </w:rPr>
              <w:t>Availability</w:t>
            </w:r>
          </w:p>
        </w:tc>
        <w:tc>
          <w:tcPr>
            <w:tcW w:w="2496" w:type="dxa"/>
          </w:tcPr>
          <w:p w14:paraId="28EAFDDC" w14:textId="77777777" w:rsidR="00A2439C" w:rsidRPr="00A2439C" w:rsidRDefault="00A2439C" w:rsidP="00A2439C">
            <w:pPr>
              <w:rPr>
                <w:rFonts w:asciiTheme="minorEastAsia" w:eastAsiaTheme="minorEastAsia" w:hAnsiTheme="minorEastAsia"/>
                <w:sz w:val="18"/>
                <w:szCs w:val="18"/>
              </w:rPr>
            </w:pPr>
            <w:r>
              <w:rPr>
                <w:rFonts w:asciiTheme="minorEastAsia" w:eastAsiaTheme="minorEastAsia" w:hAnsiTheme="minorEastAsia"/>
                <w:sz w:val="18"/>
                <w:szCs w:val="18"/>
              </w:rPr>
              <w:t>Y</w:t>
            </w:r>
            <w:r w:rsidRPr="00A2439C">
              <w:rPr>
                <w:rFonts w:asciiTheme="minorEastAsia" w:eastAsiaTheme="minorEastAsia" w:hAnsiTheme="minorEastAsia"/>
                <w:sz w:val="18"/>
                <w:szCs w:val="18"/>
              </w:rPr>
              <w:t>: Cash receipt can be issued</w:t>
            </w:r>
          </w:p>
          <w:p w14:paraId="5A19A6E7" w14:textId="77777777" w:rsidR="00966527" w:rsidRPr="004479A7" w:rsidRDefault="00A2439C" w:rsidP="00A2439C">
            <w:pPr>
              <w:rPr>
                <w:rFonts w:asciiTheme="minorEastAsia" w:eastAsiaTheme="minorEastAsia" w:hAnsiTheme="minorEastAsia"/>
                <w:sz w:val="18"/>
                <w:szCs w:val="18"/>
              </w:rPr>
            </w:pPr>
            <w:r w:rsidRPr="00A2439C">
              <w:rPr>
                <w:rFonts w:asciiTheme="minorEastAsia" w:eastAsiaTheme="minorEastAsia" w:hAnsiTheme="minorEastAsia"/>
                <w:sz w:val="18"/>
                <w:szCs w:val="18"/>
              </w:rPr>
              <w:t>N: Cash receipt cannot be issued</w:t>
            </w:r>
          </w:p>
        </w:tc>
        <w:tc>
          <w:tcPr>
            <w:tcW w:w="1275" w:type="dxa"/>
          </w:tcPr>
          <w:p w14:paraId="2524DEC9" w14:textId="77777777" w:rsidR="00966527" w:rsidRPr="004479A7" w:rsidRDefault="00966527" w:rsidP="009665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A(1)</w:t>
            </w:r>
          </w:p>
        </w:tc>
        <w:tc>
          <w:tcPr>
            <w:tcW w:w="993" w:type="dxa"/>
          </w:tcPr>
          <w:p w14:paraId="128389F5" w14:textId="77777777" w:rsidR="00966527" w:rsidRPr="004479A7" w:rsidRDefault="00966527" w:rsidP="009665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B5033AD" w14:textId="77777777" w:rsidR="00966527" w:rsidRPr="00607BB4" w:rsidRDefault="00966527" w:rsidP="00966527">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"N"</w:t>
            </w:r>
          </w:p>
        </w:tc>
      </w:tr>
      <w:tr w:rsidR="00966527" w:rsidRPr="00607BB4" w14:paraId="66E454C9" w14:textId="77777777" w:rsidTr="009C1176">
        <w:tblPrEx>
          <w:jc w:val="left"/>
        </w:tblPrEx>
        <w:tc>
          <w:tcPr>
            <w:tcW w:w="1469" w:type="dxa"/>
          </w:tcPr>
          <w:p w14:paraId="2E03CD54" w14:textId="77777777" w:rsidR="00966527" w:rsidRPr="004479A7" w:rsidRDefault="00966527" w:rsidP="009665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taxTypeCd</w:t>
            </w:r>
            <w:proofErr w:type="spellEnd"/>
          </w:p>
        </w:tc>
        <w:tc>
          <w:tcPr>
            <w:tcW w:w="1559" w:type="dxa"/>
          </w:tcPr>
          <w:p w14:paraId="62E8CC5B" w14:textId="77777777" w:rsidR="00966527" w:rsidRPr="004479A7" w:rsidRDefault="00966527" w:rsidP="00966527">
            <w:pPr>
              <w:rPr>
                <w:rFonts w:asciiTheme="minorEastAsia" w:eastAsiaTheme="minorEastAsia" w:hAnsiTheme="minorEastAsia"/>
                <w:sz w:val="18"/>
                <w:szCs w:val="18"/>
              </w:rPr>
            </w:pPr>
            <w:r>
              <w:rPr>
                <w:rFonts w:asciiTheme="minorEastAsia" w:eastAsiaTheme="minorEastAsia" w:hAnsiTheme="minorEastAsia" w:hint="eastAsia"/>
                <w:sz w:val="18"/>
                <w:szCs w:val="18"/>
              </w:rPr>
              <w:t>Tax Exemption Status</w:t>
            </w:r>
          </w:p>
        </w:tc>
        <w:tc>
          <w:tcPr>
            <w:tcW w:w="2496" w:type="dxa"/>
          </w:tcPr>
          <w:p w14:paraId="17F4ABC8" w14:textId="77777777" w:rsidR="00A2439C" w:rsidRPr="00A2439C" w:rsidRDefault="00A2439C" w:rsidP="00A2439C">
            <w:pPr>
              <w:rPr>
                <w:rFonts w:asciiTheme="minorEastAsia" w:eastAsiaTheme="minorEastAsia" w:hAnsiTheme="minorEastAsia"/>
                <w:sz w:val="18"/>
                <w:szCs w:val="18"/>
              </w:rPr>
            </w:pPr>
            <w:r>
              <w:rPr>
                <w:rFonts w:asciiTheme="minorEastAsia" w:eastAsiaTheme="minorEastAsia" w:hAnsiTheme="minorEastAsia"/>
                <w:sz w:val="18"/>
                <w:szCs w:val="18"/>
              </w:rPr>
              <w:t>Y</w:t>
            </w:r>
            <w:r w:rsidRPr="00A2439C">
              <w:rPr>
                <w:rFonts w:asciiTheme="minorEastAsia" w:eastAsiaTheme="minorEastAsia" w:hAnsiTheme="minorEastAsia"/>
                <w:sz w:val="18"/>
                <w:szCs w:val="18"/>
              </w:rPr>
              <w:t xml:space="preserve">: Tax-free </w:t>
            </w:r>
          </w:p>
          <w:p w14:paraId="206EE0A3" w14:textId="77777777" w:rsidR="00A2439C" w:rsidRPr="00A2439C" w:rsidRDefault="00A2439C" w:rsidP="00A2439C">
            <w:pPr>
              <w:rPr>
                <w:rFonts w:asciiTheme="minorEastAsia" w:eastAsiaTheme="minorEastAsia" w:hAnsiTheme="minorEastAsia"/>
                <w:sz w:val="18"/>
                <w:szCs w:val="18"/>
              </w:rPr>
            </w:pPr>
            <w:r>
              <w:rPr>
                <w:rFonts w:asciiTheme="minorEastAsia" w:eastAsiaTheme="minorEastAsia" w:hAnsiTheme="minorEastAsia"/>
                <w:sz w:val="18"/>
                <w:szCs w:val="18"/>
              </w:rPr>
              <w:t>N</w:t>
            </w:r>
            <w:r w:rsidRPr="00A2439C">
              <w:rPr>
                <w:rFonts w:asciiTheme="minorEastAsia" w:eastAsiaTheme="minorEastAsia" w:hAnsiTheme="minorEastAsia"/>
                <w:sz w:val="18"/>
                <w:szCs w:val="18"/>
              </w:rPr>
              <w:t>: Taxation</w:t>
            </w:r>
          </w:p>
          <w:p w14:paraId="58ACA3E8" w14:textId="77777777" w:rsidR="00A2439C" w:rsidRPr="00324827" w:rsidRDefault="00A2439C" w:rsidP="00A2439C">
            <w:pPr>
              <w:rPr>
                <w:rFonts w:asciiTheme="minorEastAsia" w:eastAsiaTheme="minorEastAsia" w:hAnsiTheme="minorEastAsia"/>
                <w:b/>
                <w:color w:val="FF0000"/>
                <w:sz w:val="18"/>
                <w:szCs w:val="18"/>
              </w:rPr>
            </w:pPr>
            <w:proofErr w:type="spellStart"/>
            <w:r w:rsidRPr="00324827">
              <w:rPr>
                <w:rFonts w:asciiTheme="minorEastAsia" w:eastAsiaTheme="minorEastAsia" w:hAnsiTheme="minorEastAsia"/>
                <w:b/>
                <w:color w:val="FF0000"/>
                <w:sz w:val="18"/>
                <w:szCs w:val="18"/>
              </w:rPr>
              <w:t>csrcIssReqYn</w:t>
            </w:r>
            <w:proofErr w:type="spellEnd"/>
            <w:r w:rsidRPr="00324827">
              <w:rPr>
                <w:rFonts w:asciiTheme="minorEastAsia" w:eastAsiaTheme="minorEastAsia" w:hAnsiTheme="minorEastAsia"/>
                <w:b/>
                <w:color w:val="FF0000"/>
                <w:sz w:val="18"/>
                <w:szCs w:val="18"/>
              </w:rPr>
              <w:t xml:space="preserve"> </w:t>
            </w:r>
          </w:p>
          <w:p w14:paraId="7218DB30" w14:textId="77777777" w:rsidR="00966527" w:rsidRPr="004479A7" w:rsidRDefault="00A2439C" w:rsidP="00A2439C">
            <w:pPr>
              <w:rPr>
                <w:rFonts w:asciiTheme="minorEastAsia" w:eastAsiaTheme="minorEastAsia" w:hAnsiTheme="minorEastAsia"/>
                <w:sz w:val="18"/>
                <w:szCs w:val="18"/>
              </w:rPr>
            </w:pPr>
            <w:r w:rsidRPr="00324827">
              <w:rPr>
                <w:rFonts w:asciiTheme="minorEastAsia" w:eastAsiaTheme="minorEastAsia" w:hAnsiTheme="minorEastAsia"/>
                <w:b/>
                <w:color w:val="FF0000"/>
                <w:sz w:val="18"/>
                <w:szCs w:val="18"/>
              </w:rPr>
              <w:t>If it is Y(Issued), it is required</w:t>
            </w:r>
          </w:p>
        </w:tc>
        <w:tc>
          <w:tcPr>
            <w:tcW w:w="1275" w:type="dxa"/>
          </w:tcPr>
          <w:p w14:paraId="3E9DAD75" w14:textId="77777777" w:rsidR="00966527" w:rsidRPr="004479A7" w:rsidRDefault="00966527" w:rsidP="009665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A(1)</w:t>
            </w:r>
          </w:p>
        </w:tc>
        <w:tc>
          <w:tcPr>
            <w:tcW w:w="993" w:type="dxa"/>
          </w:tcPr>
          <w:p w14:paraId="4214466F" w14:textId="77777777" w:rsidR="00966527" w:rsidRPr="004479A7" w:rsidRDefault="00966527" w:rsidP="009665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EDEDD81" w14:textId="77777777" w:rsidR="00966527" w:rsidRPr="00607BB4" w:rsidRDefault="00966527" w:rsidP="00966527">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"N"</w:t>
            </w:r>
          </w:p>
        </w:tc>
      </w:tr>
      <w:tr w:rsidR="00324827" w:rsidRPr="00607BB4" w14:paraId="080CE7C1" w14:textId="77777777" w:rsidTr="009C1176">
        <w:tblPrEx>
          <w:jc w:val="left"/>
        </w:tblPrEx>
        <w:tc>
          <w:tcPr>
            <w:tcW w:w="1469" w:type="dxa"/>
          </w:tcPr>
          <w:p w14:paraId="60958254"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csrcRegProposYn</w:t>
            </w:r>
            <w:proofErr w:type="spellEnd"/>
          </w:p>
        </w:tc>
        <w:tc>
          <w:tcPr>
            <w:tcW w:w="1559" w:type="dxa"/>
          </w:tcPr>
          <w:p w14:paraId="62B5AC27"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Use Classification</w:t>
            </w:r>
          </w:p>
        </w:tc>
        <w:tc>
          <w:tcPr>
            <w:tcW w:w="2496" w:type="dxa"/>
          </w:tcPr>
          <w:p w14:paraId="6E9A33A0" w14:textId="77777777" w:rsidR="00324827" w:rsidRDefault="00324827" w:rsidP="00324827">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 </w:t>
            </w:r>
            <w:r w:rsidRPr="004479A7">
              <w:rPr>
                <w:rFonts w:asciiTheme="minorEastAsia" w:eastAsiaTheme="minorEastAsia" w:hAnsiTheme="minorEastAsia"/>
                <w:sz w:val="18"/>
                <w:szCs w:val="18"/>
              </w:rPr>
              <w:t xml:space="preserve">Income Deduction, </w:t>
            </w:r>
          </w:p>
          <w:p w14:paraId="2CBB6AB3" w14:textId="77777777" w:rsidR="00324827" w:rsidRPr="004479A7" w:rsidRDefault="00324827" w:rsidP="00324827">
            <w:pPr>
              <w:rPr>
                <w:rFonts w:asciiTheme="minorEastAsia" w:eastAsiaTheme="minorEastAsia" w:hAnsiTheme="minorEastAsia"/>
                <w:sz w:val="18"/>
                <w:szCs w:val="18"/>
              </w:rPr>
            </w:pPr>
            <w:r w:rsidRPr="004479A7">
              <w:rPr>
                <w:rFonts w:asciiTheme="minorEastAsia" w:eastAsiaTheme="minorEastAsia" w:hAnsiTheme="minorEastAsia"/>
                <w:sz w:val="18"/>
                <w:szCs w:val="18"/>
              </w:rPr>
              <w:t>1: Evidence of Expenditure</w:t>
            </w:r>
          </w:p>
          <w:p w14:paraId="2CF92C52" w14:textId="77777777" w:rsidR="00324827" w:rsidRPr="00324827" w:rsidRDefault="00324827" w:rsidP="00324827">
            <w:pPr>
              <w:tabs>
                <w:tab w:val="center" w:pos="356"/>
              </w:tabs>
              <w:rPr>
                <w:rFonts w:asciiTheme="minorEastAsia" w:eastAsiaTheme="minorEastAsia" w:hAnsiTheme="minorEastAsia"/>
                <w:b/>
                <w:color w:val="FF0000"/>
                <w:sz w:val="18"/>
                <w:szCs w:val="18"/>
              </w:rPr>
            </w:pPr>
            <w:proofErr w:type="spellStart"/>
            <w:r w:rsidRPr="00324827">
              <w:rPr>
                <w:rFonts w:asciiTheme="minorEastAsia" w:eastAsiaTheme="minorEastAsia" w:hAnsiTheme="minorEastAsia"/>
                <w:b/>
                <w:color w:val="FF0000"/>
                <w:sz w:val="18"/>
                <w:szCs w:val="18"/>
              </w:rPr>
              <w:t>csrcIssReqYn</w:t>
            </w:r>
            <w:proofErr w:type="spellEnd"/>
            <w:r w:rsidRPr="00324827">
              <w:rPr>
                <w:rFonts w:asciiTheme="minorEastAsia" w:eastAsiaTheme="minorEastAsia" w:hAnsiTheme="minorEastAsia" w:hint="eastAsia"/>
                <w:b/>
                <w:color w:val="FF0000"/>
                <w:sz w:val="18"/>
                <w:szCs w:val="18"/>
              </w:rPr>
              <w:t xml:space="preserve"> </w:t>
            </w:r>
          </w:p>
          <w:p w14:paraId="6E2610B7" w14:textId="77777777" w:rsidR="00324827" w:rsidRPr="004479A7" w:rsidRDefault="00324827" w:rsidP="00324827">
            <w:pPr>
              <w:rPr>
                <w:rFonts w:asciiTheme="minorEastAsia" w:eastAsiaTheme="minorEastAsia" w:hAnsiTheme="minorEastAsia"/>
                <w:sz w:val="18"/>
                <w:szCs w:val="18"/>
              </w:rPr>
            </w:pPr>
            <w:r w:rsidRPr="00324827">
              <w:rPr>
                <w:rFonts w:asciiTheme="minorEastAsia" w:eastAsiaTheme="minorEastAsia" w:hAnsiTheme="minorEastAsia"/>
                <w:b/>
                <w:color w:val="FF0000"/>
                <w:sz w:val="18"/>
                <w:szCs w:val="18"/>
              </w:rPr>
              <w:t>If it is Y(Issued), it is required</w:t>
            </w:r>
          </w:p>
        </w:tc>
        <w:tc>
          <w:tcPr>
            <w:tcW w:w="1275" w:type="dxa"/>
          </w:tcPr>
          <w:p w14:paraId="455C2EE5"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w:t>
            </w:r>
          </w:p>
        </w:tc>
        <w:tc>
          <w:tcPr>
            <w:tcW w:w="993" w:type="dxa"/>
          </w:tcPr>
          <w:p w14:paraId="7C7FEF1D"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3052944"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1DB359F9" w14:textId="77777777" w:rsidTr="009C1176">
        <w:tblPrEx>
          <w:jc w:val="left"/>
        </w:tblPrEx>
        <w:tc>
          <w:tcPr>
            <w:tcW w:w="1469" w:type="dxa"/>
          </w:tcPr>
          <w:p w14:paraId="7223869D"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csrcRegNoDivCd</w:t>
            </w:r>
            <w:proofErr w:type="spellEnd"/>
          </w:p>
        </w:tc>
        <w:tc>
          <w:tcPr>
            <w:tcW w:w="1559" w:type="dxa"/>
          </w:tcPr>
          <w:p w14:paraId="57F03B61"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Issue Information Classification</w:t>
            </w:r>
          </w:p>
        </w:tc>
        <w:tc>
          <w:tcPr>
            <w:tcW w:w="2496" w:type="dxa"/>
          </w:tcPr>
          <w:p w14:paraId="3622EC4E" w14:textId="77777777" w:rsidR="00324827" w:rsidRPr="00763525" w:rsidRDefault="00324827" w:rsidP="00324827">
            <w:pPr>
              <w:rPr>
                <w:rFonts w:asciiTheme="minorEastAsia" w:eastAsiaTheme="minorEastAsia" w:hAnsiTheme="minorEastAsia"/>
                <w:b/>
                <w:sz w:val="18"/>
                <w:szCs w:val="18"/>
              </w:rPr>
            </w:pPr>
            <w:r w:rsidRPr="00763525">
              <w:rPr>
                <w:rFonts w:asciiTheme="minorEastAsia" w:eastAsiaTheme="minorEastAsia" w:hAnsiTheme="minorEastAsia"/>
                <w:b/>
                <w:sz w:val="18"/>
                <w:szCs w:val="18"/>
              </w:rPr>
              <w:t>1: Card</w:t>
            </w:r>
          </w:p>
          <w:p w14:paraId="74D02DAC" w14:textId="77777777" w:rsidR="00324827" w:rsidRPr="00763525" w:rsidRDefault="00324827" w:rsidP="00324827">
            <w:pPr>
              <w:rPr>
                <w:rFonts w:asciiTheme="minorEastAsia" w:eastAsiaTheme="minorEastAsia" w:hAnsiTheme="minorEastAsia"/>
                <w:b/>
                <w:sz w:val="18"/>
                <w:szCs w:val="18"/>
              </w:rPr>
            </w:pPr>
            <w:r w:rsidRPr="00763525">
              <w:rPr>
                <w:rFonts w:asciiTheme="minorEastAsia" w:eastAsiaTheme="minorEastAsia" w:hAnsiTheme="minorEastAsia"/>
                <w:b/>
                <w:sz w:val="18"/>
                <w:szCs w:val="18"/>
              </w:rPr>
              <w:t>2: Resident registration number</w:t>
            </w:r>
          </w:p>
          <w:p w14:paraId="7175084E" w14:textId="77777777" w:rsidR="00324827" w:rsidRPr="00763525" w:rsidRDefault="00324827" w:rsidP="00324827">
            <w:pPr>
              <w:rPr>
                <w:rFonts w:asciiTheme="minorEastAsia" w:eastAsiaTheme="minorEastAsia" w:hAnsiTheme="minorEastAsia"/>
                <w:b/>
                <w:sz w:val="18"/>
                <w:szCs w:val="18"/>
              </w:rPr>
            </w:pPr>
            <w:r w:rsidRPr="00763525">
              <w:rPr>
                <w:rFonts w:asciiTheme="minorEastAsia" w:eastAsiaTheme="minorEastAsia" w:hAnsiTheme="minorEastAsia"/>
                <w:b/>
                <w:sz w:val="18"/>
                <w:szCs w:val="18"/>
              </w:rPr>
              <w:t>3: Business registration number</w:t>
            </w:r>
          </w:p>
          <w:p w14:paraId="31CC9D09" w14:textId="77777777" w:rsidR="00324827" w:rsidRPr="00763525" w:rsidRDefault="00324827" w:rsidP="00324827">
            <w:pPr>
              <w:tabs>
                <w:tab w:val="center" w:pos="356"/>
              </w:tabs>
              <w:rPr>
                <w:rFonts w:asciiTheme="minorEastAsia" w:eastAsiaTheme="minorEastAsia" w:hAnsiTheme="minorEastAsia"/>
                <w:b/>
                <w:sz w:val="18"/>
                <w:szCs w:val="18"/>
              </w:rPr>
            </w:pPr>
            <w:r w:rsidRPr="00763525">
              <w:rPr>
                <w:rFonts w:asciiTheme="minorEastAsia" w:eastAsiaTheme="minorEastAsia" w:hAnsiTheme="minorEastAsia"/>
                <w:b/>
                <w:sz w:val="18"/>
                <w:szCs w:val="18"/>
              </w:rPr>
              <w:t>4: Mobile number</w:t>
            </w:r>
          </w:p>
          <w:p w14:paraId="11B13020" w14:textId="77777777" w:rsidR="00324827" w:rsidRPr="00763525" w:rsidRDefault="00324827" w:rsidP="00324827">
            <w:pPr>
              <w:tabs>
                <w:tab w:val="center" w:pos="356"/>
              </w:tabs>
              <w:rPr>
                <w:rFonts w:asciiTheme="minorEastAsia" w:eastAsiaTheme="minorEastAsia" w:hAnsiTheme="minorEastAsia"/>
                <w:b/>
                <w:sz w:val="18"/>
                <w:szCs w:val="18"/>
              </w:rPr>
            </w:pPr>
            <w:proofErr w:type="spellStart"/>
            <w:r w:rsidRPr="00763525">
              <w:rPr>
                <w:rFonts w:asciiTheme="minorEastAsia" w:eastAsiaTheme="minorEastAsia" w:hAnsiTheme="minorEastAsia"/>
                <w:b/>
                <w:sz w:val="18"/>
                <w:szCs w:val="18"/>
              </w:rPr>
              <w:t>csrcIssReqYn</w:t>
            </w:r>
            <w:proofErr w:type="spellEnd"/>
          </w:p>
          <w:p w14:paraId="558FE489" w14:textId="77777777" w:rsidR="00324827" w:rsidRPr="004479A7" w:rsidRDefault="00324827" w:rsidP="00324827">
            <w:pPr>
              <w:rPr>
                <w:rFonts w:asciiTheme="minorEastAsia" w:eastAsiaTheme="minorEastAsia" w:hAnsiTheme="minorEastAsia"/>
                <w:sz w:val="18"/>
                <w:szCs w:val="18"/>
              </w:rPr>
            </w:pPr>
            <w:r w:rsidRPr="00763525">
              <w:rPr>
                <w:rFonts w:asciiTheme="minorEastAsia" w:eastAsiaTheme="minorEastAsia" w:hAnsiTheme="minorEastAsia"/>
                <w:b/>
                <w:color w:val="FF0000"/>
                <w:sz w:val="18"/>
                <w:szCs w:val="18"/>
              </w:rPr>
              <w:t>If it is Y(Issued), it is required</w:t>
            </w:r>
          </w:p>
        </w:tc>
        <w:tc>
          <w:tcPr>
            <w:tcW w:w="1275" w:type="dxa"/>
          </w:tcPr>
          <w:p w14:paraId="0C3F3C5B"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w:t>
            </w:r>
          </w:p>
        </w:tc>
        <w:tc>
          <w:tcPr>
            <w:tcW w:w="993" w:type="dxa"/>
          </w:tcPr>
          <w:p w14:paraId="70FB27B4"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E2F0A84"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09468078" w14:textId="77777777" w:rsidTr="009C1176">
        <w:tblPrEx>
          <w:jc w:val="left"/>
        </w:tblPrEx>
        <w:tc>
          <w:tcPr>
            <w:tcW w:w="1469" w:type="dxa"/>
          </w:tcPr>
          <w:p w14:paraId="048F6E37"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csrcRegNo</w:t>
            </w:r>
            <w:proofErr w:type="spellEnd"/>
          </w:p>
        </w:tc>
        <w:tc>
          <w:tcPr>
            <w:tcW w:w="1559" w:type="dxa"/>
          </w:tcPr>
          <w:p w14:paraId="0D83F5C5"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sz w:val="18"/>
                <w:szCs w:val="18"/>
              </w:rPr>
              <w:t>I</w:t>
            </w:r>
            <w:r>
              <w:rPr>
                <w:rFonts w:asciiTheme="minorEastAsia" w:eastAsiaTheme="minorEastAsia" w:hAnsiTheme="minorEastAsia" w:hint="eastAsia"/>
                <w:sz w:val="18"/>
                <w:szCs w:val="18"/>
              </w:rPr>
              <w:t xml:space="preserve">ssue </w:t>
            </w:r>
            <w:r>
              <w:rPr>
                <w:rFonts w:asciiTheme="minorEastAsia" w:eastAsiaTheme="minorEastAsia" w:hAnsiTheme="minorEastAsia"/>
                <w:sz w:val="18"/>
                <w:szCs w:val="18"/>
              </w:rPr>
              <w:t>Information</w:t>
            </w:r>
          </w:p>
        </w:tc>
        <w:tc>
          <w:tcPr>
            <w:tcW w:w="2496" w:type="dxa"/>
          </w:tcPr>
          <w:p w14:paraId="1A784C7A" w14:textId="77777777" w:rsidR="00324827" w:rsidRPr="00AD1DDB" w:rsidRDefault="00763525" w:rsidP="00324827">
            <w:pPr>
              <w:rPr>
                <w:rFonts w:asciiTheme="minorEastAsia" w:eastAsiaTheme="minorEastAsia" w:hAnsiTheme="minorEastAsia"/>
                <w:sz w:val="18"/>
                <w:szCs w:val="18"/>
              </w:rPr>
            </w:pPr>
            <w:r>
              <w:rPr>
                <w:rFonts w:asciiTheme="minorEastAsia" w:eastAsiaTheme="minorEastAsia" w:hAnsiTheme="minorEastAsia"/>
                <w:sz w:val="18"/>
                <w:szCs w:val="18"/>
              </w:rPr>
              <w:t xml:space="preserve">Actual value according to </w:t>
            </w:r>
            <w:proofErr w:type="spellStart"/>
            <w:r w:rsidRPr="00763525">
              <w:rPr>
                <w:rFonts w:asciiTheme="minorEastAsia" w:eastAsiaTheme="minorEastAsia" w:hAnsiTheme="minorEastAsia"/>
                <w:sz w:val="18"/>
                <w:szCs w:val="18"/>
              </w:rPr>
              <w:t>csrcRegNoDivCd</w:t>
            </w:r>
            <w:proofErr w:type="spellEnd"/>
            <w:r>
              <w:rPr>
                <w:rFonts w:asciiTheme="minorEastAsia" w:eastAsiaTheme="minorEastAsia" w:hAnsiTheme="minorEastAsia"/>
                <w:sz w:val="18"/>
                <w:szCs w:val="18"/>
              </w:rPr>
              <w:t xml:space="preserve"> value</w:t>
            </w:r>
          </w:p>
          <w:p w14:paraId="141AA9DB" w14:textId="77777777" w:rsidR="00763525" w:rsidRPr="00763525" w:rsidRDefault="00763525" w:rsidP="00324827">
            <w:pPr>
              <w:rPr>
                <w:rFonts w:asciiTheme="minorEastAsia" w:eastAsiaTheme="minorEastAsia" w:hAnsiTheme="minorEastAsia"/>
                <w:b/>
                <w:color w:val="FF0000"/>
                <w:sz w:val="18"/>
                <w:szCs w:val="18"/>
              </w:rPr>
            </w:pPr>
            <w:proofErr w:type="spellStart"/>
            <w:r w:rsidRPr="00763525">
              <w:rPr>
                <w:rFonts w:asciiTheme="minorEastAsia" w:eastAsiaTheme="minorEastAsia" w:hAnsiTheme="minorEastAsia"/>
                <w:b/>
                <w:sz w:val="18"/>
                <w:szCs w:val="18"/>
              </w:rPr>
              <w:t>csrclssReqYn</w:t>
            </w:r>
            <w:proofErr w:type="spellEnd"/>
          </w:p>
          <w:p w14:paraId="5DF2FF9D" w14:textId="77777777" w:rsidR="00324827" w:rsidRPr="00763525" w:rsidRDefault="00324827" w:rsidP="00324827">
            <w:pPr>
              <w:rPr>
                <w:rFonts w:asciiTheme="minorEastAsia" w:eastAsiaTheme="minorEastAsia" w:hAnsiTheme="minorEastAsia"/>
                <w:b/>
                <w:bCs/>
                <w:color w:val="FF0000"/>
                <w:sz w:val="18"/>
                <w:szCs w:val="18"/>
              </w:rPr>
            </w:pPr>
            <w:r w:rsidRPr="00763525">
              <w:rPr>
                <w:rFonts w:asciiTheme="minorEastAsia" w:eastAsiaTheme="minorEastAsia" w:hAnsiTheme="minorEastAsia"/>
                <w:b/>
                <w:color w:val="FF0000"/>
                <w:sz w:val="18"/>
                <w:szCs w:val="18"/>
              </w:rPr>
              <w:t>If it is Y(Issued), it is required</w:t>
            </w:r>
            <w:r w:rsidRPr="00763525">
              <w:rPr>
                <w:rFonts w:asciiTheme="minorEastAsia" w:eastAsiaTheme="minorEastAsia" w:hAnsiTheme="minorEastAsia"/>
                <w:b/>
                <w:bCs/>
                <w:color w:val="FF0000"/>
                <w:sz w:val="18"/>
                <w:szCs w:val="18"/>
              </w:rPr>
              <w:t xml:space="preserve"> </w:t>
            </w:r>
          </w:p>
          <w:p w14:paraId="4E4507B2" w14:textId="77777777" w:rsidR="00324827" w:rsidRPr="004479A7" w:rsidRDefault="00324827" w:rsidP="00763525">
            <w:pPr>
              <w:rPr>
                <w:rFonts w:asciiTheme="minorEastAsia" w:eastAsiaTheme="minorEastAsia" w:hAnsiTheme="minorEastAsia"/>
                <w:sz w:val="18"/>
                <w:szCs w:val="18"/>
              </w:rPr>
            </w:pPr>
            <w:r w:rsidRPr="004479A7">
              <w:rPr>
                <w:rFonts w:asciiTheme="minorEastAsia" w:eastAsiaTheme="minorEastAsia" w:hAnsiTheme="minorEastAsia"/>
                <w:bCs/>
                <w:color w:val="FF0000"/>
                <w:sz w:val="18"/>
                <w:szCs w:val="18"/>
              </w:rPr>
              <w:t>AES</w:t>
            </w:r>
            <w:r w:rsidRPr="004479A7">
              <w:rPr>
                <w:rFonts w:asciiTheme="minorEastAsia" w:eastAsiaTheme="minorEastAsia" w:hAnsiTheme="minorEastAsia" w:hint="eastAsia"/>
                <w:color w:val="FF0000"/>
                <w:sz w:val="18"/>
                <w:szCs w:val="18"/>
              </w:rPr>
              <w:t xml:space="preserve"> </w:t>
            </w:r>
            <w:r w:rsidR="00763525">
              <w:rPr>
                <w:rFonts w:asciiTheme="minorEastAsia" w:eastAsiaTheme="minorEastAsia" w:hAnsiTheme="minorEastAsia"/>
                <w:color w:val="FF0000"/>
                <w:sz w:val="18"/>
                <w:szCs w:val="18"/>
              </w:rPr>
              <w:t>E</w:t>
            </w:r>
            <w:r w:rsidRPr="004479A7">
              <w:rPr>
                <w:rFonts w:asciiTheme="minorEastAsia" w:eastAsiaTheme="minorEastAsia" w:hAnsiTheme="minorEastAsia" w:hint="eastAsia"/>
                <w:color w:val="FF0000"/>
                <w:sz w:val="18"/>
                <w:szCs w:val="18"/>
              </w:rPr>
              <w:t>ncryption</w:t>
            </w:r>
          </w:p>
        </w:tc>
        <w:tc>
          <w:tcPr>
            <w:tcW w:w="1275" w:type="dxa"/>
          </w:tcPr>
          <w:p w14:paraId="49451373"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w:t>
            </w:r>
          </w:p>
        </w:tc>
        <w:tc>
          <w:tcPr>
            <w:tcW w:w="993" w:type="dxa"/>
          </w:tcPr>
          <w:p w14:paraId="7A08102B"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2614952"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46A0C8F3" w14:textId="77777777" w:rsidTr="009C1176">
        <w:tblPrEx>
          <w:jc w:val="left"/>
        </w:tblPrEx>
        <w:tc>
          <w:tcPr>
            <w:tcW w:w="1469" w:type="dxa"/>
          </w:tcPr>
          <w:p w14:paraId="70BB3F7A"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addDdtTypeCd</w:t>
            </w:r>
            <w:proofErr w:type="spellEnd"/>
          </w:p>
        </w:tc>
        <w:tc>
          <w:tcPr>
            <w:tcW w:w="1559" w:type="dxa"/>
          </w:tcPr>
          <w:p w14:paraId="5A7F1AE3"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Additional Deduction Classification</w:t>
            </w:r>
          </w:p>
        </w:tc>
        <w:tc>
          <w:tcPr>
            <w:tcW w:w="2496" w:type="dxa"/>
          </w:tcPr>
          <w:p w14:paraId="59376223" w14:textId="77777777" w:rsidR="00324827" w:rsidRDefault="00324827" w:rsidP="00324827">
            <w:pPr>
              <w:pStyle w:val="Default"/>
              <w:rPr>
                <w:rFonts w:asciiTheme="minorEastAsia" w:eastAsiaTheme="minorEastAsia" w:hAnsiTheme="minorEastAsia"/>
                <w:sz w:val="18"/>
                <w:szCs w:val="18"/>
              </w:rPr>
            </w:pPr>
            <w:r>
              <w:rPr>
                <w:rFonts w:asciiTheme="minorEastAsia" w:eastAsiaTheme="minorEastAsia" w:hAnsiTheme="minorEastAsia"/>
                <w:sz w:val="18"/>
                <w:szCs w:val="18"/>
              </w:rPr>
              <w:t>Y: Public transport</w:t>
            </w:r>
          </w:p>
          <w:p w14:paraId="3CBCB33B" w14:textId="77777777" w:rsidR="00324827" w:rsidRPr="004479A7" w:rsidRDefault="00324827" w:rsidP="00324827">
            <w:pPr>
              <w:pStyle w:val="Default"/>
              <w:rPr>
                <w:rFonts w:asciiTheme="minorEastAsia" w:eastAsiaTheme="minorEastAsia" w:hAnsiTheme="minorEastAsia"/>
                <w:sz w:val="18"/>
                <w:szCs w:val="18"/>
              </w:rPr>
            </w:pPr>
            <w:r>
              <w:rPr>
                <w:rFonts w:asciiTheme="minorEastAsia" w:eastAsiaTheme="minorEastAsia" w:hAnsiTheme="minorEastAsia"/>
                <w:sz w:val="18"/>
                <w:szCs w:val="18"/>
              </w:rPr>
              <w:t>C: Books, concerts</w:t>
            </w:r>
          </w:p>
        </w:tc>
        <w:tc>
          <w:tcPr>
            <w:tcW w:w="1275" w:type="dxa"/>
          </w:tcPr>
          <w:p w14:paraId="2E34A218"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A(1)</w:t>
            </w:r>
          </w:p>
        </w:tc>
        <w:tc>
          <w:tcPr>
            <w:tcW w:w="993" w:type="dxa"/>
          </w:tcPr>
          <w:p w14:paraId="343B4D62"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2147A32"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5E04AB72" w14:textId="77777777" w:rsidTr="009C1176">
        <w:tblPrEx>
          <w:jc w:val="left"/>
        </w:tblPrEx>
        <w:tc>
          <w:tcPr>
            <w:tcW w:w="1469" w:type="dxa"/>
          </w:tcPr>
          <w:p w14:paraId="2149E4A0"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rglPmtYn</w:t>
            </w:r>
            <w:proofErr w:type="spellEnd"/>
          </w:p>
        </w:tc>
        <w:tc>
          <w:tcPr>
            <w:tcW w:w="1559" w:type="dxa"/>
          </w:tcPr>
          <w:p w14:paraId="2AD49981"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Recurring </w:t>
            </w:r>
            <w:r>
              <w:rPr>
                <w:rFonts w:asciiTheme="minorEastAsia" w:eastAsiaTheme="minorEastAsia" w:hAnsiTheme="minorEastAsia" w:hint="eastAsia"/>
                <w:sz w:val="18"/>
                <w:szCs w:val="18"/>
              </w:rPr>
              <w:lastRenderedPageBreak/>
              <w:t>Payment Status</w:t>
            </w:r>
          </w:p>
        </w:tc>
        <w:tc>
          <w:tcPr>
            <w:tcW w:w="2496" w:type="dxa"/>
          </w:tcPr>
          <w:p w14:paraId="3911B95D" w14:textId="77777777" w:rsidR="00324827" w:rsidRPr="004479A7" w:rsidRDefault="00763525" w:rsidP="00324827">
            <w:pPr>
              <w:pStyle w:val="Default"/>
              <w:rPr>
                <w:rFonts w:asciiTheme="minorEastAsia" w:eastAsiaTheme="minorEastAsia" w:hAnsiTheme="minorEastAsia"/>
                <w:sz w:val="18"/>
                <w:szCs w:val="18"/>
              </w:rPr>
            </w:pPr>
            <w:r>
              <w:rPr>
                <w:rFonts w:asciiTheme="minorEastAsia" w:eastAsiaTheme="minorEastAsia" w:hAnsiTheme="minorEastAsia"/>
                <w:sz w:val="18"/>
                <w:szCs w:val="18"/>
              </w:rPr>
              <w:lastRenderedPageBreak/>
              <w:t>Y: R</w:t>
            </w:r>
            <w:r w:rsidR="00324827">
              <w:rPr>
                <w:rFonts w:asciiTheme="minorEastAsia" w:eastAsiaTheme="minorEastAsia" w:hAnsiTheme="minorEastAsia"/>
                <w:sz w:val="18"/>
                <w:szCs w:val="18"/>
              </w:rPr>
              <w:t>ecurring</w:t>
            </w:r>
            <w:r w:rsidR="00324827" w:rsidRPr="004479A7">
              <w:rPr>
                <w:rFonts w:asciiTheme="minorEastAsia" w:eastAsiaTheme="minorEastAsia" w:hAnsiTheme="minorEastAsia"/>
                <w:sz w:val="18"/>
                <w:szCs w:val="18"/>
              </w:rPr>
              <w:t xml:space="preserve"> payment</w:t>
            </w:r>
          </w:p>
          <w:p w14:paraId="7800F3E8" w14:textId="77777777" w:rsidR="00324827" w:rsidRPr="004479A7" w:rsidRDefault="00763525" w:rsidP="00324827">
            <w:pPr>
              <w:pStyle w:val="Default"/>
              <w:rPr>
                <w:rFonts w:asciiTheme="minorEastAsia" w:eastAsiaTheme="minorEastAsia" w:hAnsiTheme="minorEastAsia"/>
                <w:sz w:val="18"/>
                <w:szCs w:val="18"/>
              </w:rPr>
            </w:pPr>
            <w:r>
              <w:rPr>
                <w:rFonts w:asciiTheme="minorEastAsia" w:eastAsiaTheme="minorEastAsia" w:hAnsiTheme="minorEastAsia"/>
                <w:sz w:val="18"/>
                <w:szCs w:val="18"/>
              </w:rPr>
              <w:lastRenderedPageBreak/>
              <w:t>N: G</w:t>
            </w:r>
            <w:r w:rsidR="00324827" w:rsidRPr="004479A7">
              <w:rPr>
                <w:rFonts w:asciiTheme="minorEastAsia" w:eastAsiaTheme="minorEastAsia" w:hAnsiTheme="minorEastAsia"/>
                <w:sz w:val="18"/>
                <w:szCs w:val="18"/>
              </w:rPr>
              <w:t>eneral payment</w:t>
            </w:r>
          </w:p>
        </w:tc>
        <w:tc>
          <w:tcPr>
            <w:tcW w:w="1275" w:type="dxa"/>
          </w:tcPr>
          <w:p w14:paraId="579A044A"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lastRenderedPageBreak/>
              <w:t>A(1)</w:t>
            </w:r>
          </w:p>
        </w:tc>
        <w:tc>
          <w:tcPr>
            <w:tcW w:w="993" w:type="dxa"/>
          </w:tcPr>
          <w:p w14:paraId="4AA37235"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B614799" w14:textId="77777777" w:rsidR="00324827" w:rsidRPr="00607BB4" w:rsidRDefault="00324827" w:rsidP="00324827">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DEFAULT  : N</w:t>
            </w:r>
          </w:p>
        </w:tc>
      </w:tr>
      <w:tr w:rsidR="00324827" w:rsidRPr="00607BB4" w14:paraId="6507E0BC" w14:textId="77777777" w:rsidTr="009C1176">
        <w:tblPrEx>
          <w:jc w:val="left"/>
        </w:tblPrEx>
        <w:tc>
          <w:tcPr>
            <w:tcW w:w="1469" w:type="dxa"/>
          </w:tcPr>
          <w:p w14:paraId="74321FC9"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lastRenderedPageBreak/>
              <w:t>rglEdDt</w:t>
            </w:r>
            <w:proofErr w:type="spellEnd"/>
          </w:p>
        </w:tc>
        <w:tc>
          <w:tcPr>
            <w:tcW w:w="1559" w:type="dxa"/>
          </w:tcPr>
          <w:p w14:paraId="41FA4706"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End Date of Recurring Payment</w:t>
            </w:r>
          </w:p>
        </w:tc>
        <w:tc>
          <w:tcPr>
            <w:tcW w:w="2496" w:type="dxa"/>
          </w:tcPr>
          <w:p w14:paraId="39838553" w14:textId="77777777" w:rsidR="00324827" w:rsidRPr="004479A7" w:rsidRDefault="00763525" w:rsidP="00324827">
            <w:pPr>
              <w:rPr>
                <w:rFonts w:asciiTheme="minorEastAsia" w:eastAsiaTheme="minorEastAsia" w:hAnsiTheme="minorEastAsia"/>
                <w:sz w:val="18"/>
                <w:szCs w:val="18"/>
              </w:rPr>
            </w:pPr>
            <w:proofErr w:type="spellStart"/>
            <w:r w:rsidRPr="00763525">
              <w:rPr>
                <w:rFonts w:asciiTheme="minorEastAsia" w:eastAsiaTheme="minorEastAsia" w:hAnsiTheme="minorEastAsia"/>
                <w:sz w:val="18"/>
                <w:szCs w:val="18"/>
              </w:rPr>
              <w:t>yyyyMMdd</w:t>
            </w:r>
            <w:proofErr w:type="spellEnd"/>
          </w:p>
        </w:tc>
        <w:tc>
          <w:tcPr>
            <w:tcW w:w="1275" w:type="dxa"/>
          </w:tcPr>
          <w:p w14:paraId="059E9A52"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N(8)</w:t>
            </w:r>
          </w:p>
        </w:tc>
        <w:tc>
          <w:tcPr>
            <w:tcW w:w="993" w:type="dxa"/>
          </w:tcPr>
          <w:p w14:paraId="3092F51C"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0D20B4A" w14:textId="77777777" w:rsidR="00324827" w:rsidRPr="00607BB4" w:rsidRDefault="00324827" w:rsidP="00324827">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"20210830"</w:t>
            </w:r>
          </w:p>
        </w:tc>
      </w:tr>
      <w:tr w:rsidR="00324827" w:rsidRPr="00607BB4" w14:paraId="28706694" w14:textId="77777777" w:rsidTr="009C1176">
        <w:tblPrEx>
          <w:jc w:val="left"/>
        </w:tblPrEx>
        <w:tc>
          <w:tcPr>
            <w:tcW w:w="1469" w:type="dxa"/>
          </w:tcPr>
          <w:p w14:paraId="7A4577BE" w14:textId="77777777" w:rsidR="00324827" w:rsidRPr="004479A7" w:rsidRDefault="00324827" w:rsidP="0032482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560F9FFE"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496" w:type="dxa"/>
          </w:tcPr>
          <w:p w14:paraId="3079C9BD" w14:textId="77777777" w:rsidR="0032482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4B3D11CE"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00E0E3E1"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4E92F29F" w14:textId="77777777" w:rsidR="00324827" w:rsidRPr="004479A7" w:rsidRDefault="00324827" w:rsidP="00324827">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672AD54" w14:textId="77777777" w:rsidR="00324827" w:rsidRPr="00607BB4" w:rsidRDefault="00324827" w:rsidP="00324827">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324827" w:rsidRPr="00607BB4" w14:paraId="6A8BC73C" w14:textId="77777777" w:rsidTr="009C1176">
        <w:tblPrEx>
          <w:jc w:val="left"/>
        </w:tblPrEx>
        <w:tc>
          <w:tcPr>
            <w:tcW w:w="1469" w:type="dxa"/>
          </w:tcPr>
          <w:p w14:paraId="7B1C075D" w14:textId="77777777" w:rsidR="00324827" w:rsidRPr="004479A7" w:rsidRDefault="00324827" w:rsidP="0032482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7D53858D"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08375B5A" w14:textId="77777777" w:rsidR="00324827" w:rsidRPr="004479A7" w:rsidRDefault="00324827" w:rsidP="0032482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4EB8392D"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0C765701" w14:textId="77777777" w:rsidR="00324827" w:rsidRPr="004479A7" w:rsidRDefault="00324827" w:rsidP="0032482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2F48B2B"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40402764" w14:textId="77777777" w:rsidTr="009C1176">
        <w:tblPrEx>
          <w:jc w:val="left"/>
        </w:tblPrEx>
        <w:tc>
          <w:tcPr>
            <w:tcW w:w="1469" w:type="dxa"/>
          </w:tcPr>
          <w:p w14:paraId="0F67481A"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subCpnNm</w:t>
            </w:r>
            <w:proofErr w:type="spellEnd"/>
          </w:p>
        </w:tc>
        <w:tc>
          <w:tcPr>
            <w:tcW w:w="1559" w:type="dxa"/>
          </w:tcPr>
          <w:p w14:paraId="0845D83A"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Sub-merchant Name</w:t>
            </w:r>
          </w:p>
        </w:tc>
        <w:tc>
          <w:tcPr>
            <w:tcW w:w="2496" w:type="dxa"/>
          </w:tcPr>
          <w:p w14:paraId="7A84E72F" w14:textId="77777777" w:rsidR="00324827" w:rsidRPr="00763525" w:rsidRDefault="00763525" w:rsidP="00763525">
            <w:pPr>
              <w:rPr>
                <w:rFonts w:asciiTheme="minorEastAsia" w:eastAsiaTheme="minorEastAsia" w:hAnsiTheme="minorEastAsia"/>
                <w:sz w:val="18"/>
                <w:szCs w:val="18"/>
              </w:rPr>
            </w:pPr>
            <w:r>
              <w:rPr>
                <w:rFonts w:asciiTheme="minorEastAsia" w:eastAsiaTheme="minorEastAsia" w:hAnsiTheme="minorEastAsia" w:hint="eastAsia"/>
                <w:sz w:val="18"/>
                <w:szCs w:val="18"/>
              </w:rPr>
              <w:t>Name of the sub-merchant with transaction</w:t>
            </w:r>
          </w:p>
        </w:tc>
        <w:tc>
          <w:tcPr>
            <w:tcW w:w="1275" w:type="dxa"/>
          </w:tcPr>
          <w:p w14:paraId="57A5E62A"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AN(40)</w:t>
            </w:r>
          </w:p>
        </w:tc>
        <w:tc>
          <w:tcPr>
            <w:tcW w:w="993" w:type="dxa"/>
          </w:tcPr>
          <w:p w14:paraId="127BCF46"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2CB6721"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22F33504" w14:textId="77777777" w:rsidTr="009C1176">
        <w:tblPrEx>
          <w:jc w:val="left"/>
        </w:tblPrEx>
        <w:tc>
          <w:tcPr>
            <w:tcW w:w="1469" w:type="dxa"/>
          </w:tcPr>
          <w:p w14:paraId="78340F53"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subCpnNo</w:t>
            </w:r>
            <w:proofErr w:type="spellEnd"/>
          </w:p>
        </w:tc>
        <w:tc>
          <w:tcPr>
            <w:tcW w:w="1559" w:type="dxa"/>
          </w:tcPr>
          <w:p w14:paraId="003CE7DB"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Sub-merchant Number</w:t>
            </w:r>
          </w:p>
        </w:tc>
        <w:tc>
          <w:tcPr>
            <w:tcW w:w="2496" w:type="dxa"/>
          </w:tcPr>
          <w:p w14:paraId="3B97640C" w14:textId="77777777" w:rsidR="00324827" w:rsidRPr="004479A7" w:rsidRDefault="00763525" w:rsidP="00324827">
            <w:pPr>
              <w:rPr>
                <w:rFonts w:asciiTheme="minorEastAsia" w:eastAsiaTheme="minorEastAsia" w:hAnsiTheme="minorEastAsia"/>
                <w:sz w:val="18"/>
                <w:szCs w:val="18"/>
              </w:rPr>
            </w:pPr>
            <w:r>
              <w:rPr>
                <w:rFonts w:asciiTheme="minorEastAsia" w:eastAsiaTheme="minorEastAsia" w:hAnsiTheme="minorEastAsia"/>
                <w:sz w:val="18"/>
                <w:szCs w:val="18"/>
              </w:rPr>
              <w:t>Number</w:t>
            </w:r>
            <w:r>
              <w:rPr>
                <w:rFonts w:asciiTheme="minorEastAsia" w:eastAsiaTheme="minorEastAsia" w:hAnsiTheme="minorEastAsia" w:hint="eastAsia"/>
                <w:sz w:val="18"/>
                <w:szCs w:val="18"/>
              </w:rPr>
              <w:t xml:space="preserve"> of the sub-merchant with transaction</w:t>
            </w:r>
          </w:p>
        </w:tc>
        <w:tc>
          <w:tcPr>
            <w:tcW w:w="1275" w:type="dxa"/>
          </w:tcPr>
          <w:p w14:paraId="39E5EFA3"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AN(20)</w:t>
            </w:r>
          </w:p>
        </w:tc>
        <w:tc>
          <w:tcPr>
            <w:tcW w:w="993" w:type="dxa"/>
          </w:tcPr>
          <w:p w14:paraId="452708D2"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58A3A82"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394EA83E" w14:textId="77777777" w:rsidTr="009C1176">
        <w:tblPrEx>
          <w:jc w:val="left"/>
        </w:tblPrEx>
        <w:tc>
          <w:tcPr>
            <w:tcW w:w="1469" w:type="dxa"/>
          </w:tcPr>
          <w:p w14:paraId="67459F3C"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subCpnBizRegNo</w:t>
            </w:r>
            <w:proofErr w:type="spellEnd"/>
          </w:p>
        </w:tc>
        <w:tc>
          <w:tcPr>
            <w:tcW w:w="1559" w:type="dxa"/>
          </w:tcPr>
          <w:p w14:paraId="74FAB741"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Sub-merchant</w:t>
            </w:r>
            <w:r>
              <w:rPr>
                <w:rFonts w:asciiTheme="minorEastAsia" w:eastAsiaTheme="minorEastAsia" w:hAnsiTheme="minorEastAsia"/>
                <w:sz w:val="18"/>
                <w:szCs w:val="18"/>
              </w:rPr>
              <w:t xml:space="preserve"> Business Registration Number</w:t>
            </w:r>
          </w:p>
        </w:tc>
        <w:tc>
          <w:tcPr>
            <w:tcW w:w="2496" w:type="dxa"/>
          </w:tcPr>
          <w:p w14:paraId="51553F7C" w14:textId="77777777" w:rsidR="00324827" w:rsidRPr="004479A7" w:rsidRDefault="00763525" w:rsidP="00324827">
            <w:pPr>
              <w:rPr>
                <w:rFonts w:asciiTheme="minorEastAsia" w:eastAsiaTheme="minorEastAsia" w:hAnsiTheme="minorEastAsia"/>
                <w:sz w:val="18"/>
                <w:szCs w:val="18"/>
              </w:rPr>
            </w:pPr>
            <w:r>
              <w:rPr>
                <w:rFonts w:asciiTheme="minorEastAsia" w:eastAsiaTheme="minorEastAsia" w:hAnsiTheme="minorEastAsia"/>
                <w:sz w:val="18"/>
                <w:szCs w:val="18"/>
              </w:rPr>
              <w:t>Business Registration Number</w:t>
            </w:r>
            <w:r>
              <w:rPr>
                <w:rFonts w:asciiTheme="minorEastAsia" w:eastAsiaTheme="minorEastAsia" w:hAnsiTheme="minorEastAsia" w:hint="eastAsia"/>
                <w:sz w:val="18"/>
                <w:szCs w:val="18"/>
              </w:rPr>
              <w:t xml:space="preserve"> of the sub-merchant with transaction</w:t>
            </w:r>
          </w:p>
        </w:tc>
        <w:tc>
          <w:tcPr>
            <w:tcW w:w="1275" w:type="dxa"/>
          </w:tcPr>
          <w:p w14:paraId="4E715016"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w:t>
            </w:r>
          </w:p>
        </w:tc>
        <w:tc>
          <w:tcPr>
            <w:tcW w:w="993" w:type="dxa"/>
          </w:tcPr>
          <w:p w14:paraId="6C1A463D"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70581BA"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1BDFAEB8" w14:textId="77777777" w:rsidTr="009C1176">
        <w:tblPrEx>
          <w:jc w:val="left"/>
        </w:tblPrEx>
        <w:tc>
          <w:tcPr>
            <w:tcW w:w="1469" w:type="dxa"/>
          </w:tcPr>
          <w:p w14:paraId="19992D0A"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lastStlAcntDprNm</w:t>
            </w:r>
            <w:proofErr w:type="spellEnd"/>
          </w:p>
        </w:tc>
        <w:tc>
          <w:tcPr>
            <w:tcW w:w="1559" w:type="dxa"/>
          </w:tcPr>
          <w:p w14:paraId="24619C4C"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sz w:val="18"/>
                <w:szCs w:val="18"/>
              </w:rPr>
              <w:t xml:space="preserve">Account Holder of </w:t>
            </w:r>
            <w:r>
              <w:rPr>
                <w:rFonts w:asciiTheme="minorEastAsia" w:eastAsiaTheme="minorEastAsia" w:hAnsiTheme="minorEastAsia" w:hint="eastAsia"/>
                <w:sz w:val="18"/>
                <w:szCs w:val="18"/>
              </w:rPr>
              <w:t xml:space="preserve">Final Settlement Account </w:t>
            </w:r>
          </w:p>
        </w:tc>
        <w:tc>
          <w:tcPr>
            <w:tcW w:w="2496" w:type="dxa"/>
          </w:tcPr>
          <w:p w14:paraId="4FB5C3E9" w14:textId="77777777" w:rsidR="00324827" w:rsidRPr="004479A7" w:rsidRDefault="00763525"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Setting the </w:t>
            </w:r>
            <w:r>
              <w:rPr>
                <w:rFonts w:asciiTheme="minorEastAsia" w:eastAsiaTheme="minorEastAsia" w:hAnsiTheme="minorEastAsia"/>
                <w:sz w:val="18"/>
                <w:szCs w:val="18"/>
              </w:rPr>
              <w:t xml:space="preserve">code </w:t>
            </w:r>
            <w:r>
              <w:rPr>
                <w:rFonts w:asciiTheme="minorEastAsia" w:eastAsiaTheme="minorEastAsia" w:hAnsiTheme="minorEastAsia" w:hint="eastAsia"/>
                <w:sz w:val="18"/>
                <w:szCs w:val="18"/>
              </w:rPr>
              <w:t xml:space="preserve">name that will be on the </w:t>
            </w:r>
            <w:r>
              <w:rPr>
                <w:rFonts w:asciiTheme="minorEastAsia" w:eastAsiaTheme="minorEastAsia" w:hAnsiTheme="minorEastAsia"/>
                <w:sz w:val="18"/>
                <w:szCs w:val="18"/>
              </w:rPr>
              <w:t>sub-merchant’s settlement account</w:t>
            </w:r>
          </w:p>
        </w:tc>
        <w:tc>
          <w:tcPr>
            <w:tcW w:w="1275" w:type="dxa"/>
          </w:tcPr>
          <w:p w14:paraId="0B29933F"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w:t>
            </w:r>
          </w:p>
        </w:tc>
        <w:tc>
          <w:tcPr>
            <w:tcW w:w="993" w:type="dxa"/>
          </w:tcPr>
          <w:p w14:paraId="550283F2"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C8CAD42"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0CDD65E5" w14:textId="77777777" w:rsidTr="009C1176">
        <w:tblPrEx>
          <w:jc w:val="left"/>
        </w:tblPrEx>
        <w:tc>
          <w:tcPr>
            <w:tcW w:w="1469" w:type="dxa"/>
          </w:tcPr>
          <w:p w14:paraId="6F3E9857" w14:textId="77777777" w:rsidR="00324827" w:rsidRPr="004479A7" w:rsidRDefault="00324827" w:rsidP="0032482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latStlAcntBankCd</w:t>
            </w:r>
            <w:proofErr w:type="spellEnd"/>
          </w:p>
        </w:tc>
        <w:tc>
          <w:tcPr>
            <w:tcW w:w="1559" w:type="dxa"/>
          </w:tcPr>
          <w:p w14:paraId="4F673718"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Bank Code of Final Settlement Account</w:t>
            </w:r>
          </w:p>
        </w:tc>
        <w:tc>
          <w:tcPr>
            <w:tcW w:w="2496" w:type="dxa"/>
          </w:tcPr>
          <w:p w14:paraId="45B9665D" w14:textId="77777777" w:rsidR="00324827" w:rsidRPr="004479A7" w:rsidRDefault="00763525"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Bank code of </w:t>
            </w:r>
            <w:r>
              <w:rPr>
                <w:rFonts w:asciiTheme="minorEastAsia" w:eastAsiaTheme="minorEastAsia" w:hAnsiTheme="minorEastAsia"/>
                <w:sz w:val="18"/>
                <w:szCs w:val="18"/>
              </w:rPr>
              <w:t>sub-merchant’s settlement account</w:t>
            </w:r>
          </w:p>
        </w:tc>
        <w:tc>
          <w:tcPr>
            <w:tcW w:w="1275" w:type="dxa"/>
          </w:tcPr>
          <w:p w14:paraId="7498E509"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28976FA6"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4A30400" w14:textId="77777777" w:rsidR="00324827" w:rsidRPr="00607BB4" w:rsidRDefault="00324827" w:rsidP="00324827">
            <w:pPr>
              <w:rPr>
                <w:rFonts w:asciiTheme="minorEastAsia" w:eastAsiaTheme="minorEastAsia" w:hAnsiTheme="minorEastAsia" w:cstheme="majorBidi"/>
                <w:sz w:val="18"/>
                <w:szCs w:val="18"/>
              </w:rPr>
            </w:pPr>
          </w:p>
        </w:tc>
      </w:tr>
      <w:tr w:rsidR="00324827" w:rsidRPr="00607BB4" w14:paraId="642145BE" w14:textId="77777777" w:rsidTr="009C1176">
        <w:tblPrEx>
          <w:jc w:val="left"/>
        </w:tblPrEx>
        <w:tc>
          <w:tcPr>
            <w:tcW w:w="1469" w:type="dxa"/>
          </w:tcPr>
          <w:p w14:paraId="249AB944" w14:textId="77777777" w:rsidR="00324827" w:rsidRPr="004479A7" w:rsidRDefault="00324827" w:rsidP="00324827">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latStlAcntNo</w:t>
            </w:r>
            <w:proofErr w:type="spellEnd"/>
          </w:p>
        </w:tc>
        <w:tc>
          <w:tcPr>
            <w:tcW w:w="1559" w:type="dxa"/>
          </w:tcPr>
          <w:p w14:paraId="5EC22C95" w14:textId="77777777" w:rsidR="00324827" w:rsidRPr="004479A7" w:rsidRDefault="00324827"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of Final Settlement Account</w:t>
            </w:r>
          </w:p>
        </w:tc>
        <w:tc>
          <w:tcPr>
            <w:tcW w:w="2496" w:type="dxa"/>
          </w:tcPr>
          <w:p w14:paraId="5A3549E3" w14:textId="77777777" w:rsidR="00763525" w:rsidRDefault="00763525" w:rsidP="00324827">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of sub-merchant</w:t>
            </w:r>
            <w:r>
              <w:rPr>
                <w:rFonts w:asciiTheme="minorEastAsia" w:eastAsiaTheme="minorEastAsia" w:hAnsiTheme="minorEastAsia"/>
                <w:sz w:val="18"/>
                <w:szCs w:val="18"/>
              </w:rPr>
              <w:t>’s settlement account excluding ‘hyphen’</w:t>
            </w:r>
          </w:p>
          <w:p w14:paraId="496069AC" w14:textId="77777777" w:rsidR="00763525" w:rsidRPr="00763525" w:rsidRDefault="00763525" w:rsidP="00324827">
            <w:pPr>
              <w:rPr>
                <w:rFonts w:asciiTheme="minorEastAsia" w:eastAsiaTheme="minorEastAsia" w:hAnsiTheme="minorEastAsia"/>
                <w:b/>
                <w:sz w:val="18"/>
                <w:szCs w:val="18"/>
              </w:rPr>
            </w:pPr>
            <w:r w:rsidRPr="00763525">
              <w:rPr>
                <w:rFonts w:asciiTheme="minorEastAsia" w:eastAsiaTheme="minorEastAsia" w:hAnsiTheme="minorEastAsia"/>
                <w:b/>
                <w:color w:val="FF0000"/>
                <w:sz w:val="18"/>
                <w:szCs w:val="18"/>
              </w:rPr>
              <w:t>AES Encryption</w:t>
            </w:r>
          </w:p>
        </w:tc>
        <w:tc>
          <w:tcPr>
            <w:tcW w:w="1275" w:type="dxa"/>
          </w:tcPr>
          <w:p w14:paraId="12C2CE05" w14:textId="77777777" w:rsidR="00324827" w:rsidRPr="004479A7" w:rsidRDefault="00324827" w:rsidP="0032482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566643D2" w14:textId="77777777" w:rsidR="00324827" w:rsidRPr="004479A7" w:rsidRDefault="00324827" w:rsidP="00324827">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p>
        </w:tc>
        <w:tc>
          <w:tcPr>
            <w:tcW w:w="2638" w:type="dxa"/>
          </w:tcPr>
          <w:p w14:paraId="2C44BD5C" w14:textId="77777777" w:rsidR="00324827" w:rsidRPr="00607BB4" w:rsidRDefault="00324827" w:rsidP="00324827">
            <w:pPr>
              <w:rPr>
                <w:rFonts w:asciiTheme="minorEastAsia" w:eastAsiaTheme="minorEastAsia" w:hAnsiTheme="minorEastAsia" w:cstheme="majorBidi"/>
                <w:sz w:val="18"/>
                <w:szCs w:val="18"/>
              </w:rPr>
            </w:pPr>
          </w:p>
        </w:tc>
      </w:tr>
    </w:tbl>
    <w:p w14:paraId="6B7D6343" w14:textId="77777777" w:rsidR="000E100C" w:rsidRPr="000E100C" w:rsidRDefault="000E100C" w:rsidP="000E100C">
      <w:pPr>
        <w:pStyle w:val="cq11"/>
        <w:ind w:left="440"/>
      </w:pPr>
    </w:p>
    <w:p w14:paraId="4455E7FE" w14:textId="77777777" w:rsidR="00D025CF" w:rsidRDefault="00CF3008">
      <w:pPr>
        <w:pStyle w:val="2"/>
      </w:pPr>
      <w:bookmarkStart w:id="41" w:name="_Toc134516411"/>
      <w:r>
        <w:rPr>
          <w:rFonts w:hint="eastAsia"/>
        </w:rPr>
        <w:t>Request Hash Code</w:t>
      </w:r>
      <w:bookmarkEnd w:id="41"/>
    </w:p>
    <w:tbl>
      <w:tblPr>
        <w:tblStyle w:val="a7"/>
        <w:tblW w:w="10406" w:type="dxa"/>
        <w:jc w:val="center"/>
        <w:tblLook w:val="04A0" w:firstRow="1" w:lastRow="0" w:firstColumn="1" w:lastColumn="0" w:noHBand="0" w:noVBand="1"/>
      </w:tblPr>
      <w:tblGrid>
        <w:gridCol w:w="1653"/>
        <w:gridCol w:w="8753"/>
      </w:tblGrid>
      <w:tr w:rsidR="000E100C" w:rsidRPr="004479A7" w14:paraId="1E86D9F5" w14:textId="77777777" w:rsidTr="00C346F8">
        <w:trPr>
          <w:trHeight w:val="540"/>
          <w:jc w:val="center"/>
        </w:trPr>
        <w:tc>
          <w:tcPr>
            <w:tcW w:w="1653" w:type="dxa"/>
            <w:shd w:val="clear" w:color="auto" w:fill="D9D9D9" w:themeFill="background1" w:themeFillShade="D9"/>
            <w:vAlign w:val="center"/>
          </w:tcPr>
          <w:p w14:paraId="2EB1CF6B"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766F1508"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572019DA" w14:textId="77777777" w:rsidTr="00C346F8">
        <w:trPr>
          <w:trHeight w:val="525"/>
          <w:jc w:val="center"/>
        </w:trPr>
        <w:tc>
          <w:tcPr>
            <w:tcW w:w="1653" w:type="dxa"/>
            <w:vAlign w:val="center"/>
          </w:tcPr>
          <w:p w14:paraId="36643DD5"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3EA4E633" w14:textId="77777777" w:rsidR="000E100C" w:rsidRPr="004479A7" w:rsidRDefault="00A2439C"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Customer ID (Plain Text) + Order Date + Order Time +Transaction Amount +Withdrawal Bank Code + Authentication Key</w:t>
            </w:r>
          </w:p>
        </w:tc>
      </w:tr>
    </w:tbl>
    <w:p w14:paraId="058CAC8C" w14:textId="77777777" w:rsidR="000E100C" w:rsidRPr="000E100C" w:rsidRDefault="000E100C" w:rsidP="000E100C">
      <w:pPr>
        <w:pStyle w:val="cq11"/>
        <w:ind w:left="440"/>
      </w:pPr>
    </w:p>
    <w:p w14:paraId="00C41D01" w14:textId="77777777" w:rsidR="00D025CF" w:rsidRDefault="00554996" w:rsidP="00554996">
      <w:pPr>
        <w:pStyle w:val="2"/>
      </w:pPr>
      <w:bookmarkStart w:id="42" w:name="_Toc134516412"/>
      <w:r>
        <w:rPr>
          <w:rFonts w:hint="eastAsia"/>
        </w:rPr>
        <w:t xml:space="preserve">Response </w:t>
      </w:r>
      <w:r w:rsidR="00214EB5" w:rsidRPr="00214EB5">
        <w:rPr>
          <w:color w:val="FF0000"/>
        </w:rPr>
        <w:t>(</w:t>
      </w:r>
      <w:proofErr w:type="spellStart"/>
      <w:r w:rsidR="00214EB5" w:rsidRPr="00214EB5">
        <w:rPr>
          <w:rFonts w:hint="eastAsia"/>
          <w:color w:val="FF0000"/>
        </w:rPr>
        <w:t>Hecto</w:t>
      </w:r>
      <w:proofErr w:type="spellEnd"/>
      <w:r w:rsidR="00214EB5" w:rsidRPr="00214EB5">
        <w:rPr>
          <w:rFonts w:hint="eastAsia"/>
          <w:color w:val="FF0000"/>
        </w:rPr>
        <w:t xml:space="preserve"> Financial -&gt; Merchant</w:t>
      </w:r>
      <w:r>
        <w:rPr>
          <w:rFonts w:hint="eastAsia"/>
        </w:rPr>
        <w:t>)</w:t>
      </w:r>
      <w:bookmarkEnd w:id="42"/>
    </w:p>
    <w:p w14:paraId="7E994DEE"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745AAEFE" w14:textId="77777777" w:rsidTr="00C346F8">
        <w:trPr>
          <w:trHeight w:val="510"/>
          <w:jc w:val="center"/>
        </w:trPr>
        <w:tc>
          <w:tcPr>
            <w:tcW w:w="1469" w:type="dxa"/>
            <w:shd w:val="clear" w:color="auto" w:fill="D9D9D9" w:themeFill="background1" w:themeFillShade="D9"/>
            <w:vAlign w:val="center"/>
          </w:tcPr>
          <w:p w14:paraId="5A4FA7D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lastRenderedPageBreak/>
              <w:t>Parameter</w:t>
            </w:r>
          </w:p>
        </w:tc>
        <w:tc>
          <w:tcPr>
            <w:tcW w:w="1559" w:type="dxa"/>
            <w:shd w:val="clear" w:color="auto" w:fill="D9D9D9" w:themeFill="background1" w:themeFillShade="D9"/>
            <w:vAlign w:val="center"/>
          </w:tcPr>
          <w:p w14:paraId="3CE786C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192B452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2C09E65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12D5FE9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36945A58"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3A8FCA56" w14:textId="77777777" w:rsidTr="00C346F8">
        <w:trPr>
          <w:jc w:val="center"/>
        </w:trPr>
        <w:tc>
          <w:tcPr>
            <w:tcW w:w="1469" w:type="dxa"/>
            <w:shd w:val="clear" w:color="auto" w:fill="auto"/>
          </w:tcPr>
          <w:p w14:paraId="55F83BFC"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2F221A2D"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4A52EBD7"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6A2E797C"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13F776D9"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17970C6C"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18C43772"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3272B27F" w14:textId="77777777" w:rsidTr="00C346F8">
        <w:tblPrEx>
          <w:jc w:val="left"/>
        </w:tblPrEx>
        <w:tc>
          <w:tcPr>
            <w:tcW w:w="1469" w:type="dxa"/>
          </w:tcPr>
          <w:p w14:paraId="39520861"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1B18417D"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0C95207F"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500C5192"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03A2390A"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172F6CC"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74A3D83A" w14:textId="77777777" w:rsidTr="00324827">
        <w:tblPrEx>
          <w:jc w:val="left"/>
        </w:tblPrEx>
        <w:tc>
          <w:tcPr>
            <w:tcW w:w="1469" w:type="dxa"/>
          </w:tcPr>
          <w:p w14:paraId="7536896D"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48431764"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50E53211"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03BE8EBF"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4076DD53"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B158BE0"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820AD4" w:rsidRPr="00607BB4" w14:paraId="1D43C530" w14:textId="77777777" w:rsidTr="00C346F8">
        <w:tblPrEx>
          <w:jc w:val="left"/>
        </w:tblPrEx>
        <w:tc>
          <w:tcPr>
            <w:tcW w:w="1469" w:type="dxa"/>
          </w:tcPr>
          <w:p w14:paraId="4CAB30B1" w14:textId="77777777" w:rsidR="00820AD4" w:rsidRPr="004479A7" w:rsidRDefault="00820AD4" w:rsidP="00820AD4">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trdNo</w:t>
            </w:r>
            <w:proofErr w:type="spellEnd"/>
          </w:p>
        </w:tc>
        <w:tc>
          <w:tcPr>
            <w:tcW w:w="1559" w:type="dxa"/>
          </w:tcPr>
          <w:p w14:paraId="5E77C772" w14:textId="77777777" w:rsidR="00820AD4" w:rsidRPr="004479A7" w:rsidRDefault="00820AD4" w:rsidP="00820AD4">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342B55C1" w14:textId="77777777" w:rsidR="00820AD4" w:rsidRPr="004479A7" w:rsidRDefault="00820AD4" w:rsidP="00820AD4">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Pr>
                <w:rFonts w:asciiTheme="minorEastAsia" w:eastAsiaTheme="minorEastAsia" w:hAnsiTheme="minorEastAsia" w:hint="eastAsia"/>
                <w:sz w:val="18"/>
                <w:szCs w:val="18"/>
              </w:rPr>
              <w:t>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7D8591D2" w14:textId="77777777" w:rsidR="00820AD4" w:rsidRPr="004479A7" w:rsidRDefault="00820AD4" w:rsidP="00820AD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tcPr>
          <w:p w14:paraId="083814C9" w14:textId="77777777" w:rsidR="00820AD4" w:rsidRPr="004479A7" w:rsidRDefault="00820AD4" w:rsidP="00820AD4">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14:paraId="6A822148" w14:textId="77777777" w:rsidR="00820AD4" w:rsidRPr="00607BB4" w:rsidRDefault="00820AD4" w:rsidP="00820AD4">
            <w:pPr>
              <w:rPr>
                <w:rFonts w:asciiTheme="minorEastAsia" w:eastAsiaTheme="minorEastAsia" w:hAnsiTheme="minorEastAsia" w:cstheme="majorBidi"/>
                <w:sz w:val="18"/>
                <w:szCs w:val="18"/>
              </w:rPr>
            </w:pPr>
            <w:r w:rsidRPr="00820AD4">
              <w:rPr>
                <w:rFonts w:asciiTheme="minorEastAsia" w:eastAsiaTheme="minorEastAsia" w:hAnsiTheme="minorEastAsia" w:cstheme="majorBidi" w:hint="eastAsia"/>
                <w:sz w:val="18"/>
                <w:szCs w:val="18"/>
              </w:rPr>
              <w:t>“</w:t>
            </w:r>
            <w:r w:rsidRPr="00820AD4">
              <w:rPr>
                <w:rFonts w:asciiTheme="minorEastAsia" w:eastAsiaTheme="minorEastAsia" w:hAnsiTheme="minorEastAsia" w:cstheme="majorBidi"/>
                <w:sz w:val="18"/>
                <w:szCs w:val="18"/>
              </w:rPr>
              <w:t>SFP_FIRM12345678901234567890”</w:t>
            </w:r>
          </w:p>
        </w:tc>
      </w:tr>
      <w:tr w:rsidR="008972C7" w:rsidRPr="00607BB4" w14:paraId="143E5530" w14:textId="77777777" w:rsidTr="00C346F8">
        <w:tblPrEx>
          <w:jc w:val="left"/>
        </w:tblPrEx>
        <w:tc>
          <w:tcPr>
            <w:tcW w:w="1469" w:type="dxa"/>
          </w:tcPr>
          <w:p w14:paraId="4BF089D8" w14:textId="77777777" w:rsidR="008972C7" w:rsidRPr="004479A7" w:rsidRDefault="008972C7" w:rsidP="008972C7">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trdAmt</w:t>
            </w:r>
            <w:proofErr w:type="spellEnd"/>
          </w:p>
        </w:tc>
        <w:tc>
          <w:tcPr>
            <w:tcW w:w="1559" w:type="dxa"/>
          </w:tcPr>
          <w:p w14:paraId="65E50147" w14:textId="77777777" w:rsidR="008972C7" w:rsidRPr="004479A7" w:rsidRDefault="008972C7" w:rsidP="008972C7">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w:t>
            </w:r>
          </w:p>
        </w:tc>
        <w:tc>
          <w:tcPr>
            <w:tcW w:w="2496" w:type="dxa"/>
          </w:tcPr>
          <w:p w14:paraId="1D6EEA85" w14:textId="77777777" w:rsidR="008972C7" w:rsidRPr="004479A7" w:rsidRDefault="008972C7" w:rsidP="008972C7">
            <w:pPr>
              <w:rPr>
                <w:rFonts w:asciiTheme="minorEastAsia" w:eastAsiaTheme="minorEastAsia" w:hAnsiTheme="minorEastAsia"/>
                <w:sz w:val="18"/>
                <w:szCs w:val="18"/>
              </w:rPr>
            </w:pPr>
            <w:r>
              <w:rPr>
                <w:rFonts w:asciiTheme="minorEastAsia" w:eastAsiaTheme="minorEastAsia" w:hAnsiTheme="minorEastAsia"/>
                <w:sz w:val="18"/>
                <w:szCs w:val="18"/>
              </w:rPr>
              <w:t>Withdrawn amount</w:t>
            </w:r>
            <w:r>
              <w:rPr>
                <w:rFonts w:asciiTheme="minorEastAsia" w:eastAsiaTheme="minorEastAsia" w:hAnsiTheme="minorEastAsia" w:hint="eastAsia"/>
                <w:sz w:val="18"/>
                <w:szCs w:val="18"/>
              </w:rPr>
              <w:t xml:space="preserve"> (transaction amount)</w:t>
            </w:r>
          </w:p>
        </w:tc>
        <w:tc>
          <w:tcPr>
            <w:tcW w:w="1275" w:type="dxa"/>
          </w:tcPr>
          <w:p w14:paraId="4327AF1B" w14:textId="77777777" w:rsidR="008972C7" w:rsidRPr="004479A7" w:rsidRDefault="008972C7" w:rsidP="008972C7">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647580E3" w14:textId="77777777" w:rsidR="008972C7" w:rsidRPr="004479A7" w:rsidRDefault="008972C7" w:rsidP="008972C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ADE7BC1" w14:textId="77777777" w:rsidR="008972C7" w:rsidRPr="00607BB4" w:rsidRDefault="008972C7" w:rsidP="008972C7">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3C3038" w:rsidRPr="00607BB4" w14:paraId="36F7A310" w14:textId="77777777" w:rsidTr="00C346F8">
        <w:tblPrEx>
          <w:jc w:val="left"/>
        </w:tblPrEx>
        <w:tc>
          <w:tcPr>
            <w:tcW w:w="1469" w:type="dxa"/>
          </w:tcPr>
          <w:p w14:paraId="3656BD26" w14:textId="77777777" w:rsidR="003C3038" w:rsidRPr="004479A7" w:rsidRDefault="003C3038" w:rsidP="003C3038">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38A322D0"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657B4E64" w14:textId="77777777" w:rsidR="003C3038"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467B4172"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018A9A92"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3D587296"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530AA08"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0E100C" w:rsidRPr="00607BB4" w14:paraId="5ADE45E7" w14:textId="77777777" w:rsidTr="00C346F8">
        <w:tblPrEx>
          <w:jc w:val="left"/>
        </w:tblPrEx>
        <w:tc>
          <w:tcPr>
            <w:tcW w:w="1469" w:type="dxa"/>
          </w:tcPr>
          <w:p w14:paraId="55377274" w14:textId="77777777" w:rsidR="000E100C" w:rsidRPr="004479A7" w:rsidRDefault="008972C7" w:rsidP="00C346F8">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rglChrgKey</w:t>
            </w:r>
            <w:proofErr w:type="spellEnd"/>
          </w:p>
        </w:tc>
        <w:tc>
          <w:tcPr>
            <w:tcW w:w="1559" w:type="dxa"/>
          </w:tcPr>
          <w:p w14:paraId="4B2EBD95" w14:textId="77777777" w:rsidR="000E100C" w:rsidRPr="004479A7" w:rsidRDefault="008972C7" w:rsidP="008972C7">
            <w:pPr>
              <w:rPr>
                <w:rFonts w:asciiTheme="minorEastAsia" w:eastAsiaTheme="minorEastAsia" w:hAnsiTheme="minorEastAsia"/>
                <w:sz w:val="18"/>
                <w:szCs w:val="18"/>
              </w:rPr>
            </w:pPr>
            <w:r>
              <w:rPr>
                <w:rFonts w:asciiTheme="minorEastAsia" w:eastAsiaTheme="minorEastAsia" w:hAnsiTheme="minorEastAsia" w:hint="eastAsia"/>
                <w:sz w:val="18"/>
                <w:szCs w:val="18"/>
              </w:rPr>
              <w:t>Recurring Payment Key</w:t>
            </w:r>
          </w:p>
        </w:tc>
        <w:tc>
          <w:tcPr>
            <w:tcW w:w="2496" w:type="dxa"/>
          </w:tcPr>
          <w:p w14:paraId="5B2BD71E" w14:textId="77777777" w:rsidR="000E100C" w:rsidRPr="004479A7" w:rsidRDefault="00FB6EE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Unique key generated for recurring payment</w:t>
            </w:r>
          </w:p>
        </w:tc>
        <w:tc>
          <w:tcPr>
            <w:tcW w:w="1275" w:type="dxa"/>
          </w:tcPr>
          <w:p w14:paraId="3BE87982" w14:textId="77777777" w:rsidR="000E100C" w:rsidRPr="004479A7" w:rsidRDefault="00FB6EE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AN(32)</w:t>
            </w:r>
          </w:p>
        </w:tc>
        <w:tc>
          <w:tcPr>
            <w:tcW w:w="993" w:type="dxa"/>
          </w:tcPr>
          <w:p w14:paraId="608A415F" w14:textId="77777777" w:rsidR="000E100C" w:rsidRPr="004479A7" w:rsidRDefault="008972C7" w:rsidP="00C346F8">
            <w:pPr>
              <w:pStyle w:val="Default"/>
              <w:jc w:val="center"/>
              <w:rPr>
                <w:rFonts w:asciiTheme="minorEastAsia" w:eastAsiaTheme="minorEastAsia" w:hAnsiTheme="minorEastAsia"/>
                <w:sz w:val="18"/>
                <w:szCs w:val="18"/>
              </w:rPr>
            </w:pPr>
            <w:r w:rsidRPr="008972C7">
              <w:rPr>
                <w:rFonts w:asciiTheme="minorEastAsia" w:eastAsiaTheme="minorEastAsia" w:hAnsiTheme="minorEastAsia" w:hint="eastAsia"/>
                <w:sz w:val="18"/>
                <w:szCs w:val="18"/>
              </w:rPr>
              <w:t>○</w:t>
            </w:r>
            <w:r w:rsidR="000E100C" w:rsidRPr="004479A7">
              <w:rPr>
                <w:rFonts w:asciiTheme="minorEastAsia" w:eastAsiaTheme="minorEastAsia" w:hAnsiTheme="minorEastAsia"/>
                <w:sz w:val="18"/>
                <w:szCs w:val="18"/>
              </w:rPr>
              <w:t xml:space="preserve"> </w:t>
            </w:r>
          </w:p>
        </w:tc>
        <w:tc>
          <w:tcPr>
            <w:tcW w:w="2638" w:type="dxa"/>
          </w:tcPr>
          <w:p w14:paraId="32FACEDA" w14:textId="77777777" w:rsidR="000E100C" w:rsidRPr="00607BB4" w:rsidRDefault="000E100C" w:rsidP="00C346F8">
            <w:pPr>
              <w:rPr>
                <w:rFonts w:asciiTheme="minorEastAsia" w:eastAsiaTheme="minorEastAsia" w:hAnsiTheme="minorEastAsia" w:cstheme="majorBidi"/>
                <w:sz w:val="18"/>
                <w:szCs w:val="18"/>
              </w:rPr>
            </w:pPr>
          </w:p>
        </w:tc>
      </w:tr>
      <w:tr w:rsidR="000E100C" w:rsidRPr="00607BB4" w14:paraId="24BF28D6" w14:textId="77777777" w:rsidTr="00C346F8">
        <w:tblPrEx>
          <w:jc w:val="left"/>
        </w:tblPrEx>
        <w:tc>
          <w:tcPr>
            <w:tcW w:w="1469" w:type="dxa"/>
          </w:tcPr>
          <w:p w14:paraId="1C2C9E6A" w14:textId="77777777" w:rsidR="000E100C" w:rsidRPr="004479A7" w:rsidRDefault="008972C7" w:rsidP="00C346F8">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svcDivCd</w:t>
            </w:r>
            <w:proofErr w:type="spellEnd"/>
          </w:p>
        </w:tc>
        <w:tc>
          <w:tcPr>
            <w:tcW w:w="1559" w:type="dxa"/>
          </w:tcPr>
          <w:p w14:paraId="76C606C5" w14:textId="77777777" w:rsidR="000E100C" w:rsidRPr="004479A7" w:rsidRDefault="008972C7"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Service Used During Payment</w:t>
            </w:r>
          </w:p>
        </w:tc>
        <w:tc>
          <w:tcPr>
            <w:tcW w:w="2496" w:type="dxa"/>
          </w:tcPr>
          <w:p w14:paraId="25FEB199" w14:textId="77777777" w:rsidR="000E100C" w:rsidRPr="004479A7" w:rsidRDefault="00FB6EE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Paid (withdrawn/ transferred) service</w:t>
            </w:r>
          </w:p>
        </w:tc>
        <w:tc>
          <w:tcPr>
            <w:tcW w:w="1275" w:type="dxa"/>
          </w:tcPr>
          <w:p w14:paraId="36F00224" w14:textId="77777777" w:rsidR="000E100C" w:rsidRPr="004479A7" w:rsidRDefault="00FB6EE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3" w:type="dxa"/>
          </w:tcPr>
          <w:p w14:paraId="308EE477"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4DF6459" w14:textId="77777777" w:rsidR="000E100C" w:rsidRDefault="00FB6EE0" w:rsidP="00C346F8">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3919903C" w14:textId="77777777" w:rsidR="00FB6EE0" w:rsidRPr="00607BB4" w:rsidRDefault="00FB6EE0" w:rsidP="00C346F8">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2: Open Banking</w:t>
            </w:r>
          </w:p>
        </w:tc>
      </w:tr>
      <w:tr w:rsidR="000E100C" w:rsidRPr="00607BB4" w14:paraId="5FE6D2D0" w14:textId="77777777" w:rsidTr="00C346F8">
        <w:tblPrEx>
          <w:jc w:val="left"/>
        </w:tblPrEx>
        <w:tc>
          <w:tcPr>
            <w:tcW w:w="1469" w:type="dxa"/>
          </w:tcPr>
          <w:p w14:paraId="548E67D1" w14:textId="77777777" w:rsidR="000E100C" w:rsidRPr="004479A7" w:rsidRDefault="008972C7" w:rsidP="00C346F8">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oboPsblYn</w:t>
            </w:r>
            <w:proofErr w:type="spellEnd"/>
          </w:p>
        </w:tc>
        <w:tc>
          <w:tcPr>
            <w:tcW w:w="1559" w:type="dxa"/>
          </w:tcPr>
          <w:p w14:paraId="7631A11A" w14:textId="77777777" w:rsidR="000E100C" w:rsidRPr="004479A7" w:rsidRDefault="008972C7" w:rsidP="00FB6EE0">
            <w:pPr>
              <w:rPr>
                <w:rFonts w:asciiTheme="minorEastAsia" w:eastAsiaTheme="minorEastAsia" w:hAnsiTheme="minorEastAsia"/>
                <w:sz w:val="18"/>
                <w:szCs w:val="18"/>
              </w:rPr>
            </w:pPr>
            <w:r>
              <w:rPr>
                <w:rFonts w:asciiTheme="minorEastAsia" w:eastAsiaTheme="minorEastAsia" w:hAnsiTheme="minorEastAsia" w:hint="eastAsia"/>
                <w:sz w:val="18"/>
                <w:szCs w:val="18"/>
              </w:rPr>
              <w:t>Open Banking</w:t>
            </w:r>
            <w:r>
              <w:rPr>
                <w:rFonts w:asciiTheme="minorEastAsia" w:eastAsiaTheme="minorEastAsia" w:hAnsiTheme="minorEastAsia"/>
                <w:sz w:val="18"/>
                <w:szCs w:val="18"/>
              </w:rPr>
              <w:t xml:space="preserve"> </w:t>
            </w:r>
            <w:r w:rsidR="00FB6EE0">
              <w:rPr>
                <w:rFonts w:asciiTheme="minorEastAsia" w:eastAsiaTheme="minorEastAsia" w:hAnsiTheme="minorEastAsia"/>
                <w:sz w:val="18"/>
                <w:szCs w:val="18"/>
              </w:rPr>
              <w:t>Availability</w:t>
            </w:r>
          </w:p>
        </w:tc>
        <w:tc>
          <w:tcPr>
            <w:tcW w:w="2496" w:type="dxa"/>
          </w:tcPr>
          <w:p w14:paraId="68FE5D07" w14:textId="77777777" w:rsidR="000E100C" w:rsidRPr="004479A7" w:rsidRDefault="00FB6EE0" w:rsidP="00FB6EE0">
            <w:pPr>
              <w:rPr>
                <w:rFonts w:asciiTheme="minorEastAsia" w:eastAsiaTheme="minorEastAsia" w:hAnsiTheme="minorEastAsia"/>
                <w:sz w:val="18"/>
                <w:szCs w:val="18"/>
              </w:rPr>
            </w:pPr>
            <w:r>
              <w:rPr>
                <w:rFonts w:asciiTheme="minorEastAsia" w:eastAsiaTheme="minorEastAsia" w:hAnsiTheme="minorEastAsia"/>
                <w:sz w:val="18"/>
                <w:szCs w:val="18"/>
              </w:rPr>
              <w:t xml:space="preserve">Availability of </w:t>
            </w:r>
            <w:r>
              <w:rPr>
                <w:rFonts w:asciiTheme="minorEastAsia" w:eastAsiaTheme="minorEastAsia" w:hAnsiTheme="minorEastAsia" w:hint="eastAsia"/>
                <w:sz w:val="18"/>
                <w:szCs w:val="18"/>
              </w:rPr>
              <w:t xml:space="preserve">Withdrawal bank Open Banking </w:t>
            </w:r>
          </w:p>
        </w:tc>
        <w:tc>
          <w:tcPr>
            <w:tcW w:w="1275" w:type="dxa"/>
          </w:tcPr>
          <w:p w14:paraId="0143B5AE" w14:textId="77777777" w:rsidR="000E100C" w:rsidRPr="004479A7" w:rsidRDefault="00FB6EE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w:t>
            </w:r>
          </w:p>
        </w:tc>
        <w:tc>
          <w:tcPr>
            <w:tcW w:w="993" w:type="dxa"/>
          </w:tcPr>
          <w:p w14:paraId="1D9D896A" w14:textId="77777777" w:rsidR="000E100C" w:rsidRPr="004479A7" w:rsidRDefault="008972C7" w:rsidP="00C346F8">
            <w:pPr>
              <w:pStyle w:val="Default"/>
              <w:jc w:val="center"/>
              <w:rPr>
                <w:rFonts w:asciiTheme="minorEastAsia" w:eastAsiaTheme="minorEastAsia" w:hAnsiTheme="minorEastAsia"/>
                <w:sz w:val="18"/>
                <w:szCs w:val="18"/>
              </w:rPr>
            </w:pPr>
            <w:r w:rsidRPr="008972C7">
              <w:rPr>
                <w:rFonts w:asciiTheme="minorEastAsia" w:eastAsiaTheme="minorEastAsia" w:hAnsiTheme="minorEastAsia" w:hint="eastAsia"/>
                <w:sz w:val="18"/>
                <w:szCs w:val="18"/>
              </w:rPr>
              <w:t>○</w:t>
            </w:r>
            <w:r w:rsidR="000E100C" w:rsidRPr="004479A7">
              <w:rPr>
                <w:rFonts w:asciiTheme="minorEastAsia" w:eastAsiaTheme="minorEastAsia" w:hAnsiTheme="minorEastAsia"/>
                <w:sz w:val="18"/>
                <w:szCs w:val="18"/>
              </w:rPr>
              <w:t xml:space="preserve"> </w:t>
            </w:r>
          </w:p>
        </w:tc>
        <w:tc>
          <w:tcPr>
            <w:tcW w:w="2638" w:type="dxa"/>
          </w:tcPr>
          <w:p w14:paraId="3FAD59A3" w14:textId="77777777" w:rsidR="000E100C" w:rsidRDefault="00FB6EE0" w:rsidP="00C346F8">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Y: Used</w:t>
            </w:r>
          </w:p>
          <w:p w14:paraId="7854950C" w14:textId="77777777" w:rsidR="00FB6EE0" w:rsidRPr="00607BB4" w:rsidRDefault="00FB6EE0" w:rsidP="00C346F8">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 Not used</w:t>
            </w:r>
          </w:p>
        </w:tc>
      </w:tr>
    </w:tbl>
    <w:p w14:paraId="35324D4E" w14:textId="77777777" w:rsidR="000E100C" w:rsidRPr="000E100C" w:rsidRDefault="000E100C" w:rsidP="000E100C">
      <w:pPr>
        <w:pStyle w:val="cq11"/>
        <w:ind w:left="440"/>
      </w:pPr>
    </w:p>
    <w:p w14:paraId="65CC77B5" w14:textId="77777777" w:rsidR="00D025CF" w:rsidRDefault="00CF3008">
      <w:pPr>
        <w:pStyle w:val="1"/>
      </w:pPr>
      <w:bookmarkStart w:id="43" w:name="_Toc134516413"/>
      <w:r>
        <w:rPr>
          <w:rFonts w:hint="eastAsia"/>
        </w:rPr>
        <w:lastRenderedPageBreak/>
        <w:t>Payment Cancellation / Refund</w:t>
      </w:r>
      <w:bookmarkEnd w:id="43"/>
    </w:p>
    <w:p w14:paraId="70195ACE" w14:textId="77777777" w:rsidR="00554996" w:rsidRDefault="00554996" w:rsidP="00554996">
      <w:pPr>
        <w:pStyle w:val="2"/>
      </w:pPr>
      <w:bookmarkStart w:id="44" w:name="_Toc134516414"/>
      <w:r>
        <w:t>API Summary</w:t>
      </w:r>
      <w:bookmarkEnd w:id="44"/>
    </w:p>
    <w:p w14:paraId="17BD7AF0" w14:textId="77777777" w:rsidR="00784D3C" w:rsidRDefault="00784D3C" w:rsidP="00784D3C">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w:t>
      </w:r>
      <w:r>
        <w:t>payment cancellation/refund</w:t>
      </w:r>
      <w:r>
        <w:rPr>
          <w:rFonts w:hint="eastAsia"/>
        </w:rPr>
        <w:t xml:space="preserve"> </w:t>
      </w:r>
      <w:r>
        <w:t>is requested.</w:t>
      </w:r>
    </w:p>
    <w:p w14:paraId="5B220474" w14:textId="77777777" w:rsidR="00784D3C" w:rsidRPr="00784D3C" w:rsidRDefault="00784D3C" w:rsidP="00784D3C">
      <w:pPr>
        <w:pStyle w:val="cq11"/>
        <w:ind w:left="440"/>
      </w:pPr>
      <w:r>
        <w:t>For transaction that was paid (withdrawn), refund (payment cancellation) is done. Refund can be done with the transaction number of the payment transaction.</w:t>
      </w:r>
    </w:p>
    <w:p w14:paraId="4311C9FB" w14:textId="77777777" w:rsidR="00D025CF" w:rsidRDefault="00554996" w:rsidP="00554996">
      <w:pPr>
        <w:pStyle w:val="2"/>
      </w:pPr>
      <w:bookmarkStart w:id="45" w:name="_Toc134516415"/>
      <w:r>
        <w:rPr>
          <w:rFonts w:hint="eastAsia"/>
        </w:rPr>
        <w:t>API URL</w:t>
      </w:r>
      <w:bookmarkEnd w:id="45"/>
    </w:p>
    <w:tbl>
      <w:tblPr>
        <w:tblStyle w:val="a7"/>
        <w:tblW w:w="10380" w:type="dxa"/>
        <w:jc w:val="center"/>
        <w:tblLook w:val="04A0" w:firstRow="1" w:lastRow="0" w:firstColumn="1" w:lastColumn="0" w:noHBand="0" w:noVBand="1"/>
      </w:tblPr>
      <w:tblGrid>
        <w:gridCol w:w="2787"/>
        <w:gridCol w:w="7593"/>
      </w:tblGrid>
      <w:tr w:rsidR="000E100C" w:rsidRPr="004479A7" w14:paraId="3F5379DD" w14:textId="77777777" w:rsidTr="00C346F8">
        <w:trPr>
          <w:trHeight w:val="510"/>
          <w:jc w:val="center"/>
        </w:trPr>
        <w:tc>
          <w:tcPr>
            <w:tcW w:w="2787" w:type="dxa"/>
            <w:shd w:val="clear" w:color="auto" w:fill="D9D9D9" w:themeFill="background1" w:themeFillShade="D9"/>
            <w:vAlign w:val="center"/>
          </w:tcPr>
          <w:p w14:paraId="1C7E74FB"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3A5A9002"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5E109D5B" w14:textId="77777777" w:rsidTr="00C346F8">
        <w:trPr>
          <w:trHeight w:val="525"/>
          <w:jc w:val="center"/>
        </w:trPr>
        <w:tc>
          <w:tcPr>
            <w:tcW w:w="2787" w:type="dxa"/>
            <w:vAlign w:val="center"/>
          </w:tcPr>
          <w:p w14:paraId="0076E4A9"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6C2EE4E9"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30" w:history="1">
              <w:r w:rsidR="00784D3C" w:rsidRPr="00784D3C">
                <w:rPr>
                  <w:rStyle w:val="ab"/>
                  <w:rFonts w:asciiTheme="minorEastAsia" w:eastAsiaTheme="minorEastAsia" w:hAnsiTheme="minorEastAsia"/>
                  <w:sz w:val="18"/>
                  <w:szCs w:val="18"/>
                </w:rPr>
                <w:t>https://tbnpay.settlebank.co.kr/v1/api/pay/cancel</w:t>
              </w:r>
            </w:hyperlink>
          </w:p>
        </w:tc>
      </w:tr>
      <w:tr w:rsidR="000E100C" w:rsidRPr="004479A7" w14:paraId="4E91265D" w14:textId="77777777" w:rsidTr="00C346F8">
        <w:trPr>
          <w:trHeight w:val="525"/>
          <w:jc w:val="center"/>
        </w:trPr>
        <w:tc>
          <w:tcPr>
            <w:tcW w:w="2787" w:type="dxa"/>
            <w:vAlign w:val="center"/>
          </w:tcPr>
          <w:p w14:paraId="3E7181DA"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238F6136"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31" w:history="1">
              <w:r w:rsidR="00784D3C" w:rsidRPr="00784D3C">
                <w:rPr>
                  <w:rStyle w:val="ab"/>
                  <w:rFonts w:asciiTheme="minorEastAsia" w:eastAsiaTheme="minorEastAsia" w:hAnsiTheme="minorEastAsia"/>
                  <w:sz w:val="18"/>
                  <w:szCs w:val="18"/>
                </w:rPr>
                <w:t>http://npay.settlebank.co.kr/v1/api/pay/cancel</w:t>
              </w:r>
            </w:hyperlink>
          </w:p>
        </w:tc>
      </w:tr>
    </w:tbl>
    <w:p w14:paraId="31799E25" w14:textId="77777777" w:rsidR="000E100C" w:rsidRPr="000E100C" w:rsidRDefault="000E100C" w:rsidP="000E100C">
      <w:pPr>
        <w:pStyle w:val="cq11"/>
        <w:ind w:left="440"/>
      </w:pPr>
    </w:p>
    <w:p w14:paraId="21B4BB8C" w14:textId="77777777" w:rsidR="00554996" w:rsidRDefault="00554996" w:rsidP="00554996">
      <w:pPr>
        <w:pStyle w:val="2"/>
      </w:pPr>
      <w:bookmarkStart w:id="46" w:name="_Toc134516416"/>
      <w:r>
        <w:rPr>
          <w:rFonts w:hint="eastAsia"/>
        </w:rPr>
        <w:t xml:space="preserve">Request </w:t>
      </w:r>
      <w:r>
        <w:t xml:space="preserve">(Merchant -&gt; </w:t>
      </w:r>
      <w:proofErr w:type="spellStart"/>
      <w:r>
        <w:t>Hecto</w:t>
      </w:r>
      <w:proofErr w:type="spellEnd"/>
      <w:r>
        <w:t xml:space="preserve"> Financial)</w:t>
      </w:r>
      <w:bookmarkEnd w:id="46"/>
    </w:p>
    <w:p w14:paraId="2D8BB5FD"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17632B5E" w14:textId="77777777" w:rsidTr="00C346F8">
        <w:trPr>
          <w:trHeight w:val="510"/>
          <w:jc w:val="center"/>
        </w:trPr>
        <w:tc>
          <w:tcPr>
            <w:tcW w:w="1469" w:type="dxa"/>
            <w:shd w:val="clear" w:color="auto" w:fill="D9D9D9" w:themeFill="background1" w:themeFillShade="D9"/>
            <w:vAlign w:val="center"/>
          </w:tcPr>
          <w:p w14:paraId="63D1735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7543A96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3FC790F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66122462"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610AA1B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6FEAA25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F924A0" w:rsidRPr="004479A7" w14:paraId="50164C61" w14:textId="77777777" w:rsidTr="00C346F8">
        <w:trPr>
          <w:jc w:val="center"/>
        </w:trPr>
        <w:tc>
          <w:tcPr>
            <w:tcW w:w="1469" w:type="dxa"/>
            <w:shd w:val="clear" w:color="auto" w:fill="auto"/>
          </w:tcPr>
          <w:p w14:paraId="52837284"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17CD02BB"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2EEE6C11" w14:textId="77777777" w:rsidR="00F924A0" w:rsidRPr="004479A7" w:rsidRDefault="00885C46" w:rsidP="00F924A0">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F924A0">
              <w:rPr>
                <w:rFonts w:asciiTheme="minorEastAsia" w:eastAsiaTheme="minorEastAsia" w:hAnsiTheme="minorEastAsia" w:hint="eastAsia"/>
                <w:sz w:val="18"/>
                <w:szCs w:val="18"/>
              </w:rPr>
              <w:t>Information code</w:t>
            </w:r>
          </w:p>
        </w:tc>
        <w:tc>
          <w:tcPr>
            <w:tcW w:w="1275" w:type="dxa"/>
            <w:shd w:val="clear" w:color="auto" w:fill="auto"/>
          </w:tcPr>
          <w:p w14:paraId="0BB4A17E"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2BA42608"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5353D0C7" w14:textId="77777777" w:rsidR="00F924A0" w:rsidRDefault="00F924A0" w:rsidP="00F924A0">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RT0W</w:t>
            </w:r>
            <w:r w:rsidRPr="00F924A0">
              <w:rPr>
                <w:rFonts w:asciiTheme="minorEastAsia" w:eastAsiaTheme="minorEastAsia" w:hAnsiTheme="minorEastAsia" w:cstheme="majorBidi"/>
                <w:sz w:val="18"/>
                <w:szCs w:val="18"/>
              </w:rPr>
              <w:t>_1.0”</w:t>
            </w:r>
          </w:p>
          <w:p w14:paraId="517D5442" w14:textId="77777777" w:rsidR="00F924A0" w:rsidRPr="00387A71" w:rsidRDefault="00F924A0" w:rsidP="00F924A0">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77B97EF4" w14:textId="77777777" w:rsidTr="00C346F8">
        <w:tblPrEx>
          <w:jc w:val="left"/>
        </w:tblPrEx>
        <w:tc>
          <w:tcPr>
            <w:tcW w:w="1469" w:type="dxa"/>
          </w:tcPr>
          <w:p w14:paraId="027D0E5E"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129CD98F"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2652F947"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5831D75B"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0B1FB19A"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9ED17DE"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BE2330" w:rsidRPr="00607BB4" w14:paraId="6B7D58CA" w14:textId="77777777" w:rsidTr="00C346F8">
        <w:tblPrEx>
          <w:jc w:val="left"/>
        </w:tblPrEx>
        <w:tc>
          <w:tcPr>
            <w:tcW w:w="1469" w:type="dxa"/>
          </w:tcPr>
          <w:p w14:paraId="224858A5" w14:textId="77777777" w:rsidR="00BE2330" w:rsidRPr="004479A7" w:rsidRDefault="00BE2330" w:rsidP="00BE233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mchtTrdNo</w:t>
            </w:r>
            <w:proofErr w:type="spellEnd"/>
          </w:p>
        </w:tc>
        <w:tc>
          <w:tcPr>
            <w:tcW w:w="1559" w:type="dxa"/>
          </w:tcPr>
          <w:p w14:paraId="4C7D6B1C"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028301B8"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Merchant </w:t>
            </w:r>
            <w:r>
              <w:rPr>
                <w:rFonts w:asciiTheme="minorEastAsia" w:eastAsiaTheme="minorEastAsia" w:hAnsiTheme="minorEastAsia"/>
                <w:sz w:val="18"/>
                <w:szCs w:val="18"/>
              </w:rPr>
              <w:t xml:space="preserve">cancellation </w:t>
            </w:r>
            <w:r>
              <w:rPr>
                <w:rFonts w:asciiTheme="minorEastAsia" w:eastAsiaTheme="minorEastAsia" w:hAnsiTheme="minorEastAsia" w:hint="eastAsia"/>
                <w:sz w:val="18"/>
                <w:szCs w:val="18"/>
              </w:rPr>
              <w:t>order number</w:t>
            </w:r>
          </w:p>
          <w:p w14:paraId="76E59C93"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p w14:paraId="61B49E1A" w14:textId="77777777" w:rsidR="00BE2330" w:rsidRPr="00BE2330" w:rsidRDefault="00BE2330" w:rsidP="00BE2330">
            <w:pPr>
              <w:rPr>
                <w:rFonts w:asciiTheme="minorEastAsia" w:eastAsiaTheme="minorEastAsia" w:hAnsiTheme="minorEastAsia"/>
                <w:b/>
                <w:sz w:val="18"/>
                <w:szCs w:val="18"/>
              </w:rPr>
            </w:pPr>
            <w:r w:rsidRPr="00BE2330">
              <w:rPr>
                <w:rFonts w:asciiTheme="minorEastAsia" w:eastAsiaTheme="minorEastAsia" w:hAnsiTheme="minorEastAsia"/>
                <w:b/>
                <w:color w:val="FF0000"/>
                <w:sz w:val="18"/>
                <w:szCs w:val="18"/>
              </w:rPr>
              <w:t>Not the number for the original transaction, but the order number of cancellation request</w:t>
            </w:r>
          </w:p>
        </w:tc>
        <w:tc>
          <w:tcPr>
            <w:tcW w:w="1275" w:type="dxa"/>
          </w:tcPr>
          <w:p w14:paraId="69222F2C"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5F78A21E"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1F051C2"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"OID201902210001"</w:t>
            </w:r>
          </w:p>
        </w:tc>
      </w:tr>
      <w:tr w:rsidR="002247DF" w:rsidRPr="00607BB4" w14:paraId="61BE429A" w14:textId="77777777" w:rsidTr="00C346F8">
        <w:tblPrEx>
          <w:jc w:val="left"/>
        </w:tblPrEx>
        <w:tc>
          <w:tcPr>
            <w:tcW w:w="1469" w:type="dxa"/>
          </w:tcPr>
          <w:p w14:paraId="42C42B01" w14:textId="77777777" w:rsidR="002247DF" w:rsidRPr="004479A7" w:rsidRDefault="002247DF" w:rsidP="002247DF">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mchtCustId</w:t>
            </w:r>
            <w:proofErr w:type="spellEnd"/>
          </w:p>
        </w:tc>
        <w:tc>
          <w:tcPr>
            <w:tcW w:w="1559" w:type="dxa"/>
          </w:tcPr>
          <w:p w14:paraId="7AB2954F"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3016F0A3"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7B1A5748" w14:textId="77777777" w:rsidR="002247DF" w:rsidRPr="004479A7" w:rsidRDefault="002247DF" w:rsidP="002247DF">
            <w:pPr>
              <w:rPr>
                <w:rFonts w:asciiTheme="minorEastAsia" w:eastAsiaTheme="minorEastAsia" w:hAnsiTheme="minorEastAsia"/>
                <w:sz w:val="18"/>
                <w:szCs w:val="18"/>
              </w:rPr>
            </w:pPr>
            <w:r w:rsidRPr="002247DF">
              <w:rPr>
                <w:rFonts w:asciiTheme="minorEastAsia" w:eastAsiaTheme="minorEastAsia" w:hAnsiTheme="minorEastAsia"/>
                <w:b/>
                <w:color w:val="FF0000"/>
                <w:sz w:val="18"/>
                <w:szCs w:val="18"/>
              </w:rPr>
              <w:t>AES Encryption</w:t>
            </w:r>
          </w:p>
        </w:tc>
        <w:tc>
          <w:tcPr>
            <w:tcW w:w="1275" w:type="dxa"/>
          </w:tcPr>
          <w:p w14:paraId="3C935C98"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7C53FB5F"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CDF68A4" w14:textId="77777777" w:rsidR="002247DF" w:rsidRPr="00607BB4" w:rsidRDefault="002247DF" w:rsidP="002247DF">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0E100C" w:rsidRPr="00607BB4" w14:paraId="04533665" w14:textId="77777777" w:rsidTr="00C346F8">
        <w:tblPrEx>
          <w:jc w:val="left"/>
        </w:tblPrEx>
        <w:tc>
          <w:tcPr>
            <w:tcW w:w="1469" w:type="dxa"/>
          </w:tcPr>
          <w:p w14:paraId="5B0E04C8" w14:textId="77777777" w:rsidR="000E100C" w:rsidRPr="004479A7" w:rsidRDefault="00784D3C" w:rsidP="00C346F8">
            <w:pPr>
              <w:rPr>
                <w:rFonts w:asciiTheme="minorEastAsia" w:eastAsiaTheme="minorEastAsia" w:hAnsiTheme="minorEastAsia" w:cstheme="majorBidi"/>
                <w:sz w:val="18"/>
                <w:szCs w:val="18"/>
              </w:rPr>
            </w:pPr>
            <w:proofErr w:type="spellStart"/>
            <w:r w:rsidRPr="00784D3C">
              <w:rPr>
                <w:rFonts w:asciiTheme="minorEastAsia" w:eastAsiaTheme="minorEastAsia" w:hAnsiTheme="minorEastAsia" w:cstheme="majorBidi"/>
                <w:sz w:val="18"/>
                <w:szCs w:val="18"/>
              </w:rPr>
              <w:t>mchtTrdDt</w:t>
            </w:r>
            <w:proofErr w:type="spellEnd"/>
          </w:p>
        </w:tc>
        <w:tc>
          <w:tcPr>
            <w:tcW w:w="1559" w:type="dxa"/>
          </w:tcPr>
          <w:p w14:paraId="43DA49A4" w14:textId="77777777" w:rsidR="000E100C" w:rsidRPr="004479A7" w:rsidRDefault="00784D3C"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Cancellation Order Date</w:t>
            </w:r>
          </w:p>
        </w:tc>
        <w:tc>
          <w:tcPr>
            <w:tcW w:w="2496" w:type="dxa"/>
          </w:tcPr>
          <w:p w14:paraId="28480261" w14:textId="77777777" w:rsidR="000E100C" w:rsidRPr="004479A7" w:rsidRDefault="00784D3C" w:rsidP="00C346F8">
            <w:pPr>
              <w:rPr>
                <w:rFonts w:asciiTheme="minorEastAsia" w:eastAsiaTheme="minorEastAsia" w:hAnsiTheme="minorEastAsia"/>
                <w:sz w:val="18"/>
                <w:szCs w:val="18"/>
              </w:rPr>
            </w:pPr>
            <w:proofErr w:type="spellStart"/>
            <w:r w:rsidRPr="00784D3C">
              <w:rPr>
                <w:rFonts w:asciiTheme="minorEastAsia" w:eastAsiaTheme="minorEastAsia" w:hAnsiTheme="minorEastAsia"/>
                <w:sz w:val="18"/>
                <w:szCs w:val="18"/>
              </w:rPr>
              <w:t>yyyyMMdd</w:t>
            </w:r>
            <w:proofErr w:type="spellEnd"/>
          </w:p>
        </w:tc>
        <w:tc>
          <w:tcPr>
            <w:tcW w:w="1275" w:type="dxa"/>
          </w:tcPr>
          <w:p w14:paraId="6D9008FE" w14:textId="77777777" w:rsidR="000E100C" w:rsidRPr="004479A7" w:rsidRDefault="00784D3C"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N(8)</w:t>
            </w:r>
          </w:p>
        </w:tc>
        <w:tc>
          <w:tcPr>
            <w:tcW w:w="993" w:type="dxa"/>
          </w:tcPr>
          <w:p w14:paraId="49B5FC99"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5A84B07" w14:textId="77777777" w:rsidR="000E100C" w:rsidRPr="00607BB4" w:rsidRDefault="00784D3C" w:rsidP="00C346F8">
            <w:pPr>
              <w:rPr>
                <w:rFonts w:asciiTheme="minorEastAsia" w:eastAsiaTheme="minorEastAsia" w:hAnsiTheme="minorEastAsia" w:cstheme="majorBidi"/>
                <w:sz w:val="18"/>
                <w:szCs w:val="18"/>
              </w:rPr>
            </w:pPr>
            <w:r w:rsidRPr="00784D3C">
              <w:rPr>
                <w:rFonts w:asciiTheme="minorEastAsia" w:eastAsiaTheme="minorEastAsia" w:hAnsiTheme="minorEastAsia" w:cstheme="majorBidi" w:hint="eastAsia"/>
                <w:sz w:val="18"/>
                <w:szCs w:val="18"/>
              </w:rPr>
              <w:t>“</w:t>
            </w:r>
            <w:r w:rsidRPr="00784D3C">
              <w:rPr>
                <w:rFonts w:asciiTheme="minorEastAsia" w:eastAsiaTheme="minorEastAsia" w:hAnsiTheme="minorEastAsia" w:cstheme="majorBidi"/>
                <w:sz w:val="18"/>
                <w:szCs w:val="18"/>
              </w:rPr>
              <w:t>20191231”</w:t>
            </w:r>
          </w:p>
        </w:tc>
      </w:tr>
      <w:tr w:rsidR="000E100C" w:rsidRPr="00607BB4" w14:paraId="4F31D1FD" w14:textId="77777777" w:rsidTr="00C346F8">
        <w:tblPrEx>
          <w:jc w:val="left"/>
        </w:tblPrEx>
        <w:tc>
          <w:tcPr>
            <w:tcW w:w="1469" w:type="dxa"/>
          </w:tcPr>
          <w:p w14:paraId="075A74EC" w14:textId="77777777" w:rsidR="000E100C" w:rsidRPr="004479A7" w:rsidRDefault="00784D3C" w:rsidP="00C346F8">
            <w:pPr>
              <w:rPr>
                <w:rFonts w:asciiTheme="minorEastAsia" w:eastAsiaTheme="minorEastAsia" w:hAnsiTheme="minorEastAsia" w:cstheme="majorBidi"/>
                <w:sz w:val="18"/>
                <w:szCs w:val="18"/>
              </w:rPr>
            </w:pPr>
            <w:proofErr w:type="spellStart"/>
            <w:r w:rsidRPr="00784D3C">
              <w:rPr>
                <w:rFonts w:asciiTheme="minorEastAsia" w:eastAsiaTheme="minorEastAsia" w:hAnsiTheme="minorEastAsia" w:cstheme="majorBidi"/>
                <w:sz w:val="18"/>
                <w:szCs w:val="18"/>
              </w:rPr>
              <w:t>mchtTrdTm</w:t>
            </w:r>
            <w:proofErr w:type="spellEnd"/>
          </w:p>
        </w:tc>
        <w:tc>
          <w:tcPr>
            <w:tcW w:w="1559" w:type="dxa"/>
          </w:tcPr>
          <w:p w14:paraId="34442600" w14:textId="77777777" w:rsidR="000E100C" w:rsidRPr="004479A7" w:rsidRDefault="00784D3C"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Cancellation Order Time</w:t>
            </w:r>
          </w:p>
        </w:tc>
        <w:tc>
          <w:tcPr>
            <w:tcW w:w="2496" w:type="dxa"/>
          </w:tcPr>
          <w:p w14:paraId="3572A48B" w14:textId="77777777" w:rsidR="000E100C" w:rsidRPr="004479A7" w:rsidRDefault="00784D3C" w:rsidP="00C346F8">
            <w:pPr>
              <w:rPr>
                <w:rFonts w:asciiTheme="minorEastAsia" w:eastAsiaTheme="minorEastAsia" w:hAnsiTheme="minorEastAsia"/>
                <w:sz w:val="18"/>
                <w:szCs w:val="18"/>
              </w:rPr>
            </w:pPr>
            <w:r w:rsidRPr="00784D3C">
              <w:rPr>
                <w:rFonts w:asciiTheme="minorEastAsia" w:eastAsiaTheme="minorEastAsia" w:hAnsiTheme="minorEastAsia"/>
                <w:sz w:val="18"/>
                <w:szCs w:val="18"/>
              </w:rPr>
              <w:t>HH24MISS</w:t>
            </w:r>
          </w:p>
        </w:tc>
        <w:tc>
          <w:tcPr>
            <w:tcW w:w="1275" w:type="dxa"/>
          </w:tcPr>
          <w:p w14:paraId="0A1F3A79" w14:textId="77777777" w:rsidR="000E100C" w:rsidRPr="004479A7" w:rsidRDefault="00784D3C"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N(6)</w:t>
            </w:r>
          </w:p>
        </w:tc>
        <w:tc>
          <w:tcPr>
            <w:tcW w:w="993" w:type="dxa"/>
          </w:tcPr>
          <w:p w14:paraId="6B12DC7E"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DA1B1E1" w14:textId="77777777" w:rsidR="000E100C" w:rsidRPr="00607BB4" w:rsidRDefault="00784D3C" w:rsidP="00784D3C">
            <w:pPr>
              <w:rPr>
                <w:rFonts w:asciiTheme="minorEastAsia" w:eastAsiaTheme="minorEastAsia" w:hAnsiTheme="minorEastAsia" w:cstheme="majorBidi"/>
                <w:sz w:val="18"/>
                <w:szCs w:val="18"/>
              </w:rPr>
            </w:pPr>
            <w:r w:rsidRPr="00784D3C">
              <w:rPr>
                <w:rFonts w:asciiTheme="minorEastAsia" w:eastAsiaTheme="minorEastAsia" w:hAnsiTheme="minorEastAsia" w:cstheme="majorBidi" w:hint="eastAsia"/>
                <w:sz w:val="18"/>
                <w:szCs w:val="18"/>
              </w:rPr>
              <w:t>“</w:t>
            </w:r>
            <w:r w:rsidRPr="00784D3C">
              <w:rPr>
                <w:rFonts w:asciiTheme="minorEastAsia" w:eastAsiaTheme="minorEastAsia" w:hAnsiTheme="minorEastAsia" w:cstheme="majorBidi"/>
                <w:sz w:val="18"/>
                <w:szCs w:val="18"/>
              </w:rPr>
              <w:t>120000”</w:t>
            </w:r>
          </w:p>
        </w:tc>
      </w:tr>
      <w:tr w:rsidR="003D5A9A" w:rsidRPr="00607BB4" w14:paraId="78736034" w14:textId="77777777" w:rsidTr="00C346F8">
        <w:tblPrEx>
          <w:jc w:val="left"/>
        </w:tblPrEx>
        <w:tc>
          <w:tcPr>
            <w:tcW w:w="1469" w:type="dxa"/>
          </w:tcPr>
          <w:p w14:paraId="4551BB2A" w14:textId="77777777" w:rsidR="003D5A9A" w:rsidRPr="004479A7" w:rsidRDefault="003D5A9A" w:rsidP="003D5A9A">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lastRenderedPageBreak/>
              <w:t>trdAmt</w:t>
            </w:r>
            <w:proofErr w:type="spellEnd"/>
          </w:p>
        </w:tc>
        <w:tc>
          <w:tcPr>
            <w:tcW w:w="1559" w:type="dxa"/>
          </w:tcPr>
          <w:p w14:paraId="6B861571"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w:t>
            </w:r>
          </w:p>
        </w:tc>
        <w:tc>
          <w:tcPr>
            <w:tcW w:w="2496" w:type="dxa"/>
          </w:tcPr>
          <w:p w14:paraId="11F1926E"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Cancelled transaction amount or partial cancelled amount</w:t>
            </w:r>
          </w:p>
        </w:tc>
        <w:tc>
          <w:tcPr>
            <w:tcW w:w="1275" w:type="dxa"/>
          </w:tcPr>
          <w:p w14:paraId="7B8B3B88"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2777CBBD" w14:textId="77777777" w:rsidR="003D5A9A" w:rsidRPr="004479A7" w:rsidRDefault="003D5A9A" w:rsidP="003D5A9A">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9CFEAE7" w14:textId="77777777" w:rsidR="003D5A9A" w:rsidRPr="00607BB4" w:rsidRDefault="003D5A9A" w:rsidP="003D5A9A">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0B686F" w:rsidRPr="00607BB4" w14:paraId="2421CBD2" w14:textId="77777777" w:rsidTr="00C346F8">
        <w:tblPrEx>
          <w:jc w:val="left"/>
        </w:tblPrEx>
        <w:tc>
          <w:tcPr>
            <w:tcW w:w="1469" w:type="dxa"/>
          </w:tcPr>
          <w:p w14:paraId="7D3EA53F" w14:textId="77777777" w:rsidR="000B686F" w:rsidRPr="004479A7" w:rsidRDefault="000B686F" w:rsidP="000B686F">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custAcntSumry</w:t>
            </w:r>
            <w:proofErr w:type="spellEnd"/>
          </w:p>
        </w:tc>
        <w:tc>
          <w:tcPr>
            <w:tcW w:w="1559" w:type="dxa"/>
          </w:tcPr>
          <w:p w14:paraId="6756538D"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Bank Code Content</w:t>
            </w:r>
          </w:p>
        </w:tc>
        <w:tc>
          <w:tcPr>
            <w:tcW w:w="2496" w:type="dxa"/>
          </w:tcPr>
          <w:p w14:paraId="75D03730"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Code name that will be on the customer</w:t>
            </w:r>
            <w:r>
              <w:rPr>
                <w:rFonts w:asciiTheme="minorEastAsia" w:eastAsiaTheme="minorEastAsia" w:hAnsiTheme="minorEastAsia"/>
                <w:sz w:val="18"/>
                <w:szCs w:val="18"/>
              </w:rPr>
              <w:t xml:space="preserve">’s account </w:t>
            </w:r>
            <w:r w:rsidRPr="000B686F">
              <w:rPr>
                <w:rFonts w:asciiTheme="minorEastAsia" w:eastAsiaTheme="minorEastAsia" w:hAnsiTheme="minorEastAsia"/>
                <w:b/>
                <w:sz w:val="18"/>
                <w:szCs w:val="18"/>
              </w:rPr>
              <w:t>(Korean 3 byte)</w:t>
            </w:r>
          </w:p>
        </w:tc>
        <w:tc>
          <w:tcPr>
            <w:tcW w:w="1275" w:type="dxa"/>
          </w:tcPr>
          <w:p w14:paraId="4FE22D04" w14:textId="77777777" w:rsidR="000B686F" w:rsidRPr="004479A7" w:rsidRDefault="000B686F"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AN(30)</w:t>
            </w:r>
          </w:p>
        </w:tc>
        <w:tc>
          <w:tcPr>
            <w:tcW w:w="993" w:type="dxa"/>
          </w:tcPr>
          <w:p w14:paraId="32E5C09B" w14:textId="77777777" w:rsidR="000B686F" w:rsidRPr="004479A7" w:rsidRDefault="000B686F" w:rsidP="000B686F">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31ABF18" w14:textId="77777777" w:rsidR="000B686F" w:rsidRPr="004479A7" w:rsidRDefault="000B686F" w:rsidP="000B686F">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 xml:space="preserve">“Hong </w:t>
            </w:r>
            <w:proofErr w:type="spellStart"/>
            <w:r>
              <w:rPr>
                <w:rFonts w:asciiTheme="minorEastAsia" w:eastAsiaTheme="minorEastAsia" w:hAnsiTheme="minorEastAsia"/>
                <w:sz w:val="18"/>
                <w:szCs w:val="18"/>
              </w:rPr>
              <w:t>Gildong</w:t>
            </w:r>
            <w:proofErr w:type="spellEnd"/>
            <w:r>
              <w:rPr>
                <w:rFonts w:asciiTheme="minorEastAsia" w:eastAsiaTheme="minorEastAsia" w:hAnsiTheme="minorEastAsia"/>
                <w:sz w:val="18"/>
                <w:szCs w:val="18"/>
              </w:rPr>
              <w:t>” (in Korean)</w:t>
            </w:r>
          </w:p>
        </w:tc>
      </w:tr>
      <w:tr w:rsidR="000B686F" w:rsidRPr="00607BB4" w14:paraId="52280322" w14:textId="77777777" w:rsidTr="00C346F8">
        <w:tblPrEx>
          <w:jc w:val="left"/>
        </w:tblPrEx>
        <w:tc>
          <w:tcPr>
            <w:tcW w:w="1469" w:type="dxa"/>
          </w:tcPr>
          <w:p w14:paraId="3F94F16F" w14:textId="77777777" w:rsidR="000B686F" w:rsidRPr="004479A7" w:rsidRDefault="000B686F" w:rsidP="000B686F">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splAmt</w:t>
            </w:r>
            <w:proofErr w:type="spellEnd"/>
          </w:p>
        </w:tc>
        <w:tc>
          <w:tcPr>
            <w:tcW w:w="1559" w:type="dxa"/>
          </w:tcPr>
          <w:p w14:paraId="4FFF075D"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Supply Price</w:t>
            </w:r>
          </w:p>
        </w:tc>
        <w:tc>
          <w:tcPr>
            <w:tcW w:w="2496" w:type="dxa"/>
          </w:tcPr>
          <w:p w14:paraId="05CA650A"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Supply price</w:t>
            </w:r>
          </w:p>
        </w:tc>
        <w:tc>
          <w:tcPr>
            <w:tcW w:w="1275" w:type="dxa"/>
          </w:tcPr>
          <w:p w14:paraId="4092D37A" w14:textId="77777777" w:rsidR="000B686F" w:rsidRPr="004479A7" w:rsidRDefault="000B686F"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5BC7B48D" w14:textId="77777777" w:rsidR="000B686F" w:rsidRPr="004479A7" w:rsidRDefault="000B686F" w:rsidP="000B686F">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7667F22" w14:textId="77777777" w:rsidR="000B686F" w:rsidRPr="00607BB4" w:rsidRDefault="000B686F" w:rsidP="000B686F">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w:t>
            </w:r>
            <w:r>
              <w:rPr>
                <w:rFonts w:asciiTheme="minorEastAsia" w:eastAsiaTheme="minorEastAsia" w:hAnsiTheme="minorEastAsia" w:cstheme="majorBidi"/>
                <w:sz w:val="18"/>
                <w:szCs w:val="18"/>
              </w:rPr>
              <w:t>91</w:t>
            </w:r>
            <w:r w:rsidRPr="001A7263">
              <w:rPr>
                <w:rFonts w:asciiTheme="minorEastAsia" w:eastAsiaTheme="minorEastAsia" w:hAnsiTheme="minorEastAsia" w:cstheme="majorBidi"/>
                <w:sz w:val="18"/>
                <w:szCs w:val="18"/>
              </w:rPr>
              <w:t>0"</w:t>
            </w:r>
          </w:p>
        </w:tc>
      </w:tr>
      <w:tr w:rsidR="000B686F" w:rsidRPr="00607BB4" w14:paraId="3D851ED4" w14:textId="77777777" w:rsidTr="00C346F8">
        <w:tblPrEx>
          <w:jc w:val="left"/>
        </w:tblPrEx>
        <w:tc>
          <w:tcPr>
            <w:tcW w:w="1469" w:type="dxa"/>
          </w:tcPr>
          <w:p w14:paraId="640D09A3" w14:textId="77777777" w:rsidR="000B686F" w:rsidRPr="004479A7" w:rsidRDefault="000B686F" w:rsidP="000B686F">
            <w:pPr>
              <w:rPr>
                <w:rFonts w:asciiTheme="minorEastAsia" w:eastAsiaTheme="minorEastAsia" w:hAnsiTheme="minorEastAsia" w:cstheme="majorBidi"/>
                <w:sz w:val="18"/>
                <w:szCs w:val="18"/>
              </w:rPr>
            </w:pPr>
            <w:r w:rsidRPr="00024730">
              <w:rPr>
                <w:rFonts w:asciiTheme="minorEastAsia" w:eastAsiaTheme="minorEastAsia" w:hAnsiTheme="minorEastAsia" w:cstheme="majorBidi"/>
                <w:sz w:val="18"/>
                <w:szCs w:val="18"/>
              </w:rPr>
              <w:t>vat</w:t>
            </w:r>
          </w:p>
        </w:tc>
        <w:tc>
          <w:tcPr>
            <w:tcW w:w="1559" w:type="dxa"/>
          </w:tcPr>
          <w:p w14:paraId="6337ADB2"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VAT</w:t>
            </w:r>
          </w:p>
        </w:tc>
        <w:tc>
          <w:tcPr>
            <w:tcW w:w="2496" w:type="dxa"/>
          </w:tcPr>
          <w:p w14:paraId="6A0F6CB0"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VAT</w:t>
            </w:r>
          </w:p>
        </w:tc>
        <w:tc>
          <w:tcPr>
            <w:tcW w:w="1275" w:type="dxa"/>
          </w:tcPr>
          <w:p w14:paraId="6CC992C5" w14:textId="77777777" w:rsidR="000B686F" w:rsidRPr="004479A7" w:rsidRDefault="000B686F"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0C1092EB" w14:textId="77777777" w:rsidR="000B686F" w:rsidRPr="004479A7" w:rsidRDefault="000B686F" w:rsidP="000B686F">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2E104E1" w14:textId="77777777" w:rsidR="000B686F" w:rsidRPr="00607BB4" w:rsidRDefault="000B686F" w:rsidP="000B686F">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"90</w:t>
            </w:r>
            <w:r w:rsidRPr="001A7263">
              <w:rPr>
                <w:rFonts w:asciiTheme="minorEastAsia" w:eastAsiaTheme="minorEastAsia" w:hAnsiTheme="minorEastAsia" w:cstheme="majorBidi"/>
                <w:sz w:val="18"/>
                <w:szCs w:val="18"/>
              </w:rPr>
              <w:t>"</w:t>
            </w:r>
          </w:p>
        </w:tc>
      </w:tr>
      <w:tr w:rsidR="000B686F" w:rsidRPr="00607BB4" w14:paraId="4037D181" w14:textId="77777777" w:rsidTr="00C346F8">
        <w:tblPrEx>
          <w:jc w:val="left"/>
        </w:tblPrEx>
        <w:tc>
          <w:tcPr>
            <w:tcW w:w="1469" w:type="dxa"/>
          </w:tcPr>
          <w:p w14:paraId="36FC84DB" w14:textId="77777777" w:rsidR="000B686F" w:rsidRPr="004479A7" w:rsidRDefault="000B686F" w:rsidP="000B686F">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svcAmt</w:t>
            </w:r>
            <w:proofErr w:type="spellEnd"/>
          </w:p>
        </w:tc>
        <w:tc>
          <w:tcPr>
            <w:tcW w:w="1559" w:type="dxa"/>
          </w:tcPr>
          <w:p w14:paraId="1081973C"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Service Charge</w:t>
            </w:r>
          </w:p>
        </w:tc>
        <w:tc>
          <w:tcPr>
            <w:tcW w:w="2496" w:type="dxa"/>
          </w:tcPr>
          <w:p w14:paraId="56938BD2"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Service charge</w:t>
            </w:r>
          </w:p>
        </w:tc>
        <w:tc>
          <w:tcPr>
            <w:tcW w:w="1275" w:type="dxa"/>
          </w:tcPr>
          <w:p w14:paraId="7567EBE0" w14:textId="77777777" w:rsidR="000B686F" w:rsidRPr="004479A7" w:rsidRDefault="000B686F"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2ED0E27E" w14:textId="77777777" w:rsidR="000B686F" w:rsidRPr="004479A7" w:rsidRDefault="000B686F" w:rsidP="000B686F">
            <w:pPr>
              <w:pStyle w:val="Default"/>
              <w:jc w:val="center"/>
              <w:rPr>
                <w:rFonts w:asciiTheme="minorEastAsia" w:eastAsiaTheme="minorEastAsia" w:hAnsiTheme="minorEastAsia"/>
                <w:sz w:val="18"/>
                <w:szCs w:val="18"/>
              </w:rPr>
            </w:pPr>
            <w:r w:rsidRPr="0002473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E8DC7D4" w14:textId="77777777" w:rsidR="000B686F" w:rsidRPr="00607BB4" w:rsidRDefault="000B686F" w:rsidP="000B686F">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"0"</w:t>
            </w:r>
          </w:p>
        </w:tc>
      </w:tr>
      <w:tr w:rsidR="00820AD4" w:rsidRPr="00607BB4" w14:paraId="154A695D" w14:textId="77777777" w:rsidTr="009C1176">
        <w:tblPrEx>
          <w:jc w:val="left"/>
        </w:tblPrEx>
        <w:tc>
          <w:tcPr>
            <w:tcW w:w="1469" w:type="dxa"/>
          </w:tcPr>
          <w:p w14:paraId="386D1243" w14:textId="77777777" w:rsidR="00820AD4" w:rsidRPr="004479A7" w:rsidRDefault="00820AD4" w:rsidP="00820AD4">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trdNo</w:t>
            </w:r>
            <w:proofErr w:type="spellEnd"/>
          </w:p>
        </w:tc>
        <w:tc>
          <w:tcPr>
            <w:tcW w:w="1559" w:type="dxa"/>
          </w:tcPr>
          <w:p w14:paraId="4B626A5B" w14:textId="77777777" w:rsidR="00820AD4" w:rsidRPr="004479A7" w:rsidRDefault="006F5900" w:rsidP="00820AD4">
            <w:pPr>
              <w:rPr>
                <w:rFonts w:asciiTheme="minorEastAsia" w:eastAsiaTheme="minorEastAsia" w:hAnsiTheme="minorEastAsia"/>
                <w:sz w:val="18"/>
                <w:szCs w:val="18"/>
              </w:rPr>
            </w:pPr>
            <w:r>
              <w:rPr>
                <w:rFonts w:asciiTheme="minorEastAsia" w:eastAsiaTheme="minorEastAsia" w:hAnsiTheme="minorEastAsia"/>
                <w:sz w:val="18"/>
                <w:szCs w:val="18"/>
              </w:rPr>
              <w:t xml:space="preserve">Original </w:t>
            </w:r>
            <w:r w:rsidR="00820AD4">
              <w:rPr>
                <w:rFonts w:asciiTheme="minorEastAsia" w:eastAsiaTheme="minorEastAsia" w:hAnsiTheme="minorEastAsia" w:hint="eastAsia"/>
                <w:sz w:val="18"/>
                <w:szCs w:val="18"/>
              </w:rPr>
              <w:t>Transaction Number</w:t>
            </w:r>
          </w:p>
        </w:tc>
        <w:tc>
          <w:tcPr>
            <w:tcW w:w="2496" w:type="dxa"/>
          </w:tcPr>
          <w:p w14:paraId="199712FB" w14:textId="77777777" w:rsidR="00820AD4" w:rsidRPr="004479A7" w:rsidRDefault="00820AD4" w:rsidP="00820AD4">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Pr>
                <w:rFonts w:asciiTheme="minorEastAsia" w:eastAsiaTheme="minorEastAsia" w:hAnsiTheme="minorEastAsia" w:hint="eastAsia"/>
                <w:sz w:val="18"/>
                <w:szCs w:val="18"/>
              </w:rPr>
              <w:t>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53BFEC91" w14:textId="77777777" w:rsidR="00820AD4" w:rsidRPr="004479A7" w:rsidRDefault="00820AD4" w:rsidP="00820AD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tcPr>
          <w:p w14:paraId="04E35829" w14:textId="77777777" w:rsidR="00820AD4" w:rsidRPr="004479A7" w:rsidRDefault="00820AD4" w:rsidP="00820AD4">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14:paraId="20B9DC70" w14:textId="77777777" w:rsidR="00820AD4" w:rsidRPr="00607BB4" w:rsidRDefault="00820AD4" w:rsidP="00820AD4">
            <w:pPr>
              <w:rPr>
                <w:rFonts w:asciiTheme="minorEastAsia" w:eastAsiaTheme="minorEastAsia" w:hAnsiTheme="minorEastAsia" w:cstheme="majorBidi"/>
                <w:sz w:val="18"/>
                <w:szCs w:val="18"/>
              </w:rPr>
            </w:pPr>
            <w:r w:rsidRPr="00820AD4">
              <w:rPr>
                <w:rFonts w:asciiTheme="minorEastAsia" w:eastAsiaTheme="minorEastAsia" w:hAnsiTheme="minorEastAsia" w:cstheme="majorBidi"/>
                <w:sz w:val="18"/>
                <w:szCs w:val="18"/>
              </w:rPr>
              <w:t>"SFP_FIRM12345676709"</w:t>
            </w:r>
          </w:p>
        </w:tc>
      </w:tr>
      <w:tr w:rsidR="002247DF" w:rsidRPr="00607BB4" w14:paraId="6C22139A" w14:textId="77777777" w:rsidTr="009C1176">
        <w:tblPrEx>
          <w:jc w:val="left"/>
        </w:tblPrEx>
        <w:tc>
          <w:tcPr>
            <w:tcW w:w="1469" w:type="dxa"/>
          </w:tcPr>
          <w:p w14:paraId="62B8E2DC"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69E3F619"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496" w:type="dxa"/>
          </w:tcPr>
          <w:p w14:paraId="696517AA"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6649B4E4"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34AD6A64"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7BD756D1" w14:textId="77777777" w:rsidR="002247DF" w:rsidRPr="004479A7" w:rsidRDefault="002247DF" w:rsidP="002247DF">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F2A7DA0"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942F57" w:rsidRPr="00607BB4" w14:paraId="11AFFD4D" w14:textId="77777777" w:rsidTr="009C1176">
        <w:tblPrEx>
          <w:jc w:val="left"/>
        </w:tblPrEx>
        <w:tc>
          <w:tcPr>
            <w:tcW w:w="1469" w:type="dxa"/>
          </w:tcPr>
          <w:p w14:paraId="7256E8CA"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0B2D7251"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69873450" w14:textId="77777777" w:rsidR="00942F57" w:rsidRPr="004479A7" w:rsidRDefault="00942F57" w:rsidP="00942F5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02EEC552"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1D148F9E"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8D6560D" w14:textId="77777777" w:rsidR="00942F57" w:rsidRPr="00607BB4" w:rsidRDefault="00942F57" w:rsidP="00942F57">
            <w:pPr>
              <w:rPr>
                <w:rFonts w:asciiTheme="minorEastAsia" w:eastAsiaTheme="minorEastAsia" w:hAnsiTheme="minorEastAsia" w:cstheme="majorBidi"/>
                <w:sz w:val="18"/>
                <w:szCs w:val="18"/>
              </w:rPr>
            </w:pPr>
          </w:p>
        </w:tc>
      </w:tr>
    </w:tbl>
    <w:p w14:paraId="27953EE0" w14:textId="77777777" w:rsidR="000E100C" w:rsidRPr="000E100C" w:rsidRDefault="000E100C" w:rsidP="000E100C">
      <w:pPr>
        <w:pStyle w:val="cq11"/>
        <w:ind w:left="440"/>
      </w:pPr>
    </w:p>
    <w:p w14:paraId="2399F14A" w14:textId="77777777" w:rsidR="00D025CF" w:rsidRDefault="00CF3008">
      <w:pPr>
        <w:pStyle w:val="2"/>
      </w:pPr>
      <w:bookmarkStart w:id="47" w:name="_Toc134516417"/>
      <w:r>
        <w:rPr>
          <w:rFonts w:hint="eastAsia"/>
        </w:rPr>
        <w:t>Request Hash Code</w:t>
      </w:r>
      <w:bookmarkEnd w:id="47"/>
    </w:p>
    <w:tbl>
      <w:tblPr>
        <w:tblStyle w:val="a7"/>
        <w:tblW w:w="10406" w:type="dxa"/>
        <w:jc w:val="center"/>
        <w:tblLook w:val="04A0" w:firstRow="1" w:lastRow="0" w:firstColumn="1" w:lastColumn="0" w:noHBand="0" w:noVBand="1"/>
      </w:tblPr>
      <w:tblGrid>
        <w:gridCol w:w="1653"/>
        <w:gridCol w:w="8753"/>
      </w:tblGrid>
      <w:tr w:rsidR="000E100C" w:rsidRPr="004479A7" w14:paraId="344339E1" w14:textId="77777777" w:rsidTr="00C346F8">
        <w:trPr>
          <w:trHeight w:val="540"/>
          <w:jc w:val="center"/>
        </w:trPr>
        <w:tc>
          <w:tcPr>
            <w:tcW w:w="1653" w:type="dxa"/>
            <w:shd w:val="clear" w:color="auto" w:fill="D9D9D9" w:themeFill="background1" w:themeFillShade="D9"/>
            <w:vAlign w:val="center"/>
          </w:tcPr>
          <w:p w14:paraId="63CA7C85"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6A17F5F2"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5A8006C5" w14:textId="77777777" w:rsidTr="00C346F8">
        <w:trPr>
          <w:trHeight w:val="525"/>
          <w:jc w:val="center"/>
        </w:trPr>
        <w:tc>
          <w:tcPr>
            <w:tcW w:w="1653" w:type="dxa"/>
            <w:vAlign w:val="center"/>
          </w:tcPr>
          <w:p w14:paraId="121034F9"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12CCEBD5" w14:textId="77777777" w:rsidR="000E100C" w:rsidRPr="004479A7" w:rsidRDefault="00784D3C"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Customer ID (Plain Text) + Cancellation Order Date + Cancellation Order Time + Transaction Amount + Original Transaction Number + Authentication Key</w:t>
            </w:r>
          </w:p>
        </w:tc>
      </w:tr>
    </w:tbl>
    <w:p w14:paraId="7C909CD6" w14:textId="77777777" w:rsidR="000E100C" w:rsidRPr="000E100C" w:rsidRDefault="000E100C" w:rsidP="000E100C">
      <w:pPr>
        <w:pStyle w:val="cq11"/>
        <w:ind w:left="440"/>
      </w:pPr>
    </w:p>
    <w:p w14:paraId="52DDC5D0" w14:textId="77777777" w:rsidR="00D025CF" w:rsidRDefault="00373F91" w:rsidP="00554996">
      <w:pPr>
        <w:pStyle w:val="2"/>
      </w:pPr>
      <w:bookmarkStart w:id="48" w:name="_Toc134516418"/>
      <w:r>
        <w:rPr>
          <w:rFonts w:hint="eastAsia"/>
        </w:rPr>
        <w:t>Response (</w:t>
      </w:r>
      <w:proofErr w:type="spellStart"/>
      <w:r w:rsidRPr="00373F91">
        <w:rPr>
          <w:rFonts w:hint="eastAsia"/>
          <w:color w:val="FF0000"/>
        </w:rPr>
        <w:t>Hecto</w:t>
      </w:r>
      <w:proofErr w:type="spellEnd"/>
      <w:r w:rsidRPr="00373F91">
        <w:rPr>
          <w:rFonts w:hint="eastAsia"/>
          <w:color w:val="FF0000"/>
        </w:rPr>
        <w:t xml:space="preserve"> </w:t>
      </w:r>
      <w:r w:rsidRPr="00373F91">
        <w:rPr>
          <w:color w:val="FF0000"/>
        </w:rPr>
        <w:t>Financial</w:t>
      </w:r>
      <w:r w:rsidR="00554996" w:rsidRPr="00373F91">
        <w:rPr>
          <w:rFonts w:hint="eastAsia"/>
          <w:color w:val="FF0000"/>
        </w:rPr>
        <w:t xml:space="preserve"> -&gt; </w:t>
      </w:r>
      <w:r w:rsidRPr="00373F91">
        <w:rPr>
          <w:color w:val="FF0000"/>
        </w:rPr>
        <w:t>Merchant</w:t>
      </w:r>
      <w:r w:rsidR="00554996" w:rsidRPr="00373F91">
        <w:rPr>
          <w:rFonts w:hint="eastAsia"/>
          <w:color w:val="FF0000"/>
        </w:rPr>
        <w:t>)</w:t>
      </w:r>
      <w:bookmarkEnd w:id="48"/>
    </w:p>
    <w:p w14:paraId="20FA9102"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78FFAA77" w14:textId="77777777" w:rsidTr="00C346F8">
        <w:trPr>
          <w:trHeight w:val="510"/>
          <w:jc w:val="center"/>
        </w:trPr>
        <w:tc>
          <w:tcPr>
            <w:tcW w:w="1469" w:type="dxa"/>
            <w:shd w:val="clear" w:color="auto" w:fill="D9D9D9" w:themeFill="background1" w:themeFillShade="D9"/>
            <w:vAlign w:val="center"/>
          </w:tcPr>
          <w:p w14:paraId="4799C86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71A9E69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1E01150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2A8FF73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700C0518"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182C5D30"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201F902C" w14:textId="77777777" w:rsidTr="00C346F8">
        <w:trPr>
          <w:jc w:val="center"/>
        </w:trPr>
        <w:tc>
          <w:tcPr>
            <w:tcW w:w="1469" w:type="dxa"/>
            <w:shd w:val="clear" w:color="auto" w:fill="auto"/>
          </w:tcPr>
          <w:p w14:paraId="033B81A2"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1CE8D4A2"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2B3207D9"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3963D4C4"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45E6413D"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2D61996D"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1447C364"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2C95C037" w14:textId="77777777" w:rsidTr="00C346F8">
        <w:tblPrEx>
          <w:jc w:val="left"/>
        </w:tblPrEx>
        <w:tc>
          <w:tcPr>
            <w:tcW w:w="1469" w:type="dxa"/>
          </w:tcPr>
          <w:p w14:paraId="75EAAE57"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472F2EF3"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7828F71E"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569D27BE"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660A88F3"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D34C5D1"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7A4A37F2" w14:textId="77777777" w:rsidTr="00324827">
        <w:tblPrEx>
          <w:jc w:val="left"/>
        </w:tblPrEx>
        <w:tc>
          <w:tcPr>
            <w:tcW w:w="1469" w:type="dxa"/>
          </w:tcPr>
          <w:p w14:paraId="07FBB6EE"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5EA57DBC"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0DD574C2"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50ECF9B0"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3" w:type="dxa"/>
          </w:tcPr>
          <w:p w14:paraId="2E33AC28"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F603E7F"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BE2330" w:rsidRPr="00607BB4" w14:paraId="04F47467" w14:textId="77777777" w:rsidTr="00C346F8">
        <w:tblPrEx>
          <w:jc w:val="left"/>
        </w:tblPrEx>
        <w:tc>
          <w:tcPr>
            <w:tcW w:w="1469" w:type="dxa"/>
          </w:tcPr>
          <w:p w14:paraId="0C512665"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203A9E53"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 xml:space="preserve">Cancellation </w:t>
            </w:r>
            <w:r>
              <w:rPr>
                <w:rFonts w:asciiTheme="minorEastAsia" w:eastAsiaTheme="minorEastAsia" w:hAnsiTheme="minorEastAsia" w:hint="eastAsia"/>
                <w:sz w:val="18"/>
                <w:szCs w:val="18"/>
              </w:rPr>
              <w:t>Order Number</w:t>
            </w:r>
          </w:p>
        </w:tc>
        <w:tc>
          <w:tcPr>
            <w:tcW w:w="2496" w:type="dxa"/>
          </w:tcPr>
          <w:p w14:paraId="03D8A162"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28B3EE2A"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19C498A0"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6200406"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547221D" w14:textId="77777777" w:rsidR="00BE2330" w:rsidRPr="00607BB4" w:rsidRDefault="00BE2330" w:rsidP="00BE2330">
            <w:pPr>
              <w:rPr>
                <w:rFonts w:asciiTheme="minorEastAsia" w:eastAsiaTheme="minorEastAsia" w:hAnsiTheme="minorEastAsia" w:cstheme="majorBidi"/>
                <w:sz w:val="18"/>
                <w:szCs w:val="18"/>
              </w:rPr>
            </w:pPr>
            <w:r w:rsidRPr="009C1176">
              <w:rPr>
                <w:rFonts w:asciiTheme="minorEastAsia" w:eastAsiaTheme="minorEastAsia" w:hAnsiTheme="minorEastAsia" w:cstheme="majorBidi"/>
                <w:sz w:val="18"/>
                <w:szCs w:val="18"/>
              </w:rPr>
              <w:t>"OID201902210001"</w:t>
            </w:r>
          </w:p>
        </w:tc>
      </w:tr>
      <w:tr w:rsidR="006F5900" w:rsidRPr="00607BB4" w14:paraId="75B929E3" w14:textId="77777777" w:rsidTr="00C346F8">
        <w:tblPrEx>
          <w:jc w:val="left"/>
        </w:tblPrEx>
        <w:tc>
          <w:tcPr>
            <w:tcW w:w="1469" w:type="dxa"/>
          </w:tcPr>
          <w:p w14:paraId="312239EF" w14:textId="77777777" w:rsidR="006F5900" w:rsidRPr="004479A7" w:rsidRDefault="006F5900" w:rsidP="006F590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559" w:type="dxa"/>
          </w:tcPr>
          <w:p w14:paraId="0915473E"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sz w:val="18"/>
                <w:szCs w:val="18"/>
              </w:rPr>
              <w:t xml:space="preserve">Cancellation </w:t>
            </w:r>
            <w:r>
              <w:rPr>
                <w:rFonts w:asciiTheme="minorEastAsia" w:eastAsiaTheme="minorEastAsia" w:hAnsiTheme="minorEastAsia" w:hint="eastAsia"/>
                <w:sz w:val="18"/>
                <w:szCs w:val="18"/>
              </w:rPr>
              <w:t xml:space="preserve">Transaction </w:t>
            </w:r>
            <w:r>
              <w:rPr>
                <w:rFonts w:asciiTheme="minorEastAsia" w:eastAsiaTheme="minorEastAsia" w:hAnsiTheme="minorEastAsia" w:hint="eastAsia"/>
                <w:sz w:val="18"/>
                <w:szCs w:val="18"/>
              </w:rPr>
              <w:lastRenderedPageBreak/>
              <w:t>Number</w:t>
            </w:r>
          </w:p>
        </w:tc>
        <w:tc>
          <w:tcPr>
            <w:tcW w:w="2496" w:type="dxa"/>
          </w:tcPr>
          <w:p w14:paraId="105AB898" w14:textId="77777777" w:rsidR="006F5900" w:rsidRPr="004479A7" w:rsidRDefault="006F5900" w:rsidP="006F590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lastRenderedPageBreak/>
              <w:t>Hecto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03685300"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5444C7D1" w14:textId="77777777" w:rsidR="006F5900" w:rsidRPr="004479A7" w:rsidRDefault="006F5900" w:rsidP="006F590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DB28C31"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hint="eastAsia"/>
                <w:sz w:val="18"/>
                <w:szCs w:val="18"/>
              </w:rPr>
              <w:t>“</w:t>
            </w:r>
            <w:r w:rsidRPr="006F5900">
              <w:rPr>
                <w:rFonts w:asciiTheme="minorEastAsia" w:eastAsiaTheme="minorEastAsia" w:hAnsiTheme="minorEastAsia" w:cstheme="majorBidi"/>
                <w:sz w:val="18"/>
                <w:szCs w:val="18"/>
              </w:rPr>
              <w:t>SFP_FIRM12345678901234567890”</w:t>
            </w:r>
          </w:p>
        </w:tc>
      </w:tr>
      <w:tr w:rsidR="003D5A9A" w:rsidRPr="00607BB4" w14:paraId="74163CAA" w14:textId="77777777" w:rsidTr="00C346F8">
        <w:tblPrEx>
          <w:jc w:val="left"/>
        </w:tblPrEx>
        <w:tc>
          <w:tcPr>
            <w:tcW w:w="1469" w:type="dxa"/>
          </w:tcPr>
          <w:p w14:paraId="5B88CD7E" w14:textId="77777777" w:rsidR="003D5A9A" w:rsidRPr="004479A7" w:rsidRDefault="003D5A9A" w:rsidP="003D5A9A">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lastRenderedPageBreak/>
              <w:t>trdAmt</w:t>
            </w:r>
            <w:proofErr w:type="spellEnd"/>
          </w:p>
        </w:tc>
        <w:tc>
          <w:tcPr>
            <w:tcW w:w="1559" w:type="dxa"/>
          </w:tcPr>
          <w:p w14:paraId="2A40477F"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Refund Amount</w:t>
            </w:r>
          </w:p>
        </w:tc>
        <w:tc>
          <w:tcPr>
            <w:tcW w:w="2496" w:type="dxa"/>
          </w:tcPr>
          <w:p w14:paraId="7F039C1D"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Withdrawn amount</w:t>
            </w:r>
            <w:r>
              <w:rPr>
                <w:rFonts w:asciiTheme="minorEastAsia" w:eastAsiaTheme="minorEastAsia" w:hAnsiTheme="minorEastAsia" w:hint="eastAsia"/>
                <w:sz w:val="18"/>
                <w:szCs w:val="18"/>
              </w:rPr>
              <w:t xml:space="preserve"> (transaction amount)</w:t>
            </w:r>
          </w:p>
        </w:tc>
        <w:tc>
          <w:tcPr>
            <w:tcW w:w="1275" w:type="dxa"/>
          </w:tcPr>
          <w:p w14:paraId="48890197"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4B0EDDD7" w14:textId="77777777" w:rsidR="003D5A9A" w:rsidRPr="004479A7" w:rsidRDefault="003D5A9A" w:rsidP="003D5A9A">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4614EBC" w14:textId="77777777" w:rsidR="003D5A9A" w:rsidRPr="00607BB4" w:rsidRDefault="003D5A9A" w:rsidP="003D5A9A">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3D5A9A" w:rsidRPr="00607BB4" w14:paraId="1E056A66" w14:textId="77777777" w:rsidTr="00C346F8">
        <w:tblPrEx>
          <w:jc w:val="left"/>
        </w:tblPrEx>
        <w:tc>
          <w:tcPr>
            <w:tcW w:w="1469" w:type="dxa"/>
          </w:tcPr>
          <w:p w14:paraId="142232B5" w14:textId="77777777" w:rsidR="003D5A9A" w:rsidRPr="004479A7" w:rsidRDefault="003D5A9A" w:rsidP="003D5A9A">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svcDivCd</w:t>
            </w:r>
            <w:proofErr w:type="spellEnd"/>
          </w:p>
        </w:tc>
        <w:tc>
          <w:tcPr>
            <w:tcW w:w="1559" w:type="dxa"/>
          </w:tcPr>
          <w:p w14:paraId="7F00016C"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Used During </w:t>
            </w:r>
            <w:r>
              <w:rPr>
                <w:rFonts w:asciiTheme="minorEastAsia" w:eastAsiaTheme="minorEastAsia" w:hAnsiTheme="minorEastAsia"/>
                <w:sz w:val="18"/>
                <w:szCs w:val="18"/>
              </w:rPr>
              <w:t>Refund</w:t>
            </w:r>
          </w:p>
        </w:tc>
        <w:tc>
          <w:tcPr>
            <w:tcW w:w="2496" w:type="dxa"/>
          </w:tcPr>
          <w:p w14:paraId="3E438ADD"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Service used during refund</w:t>
            </w:r>
          </w:p>
        </w:tc>
        <w:tc>
          <w:tcPr>
            <w:tcW w:w="1275" w:type="dxa"/>
          </w:tcPr>
          <w:p w14:paraId="4033193A"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3" w:type="dxa"/>
          </w:tcPr>
          <w:p w14:paraId="035B90DA" w14:textId="77777777" w:rsidR="003D5A9A" w:rsidRPr="004479A7" w:rsidRDefault="003D5A9A" w:rsidP="003D5A9A">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AD0B94F" w14:textId="77777777" w:rsidR="003D5A9A" w:rsidRDefault="003D5A9A" w:rsidP="003D5A9A">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6461FBCA" w14:textId="77777777" w:rsidR="003D5A9A" w:rsidRPr="003D5A9A" w:rsidRDefault="003D5A9A" w:rsidP="003D5A9A">
            <w:pPr>
              <w:rPr>
                <w:rFonts w:asciiTheme="minorEastAsia" w:eastAsiaTheme="minorEastAsia" w:hAnsiTheme="minorEastAsia" w:cstheme="majorBidi"/>
                <w:b/>
                <w:sz w:val="18"/>
                <w:szCs w:val="18"/>
              </w:rPr>
            </w:pPr>
            <w:r w:rsidRPr="003D5A9A">
              <w:rPr>
                <w:rFonts w:asciiTheme="minorEastAsia" w:eastAsiaTheme="minorEastAsia" w:hAnsiTheme="minorEastAsia" w:cstheme="majorBidi"/>
                <w:b/>
                <w:sz w:val="18"/>
                <w:szCs w:val="18"/>
              </w:rPr>
              <w:t>2: Open Banking</w:t>
            </w:r>
          </w:p>
        </w:tc>
      </w:tr>
    </w:tbl>
    <w:p w14:paraId="50CF81C0" w14:textId="77777777" w:rsidR="000E100C" w:rsidRPr="000E100C" w:rsidRDefault="000E100C" w:rsidP="000E100C">
      <w:pPr>
        <w:pStyle w:val="cq11"/>
        <w:ind w:left="440"/>
      </w:pPr>
    </w:p>
    <w:p w14:paraId="43B19384" w14:textId="77777777" w:rsidR="00D025CF" w:rsidRDefault="00CF3008">
      <w:pPr>
        <w:pStyle w:val="1"/>
      </w:pPr>
      <w:bookmarkStart w:id="49" w:name="_Toc134516419"/>
      <w:r>
        <w:rPr>
          <w:rFonts w:hint="eastAsia"/>
        </w:rPr>
        <w:lastRenderedPageBreak/>
        <w:t>Remittance</w:t>
      </w:r>
      <w:bookmarkEnd w:id="49"/>
    </w:p>
    <w:p w14:paraId="0E7516F5" w14:textId="77777777" w:rsidR="00554996" w:rsidRDefault="00554996" w:rsidP="00554996">
      <w:pPr>
        <w:pStyle w:val="2"/>
      </w:pPr>
      <w:bookmarkStart w:id="50" w:name="_Toc134516420"/>
      <w:r>
        <w:t>API Summary</w:t>
      </w:r>
      <w:bookmarkEnd w:id="50"/>
    </w:p>
    <w:p w14:paraId="3CFE6CFA" w14:textId="77777777" w:rsidR="00784D3C" w:rsidRPr="00784D3C" w:rsidRDefault="00784D3C" w:rsidP="00784D3C">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w:t>
      </w:r>
      <w:r>
        <w:t>remittance</w:t>
      </w:r>
      <w:r>
        <w:rPr>
          <w:rFonts w:hint="eastAsia"/>
        </w:rPr>
        <w:t xml:space="preserve"> </w:t>
      </w:r>
      <w:r>
        <w:t>is requested.</w:t>
      </w:r>
    </w:p>
    <w:p w14:paraId="07A7809A" w14:textId="77777777" w:rsidR="00D025CF" w:rsidRDefault="00554996" w:rsidP="00554996">
      <w:pPr>
        <w:pStyle w:val="2"/>
      </w:pPr>
      <w:bookmarkStart w:id="51" w:name="_Toc134516421"/>
      <w:r>
        <w:rPr>
          <w:rFonts w:hint="eastAsia"/>
        </w:rPr>
        <w:t>API URL</w:t>
      </w:r>
      <w:bookmarkEnd w:id="51"/>
    </w:p>
    <w:tbl>
      <w:tblPr>
        <w:tblStyle w:val="a7"/>
        <w:tblW w:w="10380" w:type="dxa"/>
        <w:jc w:val="center"/>
        <w:tblLook w:val="04A0" w:firstRow="1" w:lastRow="0" w:firstColumn="1" w:lastColumn="0" w:noHBand="0" w:noVBand="1"/>
      </w:tblPr>
      <w:tblGrid>
        <w:gridCol w:w="2787"/>
        <w:gridCol w:w="7593"/>
      </w:tblGrid>
      <w:tr w:rsidR="000E100C" w:rsidRPr="004479A7" w14:paraId="2AA39242" w14:textId="77777777" w:rsidTr="00C346F8">
        <w:trPr>
          <w:trHeight w:val="510"/>
          <w:jc w:val="center"/>
        </w:trPr>
        <w:tc>
          <w:tcPr>
            <w:tcW w:w="2787" w:type="dxa"/>
            <w:shd w:val="clear" w:color="auto" w:fill="D9D9D9" w:themeFill="background1" w:themeFillShade="D9"/>
            <w:vAlign w:val="center"/>
          </w:tcPr>
          <w:p w14:paraId="3FFD35E3"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70092A2A"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537FA5C6" w14:textId="77777777" w:rsidTr="00C346F8">
        <w:trPr>
          <w:trHeight w:val="525"/>
          <w:jc w:val="center"/>
        </w:trPr>
        <w:tc>
          <w:tcPr>
            <w:tcW w:w="2787" w:type="dxa"/>
            <w:vAlign w:val="center"/>
          </w:tcPr>
          <w:p w14:paraId="602EB156"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7A561564"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32" w:history="1">
              <w:r w:rsidR="003B23D5" w:rsidRPr="003B23D5">
                <w:rPr>
                  <w:rStyle w:val="ab"/>
                  <w:rFonts w:asciiTheme="minorEastAsia" w:eastAsiaTheme="minorEastAsia" w:hAnsiTheme="minorEastAsia"/>
                  <w:sz w:val="18"/>
                  <w:szCs w:val="18"/>
                </w:rPr>
                <w:t>https://tbnpay.settlebank.co.kr/v1/api/pay/rmt</w:t>
              </w:r>
            </w:hyperlink>
          </w:p>
        </w:tc>
      </w:tr>
      <w:tr w:rsidR="000E100C" w:rsidRPr="004479A7" w14:paraId="3AE66F74" w14:textId="77777777" w:rsidTr="00C346F8">
        <w:trPr>
          <w:trHeight w:val="525"/>
          <w:jc w:val="center"/>
        </w:trPr>
        <w:tc>
          <w:tcPr>
            <w:tcW w:w="2787" w:type="dxa"/>
            <w:vAlign w:val="center"/>
          </w:tcPr>
          <w:p w14:paraId="63076DED"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2F110480"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33" w:history="1">
              <w:r w:rsidR="003B23D5" w:rsidRPr="003B23D5">
                <w:rPr>
                  <w:rStyle w:val="ab"/>
                  <w:rFonts w:asciiTheme="minorEastAsia" w:eastAsiaTheme="minorEastAsia" w:hAnsiTheme="minorEastAsia"/>
                  <w:sz w:val="18"/>
                  <w:szCs w:val="18"/>
                </w:rPr>
                <w:t>http://npay.settlebank.co.kr/v1/api/pay/rmt</w:t>
              </w:r>
            </w:hyperlink>
          </w:p>
        </w:tc>
      </w:tr>
    </w:tbl>
    <w:p w14:paraId="354E7D86" w14:textId="77777777" w:rsidR="000E100C" w:rsidRPr="000E100C" w:rsidRDefault="000E100C" w:rsidP="000E100C">
      <w:pPr>
        <w:pStyle w:val="cq11"/>
        <w:ind w:left="440"/>
      </w:pPr>
    </w:p>
    <w:p w14:paraId="1F3242FE" w14:textId="77777777" w:rsidR="00554996" w:rsidRDefault="00554996" w:rsidP="00554996">
      <w:pPr>
        <w:pStyle w:val="2"/>
      </w:pPr>
      <w:bookmarkStart w:id="52" w:name="_Toc134516422"/>
      <w:r>
        <w:rPr>
          <w:rFonts w:hint="eastAsia"/>
        </w:rPr>
        <w:t xml:space="preserve">Request </w:t>
      </w:r>
      <w:r>
        <w:t xml:space="preserve">(Merchant -&gt; </w:t>
      </w:r>
      <w:proofErr w:type="spellStart"/>
      <w:r>
        <w:t>Hecto</w:t>
      </w:r>
      <w:proofErr w:type="spellEnd"/>
      <w:r>
        <w:t xml:space="preserve"> Financial)</w:t>
      </w:r>
      <w:bookmarkEnd w:id="52"/>
    </w:p>
    <w:p w14:paraId="6640BE6C"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7B5DF255" w14:textId="77777777" w:rsidTr="00C346F8">
        <w:trPr>
          <w:trHeight w:val="510"/>
          <w:jc w:val="center"/>
        </w:trPr>
        <w:tc>
          <w:tcPr>
            <w:tcW w:w="1469" w:type="dxa"/>
            <w:shd w:val="clear" w:color="auto" w:fill="D9D9D9" w:themeFill="background1" w:themeFillShade="D9"/>
            <w:vAlign w:val="center"/>
          </w:tcPr>
          <w:p w14:paraId="5CD61F42"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1D7A01A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6C9DC22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7B2F0AC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56BCF9E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2ACC517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F924A0" w:rsidRPr="004479A7" w14:paraId="31AD324A" w14:textId="77777777" w:rsidTr="00C346F8">
        <w:trPr>
          <w:jc w:val="center"/>
        </w:trPr>
        <w:tc>
          <w:tcPr>
            <w:tcW w:w="1469" w:type="dxa"/>
            <w:shd w:val="clear" w:color="auto" w:fill="auto"/>
          </w:tcPr>
          <w:p w14:paraId="5E26983E"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09AB7BFC"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12C036E2" w14:textId="77777777" w:rsidR="00F924A0" w:rsidRPr="004479A7" w:rsidRDefault="00885C46" w:rsidP="00F924A0">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F924A0">
              <w:rPr>
                <w:rFonts w:asciiTheme="minorEastAsia" w:eastAsiaTheme="minorEastAsia" w:hAnsiTheme="minorEastAsia" w:hint="eastAsia"/>
                <w:sz w:val="18"/>
                <w:szCs w:val="18"/>
              </w:rPr>
              <w:t>Information code</w:t>
            </w:r>
          </w:p>
        </w:tc>
        <w:tc>
          <w:tcPr>
            <w:tcW w:w="1275" w:type="dxa"/>
            <w:shd w:val="clear" w:color="auto" w:fill="auto"/>
          </w:tcPr>
          <w:p w14:paraId="730648C0"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5321E6FC"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56A7277D" w14:textId="77777777" w:rsidR="00F924A0" w:rsidRDefault="00F924A0" w:rsidP="00F924A0">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AR0W</w:t>
            </w:r>
            <w:r w:rsidRPr="00F924A0">
              <w:rPr>
                <w:rFonts w:asciiTheme="minorEastAsia" w:eastAsiaTheme="minorEastAsia" w:hAnsiTheme="minorEastAsia" w:cstheme="majorBidi"/>
                <w:sz w:val="18"/>
                <w:szCs w:val="18"/>
              </w:rPr>
              <w:t>_1.0”</w:t>
            </w:r>
          </w:p>
          <w:p w14:paraId="65A2CD5C" w14:textId="77777777" w:rsidR="00F924A0" w:rsidRPr="00387A71" w:rsidRDefault="00F924A0" w:rsidP="00F924A0">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695CC34B" w14:textId="77777777" w:rsidTr="00C346F8">
        <w:tblPrEx>
          <w:jc w:val="left"/>
        </w:tblPrEx>
        <w:tc>
          <w:tcPr>
            <w:tcW w:w="1469" w:type="dxa"/>
          </w:tcPr>
          <w:p w14:paraId="5C6F21FD"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2E77D056"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45803C86"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639EACE1"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595B2986"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954E834"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BE2330" w:rsidRPr="00607BB4" w14:paraId="6A9007D4" w14:textId="77777777" w:rsidTr="00C346F8">
        <w:tblPrEx>
          <w:jc w:val="left"/>
        </w:tblPrEx>
        <w:tc>
          <w:tcPr>
            <w:tcW w:w="1469" w:type="dxa"/>
          </w:tcPr>
          <w:p w14:paraId="26BCFB20"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3AFABD29"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4037B31F"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33DF9550"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236FEADE"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17920118"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740C345"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"OID2021083012345"</w:t>
            </w:r>
          </w:p>
        </w:tc>
      </w:tr>
      <w:tr w:rsidR="002247DF" w:rsidRPr="00607BB4" w14:paraId="38969789" w14:textId="77777777" w:rsidTr="00C346F8">
        <w:tblPrEx>
          <w:jc w:val="left"/>
        </w:tblPrEx>
        <w:tc>
          <w:tcPr>
            <w:tcW w:w="1469" w:type="dxa"/>
          </w:tcPr>
          <w:p w14:paraId="32894115" w14:textId="77777777" w:rsidR="002247DF" w:rsidRPr="004479A7" w:rsidRDefault="002247DF" w:rsidP="002247DF">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mchtCustId</w:t>
            </w:r>
            <w:proofErr w:type="spellEnd"/>
          </w:p>
        </w:tc>
        <w:tc>
          <w:tcPr>
            <w:tcW w:w="1559" w:type="dxa"/>
          </w:tcPr>
          <w:p w14:paraId="5692A023"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521652EE"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3D7843BC" w14:textId="77777777" w:rsidR="002247DF" w:rsidRPr="004479A7" w:rsidRDefault="002247DF" w:rsidP="002247DF">
            <w:pPr>
              <w:rPr>
                <w:rFonts w:asciiTheme="minorEastAsia" w:eastAsiaTheme="minorEastAsia" w:hAnsiTheme="minorEastAsia"/>
                <w:sz w:val="18"/>
                <w:szCs w:val="18"/>
              </w:rPr>
            </w:pPr>
            <w:r w:rsidRPr="002247DF">
              <w:rPr>
                <w:rFonts w:asciiTheme="minorEastAsia" w:eastAsiaTheme="minorEastAsia" w:hAnsiTheme="minorEastAsia"/>
                <w:b/>
                <w:color w:val="FF0000"/>
                <w:sz w:val="18"/>
                <w:szCs w:val="18"/>
              </w:rPr>
              <w:t>AES Encryption</w:t>
            </w:r>
          </w:p>
        </w:tc>
        <w:tc>
          <w:tcPr>
            <w:tcW w:w="1275" w:type="dxa"/>
          </w:tcPr>
          <w:p w14:paraId="49CB63E1"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1AC38DC0" w14:textId="77777777" w:rsidR="002247DF" w:rsidRPr="004479A7" w:rsidRDefault="002247DF" w:rsidP="002247DF">
            <w:pPr>
              <w:pStyle w:val="Default"/>
              <w:jc w:val="center"/>
              <w:rPr>
                <w:rFonts w:asciiTheme="minorEastAsia" w:eastAsiaTheme="minorEastAsia" w:hAnsiTheme="minorEastAsia"/>
                <w:sz w:val="18"/>
                <w:szCs w:val="18"/>
              </w:rPr>
            </w:pPr>
            <w:r w:rsidRPr="002247DF">
              <w:rPr>
                <w:rFonts w:asciiTheme="minorEastAsia" w:eastAsiaTheme="minorEastAsia" w:hAnsiTheme="minorEastAsia" w:hint="eastAsia"/>
                <w:sz w:val="18"/>
                <w:szCs w:val="18"/>
              </w:rPr>
              <w:t>○</w:t>
            </w:r>
          </w:p>
        </w:tc>
        <w:tc>
          <w:tcPr>
            <w:tcW w:w="2638" w:type="dxa"/>
          </w:tcPr>
          <w:p w14:paraId="5B21BE83" w14:textId="77777777" w:rsidR="002247DF" w:rsidRPr="00607BB4" w:rsidRDefault="002247DF" w:rsidP="002247DF">
            <w:pPr>
              <w:rPr>
                <w:rFonts w:asciiTheme="minorEastAsia" w:eastAsiaTheme="minorEastAsia" w:hAnsiTheme="minorEastAsia" w:cstheme="majorBidi"/>
                <w:sz w:val="18"/>
                <w:szCs w:val="18"/>
              </w:rPr>
            </w:pPr>
            <w:r w:rsidRPr="00163812">
              <w:rPr>
                <w:rFonts w:asciiTheme="minorEastAsia" w:eastAsiaTheme="minorEastAsia" w:hAnsiTheme="minorEastAsia" w:cstheme="majorBidi"/>
                <w:sz w:val="18"/>
                <w:szCs w:val="18"/>
              </w:rPr>
              <w:t>"</w:t>
            </w:r>
            <w:proofErr w:type="spellStart"/>
            <w:r w:rsidRPr="00163812">
              <w:rPr>
                <w:rFonts w:asciiTheme="minorEastAsia" w:eastAsiaTheme="minorEastAsia" w:hAnsiTheme="minorEastAsia" w:cstheme="majorBidi"/>
                <w:sz w:val="18"/>
                <w:szCs w:val="18"/>
              </w:rPr>
              <w:t>honggildong</w:t>
            </w:r>
            <w:proofErr w:type="spellEnd"/>
            <w:r w:rsidRPr="00163812">
              <w:rPr>
                <w:rFonts w:asciiTheme="minorEastAsia" w:eastAsiaTheme="minorEastAsia" w:hAnsiTheme="minorEastAsia" w:cstheme="majorBidi"/>
                <w:sz w:val="18"/>
                <w:szCs w:val="18"/>
              </w:rPr>
              <w:t>"</w:t>
            </w:r>
          </w:p>
        </w:tc>
      </w:tr>
      <w:tr w:rsidR="000E100C" w:rsidRPr="00607BB4" w14:paraId="444A01BF" w14:textId="77777777" w:rsidTr="00C346F8">
        <w:tblPrEx>
          <w:jc w:val="left"/>
        </w:tblPrEx>
        <w:tc>
          <w:tcPr>
            <w:tcW w:w="1469" w:type="dxa"/>
          </w:tcPr>
          <w:p w14:paraId="0440247C" w14:textId="77777777" w:rsidR="000E100C" w:rsidRPr="004479A7" w:rsidRDefault="00082F5E" w:rsidP="00C346F8">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trdDt</w:t>
            </w:r>
            <w:proofErr w:type="spellEnd"/>
          </w:p>
        </w:tc>
        <w:tc>
          <w:tcPr>
            <w:tcW w:w="1559" w:type="dxa"/>
          </w:tcPr>
          <w:p w14:paraId="2BC467FD" w14:textId="77777777" w:rsidR="000E100C" w:rsidRPr="004479A7" w:rsidRDefault="00082F5E"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Date</w:t>
            </w:r>
          </w:p>
        </w:tc>
        <w:tc>
          <w:tcPr>
            <w:tcW w:w="2496" w:type="dxa"/>
          </w:tcPr>
          <w:p w14:paraId="28D61E91" w14:textId="77777777" w:rsidR="000E100C" w:rsidRPr="004479A7" w:rsidRDefault="00082F5E" w:rsidP="00C346F8">
            <w:pPr>
              <w:rPr>
                <w:rFonts w:asciiTheme="minorEastAsia" w:eastAsiaTheme="minorEastAsia" w:hAnsiTheme="minorEastAsia"/>
                <w:sz w:val="18"/>
                <w:szCs w:val="18"/>
              </w:rPr>
            </w:pPr>
            <w:proofErr w:type="spellStart"/>
            <w:r w:rsidRPr="00082F5E">
              <w:rPr>
                <w:rFonts w:asciiTheme="minorEastAsia" w:eastAsiaTheme="minorEastAsia" w:hAnsiTheme="minorEastAsia"/>
                <w:sz w:val="18"/>
                <w:szCs w:val="18"/>
              </w:rPr>
              <w:t>yyyyMMdd</w:t>
            </w:r>
            <w:proofErr w:type="spellEnd"/>
            <w:r w:rsidRPr="00082F5E">
              <w:rPr>
                <w:rFonts w:asciiTheme="minorEastAsia" w:eastAsiaTheme="minorEastAsia" w:hAnsiTheme="minorEastAsia"/>
                <w:sz w:val="18"/>
                <w:szCs w:val="18"/>
              </w:rPr>
              <w:tab/>
            </w:r>
          </w:p>
        </w:tc>
        <w:tc>
          <w:tcPr>
            <w:tcW w:w="1275" w:type="dxa"/>
          </w:tcPr>
          <w:p w14:paraId="395F695B" w14:textId="77777777" w:rsidR="000E100C" w:rsidRPr="004479A7" w:rsidRDefault="00082F5E"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1C59A93E"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6BE798E" w14:textId="77777777" w:rsidR="000E100C" w:rsidRPr="00607BB4" w:rsidRDefault="00082F5E" w:rsidP="00C346F8">
            <w:pPr>
              <w:rPr>
                <w:rFonts w:asciiTheme="minorEastAsia" w:eastAsiaTheme="minorEastAsia" w:hAnsiTheme="minorEastAsia" w:cstheme="majorBidi"/>
                <w:sz w:val="18"/>
                <w:szCs w:val="18"/>
              </w:rPr>
            </w:pPr>
            <w:r w:rsidRPr="00082F5E">
              <w:rPr>
                <w:rFonts w:asciiTheme="minorEastAsia" w:eastAsiaTheme="minorEastAsia" w:hAnsiTheme="minorEastAsia" w:cstheme="majorBidi" w:hint="eastAsia"/>
                <w:sz w:val="18"/>
                <w:szCs w:val="18"/>
              </w:rPr>
              <w:t>“</w:t>
            </w:r>
            <w:r w:rsidRPr="00082F5E">
              <w:rPr>
                <w:rFonts w:asciiTheme="minorEastAsia" w:eastAsiaTheme="minorEastAsia" w:hAnsiTheme="minorEastAsia" w:cstheme="majorBidi"/>
                <w:sz w:val="18"/>
                <w:szCs w:val="18"/>
              </w:rPr>
              <w:t>20191231”</w:t>
            </w:r>
          </w:p>
        </w:tc>
      </w:tr>
      <w:tr w:rsidR="000E100C" w:rsidRPr="00607BB4" w14:paraId="0F893893" w14:textId="77777777" w:rsidTr="00C346F8">
        <w:tblPrEx>
          <w:jc w:val="left"/>
        </w:tblPrEx>
        <w:tc>
          <w:tcPr>
            <w:tcW w:w="1469" w:type="dxa"/>
          </w:tcPr>
          <w:p w14:paraId="6631C8F6" w14:textId="77777777" w:rsidR="000E100C" w:rsidRPr="004479A7" w:rsidRDefault="00082F5E" w:rsidP="00C346F8">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trdTm</w:t>
            </w:r>
            <w:proofErr w:type="spellEnd"/>
          </w:p>
        </w:tc>
        <w:tc>
          <w:tcPr>
            <w:tcW w:w="1559" w:type="dxa"/>
          </w:tcPr>
          <w:p w14:paraId="1EF777A3" w14:textId="77777777" w:rsidR="000E100C" w:rsidRPr="004479A7" w:rsidRDefault="00082F5E"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Time</w:t>
            </w:r>
          </w:p>
        </w:tc>
        <w:tc>
          <w:tcPr>
            <w:tcW w:w="2496" w:type="dxa"/>
          </w:tcPr>
          <w:p w14:paraId="16B55BC5" w14:textId="77777777" w:rsidR="000E100C" w:rsidRPr="004479A7" w:rsidRDefault="00082F5E" w:rsidP="00C346F8">
            <w:pPr>
              <w:rPr>
                <w:rFonts w:asciiTheme="minorEastAsia" w:eastAsiaTheme="minorEastAsia" w:hAnsiTheme="minorEastAsia"/>
                <w:sz w:val="18"/>
                <w:szCs w:val="18"/>
              </w:rPr>
            </w:pPr>
            <w:r w:rsidRPr="00082F5E">
              <w:rPr>
                <w:rFonts w:asciiTheme="minorEastAsia" w:eastAsiaTheme="minorEastAsia" w:hAnsiTheme="minorEastAsia"/>
                <w:sz w:val="18"/>
                <w:szCs w:val="18"/>
              </w:rPr>
              <w:t>HH24MISS</w:t>
            </w:r>
            <w:r w:rsidRPr="00082F5E">
              <w:rPr>
                <w:rFonts w:asciiTheme="minorEastAsia" w:eastAsiaTheme="minorEastAsia" w:hAnsiTheme="minorEastAsia"/>
                <w:sz w:val="18"/>
                <w:szCs w:val="18"/>
              </w:rPr>
              <w:tab/>
            </w:r>
          </w:p>
        </w:tc>
        <w:tc>
          <w:tcPr>
            <w:tcW w:w="1275" w:type="dxa"/>
          </w:tcPr>
          <w:p w14:paraId="468E46D8" w14:textId="77777777" w:rsidR="000E100C" w:rsidRPr="004479A7" w:rsidRDefault="00082F5E"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5B40A1BC"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9899E42" w14:textId="77777777" w:rsidR="000E100C" w:rsidRPr="00607BB4" w:rsidRDefault="00082F5E" w:rsidP="00C346F8">
            <w:pPr>
              <w:rPr>
                <w:rFonts w:asciiTheme="minorEastAsia" w:eastAsiaTheme="minorEastAsia" w:hAnsiTheme="minorEastAsia" w:cstheme="majorBidi"/>
                <w:sz w:val="18"/>
                <w:szCs w:val="18"/>
              </w:rPr>
            </w:pPr>
            <w:r w:rsidRPr="00082F5E">
              <w:rPr>
                <w:rFonts w:asciiTheme="minorEastAsia" w:eastAsiaTheme="minorEastAsia" w:hAnsiTheme="minorEastAsia" w:cstheme="majorBidi" w:hint="eastAsia"/>
                <w:sz w:val="18"/>
                <w:szCs w:val="18"/>
              </w:rPr>
              <w:t>“</w:t>
            </w:r>
            <w:r w:rsidRPr="00082F5E">
              <w:rPr>
                <w:rFonts w:asciiTheme="minorEastAsia" w:eastAsiaTheme="minorEastAsia" w:hAnsiTheme="minorEastAsia" w:cstheme="majorBidi"/>
                <w:sz w:val="18"/>
                <w:szCs w:val="18"/>
              </w:rPr>
              <w:t>120000”</w:t>
            </w:r>
          </w:p>
        </w:tc>
      </w:tr>
      <w:tr w:rsidR="00942F57" w:rsidRPr="00607BB4" w14:paraId="0BB3B841" w14:textId="77777777" w:rsidTr="00C346F8">
        <w:tblPrEx>
          <w:jc w:val="left"/>
        </w:tblPrEx>
        <w:tc>
          <w:tcPr>
            <w:tcW w:w="1469" w:type="dxa"/>
          </w:tcPr>
          <w:p w14:paraId="1E4C16C7"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bankCd</w:t>
            </w:r>
            <w:proofErr w:type="spellEnd"/>
          </w:p>
        </w:tc>
        <w:tc>
          <w:tcPr>
            <w:tcW w:w="1559" w:type="dxa"/>
          </w:tcPr>
          <w:p w14:paraId="68128CAF"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496" w:type="dxa"/>
          </w:tcPr>
          <w:p w14:paraId="2AABFEDA"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F924A0">
              <w:rPr>
                <w:rFonts w:asciiTheme="minorEastAsia" w:eastAsiaTheme="minorEastAsia" w:hAnsiTheme="minorEastAsia"/>
                <w:b/>
                <w:sz w:val="18"/>
                <w:szCs w:val="18"/>
                <w:u w:val="single"/>
              </w:rPr>
              <w:t>Table of Financial Institution Codes</w:t>
            </w:r>
          </w:p>
        </w:tc>
        <w:tc>
          <w:tcPr>
            <w:tcW w:w="1275" w:type="dxa"/>
          </w:tcPr>
          <w:p w14:paraId="235CAC8A"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3553FE94"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25A4270" w14:textId="77777777" w:rsidR="00942F57" w:rsidRPr="00607BB4" w:rsidRDefault="00942F57" w:rsidP="00942F57">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004”</w:t>
            </w:r>
          </w:p>
        </w:tc>
      </w:tr>
      <w:tr w:rsidR="00C71661" w:rsidRPr="00607BB4" w14:paraId="2547D2C3" w14:textId="77777777" w:rsidTr="00C346F8">
        <w:tblPrEx>
          <w:jc w:val="left"/>
        </w:tblPrEx>
        <w:tc>
          <w:tcPr>
            <w:tcW w:w="1469" w:type="dxa"/>
          </w:tcPr>
          <w:p w14:paraId="08B048F1" w14:textId="77777777" w:rsidR="00C71661" w:rsidRPr="004479A7" w:rsidRDefault="00C71661" w:rsidP="00C71661">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custAcntNo</w:t>
            </w:r>
            <w:proofErr w:type="spellEnd"/>
          </w:p>
        </w:tc>
        <w:tc>
          <w:tcPr>
            <w:tcW w:w="1559" w:type="dxa"/>
          </w:tcPr>
          <w:p w14:paraId="6DEB0949"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Deposit Bank Account Number</w:t>
            </w:r>
          </w:p>
        </w:tc>
        <w:tc>
          <w:tcPr>
            <w:tcW w:w="2496" w:type="dxa"/>
          </w:tcPr>
          <w:p w14:paraId="6CD01726" w14:textId="77777777" w:rsidR="00C71661"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excluding </w:t>
            </w:r>
            <w:r>
              <w:rPr>
                <w:rFonts w:asciiTheme="minorEastAsia" w:eastAsiaTheme="minorEastAsia" w:hAnsiTheme="minorEastAsia"/>
                <w:sz w:val="18"/>
                <w:szCs w:val="18"/>
              </w:rPr>
              <w:t>‘</w:t>
            </w:r>
            <w:r>
              <w:rPr>
                <w:rFonts w:asciiTheme="minorEastAsia" w:eastAsiaTheme="minorEastAsia" w:hAnsiTheme="minorEastAsia" w:hint="eastAsia"/>
                <w:sz w:val="18"/>
                <w:szCs w:val="18"/>
              </w:rPr>
              <w:t>hyphen</w:t>
            </w:r>
            <w:r>
              <w:rPr>
                <w:rFonts w:asciiTheme="minorEastAsia" w:eastAsiaTheme="minorEastAsia" w:hAnsiTheme="minorEastAsia"/>
                <w:sz w:val="18"/>
                <w:szCs w:val="18"/>
              </w:rPr>
              <w:t>’.</w:t>
            </w:r>
          </w:p>
          <w:p w14:paraId="061500B9" w14:textId="77777777" w:rsidR="00C71661" w:rsidRPr="00F924A0" w:rsidRDefault="00C71661" w:rsidP="00C71661">
            <w:pPr>
              <w:rPr>
                <w:rFonts w:asciiTheme="minorEastAsia" w:eastAsiaTheme="minorEastAsia" w:hAnsiTheme="minorEastAsia"/>
                <w:b/>
                <w:sz w:val="18"/>
                <w:szCs w:val="18"/>
              </w:rPr>
            </w:pPr>
            <w:r w:rsidRPr="00942F57">
              <w:rPr>
                <w:rFonts w:asciiTheme="minorEastAsia" w:eastAsiaTheme="minorEastAsia" w:hAnsiTheme="minorEastAsia"/>
                <w:b/>
                <w:color w:val="FF0000"/>
                <w:sz w:val="18"/>
                <w:szCs w:val="18"/>
              </w:rPr>
              <w:t>AES Encryption</w:t>
            </w:r>
          </w:p>
        </w:tc>
        <w:tc>
          <w:tcPr>
            <w:tcW w:w="1275" w:type="dxa"/>
          </w:tcPr>
          <w:p w14:paraId="6EC96CAE"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405B473F"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8C9156E" w14:textId="77777777" w:rsidR="00C71661" w:rsidRPr="00607BB4" w:rsidRDefault="00BE2330" w:rsidP="00C71661">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"123456664"</w:t>
            </w:r>
          </w:p>
        </w:tc>
      </w:tr>
      <w:tr w:rsidR="000B686F" w:rsidRPr="00607BB4" w14:paraId="165F5E1B" w14:textId="77777777" w:rsidTr="00C346F8">
        <w:tblPrEx>
          <w:jc w:val="left"/>
        </w:tblPrEx>
        <w:tc>
          <w:tcPr>
            <w:tcW w:w="1469" w:type="dxa"/>
          </w:tcPr>
          <w:p w14:paraId="4F6D465A" w14:textId="77777777" w:rsidR="000B686F" w:rsidRPr="004479A7" w:rsidRDefault="000B686F" w:rsidP="000B686F">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custAcntSumry</w:t>
            </w:r>
            <w:proofErr w:type="spellEnd"/>
          </w:p>
        </w:tc>
        <w:tc>
          <w:tcPr>
            <w:tcW w:w="1559" w:type="dxa"/>
          </w:tcPr>
          <w:p w14:paraId="2E30B76C"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sz w:val="18"/>
                <w:szCs w:val="18"/>
              </w:rPr>
              <w:t xml:space="preserve">Deposit </w:t>
            </w:r>
            <w:r>
              <w:rPr>
                <w:rFonts w:asciiTheme="minorEastAsia" w:eastAsiaTheme="minorEastAsia" w:hAnsiTheme="minorEastAsia" w:hint="eastAsia"/>
                <w:sz w:val="18"/>
                <w:szCs w:val="18"/>
              </w:rPr>
              <w:t>Account Code Content</w:t>
            </w:r>
          </w:p>
        </w:tc>
        <w:tc>
          <w:tcPr>
            <w:tcW w:w="2496" w:type="dxa"/>
          </w:tcPr>
          <w:p w14:paraId="1DF98413" w14:textId="77777777" w:rsidR="000B686F"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Code name that will be on the customer</w:t>
            </w:r>
            <w:r>
              <w:rPr>
                <w:rFonts w:asciiTheme="minorEastAsia" w:eastAsiaTheme="minorEastAsia" w:hAnsiTheme="minorEastAsia"/>
                <w:sz w:val="18"/>
                <w:szCs w:val="18"/>
              </w:rPr>
              <w:t>’s account</w:t>
            </w:r>
          </w:p>
          <w:p w14:paraId="084C9E94" w14:textId="77777777" w:rsidR="000B686F" w:rsidRPr="008972C7" w:rsidRDefault="000B686F" w:rsidP="000B686F">
            <w:pPr>
              <w:rPr>
                <w:rFonts w:asciiTheme="minorEastAsia" w:eastAsiaTheme="minorEastAsia" w:hAnsiTheme="minorEastAsia"/>
                <w:b/>
                <w:sz w:val="18"/>
                <w:szCs w:val="18"/>
              </w:rPr>
            </w:pPr>
            <w:r w:rsidRPr="008972C7">
              <w:rPr>
                <w:rFonts w:asciiTheme="minorEastAsia" w:eastAsiaTheme="minorEastAsia" w:hAnsiTheme="minorEastAsia" w:hint="eastAsia"/>
                <w:b/>
                <w:sz w:val="18"/>
                <w:szCs w:val="18"/>
              </w:rPr>
              <w:t>※ F</w:t>
            </w:r>
            <w:r w:rsidRPr="008972C7">
              <w:rPr>
                <w:rFonts w:asciiTheme="minorEastAsia" w:eastAsiaTheme="minorEastAsia" w:hAnsiTheme="minorEastAsia"/>
                <w:b/>
                <w:sz w:val="18"/>
                <w:szCs w:val="18"/>
              </w:rPr>
              <w:t xml:space="preserve">ull-width characters </w:t>
            </w:r>
            <w:r w:rsidRPr="008972C7">
              <w:rPr>
                <w:rFonts w:asciiTheme="minorEastAsia" w:eastAsiaTheme="minorEastAsia" w:hAnsiTheme="minorEastAsia"/>
                <w:b/>
                <w:sz w:val="18"/>
                <w:szCs w:val="18"/>
              </w:rPr>
              <w:lastRenderedPageBreak/>
              <w:t>used</w:t>
            </w:r>
            <w:r w:rsidRPr="008972C7">
              <w:rPr>
                <w:rFonts w:asciiTheme="minorEastAsia" w:eastAsiaTheme="minorEastAsia" w:hAnsiTheme="minorEastAsia" w:hint="eastAsia"/>
                <w:b/>
                <w:sz w:val="18"/>
                <w:szCs w:val="18"/>
              </w:rPr>
              <w:t xml:space="preserve"> (</w:t>
            </w:r>
            <w:r w:rsidRPr="008972C7">
              <w:rPr>
                <w:rFonts w:asciiTheme="minorEastAsia" w:eastAsiaTheme="minorEastAsia" w:hAnsiTheme="minorEastAsia"/>
                <w:b/>
                <w:sz w:val="18"/>
                <w:szCs w:val="18"/>
              </w:rPr>
              <w:t xml:space="preserve">7 </w:t>
            </w:r>
            <w:r w:rsidR="008972C7">
              <w:rPr>
                <w:rFonts w:asciiTheme="minorEastAsia" w:eastAsiaTheme="minorEastAsia" w:hAnsiTheme="minorEastAsia"/>
                <w:b/>
                <w:sz w:val="18"/>
                <w:szCs w:val="18"/>
              </w:rPr>
              <w:t>characters</w:t>
            </w:r>
            <w:r w:rsidRPr="008972C7">
              <w:rPr>
                <w:rFonts w:asciiTheme="minorEastAsia" w:eastAsiaTheme="minorEastAsia" w:hAnsiTheme="minorEastAsia" w:hint="eastAsia"/>
                <w:b/>
                <w:sz w:val="18"/>
                <w:szCs w:val="18"/>
              </w:rPr>
              <w:t>)</w:t>
            </w:r>
          </w:p>
          <w:p w14:paraId="7E6C46CA" w14:textId="77777777" w:rsidR="000B686F" w:rsidRPr="004479A7" w:rsidRDefault="000B686F" w:rsidP="000B686F">
            <w:pPr>
              <w:rPr>
                <w:rFonts w:asciiTheme="minorEastAsia" w:eastAsiaTheme="minorEastAsia" w:hAnsiTheme="minorEastAsia"/>
                <w:sz w:val="18"/>
                <w:szCs w:val="18"/>
              </w:rPr>
            </w:pPr>
            <w:r w:rsidRPr="008972C7">
              <w:rPr>
                <w:rFonts w:asciiTheme="minorEastAsia" w:eastAsiaTheme="minorEastAsia" w:hAnsiTheme="minorEastAsia" w:hint="eastAsia"/>
                <w:b/>
                <w:color w:val="FF0000"/>
                <w:sz w:val="18"/>
                <w:szCs w:val="18"/>
              </w:rPr>
              <w:t>AES Encryption</w:t>
            </w:r>
          </w:p>
        </w:tc>
        <w:tc>
          <w:tcPr>
            <w:tcW w:w="1275" w:type="dxa"/>
          </w:tcPr>
          <w:p w14:paraId="1AE4A7F9" w14:textId="77777777" w:rsidR="000B686F" w:rsidRPr="004479A7" w:rsidRDefault="008972C7"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lastRenderedPageBreak/>
              <w:t>AN(14</w:t>
            </w:r>
            <w:r w:rsidR="000B686F">
              <w:rPr>
                <w:rFonts w:asciiTheme="minorEastAsia" w:eastAsiaTheme="minorEastAsia" w:hAnsiTheme="minorEastAsia" w:cstheme="majorBidi" w:hint="eastAsia"/>
                <w:sz w:val="18"/>
                <w:szCs w:val="18"/>
              </w:rPr>
              <w:t>)</w:t>
            </w:r>
          </w:p>
        </w:tc>
        <w:tc>
          <w:tcPr>
            <w:tcW w:w="993" w:type="dxa"/>
          </w:tcPr>
          <w:p w14:paraId="510CC735" w14:textId="77777777" w:rsidR="000B686F" w:rsidRPr="004479A7" w:rsidRDefault="008972C7" w:rsidP="000B686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000B686F" w:rsidRPr="004479A7">
              <w:rPr>
                <w:rFonts w:asciiTheme="minorEastAsia" w:eastAsiaTheme="minorEastAsia" w:hAnsiTheme="minorEastAsia"/>
                <w:sz w:val="18"/>
                <w:szCs w:val="18"/>
              </w:rPr>
              <w:t xml:space="preserve"> </w:t>
            </w:r>
          </w:p>
        </w:tc>
        <w:tc>
          <w:tcPr>
            <w:tcW w:w="2638" w:type="dxa"/>
          </w:tcPr>
          <w:p w14:paraId="72432E97" w14:textId="77777777" w:rsidR="000B686F" w:rsidRPr="004479A7" w:rsidRDefault="000B686F" w:rsidP="000B686F">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 xml:space="preserve">“Hong </w:t>
            </w:r>
            <w:proofErr w:type="spellStart"/>
            <w:r>
              <w:rPr>
                <w:rFonts w:asciiTheme="minorEastAsia" w:eastAsiaTheme="minorEastAsia" w:hAnsiTheme="minorEastAsia"/>
                <w:sz w:val="18"/>
                <w:szCs w:val="18"/>
              </w:rPr>
              <w:t>Gildong</w:t>
            </w:r>
            <w:proofErr w:type="spellEnd"/>
            <w:r>
              <w:rPr>
                <w:rFonts w:asciiTheme="minorEastAsia" w:eastAsiaTheme="minorEastAsia" w:hAnsiTheme="minorEastAsia"/>
                <w:sz w:val="18"/>
                <w:szCs w:val="18"/>
              </w:rPr>
              <w:t>” (in Korean)</w:t>
            </w:r>
          </w:p>
        </w:tc>
      </w:tr>
      <w:tr w:rsidR="001A7263" w:rsidRPr="00607BB4" w14:paraId="43D83ADA" w14:textId="77777777" w:rsidTr="00C346F8">
        <w:tblPrEx>
          <w:jc w:val="left"/>
        </w:tblPrEx>
        <w:tc>
          <w:tcPr>
            <w:tcW w:w="1469" w:type="dxa"/>
          </w:tcPr>
          <w:p w14:paraId="63A9E00A" w14:textId="77777777" w:rsidR="001A7263" w:rsidRPr="004479A7" w:rsidRDefault="00082F5E" w:rsidP="001A7263">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lastRenderedPageBreak/>
              <w:t>directYn</w:t>
            </w:r>
            <w:proofErr w:type="spellEnd"/>
          </w:p>
        </w:tc>
        <w:tc>
          <w:tcPr>
            <w:tcW w:w="1559" w:type="dxa"/>
          </w:tcPr>
          <w:p w14:paraId="0704BC3F" w14:textId="77777777" w:rsidR="001A7263" w:rsidRPr="004479A7" w:rsidRDefault="00082F5E"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Bank Direct Contract Status</w:t>
            </w:r>
          </w:p>
        </w:tc>
        <w:tc>
          <w:tcPr>
            <w:tcW w:w="2496" w:type="dxa"/>
          </w:tcPr>
          <w:p w14:paraId="5BB683D8" w14:textId="77777777" w:rsidR="001A7263" w:rsidRDefault="00082F5E"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N: Resale (Default)</w:t>
            </w:r>
          </w:p>
          <w:p w14:paraId="03ECCFD6" w14:textId="77777777" w:rsidR="00082F5E" w:rsidRPr="004479A7" w:rsidRDefault="00082F5E" w:rsidP="001A7263">
            <w:pPr>
              <w:rPr>
                <w:rFonts w:asciiTheme="minorEastAsia" w:eastAsiaTheme="minorEastAsia" w:hAnsiTheme="minorEastAsia"/>
                <w:sz w:val="18"/>
                <w:szCs w:val="18"/>
              </w:rPr>
            </w:pPr>
            <w:r>
              <w:rPr>
                <w:rFonts w:asciiTheme="minorEastAsia" w:eastAsiaTheme="minorEastAsia" w:hAnsiTheme="minorEastAsia"/>
                <w:sz w:val="18"/>
                <w:szCs w:val="18"/>
              </w:rPr>
              <w:t>Y: Direct contract</w:t>
            </w:r>
          </w:p>
        </w:tc>
        <w:tc>
          <w:tcPr>
            <w:tcW w:w="1275" w:type="dxa"/>
          </w:tcPr>
          <w:p w14:paraId="2EEDFA78" w14:textId="77777777" w:rsidR="001A7263" w:rsidRPr="004479A7" w:rsidRDefault="00082F5E"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A(1)</w:t>
            </w:r>
          </w:p>
        </w:tc>
        <w:tc>
          <w:tcPr>
            <w:tcW w:w="993" w:type="dxa"/>
          </w:tcPr>
          <w:p w14:paraId="7AAE8A22" w14:textId="77777777" w:rsidR="001A7263" w:rsidRPr="004479A7" w:rsidRDefault="00082F5E" w:rsidP="001A7263">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r w:rsidR="001A7263" w:rsidRPr="004479A7">
              <w:rPr>
                <w:rFonts w:asciiTheme="minorEastAsia" w:eastAsiaTheme="minorEastAsia" w:hAnsiTheme="minorEastAsia"/>
                <w:sz w:val="18"/>
                <w:szCs w:val="18"/>
              </w:rPr>
              <w:t xml:space="preserve"> </w:t>
            </w:r>
          </w:p>
        </w:tc>
        <w:tc>
          <w:tcPr>
            <w:tcW w:w="2638" w:type="dxa"/>
          </w:tcPr>
          <w:p w14:paraId="14F63191" w14:textId="77777777" w:rsidR="001A7263" w:rsidRPr="00607BB4" w:rsidRDefault="001A7263" w:rsidP="001A7263">
            <w:pPr>
              <w:rPr>
                <w:rFonts w:asciiTheme="minorEastAsia" w:eastAsiaTheme="minorEastAsia" w:hAnsiTheme="minorEastAsia" w:cstheme="majorBidi"/>
                <w:sz w:val="18"/>
                <w:szCs w:val="18"/>
              </w:rPr>
            </w:pPr>
          </w:p>
        </w:tc>
      </w:tr>
      <w:tr w:rsidR="001A7263" w:rsidRPr="00607BB4" w14:paraId="730F28A1" w14:textId="77777777" w:rsidTr="00C346F8">
        <w:tblPrEx>
          <w:jc w:val="left"/>
        </w:tblPrEx>
        <w:tc>
          <w:tcPr>
            <w:tcW w:w="1469" w:type="dxa"/>
          </w:tcPr>
          <w:p w14:paraId="5956995B" w14:textId="77777777" w:rsidR="001A7263" w:rsidRPr="004479A7" w:rsidRDefault="00082F5E" w:rsidP="001A7263">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macntBankCd</w:t>
            </w:r>
            <w:proofErr w:type="spellEnd"/>
          </w:p>
        </w:tc>
        <w:tc>
          <w:tcPr>
            <w:tcW w:w="1559" w:type="dxa"/>
          </w:tcPr>
          <w:p w14:paraId="6A4621EE" w14:textId="77777777" w:rsidR="001A7263" w:rsidRPr="004479A7" w:rsidRDefault="00082F5E"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Main Account Bank Code</w:t>
            </w:r>
          </w:p>
        </w:tc>
        <w:tc>
          <w:tcPr>
            <w:tcW w:w="2496" w:type="dxa"/>
          </w:tcPr>
          <w:p w14:paraId="1F909A8E" w14:textId="77777777" w:rsidR="001A7263" w:rsidRDefault="00082F5E" w:rsidP="001A7263">
            <w:pPr>
              <w:rPr>
                <w:rFonts w:asciiTheme="minorEastAsia" w:eastAsiaTheme="minorEastAsia" w:hAnsiTheme="minorEastAsia"/>
                <w:sz w:val="18"/>
                <w:szCs w:val="18"/>
              </w:rPr>
            </w:pPr>
            <w:r>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 xml:space="preserve">Table of Financial Institution </w:t>
            </w:r>
            <w:r w:rsidR="00B61BDC" w:rsidRPr="00F5450B">
              <w:rPr>
                <w:rFonts w:asciiTheme="minorEastAsia" w:eastAsiaTheme="minorEastAsia" w:hAnsiTheme="minorEastAsia"/>
                <w:b/>
                <w:sz w:val="18"/>
                <w:szCs w:val="18"/>
                <w:u w:val="single"/>
              </w:rPr>
              <w:t>Codes</w:t>
            </w:r>
            <w:r w:rsidR="00B61BDC">
              <w:rPr>
                <w:rFonts w:asciiTheme="minorEastAsia" w:eastAsiaTheme="minorEastAsia" w:hAnsiTheme="minorEastAsia"/>
                <w:b/>
                <w:sz w:val="18"/>
                <w:szCs w:val="18"/>
                <w:u w:val="single"/>
              </w:rPr>
              <w:t xml:space="preserve"> </w:t>
            </w:r>
            <w:r w:rsidR="00B61BDC">
              <w:rPr>
                <w:rFonts w:asciiTheme="minorEastAsia" w:eastAsiaTheme="minorEastAsia" w:hAnsiTheme="minorEastAsia"/>
                <w:sz w:val="18"/>
                <w:szCs w:val="18"/>
              </w:rPr>
              <w:t>(</w:t>
            </w:r>
            <w:r w:rsidRPr="00082F5E">
              <w:rPr>
                <w:rFonts w:asciiTheme="minorEastAsia" w:eastAsiaTheme="minorEastAsia" w:hAnsiTheme="minorEastAsia"/>
                <w:sz w:val="18"/>
                <w:szCs w:val="18"/>
              </w:rPr>
              <w:t>for direct contract with bank)</w:t>
            </w:r>
          </w:p>
          <w:p w14:paraId="0985ED11" w14:textId="77777777" w:rsidR="00082F5E" w:rsidRPr="00B61BDC" w:rsidRDefault="00082F5E" w:rsidP="00082F5E">
            <w:pPr>
              <w:rPr>
                <w:rFonts w:asciiTheme="minorEastAsia" w:eastAsiaTheme="minorEastAsia" w:hAnsiTheme="minorEastAsia"/>
                <w:b/>
                <w:sz w:val="18"/>
                <w:szCs w:val="18"/>
              </w:rPr>
            </w:pPr>
            <w:r w:rsidRPr="00B61BDC">
              <w:rPr>
                <w:rFonts w:asciiTheme="minorEastAsia" w:eastAsiaTheme="minorEastAsia" w:hAnsiTheme="minorEastAsia"/>
                <w:b/>
                <w:color w:val="FF0000"/>
                <w:sz w:val="18"/>
                <w:szCs w:val="18"/>
              </w:rPr>
              <w:t xml:space="preserve">Required if </w:t>
            </w:r>
            <w:proofErr w:type="spellStart"/>
            <w:r w:rsidRPr="00B61BDC">
              <w:rPr>
                <w:rFonts w:asciiTheme="minorEastAsia" w:eastAsiaTheme="minorEastAsia" w:hAnsiTheme="minorEastAsia" w:hint="eastAsia"/>
                <w:b/>
                <w:color w:val="FF0000"/>
                <w:sz w:val="18"/>
                <w:szCs w:val="18"/>
              </w:rPr>
              <w:t>PDirecYn</w:t>
            </w:r>
            <w:proofErr w:type="spellEnd"/>
            <w:r w:rsidRPr="00B61BDC">
              <w:rPr>
                <w:rFonts w:asciiTheme="minorEastAsia" w:eastAsiaTheme="minorEastAsia" w:hAnsiTheme="minorEastAsia" w:hint="eastAsia"/>
                <w:b/>
                <w:color w:val="FF0000"/>
                <w:sz w:val="18"/>
                <w:szCs w:val="18"/>
              </w:rPr>
              <w:t xml:space="preserve"> </w:t>
            </w:r>
            <w:r w:rsidRPr="00B61BDC">
              <w:rPr>
                <w:rFonts w:asciiTheme="minorEastAsia" w:eastAsiaTheme="minorEastAsia" w:hAnsiTheme="minorEastAsia"/>
                <w:b/>
                <w:color w:val="FF0000"/>
                <w:sz w:val="18"/>
                <w:szCs w:val="18"/>
              </w:rPr>
              <w:t xml:space="preserve">is </w:t>
            </w:r>
            <w:r w:rsidRPr="00B61BDC">
              <w:rPr>
                <w:rFonts w:asciiTheme="minorEastAsia" w:eastAsiaTheme="minorEastAsia" w:hAnsiTheme="minorEastAsia" w:hint="eastAsia"/>
                <w:b/>
                <w:color w:val="FF0000"/>
                <w:sz w:val="18"/>
                <w:szCs w:val="18"/>
              </w:rPr>
              <w:t>Y</w:t>
            </w:r>
            <w:r w:rsidRPr="00B61BDC">
              <w:rPr>
                <w:rFonts w:asciiTheme="minorEastAsia" w:eastAsiaTheme="minorEastAsia" w:hAnsiTheme="minorEastAsia"/>
                <w:b/>
                <w:color w:val="FF0000"/>
                <w:sz w:val="18"/>
                <w:szCs w:val="18"/>
              </w:rPr>
              <w:t xml:space="preserve"> (direct contract)</w:t>
            </w:r>
            <w:r w:rsidRPr="00B61BDC">
              <w:rPr>
                <w:rFonts w:asciiTheme="minorEastAsia" w:eastAsiaTheme="minorEastAsia" w:hAnsiTheme="minorEastAsia" w:hint="eastAsia"/>
                <w:b/>
                <w:color w:val="FF0000"/>
                <w:sz w:val="18"/>
                <w:szCs w:val="18"/>
              </w:rPr>
              <w:t xml:space="preserve"> </w:t>
            </w:r>
          </w:p>
        </w:tc>
        <w:tc>
          <w:tcPr>
            <w:tcW w:w="1275" w:type="dxa"/>
          </w:tcPr>
          <w:p w14:paraId="71E4507B" w14:textId="77777777" w:rsidR="001A7263" w:rsidRPr="004479A7" w:rsidRDefault="00082F5E"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N(3)</w:t>
            </w:r>
          </w:p>
        </w:tc>
        <w:tc>
          <w:tcPr>
            <w:tcW w:w="993" w:type="dxa"/>
          </w:tcPr>
          <w:p w14:paraId="5EF07E6F" w14:textId="77777777" w:rsidR="001A7263" w:rsidRPr="004479A7" w:rsidRDefault="00082F5E" w:rsidP="001A7263">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r w:rsidR="001A7263" w:rsidRPr="004479A7">
              <w:rPr>
                <w:rFonts w:asciiTheme="minorEastAsia" w:eastAsiaTheme="minorEastAsia" w:hAnsiTheme="minorEastAsia"/>
                <w:sz w:val="18"/>
                <w:szCs w:val="18"/>
              </w:rPr>
              <w:t xml:space="preserve"> </w:t>
            </w:r>
          </w:p>
        </w:tc>
        <w:tc>
          <w:tcPr>
            <w:tcW w:w="2638" w:type="dxa"/>
          </w:tcPr>
          <w:p w14:paraId="4B2F5CFD" w14:textId="77777777" w:rsidR="001A7263" w:rsidRPr="00607BB4" w:rsidRDefault="001A7263" w:rsidP="001A7263">
            <w:pPr>
              <w:rPr>
                <w:rFonts w:asciiTheme="minorEastAsia" w:eastAsiaTheme="minorEastAsia" w:hAnsiTheme="minorEastAsia" w:cstheme="majorBidi"/>
                <w:sz w:val="18"/>
                <w:szCs w:val="18"/>
              </w:rPr>
            </w:pPr>
          </w:p>
        </w:tc>
      </w:tr>
      <w:tr w:rsidR="001A7263" w:rsidRPr="00607BB4" w14:paraId="7AA1712F" w14:textId="77777777" w:rsidTr="009C1176">
        <w:tblPrEx>
          <w:jc w:val="left"/>
        </w:tblPrEx>
        <w:tc>
          <w:tcPr>
            <w:tcW w:w="1469" w:type="dxa"/>
          </w:tcPr>
          <w:p w14:paraId="279696B6" w14:textId="77777777" w:rsidR="001A7263" w:rsidRPr="004479A7" w:rsidRDefault="00082F5E" w:rsidP="001A7263">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macntNo</w:t>
            </w:r>
            <w:proofErr w:type="spellEnd"/>
          </w:p>
        </w:tc>
        <w:tc>
          <w:tcPr>
            <w:tcW w:w="1559" w:type="dxa"/>
          </w:tcPr>
          <w:p w14:paraId="57207F16" w14:textId="77777777" w:rsidR="001A7263" w:rsidRPr="004479A7" w:rsidRDefault="00082F5E" w:rsidP="001A7263">
            <w:pPr>
              <w:rPr>
                <w:rFonts w:asciiTheme="minorEastAsia" w:eastAsiaTheme="minorEastAsia" w:hAnsiTheme="minorEastAsia"/>
                <w:sz w:val="18"/>
                <w:szCs w:val="18"/>
              </w:rPr>
            </w:pPr>
            <w:r>
              <w:rPr>
                <w:rFonts w:asciiTheme="minorEastAsia" w:eastAsiaTheme="minorEastAsia" w:hAnsiTheme="minorEastAsia"/>
                <w:sz w:val="18"/>
                <w:szCs w:val="18"/>
              </w:rPr>
              <w:t xml:space="preserve">Account Number of </w:t>
            </w:r>
            <w:r>
              <w:rPr>
                <w:rFonts w:asciiTheme="minorEastAsia" w:eastAsiaTheme="minorEastAsia" w:hAnsiTheme="minorEastAsia" w:hint="eastAsia"/>
                <w:sz w:val="18"/>
                <w:szCs w:val="18"/>
              </w:rPr>
              <w:t>Main Deposit Account</w:t>
            </w:r>
          </w:p>
        </w:tc>
        <w:tc>
          <w:tcPr>
            <w:tcW w:w="2496" w:type="dxa"/>
          </w:tcPr>
          <w:p w14:paraId="14B846F6" w14:textId="77777777" w:rsidR="00B61BDC" w:rsidRDefault="00B61BDC" w:rsidP="001A7263">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of main account excluding </w:t>
            </w:r>
            <w:r>
              <w:rPr>
                <w:rFonts w:asciiTheme="minorEastAsia" w:eastAsiaTheme="minorEastAsia" w:hAnsiTheme="minorEastAsia"/>
                <w:sz w:val="18"/>
                <w:szCs w:val="18"/>
              </w:rPr>
              <w:t>‘hyphen’ (for direct contract with bank)</w:t>
            </w:r>
          </w:p>
          <w:p w14:paraId="7C870848" w14:textId="77777777" w:rsidR="00B61BDC" w:rsidRDefault="00B61BDC" w:rsidP="001A7263">
            <w:pPr>
              <w:rPr>
                <w:rFonts w:asciiTheme="minorEastAsia" w:eastAsiaTheme="minorEastAsia" w:hAnsiTheme="minorEastAsia"/>
                <w:b/>
                <w:color w:val="FF0000"/>
                <w:sz w:val="18"/>
                <w:szCs w:val="18"/>
              </w:rPr>
            </w:pPr>
            <w:r w:rsidRPr="008972C7">
              <w:rPr>
                <w:rFonts w:asciiTheme="minorEastAsia" w:eastAsiaTheme="minorEastAsia" w:hAnsiTheme="minorEastAsia" w:hint="eastAsia"/>
                <w:b/>
                <w:color w:val="FF0000"/>
                <w:sz w:val="18"/>
                <w:szCs w:val="18"/>
              </w:rPr>
              <w:t>AES Encryption</w:t>
            </w:r>
          </w:p>
          <w:p w14:paraId="6355A5D8" w14:textId="77777777" w:rsidR="00B61BDC" w:rsidRPr="004479A7" w:rsidRDefault="00B61BDC" w:rsidP="00B61BDC">
            <w:pPr>
              <w:rPr>
                <w:rFonts w:asciiTheme="minorEastAsia" w:eastAsiaTheme="minorEastAsia" w:hAnsiTheme="minorEastAsia"/>
                <w:sz w:val="18"/>
                <w:szCs w:val="18"/>
              </w:rPr>
            </w:pPr>
            <w:r w:rsidRPr="00B61BDC">
              <w:rPr>
                <w:rFonts w:asciiTheme="minorEastAsia" w:eastAsiaTheme="minorEastAsia" w:hAnsiTheme="minorEastAsia"/>
                <w:b/>
                <w:color w:val="FF0000"/>
                <w:sz w:val="18"/>
                <w:szCs w:val="18"/>
              </w:rPr>
              <w:t xml:space="preserve">Required if </w:t>
            </w:r>
            <w:proofErr w:type="spellStart"/>
            <w:r w:rsidRPr="00B61BDC">
              <w:rPr>
                <w:rFonts w:asciiTheme="minorEastAsia" w:eastAsiaTheme="minorEastAsia" w:hAnsiTheme="minorEastAsia"/>
                <w:b/>
                <w:color w:val="FF0000"/>
                <w:sz w:val="18"/>
                <w:szCs w:val="18"/>
              </w:rPr>
              <w:t>directYn</w:t>
            </w:r>
            <w:proofErr w:type="spellEnd"/>
            <w:r>
              <w:rPr>
                <w:rFonts w:asciiTheme="minorEastAsia" w:eastAsiaTheme="minorEastAsia" w:hAnsiTheme="minorEastAsia"/>
                <w:b/>
                <w:color w:val="FF0000"/>
                <w:sz w:val="18"/>
                <w:szCs w:val="18"/>
              </w:rPr>
              <w:t xml:space="preserve"> </w:t>
            </w:r>
            <w:r w:rsidRPr="00B61BDC">
              <w:rPr>
                <w:rFonts w:asciiTheme="minorEastAsia" w:eastAsiaTheme="minorEastAsia" w:hAnsiTheme="minorEastAsia"/>
                <w:b/>
                <w:color w:val="FF0000"/>
                <w:sz w:val="18"/>
                <w:szCs w:val="18"/>
              </w:rPr>
              <w:t xml:space="preserve">is </w:t>
            </w:r>
            <w:r w:rsidRPr="00B61BDC">
              <w:rPr>
                <w:rFonts w:asciiTheme="minorEastAsia" w:eastAsiaTheme="minorEastAsia" w:hAnsiTheme="minorEastAsia" w:hint="eastAsia"/>
                <w:b/>
                <w:color w:val="FF0000"/>
                <w:sz w:val="18"/>
                <w:szCs w:val="18"/>
              </w:rPr>
              <w:t>Y</w:t>
            </w:r>
            <w:r w:rsidRPr="00B61BDC">
              <w:rPr>
                <w:rFonts w:asciiTheme="minorEastAsia" w:eastAsiaTheme="minorEastAsia" w:hAnsiTheme="minorEastAsia"/>
                <w:b/>
                <w:color w:val="FF0000"/>
                <w:sz w:val="18"/>
                <w:szCs w:val="18"/>
              </w:rPr>
              <w:t xml:space="preserve"> (direct contract)</w:t>
            </w:r>
          </w:p>
        </w:tc>
        <w:tc>
          <w:tcPr>
            <w:tcW w:w="1275" w:type="dxa"/>
          </w:tcPr>
          <w:p w14:paraId="67C83AB0" w14:textId="77777777" w:rsidR="001A7263" w:rsidRPr="004479A7" w:rsidRDefault="00082F5E" w:rsidP="001A726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07806F5F" w14:textId="77777777" w:rsidR="001A7263" w:rsidRPr="004479A7" w:rsidRDefault="00082F5E" w:rsidP="001A7263">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p>
        </w:tc>
        <w:tc>
          <w:tcPr>
            <w:tcW w:w="2638" w:type="dxa"/>
          </w:tcPr>
          <w:p w14:paraId="653D4588" w14:textId="77777777" w:rsidR="001A7263" w:rsidRPr="00607BB4" w:rsidRDefault="001A7263" w:rsidP="001A7263">
            <w:pPr>
              <w:rPr>
                <w:rFonts w:asciiTheme="minorEastAsia" w:eastAsiaTheme="minorEastAsia" w:hAnsiTheme="minorEastAsia" w:cstheme="majorBidi"/>
                <w:sz w:val="18"/>
                <w:szCs w:val="18"/>
              </w:rPr>
            </w:pPr>
          </w:p>
        </w:tc>
      </w:tr>
      <w:tr w:rsidR="00B61BDC" w:rsidRPr="00607BB4" w14:paraId="2A736ABD" w14:textId="77777777" w:rsidTr="009C1176">
        <w:tblPrEx>
          <w:jc w:val="left"/>
        </w:tblPrEx>
        <w:tc>
          <w:tcPr>
            <w:tcW w:w="1469" w:type="dxa"/>
          </w:tcPr>
          <w:p w14:paraId="1E7FFECE" w14:textId="77777777" w:rsidR="00B61BDC" w:rsidRPr="004479A7" w:rsidRDefault="00B61BDC" w:rsidP="00B61BDC">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macntSumry</w:t>
            </w:r>
            <w:proofErr w:type="spellEnd"/>
          </w:p>
        </w:tc>
        <w:tc>
          <w:tcPr>
            <w:tcW w:w="1559" w:type="dxa"/>
          </w:tcPr>
          <w:p w14:paraId="2F5ED983"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Main Account Code Content</w:t>
            </w:r>
          </w:p>
        </w:tc>
        <w:tc>
          <w:tcPr>
            <w:tcW w:w="2496" w:type="dxa"/>
          </w:tcPr>
          <w:p w14:paraId="64CB44AA" w14:textId="77777777" w:rsidR="00B61BDC"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Code </w:t>
            </w:r>
            <w:r>
              <w:rPr>
                <w:rFonts w:asciiTheme="minorEastAsia" w:eastAsiaTheme="minorEastAsia" w:hAnsiTheme="minorEastAsia"/>
                <w:sz w:val="18"/>
                <w:szCs w:val="18"/>
              </w:rPr>
              <w:t>content</w:t>
            </w:r>
            <w:r>
              <w:rPr>
                <w:rFonts w:asciiTheme="minorEastAsia" w:eastAsiaTheme="minorEastAsia" w:hAnsiTheme="minorEastAsia" w:hint="eastAsia"/>
                <w:sz w:val="18"/>
                <w:szCs w:val="18"/>
              </w:rPr>
              <w:t xml:space="preserve"> that will be on the </w:t>
            </w:r>
            <w:r>
              <w:rPr>
                <w:rFonts w:asciiTheme="minorEastAsia" w:eastAsiaTheme="minorEastAsia" w:hAnsiTheme="minorEastAsia"/>
                <w:sz w:val="18"/>
                <w:szCs w:val="18"/>
              </w:rPr>
              <w:t>main account (</w:t>
            </w:r>
            <w:r w:rsidRPr="00082F5E">
              <w:rPr>
                <w:rFonts w:asciiTheme="minorEastAsia" w:eastAsiaTheme="minorEastAsia" w:hAnsiTheme="minorEastAsia"/>
                <w:sz w:val="18"/>
                <w:szCs w:val="18"/>
              </w:rPr>
              <w:t>for direct contract with bank)</w:t>
            </w:r>
          </w:p>
          <w:p w14:paraId="651611EF" w14:textId="77777777" w:rsidR="00B61BDC" w:rsidRPr="00B61BDC" w:rsidRDefault="00B61BDC" w:rsidP="00B61BDC">
            <w:pPr>
              <w:rPr>
                <w:rFonts w:asciiTheme="minorEastAsia" w:eastAsiaTheme="minorEastAsia" w:hAnsiTheme="minorEastAsia"/>
                <w:b/>
                <w:sz w:val="18"/>
                <w:szCs w:val="18"/>
              </w:rPr>
            </w:pPr>
            <w:r w:rsidRPr="00B61BDC">
              <w:rPr>
                <w:rFonts w:asciiTheme="minorEastAsia" w:eastAsiaTheme="minorEastAsia" w:hAnsiTheme="minorEastAsia" w:hint="eastAsia"/>
                <w:b/>
                <w:sz w:val="18"/>
                <w:szCs w:val="18"/>
              </w:rPr>
              <w:t>※ F</w:t>
            </w:r>
            <w:r w:rsidRPr="00B61BDC">
              <w:rPr>
                <w:rFonts w:asciiTheme="minorEastAsia" w:eastAsiaTheme="minorEastAsia" w:hAnsiTheme="minorEastAsia"/>
                <w:b/>
                <w:sz w:val="18"/>
                <w:szCs w:val="18"/>
              </w:rPr>
              <w:t>ull-width characters used</w:t>
            </w:r>
            <w:r w:rsidRPr="00B61BDC">
              <w:rPr>
                <w:rFonts w:asciiTheme="minorEastAsia" w:eastAsiaTheme="minorEastAsia" w:hAnsiTheme="minorEastAsia" w:hint="eastAsia"/>
                <w:b/>
                <w:sz w:val="18"/>
                <w:szCs w:val="18"/>
              </w:rPr>
              <w:t xml:space="preserve"> (</w:t>
            </w:r>
            <w:r>
              <w:rPr>
                <w:rFonts w:asciiTheme="minorEastAsia" w:eastAsiaTheme="minorEastAsia" w:hAnsiTheme="minorEastAsia"/>
                <w:b/>
                <w:sz w:val="18"/>
                <w:szCs w:val="18"/>
              </w:rPr>
              <w:t>6</w:t>
            </w:r>
            <w:r w:rsidRPr="00B61BDC">
              <w:rPr>
                <w:rFonts w:asciiTheme="minorEastAsia" w:eastAsiaTheme="minorEastAsia" w:hAnsiTheme="minorEastAsia"/>
                <w:b/>
                <w:sz w:val="18"/>
                <w:szCs w:val="18"/>
              </w:rPr>
              <w:t xml:space="preserve"> characters</w:t>
            </w:r>
            <w:r w:rsidRPr="00B61BDC">
              <w:rPr>
                <w:rFonts w:asciiTheme="minorEastAsia" w:eastAsiaTheme="minorEastAsia" w:hAnsiTheme="minorEastAsia" w:hint="eastAsia"/>
                <w:b/>
                <w:sz w:val="18"/>
                <w:szCs w:val="18"/>
              </w:rPr>
              <w:t>)</w:t>
            </w:r>
          </w:p>
          <w:p w14:paraId="1ABAF869" w14:textId="77777777" w:rsidR="00B61BDC" w:rsidRPr="004479A7" w:rsidRDefault="00B61BDC" w:rsidP="00B61BDC">
            <w:pPr>
              <w:rPr>
                <w:rFonts w:asciiTheme="minorEastAsia" w:eastAsiaTheme="minorEastAsia" w:hAnsiTheme="minorEastAsia"/>
                <w:sz w:val="18"/>
                <w:szCs w:val="18"/>
              </w:rPr>
            </w:pPr>
            <w:r w:rsidRPr="00B61BDC">
              <w:rPr>
                <w:rFonts w:asciiTheme="minorEastAsia" w:eastAsiaTheme="minorEastAsia" w:hAnsiTheme="minorEastAsia"/>
                <w:b/>
                <w:sz w:val="18"/>
                <w:szCs w:val="18"/>
              </w:rPr>
              <w:t xml:space="preserve">Required if </w:t>
            </w:r>
            <w:proofErr w:type="spellStart"/>
            <w:r w:rsidRPr="00B61BDC">
              <w:rPr>
                <w:rFonts w:asciiTheme="minorEastAsia" w:eastAsiaTheme="minorEastAsia" w:hAnsiTheme="minorEastAsia"/>
                <w:b/>
                <w:sz w:val="18"/>
                <w:szCs w:val="18"/>
              </w:rPr>
              <w:t>directYn</w:t>
            </w:r>
            <w:proofErr w:type="spellEnd"/>
            <w:r w:rsidRPr="00B61BDC">
              <w:rPr>
                <w:rFonts w:asciiTheme="minorEastAsia" w:eastAsiaTheme="minorEastAsia" w:hAnsiTheme="minorEastAsia"/>
                <w:b/>
                <w:sz w:val="18"/>
                <w:szCs w:val="18"/>
              </w:rPr>
              <w:t xml:space="preserve"> is </w:t>
            </w:r>
            <w:r w:rsidRPr="00B61BDC">
              <w:rPr>
                <w:rFonts w:asciiTheme="minorEastAsia" w:eastAsiaTheme="minorEastAsia" w:hAnsiTheme="minorEastAsia" w:hint="eastAsia"/>
                <w:b/>
                <w:sz w:val="18"/>
                <w:szCs w:val="18"/>
              </w:rPr>
              <w:t>Y</w:t>
            </w:r>
            <w:r w:rsidRPr="00B61BDC">
              <w:rPr>
                <w:rFonts w:asciiTheme="minorEastAsia" w:eastAsiaTheme="minorEastAsia" w:hAnsiTheme="minorEastAsia"/>
                <w:b/>
                <w:sz w:val="18"/>
                <w:szCs w:val="18"/>
              </w:rPr>
              <w:t xml:space="preserve"> (direct contract)</w:t>
            </w:r>
          </w:p>
        </w:tc>
        <w:tc>
          <w:tcPr>
            <w:tcW w:w="1275" w:type="dxa"/>
          </w:tcPr>
          <w:p w14:paraId="11D88DEB"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3BC92592" w14:textId="77777777" w:rsidR="00B61BDC" w:rsidRPr="004479A7" w:rsidRDefault="00B61BDC" w:rsidP="00B61BDC">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EB32A88" w14:textId="77777777" w:rsidR="00B61BDC" w:rsidRPr="00607BB4" w:rsidRDefault="00B61BDC" w:rsidP="00B61BDC">
            <w:pPr>
              <w:rPr>
                <w:rFonts w:asciiTheme="minorEastAsia" w:eastAsiaTheme="minorEastAsia" w:hAnsiTheme="minorEastAsia" w:cstheme="majorBidi"/>
                <w:sz w:val="18"/>
                <w:szCs w:val="18"/>
              </w:rPr>
            </w:pPr>
          </w:p>
        </w:tc>
      </w:tr>
      <w:tr w:rsidR="00B61BDC" w:rsidRPr="00607BB4" w14:paraId="3C9EF8FB" w14:textId="77777777" w:rsidTr="009C1176">
        <w:tblPrEx>
          <w:jc w:val="left"/>
        </w:tblPrEx>
        <w:tc>
          <w:tcPr>
            <w:tcW w:w="1469" w:type="dxa"/>
          </w:tcPr>
          <w:p w14:paraId="28D2AB81" w14:textId="77777777" w:rsidR="00B61BDC" w:rsidRPr="004479A7" w:rsidRDefault="00B61BDC" w:rsidP="00B61BDC">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scrtCardVal</w:t>
            </w:r>
            <w:proofErr w:type="spellEnd"/>
          </w:p>
        </w:tc>
        <w:tc>
          <w:tcPr>
            <w:tcW w:w="1559" w:type="dxa"/>
          </w:tcPr>
          <w:p w14:paraId="350A3B59"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Security Code Number</w:t>
            </w:r>
          </w:p>
        </w:tc>
        <w:tc>
          <w:tcPr>
            <w:tcW w:w="2496" w:type="dxa"/>
          </w:tcPr>
          <w:p w14:paraId="649383BF" w14:textId="77777777" w:rsidR="00B61BDC"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Security card number by </w:t>
            </w:r>
            <w:r>
              <w:rPr>
                <w:rFonts w:asciiTheme="minorEastAsia" w:eastAsiaTheme="minorEastAsia" w:hAnsiTheme="minorEastAsia"/>
                <w:sz w:val="18"/>
                <w:szCs w:val="18"/>
              </w:rPr>
              <w:t xml:space="preserve">SC Bank through </w:t>
            </w:r>
            <w:r>
              <w:rPr>
                <w:rFonts w:asciiTheme="minorEastAsia" w:eastAsiaTheme="minorEastAsia" w:hAnsiTheme="minorEastAsia" w:hint="eastAsia"/>
                <w:sz w:val="18"/>
                <w:szCs w:val="18"/>
              </w:rPr>
              <w:t>direct contract</w:t>
            </w:r>
          </w:p>
          <w:p w14:paraId="0A321BFE" w14:textId="77777777" w:rsidR="00B61BDC" w:rsidRPr="00B61BDC" w:rsidRDefault="00B61BDC" w:rsidP="00B61BDC">
            <w:pPr>
              <w:rPr>
                <w:rFonts w:asciiTheme="minorEastAsia" w:eastAsiaTheme="minorEastAsia" w:hAnsiTheme="minorEastAsia"/>
                <w:b/>
                <w:color w:val="FF0000"/>
                <w:sz w:val="18"/>
                <w:szCs w:val="18"/>
              </w:rPr>
            </w:pPr>
            <w:r w:rsidRPr="008972C7">
              <w:rPr>
                <w:rFonts w:asciiTheme="minorEastAsia" w:eastAsiaTheme="minorEastAsia" w:hAnsiTheme="minorEastAsia" w:hint="eastAsia"/>
                <w:b/>
                <w:color w:val="FF0000"/>
                <w:sz w:val="18"/>
                <w:szCs w:val="18"/>
              </w:rPr>
              <w:t>AES Encryption</w:t>
            </w:r>
          </w:p>
        </w:tc>
        <w:tc>
          <w:tcPr>
            <w:tcW w:w="1275" w:type="dxa"/>
          </w:tcPr>
          <w:p w14:paraId="3F689E70"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2B930D40" w14:textId="77777777" w:rsidR="00B61BDC" w:rsidRPr="004479A7" w:rsidRDefault="00B61BDC" w:rsidP="00B61BDC">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p>
        </w:tc>
        <w:tc>
          <w:tcPr>
            <w:tcW w:w="2638" w:type="dxa"/>
          </w:tcPr>
          <w:p w14:paraId="43700C91" w14:textId="77777777" w:rsidR="00B61BDC" w:rsidRPr="00607BB4" w:rsidRDefault="00B61BDC" w:rsidP="00B61BDC">
            <w:pPr>
              <w:rPr>
                <w:rFonts w:asciiTheme="minorEastAsia" w:eastAsiaTheme="minorEastAsia" w:hAnsiTheme="minorEastAsia" w:cstheme="majorBidi"/>
                <w:sz w:val="18"/>
                <w:szCs w:val="18"/>
              </w:rPr>
            </w:pPr>
          </w:p>
        </w:tc>
      </w:tr>
      <w:tr w:rsidR="00B61BDC" w:rsidRPr="00607BB4" w14:paraId="6A6A48BF" w14:textId="77777777" w:rsidTr="009C1176">
        <w:tblPrEx>
          <w:jc w:val="left"/>
        </w:tblPrEx>
        <w:tc>
          <w:tcPr>
            <w:tcW w:w="1469" w:type="dxa"/>
          </w:tcPr>
          <w:p w14:paraId="39C29B03" w14:textId="77777777" w:rsidR="00B61BDC" w:rsidRPr="004479A7" w:rsidRDefault="00B61BDC" w:rsidP="00B61BDC">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firmPktNo</w:t>
            </w:r>
            <w:proofErr w:type="spellEnd"/>
          </w:p>
        </w:tc>
        <w:tc>
          <w:tcPr>
            <w:tcW w:w="1559" w:type="dxa"/>
          </w:tcPr>
          <w:p w14:paraId="79C19628"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Firm Banking Specialized Number</w:t>
            </w:r>
          </w:p>
        </w:tc>
        <w:tc>
          <w:tcPr>
            <w:tcW w:w="2496" w:type="dxa"/>
          </w:tcPr>
          <w:p w14:paraId="12AA7518" w14:textId="77777777" w:rsidR="00B61BDC" w:rsidRPr="004479A7" w:rsidRDefault="00B61BDC" w:rsidP="00B61BDC">
            <w:pPr>
              <w:rPr>
                <w:rFonts w:asciiTheme="minorEastAsia" w:eastAsiaTheme="minorEastAsia" w:hAnsiTheme="minorEastAsia"/>
                <w:sz w:val="18"/>
                <w:szCs w:val="18"/>
              </w:rPr>
            </w:pPr>
          </w:p>
        </w:tc>
        <w:tc>
          <w:tcPr>
            <w:tcW w:w="1275" w:type="dxa"/>
          </w:tcPr>
          <w:p w14:paraId="305AD73C"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N(6)</w:t>
            </w:r>
          </w:p>
        </w:tc>
        <w:tc>
          <w:tcPr>
            <w:tcW w:w="993" w:type="dxa"/>
          </w:tcPr>
          <w:p w14:paraId="27FFF782" w14:textId="77777777" w:rsidR="00B61BDC" w:rsidRPr="004479A7" w:rsidRDefault="00B61BDC" w:rsidP="00B61BDC">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1C7007C" w14:textId="77777777" w:rsidR="00B61BDC" w:rsidRPr="00607BB4" w:rsidRDefault="00B61BDC" w:rsidP="00B61BDC">
            <w:pPr>
              <w:rPr>
                <w:rFonts w:asciiTheme="minorEastAsia" w:eastAsiaTheme="minorEastAsia" w:hAnsiTheme="minorEastAsia" w:cstheme="majorBidi"/>
                <w:sz w:val="18"/>
                <w:szCs w:val="18"/>
              </w:rPr>
            </w:pPr>
          </w:p>
        </w:tc>
      </w:tr>
      <w:tr w:rsidR="00B61BDC" w:rsidRPr="00607BB4" w14:paraId="02E8B3B0" w14:textId="77777777" w:rsidTr="009C1176">
        <w:tblPrEx>
          <w:jc w:val="left"/>
        </w:tblPrEx>
        <w:tc>
          <w:tcPr>
            <w:tcW w:w="1469" w:type="dxa"/>
          </w:tcPr>
          <w:p w14:paraId="0A75ADF8" w14:textId="77777777" w:rsidR="00B61BDC" w:rsidRPr="004479A7" w:rsidRDefault="00B61BDC" w:rsidP="00B61BDC">
            <w:pPr>
              <w:rPr>
                <w:rFonts w:asciiTheme="minorEastAsia" w:eastAsiaTheme="minorEastAsia" w:hAnsiTheme="minorEastAsia" w:cstheme="majorBidi"/>
                <w:sz w:val="18"/>
                <w:szCs w:val="18"/>
              </w:rPr>
            </w:pPr>
            <w:proofErr w:type="spellStart"/>
            <w:r w:rsidRPr="00082F5E">
              <w:rPr>
                <w:rFonts w:asciiTheme="minorEastAsia" w:eastAsiaTheme="minorEastAsia" w:hAnsiTheme="minorEastAsia" w:cstheme="majorBidi"/>
                <w:sz w:val="18"/>
                <w:szCs w:val="18"/>
              </w:rPr>
              <w:t>macntPwd</w:t>
            </w:r>
            <w:proofErr w:type="spellEnd"/>
          </w:p>
        </w:tc>
        <w:tc>
          <w:tcPr>
            <w:tcW w:w="1559" w:type="dxa"/>
          </w:tcPr>
          <w:p w14:paraId="5F9FA9C1"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Main Account Password</w:t>
            </w:r>
          </w:p>
        </w:tc>
        <w:tc>
          <w:tcPr>
            <w:tcW w:w="2496" w:type="dxa"/>
          </w:tcPr>
          <w:p w14:paraId="0B4046D4" w14:textId="77777777" w:rsidR="00F03A23"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Optional input according to contract per bank</w:t>
            </w:r>
          </w:p>
          <w:p w14:paraId="3BE9F434" w14:textId="77777777" w:rsidR="00B61BDC" w:rsidRPr="00F03A23" w:rsidRDefault="00F03A23" w:rsidP="00F03A23">
            <w:pPr>
              <w:rPr>
                <w:rFonts w:asciiTheme="minorEastAsia" w:eastAsiaTheme="minorEastAsia" w:hAnsiTheme="minorEastAsia"/>
                <w:b/>
                <w:sz w:val="18"/>
                <w:szCs w:val="18"/>
              </w:rPr>
            </w:pPr>
            <w:r w:rsidRPr="00F03A23">
              <w:rPr>
                <w:rFonts w:asciiTheme="minorEastAsia" w:eastAsiaTheme="minorEastAsia" w:hAnsiTheme="minorEastAsia" w:hint="eastAsia"/>
                <w:b/>
                <w:sz w:val="18"/>
                <w:szCs w:val="18"/>
              </w:rPr>
              <w:t>(</w:t>
            </w:r>
            <w:r w:rsidRPr="00F03A23">
              <w:rPr>
                <w:rFonts w:asciiTheme="minorEastAsia" w:eastAsiaTheme="minorEastAsia" w:hAnsiTheme="minorEastAsia"/>
                <w:b/>
                <w:sz w:val="18"/>
                <w:szCs w:val="18"/>
              </w:rPr>
              <w:t>KFCC required)</w:t>
            </w:r>
          </w:p>
          <w:p w14:paraId="194A49C8" w14:textId="77777777" w:rsidR="00F03A23" w:rsidRPr="004479A7" w:rsidRDefault="00F03A23" w:rsidP="00F03A23">
            <w:pPr>
              <w:rPr>
                <w:rFonts w:asciiTheme="minorEastAsia" w:eastAsiaTheme="minorEastAsia" w:hAnsiTheme="minorEastAsia"/>
                <w:sz w:val="18"/>
                <w:szCs w:val="18"/>
              </w:rPr>
            </w:pPr>
            <w:r w:rsidRPr="00F03A23">
              <w:rPr>
                <w:rFonts w:asciiTheme="minorEastAsia" w:eastAsiaTheme="minorEastAsia" w:hAnsiTheme="minorEastAsia"/>
                <w:color w:val="FF0000"/>
                <w:sz w:val="18"/>
                <w:szCs w:val="18"/>
              </w:rPr>
              <w:t>AES Encryption</w:t>
            </w:r>
          </w:p>
        </w:tc>
        <w:tc>
          <w:tcPr>
            <w:tcW w:w="1275" w:type="dxa"/>
          </w:tcPr>
          <w:p w14:paraId="51FD3DCB"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7B38812A" w14:textId="77777777" w:rsidR="00B61BDC" w:rsidRPr="004479A7" w:rsidRDefault="00B61BDC" w:rsidP="00B61BDC">
            <w:pPr>
              <w:pStyle w:val="Default"/>
              <w:jc w:val="center"/>
              <w:rPr>
                <w:rFonts w:asciiTheme="minorEastAsia" w:eastAsiaTheme="minorEastAsia" w:hAnsiTheme="minorEastAsia"/>
                <w:sz w:val="18"/>
                <w:szCs w:val="18"/>
              </w:rPr>
            </w:pPr>
            <w:r w:rsidRPr="00082F5E">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1C02217" w14:textId="77777777" w:rsidR="00B61BDC" w:rsidRPr="00607BB4" w:rsidRDefault="00B61BDC" w:rsidP="00B61BDC">
            <w:pPr>
              <w:rPr>
                <w:rFonts w:asciiTheme="minorEastAsia" w:eastAsiaTheme="minorEastAsia" w:hAnsiTheme="minorEastAsia" w:cstheme="majorBidi"/>
                <w:sz w:val="18"/>
                <w:szCs w:val="18"/>
              </w:rPr>
            </w:pPr>
          </w:p>
        </w:tc>
      </w:tr>
      <w:tr w:rsidR="00B61BDC" w:rsidRPr="00607BB4" w14:paraId="57EB49C1" w14:textId="77777777" w:rsidTr="009C1176">
        <w:tblPrEx>
          <w:jc w:val="left"/>
        </w:tblPrEx>
        <w:tc>
          <w:tcPr>
            <w:tcW w:w="1469" w:type="dxa"/>
          </w:tcPr>
          <w:p w14:paraId="3442068F" w14:textId="77777777" w:rsidR="00B61BDC" w:rsidRPr="004479A7" w:rsidRDefault="00B61BDC" w:rsidP="00B61BDC">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trdAmt</w:t>
            </w:r>
            <w:proofErr w:type="spellEnd"/>
          </w:p>
        </w:tc>
        <w:tc>
          <w:tcPr>
            <w:tcW w:w="1559" w:type="dxa"/>
          </w:tcPr>
          <w:p w14:paraId="64026874"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w:t>
            </w:r>
          </w:p>
        </w:tc>
        <w:tc>
          <w:tcPr>
            <w:tcW w:w="2496" w:type="dxa"/>
          </w:tcPr>
          <w:p w14:paraId="4B6E0614" w14:textId="77777777" w:rsidR="00B61BDC" w:rsidRDefault="00B61BDC" w:rsidP="00B61BDC">
            <w:pPr>
              <w:rPr>
                <w:rFonts w:asciiTheme="minorEastAsia" w:eastAsiaTheme="minorEastAsia" w:hAnsiTheme="minorEastAsia"/>
                <w:sz w:val="18"/>
                <w:szCs w:val="18"/>
              </w:rPr>
            </w:pPr>
            <w:r>
              <w:rPr>
                <w:rFonts w:asciiTheme="minorEastAsia" w:eastAsiaTheme="minorEastAsia" w:hAnsiTheme="minorEastAsia"/>
                <w:sz w:val="18"/>
                <w:szCs w:val="18"/>
              </w:rPr>
              <w:t>Amount that will be remitted</w:t>
            </w:r>
            <w:r>
              <w:rPr>
                <w:rFonts w:asciiTheme="minorEastAsia" w:eastAsiaTheme="minorEastAsia" w:hAnsiTheme="minorEastAsia" w:hint="eastAsia"/>
                <w:sz w:val="18"/>
                <w:szCs w:val="18"/>
              </w:rPr>
              <w:t xml:space="preserve"> (transaction amount)</w:t>
            </w:r>
          </w:p>
          <w:p w14:paraId="56EC023C" w14:textId="77777777" w:rsidR="00B61BDC" w:rsidRPr="004479A7" w:rsidRDefault="00B61BDC" w:rsidP="00B61BDC">
            <w:pPr>
              <w:rPr>
                <w:rFonts w:asciiTheme="minorEastAsia" w:eastAsiaTheme="minorEastAsia" w:hAnsiTheme="minorEastAsia"/>
                <w:sz w:val="18"/>
                <w:szCs w:val="18"/>
              </w:rPr>
            </w:pPr>
            <w:r w:rsidRPr="003D5A9A">
              <w:rPr>
                <w:rFonts w:asciiTheme="minorEastAsia" w:eastAsiaTheme="minorEastAsia" w:hAnsiTheme="minorEastAsia"/>
                <w:color w:val="FF0000"/>
                <w:sz w:val="18"/>
                <w:szCs w:val="18"/>
              </w:rPr>
              <w:t>Max. 1 billion KRW</w:t>
            </w:r>
          </w:p>
        </w:tc>
        <w:tc>
          <w:tcPr>
            <w:tcW w:w="1275" w:type="dxa"/>
          </w:tcPr>
          <w:p w14:paraId="371E90E3"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2AA92D2E" w14:textId="77777777" w:rsidR="00B61BDC" w:rsidRPr="004479A7" w:rsidRDefault="00B61BDC" w:rsidP="00B61BD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73719F3" w14:textId="77777777" w:rsidR="00B61BDC" w:rsidRPr="00607BB4" w:rsidRDefault="00B61BDC" w:rsidP="00B61BDC">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B61BDC" w:rsidRPr="00607BB4" w14:paraId="67491BBC" w14:textId="77777777" w:rsidTr="009C1176">
        <w:tblPrEx>
          <w:jc w:val="left"/>
        </w:tblPrEx>
        <w:tc>
          <w:tcPr>
            <w:tcW w:w="1469" w:type="dxa"/>
          </w:tcPr>
          <w:p w14:paraId="78796014" w14:textId="77777777" w:rsidR="00B61BDC" w:rsidRPr="004479A7" w:rsidRDefault="00B61BDC" w:rsidP="00B61BDC">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6367DFD7"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496" w:type="dxa"/>
          </w:tcPr>
          <w:p w14:paraId="23032F9F" w14:textId="77777777" w:rsidR="00B61BDC"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4C46AB8C"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4E2FE9F5"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1F2F3C84" w14:textId="77777777" w:rsidR="00B61BDC" w:rsidRPr="004479A7" w:rsidRDefault="00B61BDC" w:rsidP="00B61BDC">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23145A1" w14:textId="77777777" w:rsidR="00B61BDC" w:rsidRPr="00607BB4" w:rsidRDefault="00B61BDC" w:rsidP="00B61BDC">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B61BDC" w:rsidRPr="00607BB4" w14:paraId="35440460" w14:textId="77777777" w:rsidTr="009C1176">
        <w:tblPrEx>
          <w:jc w:val="left"/>
        </w:tblPrEx>
        <w:tc>
          <w:tcPr>
            <w:tcW w:w="1469" w:type="dxa"/>
          </w:tcPr>
          <w:p w14:paraId="7AB9EB03" w14:textId="77777777" w:rsidR="00B61BDC" w:rsidRPr="004479A7" w:rsidRDefault="00B61BDC" w:rsidP="00B61BDC">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4979CBA0" w14:textId="77777777" w:rsidR="00B61BDC" w:rsidRPr="004479A7" w:rsidRDefault="00B61BDC" w:rsidP="00B61BDC">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60858493" w14:textId="77777777" w:rsidR="00B61BDC" w:rsidRPr="004479A7" w:rsidRDefault="00B61BDC" w:rsidP="00B61BDC">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7D3BF83B" w14:textId="77777777" w:rsidR="00B61BDC" w:rsidRPr="004479A7" w:rsidRDefault="00B61BDC" w:rsidP="00B61BD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00AEE0CE" w14:textId="77777777" w:rsidR="00B61BDC" w:rsidRPr="004479A7" w:rsidRDefault="00B61BDC" w:rsidP="00B61BD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FF2EB91" w14:textId="77777777" w:rsidR="00B61BDC" w:rsidRPr="00607BB4" w:rsidRDefault="00B61BDC" w:rsidP="00B61BDC">
            <w:pPr>
              <w:rPr>
                <w:rFonts w:asciiTheme="minorEastAsia" w:eastAsiaTheme="minorEastAsia" w:hAnsiTheme="minorEastAsia" w:cstheme="majorBidi"/>
                <w:sz w:val="18"/>
                <w:szCs w:val="18"/>
              </w:rPr>
            </w:pPr>
          </w:p>
        </w:tc>
      </w:tr>
    </w:tbl>
    <w:p w14:paraId="0D68AEFE" w14:textId="77777777" w:rsidR="000E100C" w:rsidRPr="000E100C" w:rsidRDefault="000E100C" w:rsidP="000E100C">
      <w:pPr>
        <w:pStyle w:val="cq11"/>
        <w:ind w:left="440"/>
      </w:pPr>
    </w:p>
    <w:p w14:paraId="040E1121" w14:textId="77777777" w:rsidR="00D025CF" w:rsidRDefault="00CF3008">
      <w:pPr>
        <w:pStyle w:val="2"/>
      </w:pPr>
      <w:bookmarkStart w:id="53" w:name="_Toc134516423"/>
      <w:r>
        <w:rPr>
          <w:rFonts w:hint="eastAsia"/>
        </w:rPr>
        <w:lastRenderedPageBreak/>
        <w:t>Request Hash Code</w:t>
      </w:r>
      <w:bookmarkEnd w:id="53"/>
    </w:p>
    <w:tbl>
      <w:tblPr>
        <w:tblStyle w:val="a7"/>
        <w:tblW w:w="10406" w:type="dxa"/>
        <w:jc w:val="center"/>
        <w:tblLook w:val="04A0" w:firstRow="1" w:lastRow="0" w:firstColumn="1" w:lastColumn="0" w:noHBand="0" w:noVBand="1"/>
      </w:tblPr>
      <w:tblGrid>
        <w:gridCol w:w="1653"/>
        <w:gridCol w:w="8753"/>
      </w:tblGrid>
      <w:tr w:rsidR="000E100C" w:rsidRPr="004479A7" w14:paraId="33D2DB9D" w14:textId="77777777" w:rsidTr="00C346F8">
        <w:trPr>
          <w:trHeight w:val="540"/>
          <w:jc w:val="center"/>
        </w:trPr>
        <w:tc>
          <w:tcPr>
            <w:tcW w:w="1653" w:type="dxa"/>
            <w:shd w:val="clear" w:color="auto" w:fill="D9D9D9" w:themeFill="background1" w:themeFillShade="D9"/>
            <w:vAlign w:val="center"/>
          </w:tcPr>
          <w:p w14:paraId="2AB3E413"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52417283"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2E269C30" w14:textId="77777777" w:rsidTr="00C346F8">
        <w:trPr>
          <w:trHeight w:val="525"/>
          <w:jc w:val="center"/>
        </w:trPr>
        <w:tc>
          <w:tcPr>
            <w:tcW w:w="1653" w:type="dxa"/>
            <w:vAlign w:val="center"/>
          </w:tcPr>
          <w:p w14:paraId="3B3FEF93"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1ED6B691" w14:textId="77777777" w:rsidR="000E100C" w:rsidRPr="004479A7" w:rsidRDefault="00F03A23"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Order Number + Transaction Date + Transaction Time + Deposit Bank Code + Deposit Account Number (Plain Text) + Transaction Amount + Authentication Key</w:t>
            </w:r>
          </w:p>
        </w:tc>
      </w:tr>
    </w:tbl>
    <w:p w14:paraId="1A42AA2B" w14:textId="77777777" w:rsidR="000E100C" w:rsidRPr="000E100C" w:rsidRDefault="000E100C" w:rsidP="000E100C">
      <w:pPr>
        <w:pStyle w:val="cq11"/>
        <w:ind w:left="440"/>
      </w:pPr>
    </w:p>
    <w:p w14:paraId="0A86E71A" w14:textId="77777777" w:rsidR="00D025CF" w:rsidRDefault="00C21B02" w:rsidP="00554996">
      <w:pPr>
        <w:pStyle w:val="2"/>
      </w:pPr>
      <w:bookmarkStart w:id="54" w:name="_Toc134516424"/>
      <w:r>
        <w:rPr>
          <w:rFonts w:hint="eastAsia"/>
        </w:rPr>
        <w:t>Response (</w:t>
      </w:r>
      <w:proofErr w:type="spellStart"/>
      <w:r>
        <w:rPr>
          <w:rFonts w:hint="eastAsia"/>
        </w:rPr>
        <w:t>Hecto</w:t>
      </w:r>
      <w:proofErr w:type="spellEnd"/>
      <w:r>
        <w:rPr>
          <w:rFonts w:hint="eastAsia"/>
        </w:rPr>
        <w:t xml:space="preserve"> Financial</w:t>
      </w:r>
      <w:r w:rsidR="00554996">
        <w:rPr>
          <w:rFonts w:hint="eastAsia"/>
        </w:rPr>
        <w:t xml:space="preserve"> -&gt; </w:t>
      </w:r>
      <w:r>
        <w:t>Merchant</w:t>
      </w:r>
      <w:r w:rsidR="00554996">
        <w:rPr>
          <w:rFonts w:hint="eastAsia"/>
        </w:rPr>
        <w:t>)</w:t>
      </w:r>
      <w:bookmarkEnd w:id="54"/>
    </w:p>
    <w:p w14:paraId="745C7BC0"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06F6760F" w14:textId="77777777" w:rsidTr="00C346F8">
        <w:trPr>
          <w:trHeight w:val="510"/>
          <w:jc w:val="center"/>
        </w:trPr>
        <w:tc>
          <w:tcPr>
            <w:tcW w:w="1469" w:type="dxa"/>
            <w:shd w:val="clear" w:color="auto" w:fill="D9D9D9" w:themeFill="background1" w:themeFillShade="D9"/>
            <w:vAlign w:val="center"/>
          </w:tcPr>
          <w:p w14:paraId="1B04748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14F6472B"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4714E8FB"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083AAD0B"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4E0D39E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6C72B0D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06AF04D2" w14:textId="77777777" w:rsidTr="00C346F8">
        <w:trPr>
          <w:jc w:val="center"/>
        </w:trPr>
        <w:tc>
          <w:tcPr>
            <w:tcW w:w="1469" w:type="dxa"/>
            <w:shd w:val="clear" w:color="auto" w:fill="auto"/>
          </w:tcPr>
          <w:p w14:paraId="381BC40A"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1C3C7C04"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576E6AC3"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4202955A"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782887B7"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45EB7882"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757AE4F8"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348E1277" w14:textId="77777777" w:rsidTr="00C346F8">
        <w:tblPrEx>
          <w:jc w:val="left"/>
        </w:tblPrEx>
        <w:tc>
          <w:tcPr>
            <w:tcW w:w="1469" w:type="dxa"/>
          </w:tcPr>
          <w:p w14:paraId="0358902F"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77A00EC6"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5263A88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54445054"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5BCA7CD5"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223DAD0"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ST08: If it is an account that is already registered, deliver the information on the registered account</w:t>
            </w:r>
          </w:p>
        </w:tc>
      </w:tr>
      <w:tr w:rsidR="00C71661" w:rsidRPr="00607BB4" w14:paraId="04A5BB0C" w14:textId="77777777" w:rsidTr="00324827">
        <w:tblPrEx>
          <w:jc w:val="left"/>
        </w:tblPrEx>
        <w:tc>
          <w:tcPr>
            <w:tcW w:w="1469" w:type="dxa"/>
          </w:tcPr>
          <w:p w14:paraId="49671BD9"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13A442A7"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1F9DCCF3"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03CC364F"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3" w:type="dxa"/>
          </w:tcPr>
          <w:p w14:paraId="4C4C38BC"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3295B71"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BE2330" w:rsidRPr="00607BB4" w14:paraId="3D54BC8B" w14:textId="77777777" w:rsidTr="00C346F8">
        <w:tblPrEx>
          <w:jc w:val="left"/>
        </w:tblPrEx>
        <w:tc>
          <w:tcPr>
            <w:tcW w:w="1469" w:type="dxa"/>
          </w:tcPr>
          <w:p w14:paraId="6505694A"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1BA522FD"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293BF4FD"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7C3266C6"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349DA41B"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1EAD621F"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C9A0F95"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"OID20210830080000"</w:t>
            </w:r>
          </w:p>
        </w:tc>
      </w:tr>
      <w:tr w:rsidR="006F5900" w:rsidRPr="00607BB4" w14:paraId="25B93C8C" w14:textId="77777777" w:rsidTr="00C346F8">
        <w:tblPrEx>
          <w:jc w:val="left"/>
        </w:tblPrEx>
        <w:tc>
          <w:tcPr>
            <w:tcW w:w="1469" w:type="dxa"/>
          </w:tcPr>
          <w:p w14:paraId="76D1EC3F" w14:textId="77777777" w:rsidR="006F5900" w:rsidRPr="004479A7" w:rsidRDefault="006F5900" w:rsidP="006F590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559" w:type="dxa"/>
          </w:tcPr>
          <w:p w14:paraId="6E611F3A"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1EF7D51B" w14:textId="77777777" w:rsidR="006F5900" w:rsidRPr="004479A7" w:rsidRDefault="006F5900" w:rsidP="006F590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24B728FA"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21ABD331" w14:textId="77777777" w:rsidR="006F5900" w:rsidRPr="004479A7" w:rsidRDefault="006F5900" w:rsidP="006F590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7D1C682"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"SFP_FIRM1233444365430698"</w:t>
            </w:r>
          </w:p>
        </w:tc>
      </w:tr>
      <w:tr w:rsidR="003D5A9A" w:rsidRPr="00607BB4" w14:paraId="5D01287D" w14:textId="77777777" w:rsidTr="00C346F8">
        <w:tblPrEx>
          <w:jc w:val="left"/>
        </w:tblPrEx>
        <w:tc>
          <w:tcPr>
            <w:tcW w:w="1469" w:type="dxa"/>
          </w:tcPr>
          <w:p w14:paraId="4E54A019" w14:textId="77777777" w:rsidR="003D5A9A" w:rsidRPr="004479A7" w:rsidRDefault="003D5A9A" w:rsidP="003D5A9A">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trdAmt</w:t>
            </w:r>
            <w:proofErr w:type="spellEnd"/>
          </w:p>
        </w:tc>
        <w:tc>
          <w:tcPr>
            <w:tcW w:w="1559" w:type="dxa"/>
          </w:tcPr>
          <w:p w14:paraId="1F8EC5BC"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Transaction Amount</w:t>
            </w:r>
          </w:p>
        </w:tc>
        <w:tc>
          <w:tcPr>
            <w:tcW w:w="2496" w:type="dxa"/>
          </w:tcPr>
          <w:p w14:paraId="4344914B"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Remittance</w:t>
            </w:r>
          </w:p>
        </w:tc>
        <w:tc>
          <w:tcPr>
            <w:tcW w:w="1275" w:type="dxa"/>
          </w:tcPr>
          <w:p w14:paraId="3886B57A"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3" w:type="dxa"/>
          </w:tcPr>
          <w:p w14:paraId="22ECCAE2" w14:textId="77777777" w:rsidR="003D5A9A" w:rsidRPr="004479A7" w:rsidRDefault="003D5A9A" w:rsidP="003D5A9A">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1301777" w14:textId="77777777" w:rsidR="003D5A9A" w:rsidRPr="00607BB4" w:rsidRDefault="003D5A9A" w:rsidP="003D5A9A">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3D5A9A" w:rsidRPr="00607BB4" w14:paraId="5720B259" w14:textId="77777777" w:rsidTr="00C346F8">
        <w:tblPrEx>
          <w:jc w:val="left"/>
        </w:tblPrEx>
        <w:tc>
          <w:tcPr>
            <w:tcW w:w="1469" w:type="dxa"/>
          </w:tcPr>
          <w:p w14:paraId="107B31C8" w14:textId="77777777" w:rsidR="003D5A9A" w:rsidRPr="004479A7" w:rsidRDefault="003D5A9A" w:rsidP="003D5A9A">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svcDivCd</w:t>
            </w:r>
            <w:proofErr w:type="spellEnd"/>
          </w:p>
        </w:tc>
        <w:tc>
          <w:tcPr>
            <w:tcW w:w="1559" w:type="dxa"/>
          </w:tcPr>
          <w:p w14:paraId="61318E7C"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Used During </w:t>
            </w:r>
            <w:r>
              <w:rPr>
                <w:rFonts w:asciiTheme="minorEastAsia" w:eastAsiaTheme="minorEastAsia" w:hAnsiTheme="minorEastAsia"/>
                <w:sz w:val="18"/>
                <w:szCs w:val="18"/>
              </w:rPr>
              <w:t>Remittance</w:t>
            </w:r>
          </w:p>
        </w:tc>
        <w:tc>
          <w:tcPr>
            <w:tcW w:w="2496" w:type="dxa"/>
          </w:tcPr>
          <w:p w14:paraId="45341A2A"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Service used during remittance</w:t>
            </w:r>
          </w:p>
        </w:tc>
        <w:tc>
          <w:tcPr>
            <w:tcW w:w="1275" w:type="dxa"/>
          </w:tcPr>
          <w:p w14:paraId="7ADCA568"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3" w:type="dxa"/>
          </w:tcPr>
          <w:p w14:paraId="7DC2730D" w14:textId="77777777" w:rsidR="003D5A9A" w:rsidRPr="004479A7" w:rsidRDefault="003D5A9A" w:rsidP="003D5A9A">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7C4A5B2" w14:textId="77777777" w:rsidR="003D5A9A" w:rsidRPr="003D5A9A" w:rsidRDefault="003D5A9A" w:rsidP="003D5A9A">
            <w:pPr>
              <w:rPr>
                <w:rFonts w:asciiTheme="minorEastAsia" w:eastAsiaTheme="minorEastAsia" w:hAnsiTheme="minorEastAsia" w:cstheme="majorBidi"/>
                <w:sz w:val="18"/>
                <w:szCs w:val="18"/>
              </w:rPr>
            </w:pPr>
            <w:r w:rsidRPr="003D5A9A">
              <w:rPr>
                <w:rFonts w:asciiTheme="minorEastAsia" w:eastAsiaTheme="minorEastAsia" w:hAnsiTheme="minorEastAsia" w:cstheme="majorBidi" w:hint="eastAsia"/>
                <w:sz w:val="18"/>
                <w:szCs w:val="18"/>
              </w:rPr>
              <w:t>1: Firm Banking</w:t>
            </w:r>
          </w:p>
          <w:p w14:paraId="3E156DC3" w14:textId="77777777" w:rsidR="003D5A9A" w:rsidRPr="003D5A9A" w:rsidRDefault="003D5A9A" w:rsidP="003D5A9A">
            <w:pPr>
              <w:rPr>
                <w:rFonts w:asciiTheme="minorEastAsia" w:eastAsiaTheme="minorEastAsia" w:hAnsiTheme="minorEastAsia" w:cstheme="majorBidi"/>
                <w:b/>
                <w:color w:val="FF0000"/>
                <w:sz w:val="18"/>
                <w:szCs w:val="18"/>
              </w:rPr>
            </w:pPr>
            <w:r w:rsidRPr="003D5A9A">
              <w:rPr>
                <w:rFonts w:asciiTheme="minorEastAsia" w:eastAsiaTheme="minorEastAsia" w:hAnsiTheme="minorEastAsia" w:cstheme="majorBidi"/>
                <w:b/>
                <w:color w:val="FF0000"/>
                <w:sz w:val="18"/>
                <w:szCs w:val="18"/>
              </w:rPr>
              <w:t>2: Open Banking</w:t>
            </w:r>
          </w:p>
        </w:tc>
      </w:tr>
    </w:tbl>
    <w:p w14:paraId="1C66D860" w14:textId="77777777" w:rsidR="000E100C" w:rsidRPr="000E100C" w:rsidRDefault="000E100C" w:rsidP="000E100C">
      <w:pPr>
        <w:pStyle w:val="cq11"/>
        <w:ind w:left="440"/>
      </w:pPr>
    </w:p>
    <w:p w14:paraId="30879EC3" w14:textId="77777777" w:rsidR="00D025CF" w:rsidRDefault="00CF3008">
      <w:pPr>
        <w:pStyle w:val="1"/>
      </w:pPr>
      <w:bookmarkStart w:id="55" w:name="_Toc134516425"/>
      <w:r>
        <w:rPr>
          <w:rFonts w:hint="eastAsia"/>
        </w:rPr>
        <w:lastRenderedPageBreak/>
        <w:t>Transaction Result Inquiry</w:t>
      </w:r>
      <w:bookmarkEnd w:id="55"/>
    </w:p>
    <w:p w14:paraId="5DE2680B" w14:textId="77777777" w:rsidR="00554996" w:rsidRDefault="00554996" w:rsidP="00554996">
      <w:pPr>
        <w:pStyle w:val="2"/>
      </w:pPr>
      <w:bookmarkStart w:id="56" w:name="_Toc134516426"/>
      <w:r>
        <w:t>API Summary</w:t>
      </w:r>
      <w:bookmarkEnd w:id="56"/>
    </w:p>
    <w:p w14:paraId="51BE5998" w14:textId="77777777" w:rsidR="00F03A23" w:rsidRPr="00F03A23" w:rsidRDefault="00F03A23" w:rsidP="00F03A23">
      <w:pPr>
        <w:pStyle w:val="cq11"/>
        <w:ind w:left="440"/>
      </w:pPr>
      <w:r>
        <w:rPr>
          <w:rFonts w:hint="eastAsia"/>
        </w:rPr>
        <w:t>If the result code for p</w:t>
      </w:r>
      <w:r>
        <w:t xml:space="preserve">ayment approval result or remittance request result is </w:t>
      </w:r>
      <w:r>
        <w:t>‘</w:t>
      </w:r>
      <w:r>
        <w:t>processing</w:t>
      </w:r>
      <w:r>
        <w:t>’</w:t>
      </w:r>
      <w:r>
        <w:t xml:space="preserve"> or if there is a timeout, until </w:t>
      </w:r>
      <w:r>
        <w:t>‘</w:t>
      </w:r>
      <w:r>
        <w:t>success</w:t>
      </w:r>
      <w:r>
        <w:t>’</w:t>
      </w:r>
      <w:r>
        <w:t xml:space="preserve"> or </w:t>
      </w:r>
      <w:r>
        <w:t>‘</w:t>
      </w:r>
      <w:r>
        <w:t>fail</w:t>
      </w:r>
      <w:r>
        <w:t>’</w:t>
      </w:r>
      <w:r>
        <w:t xml:space="preserve"> code is received, the API should be called repeatedly.</w:t>
      </w:r>
    </w:p>
    <w:p w14:paraId="0E7FEFC4" w14:textId="77777777" w:rsidR="00D025CF" w:rsidRDefault="00554996" w:rsidP="00D025CF">
      <w:pPr>
        <w:pStyle w:val="2"/>
      </w:pPr>
      <w:bookmarkStart w:id="57" w:name="_Toc134516427"/>
      <w:r>
        <w:rPr>
          <w:rFonts w:hint="eastAsia"/>
        </w:rPr>
        <w:t>API URL</w:t>
      </w:r>
      <w:bookmarkEnd w:id="57"/>
    </w:p>
    <w:tbl>
      <w:tblPr>
        <w:tblStyle w:val="a7"/>
        <w:tblW w:w="10380" w:type="dxa"/>
        <w:jc w:val="center"/>
        <w:tblLook w:val="04A0" w:firstRow="1" w:lastRow="0" w:firstColumn="1" w:lastColumn="0" w:noHBand="0" w:noVBand="1"/>
      </w:tblPr>
      <w:tblGrid>
        <w:gridCol w:w="2787"/>
        <w:gridCol w:w="7593"/>
      </w:tblGrid>
      <w:tr w:rsidR="000E100C" w:rsidRPr="004479A7" w14:paraId="043B70DD" w14:textId="77777777" w:rsidTr="00C346F8">
        <w:trPr>
          <w:trHeight w:val="510"/>
          <w:jc w:val="center"/>
        </w:trPr>
        <w:tc>
          <w:tcPr>
            <w:tcW w:w="2787" w:type="dxa"/>
            <w:shd w:val="clear" w:color="auto" w:fill="D9D9D9" w:themeFill="background1" w:themeFillShade="D9"/>
            <w:vAlign w:val="center"/>
          </w:tcPr>
          <w:p w14:paraId="5D1DF9FC"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620C12D5"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753A32E2" w14:textId="77777777" w:rsidTr="00C346F8">
        <w:trPr>
          <w:trHeight w:val="525"/>
          <w:jc w:val="center"/>
        </w:trPr>
        <w:tc>
          <w:tcPr>
            <w:tcW w:w="2787" w:type="dxa"/>
            <w:vAlign w:val="center"/>
          </w:tcPr>
          <w:p w14:paraId="77658EF2"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0E29D0C1"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34" w:history="1">
              <w:r w:rsidR="00F03A23" w:rsidRPr="00F03A23">
                <w:rPr>
                  <w:rStyle w:val="ab"/>
                  <w:rFonts w:asciiTheme="minorEastAsia" w:eastAsiaTheme="minorEastAsia" w:hAnsiTheme="minorEastAsia"/>
                  <w:sz w:val="18"/>
                  <w:szCs w:val="18"/>
                </w:rPr>
                <w:t>https://tbnpay.settlebank.co.kr/v1/api/pay/morw</w:t>
              </w:r>
            </w:hyperlink>
          </w:p>
        </w:tc>
      </w:tr>
      <w:tr w:rsidR="000E100C" w:rsidRPr="004479A7" w14:paraId="7416AA36" w14:textId="77777777" w:rsidTr="00C346F8">
        <w:trPr>
          <w:trHeight w:val="525"/>
          <w:jc w:val="center"/>
        </w:trPr>
        <w:tc>
          <w:tcPr>
            <w:tcW w:w="2787" w:type="dxa"/>
            <w:vAlign w:val="center"/>
          </w:tcPr>
          <w:p w14:paraId="54BEFFD6"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3E6998C6"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35" w:history="1">
              <w:r w:rsidR="00F03A23" w:rsidRPr="00F03A23">
                <w:rPr>
                  <w:rStyle w:val="ab"/>
                  <w:rFonts w:asciiTheme="minorEastAsia" w:eastAsiaTheme="minorEastAsia" w:hAnsiTheme="minorEastAsia"/>
                  <w:sz w:val="18"/>
                  <w:szCs w:val="18"/>
                </w:rPr>
                <w:t>http://npay.settlebank.co.kr/v1/api/pay/morw</w:t>
              </w:r>
            </w:hyperlink>
          </w:p>
        </w:tc>
      </w:tr>
    </w:tbl>
    <w:p w14:paraId="248CC1FF" w14:textId="77777777" w:rsidR="000E100C" w:rsidRPr="000E100C" w:rsidRDefault="000E100C" w:rsidP="000E100C">
      <w:pPr>
        <w:pStyle w:val="cq11"/>
        <w:ind w:leftChars="0" w:left="0"/>
      </w:pPr>
    </w:p>
    <w:p w14:paraId="46FB0829" w14:textId="77777777" w:rsidR="00CF3008" w:rsidRDefault="00CF3008" w:rsidP="00CF3008">
      <w:pPr>
        <w:pStyle w:val="2"/>
      </w:pPr>
      <w:bookmarkStart w:id="58" w:name="_Toc134516428"/>
      <w:r>
        <w:rPr>
          <w:rFonts w:hint="eastAsia"/>
        </w:rPr>
        <w:t xml:space="preserve">Request </w:t>
      </w:r>
      <w:r>
        <w:t xml:space="preserve">(Merchant -&gt; </w:t>
      </w:r>
      <w:proofErr w:type="spellStart"/>
      <w:r>
        <w:t>Hecto</w:t>
      </w:r>
      <w:proofErr w:type="spellEnd"/>
      <w:r>
        <w:t xml:space="preserve"> Financial)</w:t>
      </w:r>
      <w:bookmarkEnd w:id="58"/>
    </w:p>
    <w:p w14:paraId="2774F366"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311446D5" w14:textId="77777777" w:rsidTr="00C346F8">
        <w:trPr>
          <w:trHeight w:val="510"/>
          <w:jc w:val="center"/>
        </w:trPr>
        <w:tc>
          <w:tcPr>
            <w:tcW w:w="1469" w:type="dxa"/>
            <w:shd w:val="clear" w:color="auto" w:fill="D9D9D9" w:themeFill="background1" w:themeFillShade="D9"/>
            <w:vAlign w:val="center"/>
          </w:tcPr>
          <w:p w14:paraId="4CAA561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3DB66A0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1A0D8F8B"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15487F8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1951CC3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72152AB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F924A0" w:rsidRPr="004479A7" w14:paraId="0F62D19E" w14:textId="77777777" w:rsidTr="00C346F8">
        <w:trPr>
          <w:jc w:val="center"/>
        </w:trPr>
        <w:tc>
          <w:tcPr>
            <w:tcW w:w="1469" w:type="dxa"/>
            <w:shd w:val="clear" w:color="auto" w:fill="auto"/>
          </w:tcPr>
          <w:p w14:paraId="71EE3490" w14:textId="77777777" w:rsidR="00F924A0" w:rsidRPr="004479A7" w:rsidRDefault="00F924A0" w:rsidP="00F924A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5A637AB0" w14:textId="77777777" w:rsidR="00F924A0" w:rsidRPr="004479A7" w:rsidRDefault="00F924A0" w:rsidP="00F924A0">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35668DE0" w14:textId="77777777" w:rsidR="00F924A0" w:rsidRPr="004479A7" w:rsidRDefault="00885C46" w:rsidP="00F924A0">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F924A0">
              <w:rPr>
                <w:rFonts w:asciiTheme="minorEastAsia" w:eastAsiaTheme="minorEastAsia" w:hAnsiTheme="minorEastAsia" w:hint="eastAsia"/>
                <w:sz w:val="18"/>
                <w:szCs w:val="18"/>
              </w:rPr>
              <w:t>Information code</w:t>
            </w:r>
          </w:p>
        </w:tc>
        <w:tc>
          <w:tcPr>
            <w:tcW w:w="1275" w:type="dxa"/>
            <w:shd w:val="clear" w:color="auto" w:fill="auto"/>
          </w:tcPr>
          <w:p w14:paraId="3A5D9F58" w14:textId="77777777" w:rsidR="00F924A0" w:rsidRPr="004479A7" w:rsidRDefault="00F924A0" w:rsidP="00F924A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34B6CC0F" w14:textId="77777777" w:rsidR="00F924A0" w:rsidRPr="004479A7" w:rsidRDefault="00F924A0" w:rsidP="00F924A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63BF342A" w14:textId="77777777" w:rsidR="00F924A0" w:rsidRDefault="00F924A0" w:rsidP="00F924A0">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LT00</w:t>
            </w:r>
            <w:r w:rsidRPr="00F924A0">
              <w:rPr>
                <w:rFonts w:asciiTheme="minorEastAsia" w:eastAsiaTheme="minorEastAsia" w:hAnsiTheme="minorEastAsia" w:cstheme="majorBidi"/>
                <w:sz w:val="18"/>
                <w:szCs w:val="18"/>
              </w:rPr>
              <w:t>_1.0”</w:t>
            </w:r>
          </w:p>
          <w:p w14:paraId="39410B7F" w14:textId="77777777" w:rsidR="00F924A0" w:rsidRPr="00387A71" w:rsidRDefault="00F924A0" w:rsidP="00F924A0">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0BEC4EAE" w14:textId="77777777" w:rsidTr="00C346F8">
        <w:tblPrEx>
          <w:jc w:val="left"/>
        </w:tblPrEx>
        <w:tc>
          <w:tcPr>
            <w:tcW w:w="1469" w:type="dxa"/>
          </w:tcPr>
          <w:p w14:paraId="5D106301"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58B2F793"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64D0B6EA"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36061A28"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232640A2"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D8A4100"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0E100C" w:rsidRPr="00607BB4" w14:paraId="4C911635" w14:textId="77777777" w:rsidTr="00C346F8">
        <w:tblPrEx>
          <w:jc w:val="left"/>
        </w:tblPrEx>
        <w:tc>
          <w:tcPr>
            <w:tcW w:w="1469" w:type="dxa"/>
          </w:tcPr>
          <w:p w14:paraId="03932D1A" w14:textId="77777777" w:rsidR="000E100C" w:rsidRPr="004479A7" w:rsidRDefault="00F03A23" w:rsidP="00C346F8">
            <w:pPr>
              <w:rPr>
                <w:rFonts w:asciiTheme="minorEastAsia" w:eastAsiaTheme="minorEastAsia" w:hAnsiTheme="minorEastAsia" w:cstheme="majorBidi"/>
                <w:sz w:val="18"/>
                <w:szCs w:val="18"/>
              </w:rPr>
            </w:pPr>
            <w:proofErr w:type="spellStart"/>
            <w:r w:rsidRPr="00F03A23">
              <w:rPr>
                <w:rFonts w:asciiTheme="minorEastAsia" w:eastAsiaTheme="minorEastAsia" w:hAnsiTheme="minorEastAsia" w:cstheme="majorBidi"/>
                <w:sz w:val="18"/>
                <w:szCs w:val="18"/>
              </w:rPr>
              <w:t>pktDivCd</w:t>
            </w:r>
            <w:proofErr w:type="spellEnd"/>
          </w:p>
        </w:tc>
        <w:tc>
          <w:tcPr>
            <w:tcW w:w="1559" w:type="dxa"/>
          </w:tcPr>
          <w:p w14:paraId="4035E14A" w14:textId="77777777" w:rsidR="000E100C" w:rsidRPr="004479A7"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Work Classification</w:t>
            </w:r>
          </w:p>
        </w:tc>
        <w:tc>
          <w:tcPr>
            <w:tcW w:w="2496" w:type="dxa"/>
          </w:tcPr>
          <w:p w14:paraId="6E10991D" w14:textId="77777777" w:rsidR="00F03A23" w:rsidRPr="00F03A23" w:rsidRDefault="00F03A23" w:rsidP="00C346F8">
            <w:pPr>
              <w:rPr>
                <w:rFonts w:asciiTheme="minorEastAsia" w:eastAsiaTheme="minorEastAsia" w:hAnsiTheme="minorEastAsia"/>
                <w:b/>
                <w:sz w:val="18"/>
                <w:szCs w:val="18"/>
              </w:rPr>
            </w:pPr>
            <w:r w:rsidRPr="00F03A23">
              <w:rPr>
                <w:rFonts w:asciiTheme="minorEastAsia" w:eastAsiaTheme="minorEastAsia" w:hAnsiTheme="minorEastAsia" w:hint="eastAsia"/>
                <w:b/>
                <w:sz w:val="18"/>
                <w:szCs w:val="18"/>
              </w:rPr>
              <w:t>Default value: RP</w:t>
            </w:r>
          </w:p>
          <w:p w14:paraId="0DCEE772" w14:textId="77777777" w:rsidR="00F03A23" w:rsidRPr="004479A7" w:rsidRDefault="00F03A23"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Work classification of order number</w:t>
            </w:r>
          </w:p>
        </w:tc>
        <w:tc>
          <w:tcPr>
            <w:tcW w:w="1275" w:type="dxa"/>
          </w:tcPr>
          <w:p w14:paraId="5591C845" w14:textId="77777777" w:rsidR="000E100C" w:rsidRPr="004479A7" w:rsidRDefault="00F03A23"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3" w:type="dxa"/>
          </w:tcPr>
          <w:p w14:paraId="54BCE053"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CF6A126" w14:textId="77777777" w:rsidR="000E100C" w:rsidRPr="00607BB4" w:rsidRDefault="00F03A23" w:rsidP="00C346F8">
            <w:pPr>
              <w:rPr>
                <w:rFonts w:asciiTheme="minorEastAsia" w:eastAsiaTheme="minorEastAsia" w:hAnsiTheme="minorEastAsia" w:cstheme="majorBidi"/>
                <w:sz w:val="18"/>
                <w:szCs w:val="18"/>
              </w:rPr>
            </w:pPr>
            <w:r w:rsidRPr="00F03A23">
              <w:rPr>
                <w:rFonts w:asciiTheme="minorEastAsia" w:eastAsiaTheme="minorEastAsia" w:hAnsiTheme="minorEastAsia" w:cstheme="majorBidi"/>
                <w:sz w:val="18"/>
                <w:szCs w:val="18"/>
              </w:rPr>
              <w:t>"RP"</w:t>
            </w:r>
          </w:p>
        </w:tc>
      </w:tr>
      <w:tr w:rsidR="00BE2330" w:rsidRPr="00607BB4" w14:paraId="1679AE9B" w14:textId="77777777" w:rsidTr="00C346F8">
        <w:tblPrEx>
          <w:jc w:val="left"/>
        </w:tblPrEx>
        <w:tc>
          <w:tcPr>
            <w:tcW w:w="1469" w:type="dxa"/>
          </w:tcPr>
          <w:p w14:paraId="750DBC34"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2AFA05A3"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54B703AC"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0C14C5F0"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p w14:paraId="13FA439C"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Order number when transaction is requested</w:t>
            </w:r>
          </w:p>
        </w:tc>
        <w:tc>
          <w:tcPr>
            <w:tcW w:w="1275" w:type="dxa"/>
          </w:tcPr>
          <w:p w14:paraId="03006CBA"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4257BFC3"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B646B6B"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"OID201902210001"</w:t>
            </w:r>
          </w:p>
        </w:tc>
      </w:tr>
      <w:tr w:rsidR="00F03A23" w:rsidRPr="00607BB4" w14:paraId="0119DBD2" w14:textId="77777777" w:rsidTr="00C346F8">
        <w:tblPrEx>
          <w:jc w:val="left"/>
        </w:tblPrEx>
        <w:tc>
          <w:tcPr>
            <w:tcW w:w="1469" w:type="dxa"/>
          </w:tcPr>
          <w:p w14:paraId="552C35C4" w14:textId="77777777" w:rsidR="00F03A23" w:rsidRPr="004479A7" w:rsidRDefault="00F03A23" w:rsidP="00F03A23">
            <w:pPr>
              <w:rPr>
                <w:rFonts w:asciiTheme="minorEastAsia" w:eastAsiaTheme="minorEastAsia" w:hAnsiTheme="minorEastAsia" w:cstheme="majorBidi"/>
                <w:sz w:val="18"/>
                <w:szCs w:val="18"/>
              </w:rPr>
            </w:pPr>
            <w:proofErr w:type="spellStart"/>
            <w:r w:rsidRPr="00F03A23">
              <w:rPr>
                <w:rFonts w:asciiTheme="minorEastAsia" w:eastAsiaTheme="minorEastAsia" w:hAnsiTheme="minorEastAsia" w:cstheme="majorBidi"/>
                <w:sz w:val="18"/>
                <w:szCs w:val="18"/>
              </w:rPr>
              <w:t>mchtTrdDt</w:t>
            </w:r>
            <w:proofErr w:type="spellEnd"/>
          </w:p>
        </w:tc>
        <w:tc>
          <w:tcPr>
            <w:tcW w:w="1559" w:type="dxa"/>
          </w:tcPr>
          <w:p w14:paraId="1C1788A8" w14:textId="77777777" w:rsidR="00F03A23" w:rsidRPr="004479A7"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Order Date</w:t>
            </w:r>
          </w:p>
        </w:tc>
        <w:tc>
          <w:tcPr>
            <w:tcW w:w="2496" w:type="dxa"/>
          </w:tcPr>
          <w:p w14:paraId="4DE25073" w14:textId="77777777" w:rsidR="00F03A23" w:rsidRPr="004479A7" w:rsidRDefault="00F03A23" w:rsidP="00F03A23">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7E352730" w14:textId="77777777" w:rsidR="00F03A23" w:rsidRPr="004479A7" w:rsidRDefault="00F03A23" w:rsidP="00F03A2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582D4D5A" w14:textId="77777777" w:rsidR="00F03A23" w:rsidRPr="004479A7" w:rsidRDefault="00F03A23" w:rsidP="00F03A2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CFD6BB5" w14:textId="77777777" w:rsidR="00F03A23" w:rsidRPr="00607BB4" w:rsidRDefault="00F03A23" w:rsidP="00F03A23">
            <w:pPr>
              <w:rPr>
                <w:rFonts w:asciiTheme="minorEastAsia" w:eastAsiaTheme="minorEastAsia" w:hAnsiTheme="minorEastAsia" w:cstheme="majorBidi"/>
                <w:sz w:val="18"/>
                <w:szCs w:val="18"/>
              </w:rPr>
            </w:pPr>
            <w:r w:rsidRPr="00F03A23">
              <w:rPr>
                <w:rFonts w:asciiTheme="minorEastAsia" w:eastAsiaTheme="minorEastAsia" w:hAnsiTheme="minorEastAsia" w:cstheme="majorBidi"/>
                <w:sz w:val="18"/>
                <w:szCs w:val="18"/>
              </w:rPr>
              <w:t>"20191231"</w:t>
            </w:r>
          </w:p>
        </w:tc>
      </w:tr>
      <w:tr w:rsidR="00F03A23" w:rsidRPr="00607BB4" w14:paraId="20A89D07" w14:textId="77777777" w:rsidTr="00C346F8">
        <w:tblPrEx>
          <w:jc w:val="left"/>
        </w:tblPrEx>
        <w:tc>
          <w:tcPr>
            <w:tcW w:w="1469" w:type="dxa"/>
          </w:tcPr>
          <w:p w14:paraId="5812AB54" w14:textId="77777777" w:rsidR="00F03A23" w:rsidRPr="004479A7" w:rsidRDefault="00F03A23" w:rsidP="00F03A2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5F439D84" w14:textId="77777777" w:rsidR="00F03A23" w:rsidRPr="004479A7"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3FFEBAC1" w14:textId="77777777" w:rsidR="00F03A23" w:rsidRPr="004479A7" w:rsidRDefault="00F03A23" w:rsidP="00F03A23">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2A4F43E0" w14:textId="77777777" w:rsidR="00F03A23" w:rsidRPr="004479A7" w:rsidRDefault="00F03A23" w:rsidP="00F03A2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3DEB9FF9" w14:textId="77777777" w:rsidR="00F03A23" w:rsidRPr="004479A7" w:rsidRDefault="00F03A23" w:rsidP="00F03A2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364E4C2" w14:textId="77777777" w:rsidR="00F03A23" w:rsidRPr="00607BB4" w:rsidRDefault="00F03A23" w:rsidP="00F03A2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F03A23" w:rsidRPr="00607BB4" w14:paraId="300B7B02" w14:textId="77777777" w:rsidTr="00C346F8">
        <w:tblPrEx>
          <w:jc w:val="left"/>
        </w:tblPrEx>
        <w:tc>
          <w:tcPr>
            <w:tcW w:w="1469" w:type="dxa"/>
          </w:tcPr>
          <w:p w14:paraId="7F9CD202" w14:textId="77777777" w:rsidR="00F03A23" w:rsidRPr="004479A7" w:rsidRDefault="00F03A23" w:rsidP="00F03A2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3E3186F8" w14:textId="77777777" w:rsidR="00F03A23" w:rsidRPr="004479A7"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0D13B5D5" w14:textId="77777777" w:rsidR="00F03A23" w:rsidRPr="004479A7" w:rsidRDefault="00F03A23" w:rsidP="00F03A2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483368C5" w14:textId="77777777" w:rsidR="00F03A23" w:rsidRPr="004479A7" w:rsidRDefault="00F03A23" w:rsidP="00F03A2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774736D6" w14:textId="77777777" w:rsidR="00F03A23" w:rsidRPr="004479A7" w:rsidRDefault="00F03A23" w:rsidP="00F03A2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20FB7D1" w14:textId="77777777" w:rsidR="00F03A23" w:rsidRPr="00607BB4" w:rsidRDefault="00F03A23" w:rsidP="00F03A2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F03A23" w:rsidRPr="00607BB4" w14:paraId="41F2E4E2" w14:textId="77777777" w:rsidTr="00C346F8">
        <w:tblPrEx>
          <w:jc w:val="left"/>
        </w:tblPrEx>
        <w:tc>
          <w:tcPr>
            <w:tcW w:w="1469" w:type="dxa"/>
          </w:tcPr>
          <w:p w14:paraId="437ACA67" w14:textId="77777777" w:rsidR="00F03A23" w:rsidRPr="004479A7" w:rsidRDefault="00F03A23" w:rsidP="00F03A2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58B3B79E" w14:textId="77777777" w:rsidR="00F03A23" w:rsidRPr="004479A7" w:rsidRDefault="00F03A23" w:rsidP="00F03A23">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01981F50" w14:textId="77777777" w:rsidR="00F03A23" w:rsidRPr="004479A7" w:rsidRDefault="00F03A23" w:rsidP="00F03A2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43F5FDA7" w14:textId="77777777" w:rsidR="00F03A23" w:rsidRPr="004479A7" w:rsidRDefault="00F03A23" w:rsidP="00F03A2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4F10D559" w14:textId="77777777" w:rsidR="00F03A23" w:rsidRPr="004479A7" w:rsidRDefault="00F03A23" w:rsidP="00F03A2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3D588EE" w14:textId="77777777" w:rsidR="00F03A23" w:rsidRPr="00607BB4" w:rsidRDefault="00F03A23" w:rsidP="00F03A23">
            <w:pPr>
              <w:rPr>
                <w:rFonts w:asciiTheme="minorEastAsia" w:eastAsiaTheme="minorEastAsia" w:hAnsiTheme="minorEastAsia" w:cstheme="majorBidi"/>
                <w:sz w:val="18"/>
                <w:szCs w:val="18"/>
              </w:rPr>
            </w:pPr>
          </w:p>
        </w:tc>
      </w:tr>
    </w:tbl>
    <w:p w14:paraId="1E438473" w14:textId="77777777" w:rsidR="000E100C" w:rsidRPr="000E100C" w:rsidRDefault="000E100C" w:rsidP="000E100C">
      <w:pPr>
        <w:pStyle w:val="cq11"/>
        <w:ind w:left="440"/>
      </w:pPr>
    </w:p>
    <w:p w14:paraId="1F3CFB28" w14:textId="77777777" w:rsidR="00D025CF" w:rsidRDefault="00CF3008">
      <w:pPr>
        <w:pStyle w:val="2"/>
      </w:pPr>
      <w:bookmarkStart w:id="59" w:name="_Toc134516429"/>
      <w:r>
        <w:rPr>
          <w:rFonts w:hint="eastAsia"/>
        </w:rPr>
        <w:t>Request Hash Code</w:t>
      </w:r>
      <w:bookmarkEnd w:id="59"/>
    </w:p>
    <w:tbl>
      <w:tblPr>
        <w:tblStyle w:val="a7"/>
        <w:tblW w:w="10406" w:type="dxa"/>
        <w:jc w:val="center"/>
        <w:tblLook w:val="04A0" w:firstRow="1" w:lastRow="0" w:firstColumn="1" w:lastColumn="0" w:noHBand="0" w:noVBand="1"/>
      </w:tblPr>
      <w:tblGrid>
        <w:gridCol w:w="1653"/>
        <w:gridCol w:w="8753"/>
      </w:tblGrid>
      <w:tr w:rsidR="000E100C" w:rsidRPr="004479A7" w14:paraId="7A93648D" w14:textId="77777777" w:rsidTr="00C346F8">
        <w:trPr>
          <w:trHeight w:val="540"/>
          <w:jc w:val="center"/>
        </w:trPr>
        <w:tc>
          <w:tcPr>
            <w:tcW w:w="1653" w:type="dxa"/>
            <w:shd w:val="clear" w:color="auto" w:fill="D9D9D9" w:themeFill="background1" w:themeFillShade="D9"/>
            <w:vAlign w:val="center"/>
          </w:tcPr>
          <w:p w14:paraId="017BFD09"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lastRenderedPageBreak/>
              <w:t>Section</w:t>
            </w:r>
          </w:p>
        </w:tc>
        <w:tc>
          <w:tcPr>
            <w:tcW w:w="8753" w:type="dxa"/>
            <w:shd w:val="clear" w:color="auto" w:fill="D9D9D9" w:themeFill="background1" w:themeFillShade="D9"/>
            <w:vAlign w:val="center"/>
          </w:tcPr>
          <w:p w14:paraId="0CA6EB09"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0C446905" w14:textId="77777777" w:rsidTr="00C346F8">
        <w:trPr>
          <w:trHeight w:val="525"/>
          <w:jc w:val="center"/>
        </w:trPr>
        <w:tc>
          <w:tcPr>
            <w:tcW w:w="1653" w:type="dxa"/>
            <w:vAlign w:val="center"/>
          </w:tcPr>
          <w:p w14:paraId="038567FB"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2FF2AF86" w14:textId="77777777" w:rsidR="000E100C" w:rsidRPr="004479A7" w:rsidRDefault="00F03A23"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Order Number + Order Date + Request Date + Request Time + Authentication Key</w:t>
            </w:r>
          </w:p>
        </w:tc>
      </w:tr>
    </w:tbl>
    <w:p w14:paraId="377DA747" w14:textId="77777777" w:rsidR="000E100C" w:rsidRPr="000E100C" w:rsidRDefault="000E100C" w:rsidP="000E100C">
      <w:pPr>
        <w:pStyle w:val="cq11"/>
        <w:ind w:left="440"/>
      </w:pPr>
    </w:p>
    <w:p w14:paraId="6A872D0D" w14:textId="77777777" w:rsidR="00D025CF" w:rsidRDefault="00554996" w:rsidP="00554996">
      <w:pPr>
        <w:pStyle w:val="2"/>
      </w:pPr>
      <w:bookmarkStart w:id="60" w:name="_Toc134516430"/>
      <w:r>
        <w:rPr>
          <w:rFonts w:hint="eastAsia"/>
        </w:rPr>
        <w:t>Response (</w:t>
      </w:r>
      <w:proofErr w:type="spellStart"/>
      <w:r w:rsidR="003676B7">
        <w:t>Hecto</w:t>
      </w:r>
      <w:proofErr w:type="spellEnd"/>
      <w:r w:rsidR="003676B7">
        <w:t xml:space="preserve"> Financial</w:t>
      </w:r>
      <w:r>
        <w:rPr>
          <w:rFonts w:hint="eastAsia"/>
        </w:rPr>
        <w:t xml:space="preserve">-&gt; </w:t>
      </w:r>
      <w:r w:rsidR="003676B7">
        <w:t>Merchant</w:t>
      </w:r>
      <w:r>
        <w:rPr>
          <w:rFonts w:hint="eastAsia"/>
        </w:rPr>
        <w:t>)</w:t>
      </w:r>
      <w:bookmarkEnd w:id="60"/>
    </w:p>
    <w:p w14:paraId="5ED838E4"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530EF874" w14:textId="77777777" w:rsidTr="00C346F8">
        <w:trPr>
          <w:trHeight w:val="510"/>
          <w:jc w:val="center"/>
        </w:trPr>
        <w:tc>
          <w:tcPr>
            <w:tcW w:w="1469" w:type="dxa"/>
            <w:shd w:val="clear" w:color="auto" w:fill="D9D9D9" w:themeFill="background1" w:themeFillShade="D9"/>
            <w:vAlign w:val="center"/>
          </w:tcPr>
          <w:p w14:paraId="280B759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5AAC12B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16574BBB"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2E00F67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75FBE92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5C2D5B28"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5A079FEC" w14:textId="77777777" w:rsidTr="00C346F8">
        <w:trPr>
          <w:jc w:val="center"/>
        </w:trPr>
        <w:tc>
          <w:tcPr>
            <w:tcW w:w="1469" w:type="dxa"/>
            <w:shd w:val="clear" w:color="auto" w:fill="auto"/>
          </w:tcPr>
          <w:p w14:paraId="005E5BB4"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3EF0A889"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317E66B0"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59364AC6"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12DF69CB"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1FEA5EC0"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7D41A298"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447DABB2" w14:textId="77777777" w:rsidTr="00C346F8">
        <w:tblPrEx>
          <w:jc w:val="left"/>
        </w:tblPrEx>
        <w:tc>
          <w:tcPr>
            <w:tcW w:w="1469" w:type="dxa"/>
          </w:tcPr>
          <w:p w14:paraId="718F0091"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1615A0BB"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56C3E8B2"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34C2C86F"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2F902703"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8356C04"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56ED06FD" w14:textId="77777777" w:rsidTr="00324827">
        <w:tblPrEx>
          <w:jc w:val="left"/>
        </w:tblPrEx>
        <w:tc>
          <w:tcPr>
            <w:tcW w:w="1469" w:type="dxa"/>
          </w:tcPr>
          <w:p w14:paraId="2430A821"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79AEB30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3E163655"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752F3637"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3" w:type="dxa"/>
          </w:tcPr>
          <w:p w14:paraId="2F3FC5EE"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C990F4E"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6F5900" w:rsidRPr="00607BB4" w14:paraId="52075206" w14:textId="77777777" w:rsidTr="00C346F8">
        <w:tblPrEx>
          <w:jc w:val="left"/>
        </w:tblPrEx>
        <w:tc>
          <w:tcPr>
            <w:tcW w:w="1469" w:type="dxa"/>
          </w:tcPr>
          <w:p w14:paraId="5E320814" w14:textId="77777777" w:rsidR="006F5900" w:rsidRPr="004479A7" w:rsidRDefault="006F5900" w:rsidP="006F590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559" w:type="dxa"/>
          </w:tcPr>
          <w:p w14:paraId="406CBDE2"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26BD600B" w14:textId="77777777" w:rsidR="006F5900" w:rsidRPr="004479A7" w:rsidRDefault="006F5900" w:rsidP="006F590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4A1A50C6"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6E99A068" w14:textId="77777777" w:rsidR="006F5900" w:rsidRPr="004479A7" w:rsidRDefault="006F5900" w:rsidP="006F5900">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6ABA5E0"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hint="eastAsia"/>
                <w:sz w:val="18"/>
                <w:szCs w:val="18"/>
              </w:rPr>
              <w:t>“</w:t>
            </w:r>
            <w:r w:rsidRPr="006F5900">
              <w:rPr>
                <w:rFonts w:asciiTheme="minorEastAsia" w:eastAsiaTheme="minorEastAsia" w:hAnsiTheme="minorEastAsia" w:cstheme="majorBidi"/>
                <w:sz w:val="18"/>
                <w:szCs w:val="18"/>
              </w:rPr>
              <w:t>SFP_FIRM12345678901234567890”</w:t>
            </w:r>
          </w:p>
        </w:tc>
      </w:tr>
      <w:tr w:rsidR="000B686F" w:rsidRPr="00607BB4" w14:paraId="6E1900F2" w14:textId="77777777" w:rsidTr="00C346F8">
        <w:tblPrEx>
          <w:jc w:val="left"/>
        </w:tblPrEx>
        <w:tc>
          <w:tcPr>
            <w:tcW w:w="1469" w:type="dxa"/>
          </w:tcPr>
          <w:p w14:paraId="7DE28D3D" w14:textId="77777777" w:rsidR="000B686F" w:rsidRPr="004479A7" w:rsidRDefault="000B686F" w:rsidP="000B686F">
            <w:pPr>
              <w:rPr>
                <w:rFonts w:asciiTheme="minorEastAsia" w:eastAsiaTheme="minorEastAsia" w:hAnsiTheme="minorEastAsia" w:cstheme="majorBidi"/>
                <w:sz w:val="18"/>
                <w:szCs w:val="18"/>
              </w:rPr>
            </w:pPr>
            <w:proofErr w:type="spellStart"/>
            <w:r w:rsidRPr="00024730">
              <w:rPr>
                <w:rFonts w:asciiTheme="minorEastAsia" w:eastAsiaTheme="minorEastAsia" w:hAnsiTheme="minorEastAsia" w:cstheme="majorBidi"/>
                <w:sz w:val="18"/>
                <w:szCs w:val="18"/>
              </w:rPr>
              <w:t>bankCd</w:t>
            </w:r>
            <w:proofErr w:type="spellEnd"/>
          </w:p>
        </w:tc>
        <w:tc>
          <w:tcPr>
            <w:tcW w:w="1559" w:type="dxa"/>
          </w:tcPr>
          <w:p w14:paraId="77514DED"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Bank Code</w:t>
            </w:r>
          </w:p>
        </w:tc>
        <w:tc>
          <w:tcPr>
            <w:tcW w:w="2496" w:type="dxa"/>
          </w:tcPr>
          <w:p w14:paraId="0527652D" w14:textId="77777777" w:rsidR="000B686F" w:rsidRPr="004479A7" w:rsidRDefault="000B686F" w:rsidP="000B686F">
            <w:pPr>
              <w:rPr>
                <w:rFonts w:asciiTheme="minorEastAsia" w:eastAsiaTheme="minorEastAsia" w:hAnsiTheme="minorEastAsia"/>
                <w:sz w:val="18"/>
                <w:szCs w:val="18"/>
              </w:rPr>
            </w:pPr>
            <w:r>
              <w:rPr>
                <w:rFonts w:asciiTheme="minorEastAsia" w:eastAsiaTheme="minorEastAsia" w:hAnsiTheme="minorEastAsia"/>
                <w:sz w:val="18"/>
                <w:szCs w:val="18"/>
              </w:rPr>
              <w:t>Withdrawal bank code</w:t>
            </w:r>
          </w:p>
        </w:tc>
        <w:tc>
          <w:tcPr>
            <w:tcW w:w="1275" w:type="dxa"/>
          </w:tcPr>
          <w:p w14:paraId="53612E5D" w14:textId="77777777" w:rsidR="000B686F" w:rsidRPr="004479A7" w:rsidRDefault="000B686F" w:rsidP="000B686F">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N(3)</w:t>
            </w:r>
          </w:p>
        </w:tc>
        <w:tc>
          <w:tcPr>
            <w:tcW w:w="993" w:type="dxa"/>
          </w:tcPr>
          <w:p w14:paraId="523C7668" w14:textId="77777777" w:rsidR="000B686F" w:rsidRPr="004479A7" w:rsidRDefault="000B686F" w:rsidP="000B686F">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4975EB3" w14:textId="77777777" w:rsidR="000B686F" w:rsidRPr="00607BB4" w:rsidRDefault="000B686F" w:rsidP="000B686F">
            <w:pPr>
              <w:rPr>
                <w:rFonts w:asciiTheme="minorEastAsia" w:eastAsiaTheme="minorEastAsia" w:hAnsiTheme="minorEastAsia" w:cstheme="majorBidi"/>
                <w:sz w:val="18"/>
                <w:szCs w:val="18"/>
              </w:rPr>
            </w:pPr>
            <w:r w:rsidRPr="000B686F">
              <w:rPr>
                <w:rFonts w:asciiTheme="minorEastAsia" w:eastAsiaTheme="minorEastAsia" w:hAnsiTheme="minorEastAsia" w:cstheme="majorBidi"/>
                <w:sz w:val="18"/>
                <w:szCs w:val="18"/>
              </w:rPr>
              <w:t>"011"</w:t>
            </w:r>
          </w:p>
        </w:tc>
      </w:tr>
      <w:tr w:rsidR="003D5A9A" w:rsidRPr="00607BB4" w14:paraId="6720D9B4" w14:textId="77777777" w:rsidTr="00C346F8">
        <w:tblPrEx>
          <w:jc w:val="left"/>
        </w:tblPrEx>
        <w:tc>
          <w:tcPr>
            <w:tcW w:w="1469" w:type="dxa"/>
          </w:tcPr>
          <w:p w14:paraId="504630EF" w14:textId="77777777" w:rsidR="003D5A9A" w:rsidRPr="004479A7" w:rsidRDefault="003D5A9A" w:rsidP="003D5A9A">
            <w:pPr>
              <w:rPr>
                <w:rFonts w:asciiTheme="minorEastAsia" w:eastAsiaTheme="minorEastAsia" w:hAnsiTheme="minorEastAsia" w:cstheme="majorBidi"/>
                <w:sz w:val="18"/>
                <w:szCs w:val="18"/>
              </w:rPr>
            </w:pPr>
            <w:proofErr w:type="spellStart"/>
            <w:r w:rsidRPr="008972C7">
              <w:rPr>
                <w:rFonts w:asciiTheme="minorEastAsia" w:eastAsiaTheme="minorEastAsia" w:hAnsiTheme="minorEastAsia" w:cstheme="majorBidi"/>
                <w:sz w:val="18"/>
                <w:szCs w:val="18"/>
              </w:rPr>
              <w:t>svcDivCd</w:t>
            </w:r>
            <w:proofErr w:type="spellEnd"/>
          </w:p>
        </w:tc>
        <w:tc>
          <w:tcPr>
            <w:tcW w:w="1559" w:type="dxa"/>
          </w:tcPr>
          <w:p w14:paraId="2FD025C1"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Used During </w:t>
            </w:r>
            <w:r>
              <w:rPr>
                <w:rFonts w:asciiTheme="minorEastAsia" w:eastAsiaTheme="minorEastAsia" w:hAnsiTheme="minorEastAsia"/>
                <w:sz w:val="18"/>
                <w:szCs w:val="18"/>
              </w:rPr>
              <w:t>Transaction</w:t>
            </w:r>
          </w:p>
        </w:tc>
        <w:tc>
          <w:tcPr>
            <w:tcW w:w="2496" w:type="dxa"/>
          </w:tcPr>
          <w:p w14:paraId="5F452A4A" w14:textId="77777777" w:rsidR="003D5A9A" w:rsidRPr="004479A7" w:rsidRDefault="003D5A9A" w:rsidP="003D5A9A">
            <w:pPr>
              <w:rPr>
                <w:rFonts w:asciiTheme="minorEastAsia" w:eastAsiaTheme="minorEastAsia" w:hAnsiTheme="minorEastAsia"/>
                <w:sz w:val="18"/>
                <w:szCs w:val="18"/>
              </w:rPr>
            </w:pPr>
            <w:r>
              <w:rPr>
                <w:rFonts w:asciiTheme="minorEastAsia" w:eastAsiaTheme="minorEastAsia" w:hAnsiTheme="minorEastAsia"/>
                <w:sz w:val="18"/>
                <w:szCs w:val="18"/>
              </w:rPr>
              <w:t>Service used during transaction</w:t>
            </w:r>
          </w:p>
        </w:tc>
        <w:tc>
          <w:tcPr>
            <w:tcW w:w="1275" w:type="dxa"/>
          </w:tcPr>
          <w:p w14:paraId="7B74362A" w14:textId="77777777" w:rsidR="003D5A9A" w:rsidRPr="004479A7" w:rsidRDefault="003D5A9A" w:rsidP="003D5A9A">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N(1)</w:t>
            </w:r>
          </w:p>
        </w:tc>
        <w:tc>
          <w:tcPr>
            <w:tcW w:w="993" w:type="dxa"/>
          </w:tcPr>
          <w:p w14:paraId="344EEEEE" w14:textId="77777777" w:rsidR="003D5A9A" w:rsidRPr="004479A7" w:rsidRDefault="003D5A9A" w:rsidP="003D5A9A">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p>
        </w:tc>
        <w:tc>
          <w:tcPr>
            <w:tcW w:w="2638" w:type="dxa"/>
          </w:tcPr>
          <w:p w14:paraId="5330FC19" w14:textId="77777777" w:rsidR="003D5A9A" w:rsidRDefault="003D5A9A" w:rsidP="003D5A9A">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19442A8B" w14:textId="77777777" w:rsidR="003D5A9A" w:rsidRPr="003D5A9A" w:rsidRDefault="003D5A9A" w:rsidP="003D5A9A">
            <w:pPr>
              <w:rPr>
                <w:rFonts w:asciiTheme="minorEastAsia" w:eastAsiaTheme="minorEastAsia" w:hAnsiTheme="minorEastAsia" w:cstheme="majorBidi"/>
                <w:b/>
                <w:sz w:val="18"/>
                <w:szCs w:val="18"/>
              </w:rPr>
            </w:pPr>
            <w:r w:rsidRPr="003D5A9A">
              <w:rPr>
                <w:rFonts w:asciiTheme="minorEastAsia" w:eastAsiaTheme="minorEastAsia" w:hAnsiTheme="minorEastAsia" w:cstheme="majorBidi"/>
                <w:b/>
                <w:sz w:val="18"/>
                <w:szCs w:val="18"/>
              </w:rPr>
              <w:t>2: Open Banking</w:t>
            </w:r>
          </w:p>
        </w:tc>
      </w:tr>
    </w:tbl>
    <w:p w14:paraId="724CCBF8" w14:textId="77777777" w:rsidR="000E100C" w:rsidRPr="000E100C" w:rsidRDefault="000E100C" w:rsidP="000E100C">
      <w:pPr>
        <w:pStyle w:val="cq11"/>
        <w:ind w:left="440"/>
      </w:pPr>
    </w:p>
    <w:p w14:paraId="0739D36C" w14:textId="77777777" w:rsidR="00D025CF" w:rsidRDefault="00CF3008">
      <w:pPr>
        <w:pStyle w:val="1"/>
      </w:pPr>
      <w:bookmarkStart w:id="61" w:name="_Toc134516431"/>
      <w:r>
        <w:rPr>
          <w:rFonts w:hint="eastAsia"/>
        </w:rPr>
        <w:lastRenderedPageBreak/>
        <w:t>Transaction History Inquiry</w:t>
      </w:r>
      <w:bookmarkEnd w:id="61"/>
    </w:p>
    <w:p w14:paraId="5070801E" w14:textId="77777777" w:rsidR="00554996" w:rsidRDefault="00554996" w:rsidP="00554996">
      <w:pPr>
        <w:pStyle w:val="2"/>
      </w:pPr>
      <w:bookmarkStart w:id="62" w:name="_Toc134516432"/>
      <w:r>
        <w:t>API Summary</w:t>
      </w:r>
      <w:bookmarkEnd w:id="62"/>
    </w:p>
    <w:p w14:paraId="06EFED59" w14:textId="77777777" w:rsidR="005F493F" w:rsidRDefault="005F493F" w:rsidP="005F493F">
      <w:pPr>
        <w:pStyle w:val="cq11"/>
        <w:ind w:left="440"/>
      </w:pPr>
      <w:r>
        <w:rPr>
          <w:rFonts w:hint="eastAsia"/>
        </w:rPr>
        <w:t>Transaction history on payment and refund is requested.</w:t>
      </w:r>
    </w:p>
    <w:p w14:paraId="3D7118C5" w14:textId="77777777" w:rsidR="005F493F" w:rsidRPr="005F493F" w:rsidRDefault="005F493F" w:rsidP="005F493F">
      <w:pPr>
        <w:pStyle w:val="cq11"/>
        <w:ind w:left="440"/>
      </w:pPr>
      <w:r>
        <w:rPr>
          <w:rFonts w:hint="eastAsia"/>
        </w:rPr>
        <w:t>With Merchant</w:t>
      </w:r>
      <w:r>
        <w:t>’</w:t>
      </w:r>
      <w:r>
        <w:t>s order date and order number, information on transaction (payment/refund) can be checked.</w:t>
      </w:r>
    </w:p>
    <w:p w14:paraId="36D00234" w14:textId="77777777" w:rsidR="00D025CF" w:rsidRDefault="00CF3008" w:rsidP="00CF3008">
      <w:pPr>
        <w:pStyle w:val="2"/>
      </w:pPr>
      <w:bookmarkStart w:id="63" w:name="_Toc134516433"/>
      <w:r>
        <w:rPr>
          <w:rFonts w:hint="eastAsia"/>
        </w:rPr>
        <w:t>API URL</w:t>
      </w:r>
      <w:bookmarkEnd w:id="63"/>
    </w:p>
    <w:tbl>
      <w:tblPr>
        <w:tblStyle w:val="a7"/>
        <w:tblW w:w="10380" w:type="dxa"/>
        <w:jc w:val="center"/>
        <w:tblLook w:val="04A0" w:firstRow="1" w:lastRow="0" w:firstColumn="1" w:lastColumn="0" w:noHBand="0" w:noVBand="1"/>
      </w:tblPr>
      <w:tblGrid>
        <w:gridCol w:w="2787"/>
        <w:gridCol w:w="7593"/>
      </w:tblGrid>
      <w:tr w:rsidR="000E100C" w:rsidRPr="004479A7" w14:paraId="7FE2473F" w14:textId="77777777" w:rsidTr="00C346F8">
        <w:trPr>
          <w:trHeight w:val="510"/>
          <w:jc w:val="center"/>
        </w:trPr>
        <w:tc>
          <w:tcPr>
            <w:tcW w:w="2787" w:type="dxa"/>
            <w:shd w:val="clear" w:color="auto" w:fill="D9D9D9" w:themeFill="background1" w:themeFillShade="D9"/>
            <w:vAlign w:val="center"/>
          </w:tcPr>
          <w:p w14:paraId="64F1470D"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173FA67A"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124165B2" w14:textId="77777777" w:rsidTr="00C346F8">
        <w:trPr>
          <w:trHeight w:val="525"/>
          <w:jc w:val="center"/>
        </w:trPr>
        <w:tc>
          <w:tcPr>
            <w:tcW w:w="2787" w:type="dxa"/>
            <w:vAlign w:val="center"/>
          </w:tcPr>
          <w:p w14:paraId="26D42D2E"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34D609C4"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36" w:history="1">
              <w:r w:rsidR="00F03A23" w:rsidRPr="00F03A23">
                <w:rPr>
                  <w:rStyle w:val="ab"/>
                  <w:rFonts w:asciiTheme="minorEastAsia" w:eastAsiaTheme="minorEastAsia" w:hAnsiTheme="minorEastAsia"/>
                  <w:sz w:val="18"/>
                  <w:szCs w:val="18"/>
                </w:rPr>
                <w:t>https://tbnpay.settlebank.co.kr/v1/api/pay/translist</w:t>
              </w:r>
            </w:hyperlink>
          </w:p>
        </w:tc>
      </w:tr>
      <w:tr w:rsidR="000E100C" w:rsidRPr="004479A7" w14:paraId="131C77EB" w14:textId="77777777" w:rsidTr="00C346F8">
        <w:trPr>
          <w:trHeight w:val="525"/>
          <w:jc w:val="center"/>
        </w:trPr>
        <w:tc>
          <w:tcPr>
            <w:tcW w:w="2787" w:type="dxa"/>
            <w:vAlign w:val="center"/>
          </w:tcPr>
          <w:p w14:paraId="71E707B2"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471F340B"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37" w:history="1">
              <w:r w:rsidR="00F03A23" w:rsidRPr="00F03A23">
                <w:rPr>
                  <w:rStyle w:val="ab"/>
                  <w:rFonts w:asciiTheme="minorEastAsia" w:eastAsiaTheme="minorEastAsia" w:hAnsiTheme="minorEastAsia"/>
                  <w:sz w:val="18"/>
                  <w:szCs w:val="18"/>
                </w:rPr>
                <w:t>http://npay.settlebank.co.kr/v1/api/pay/translist</w:t>
              </w:r>
            </w:hyperlink>
          </w:p>
        </w:tc>
      </w:tr>
    </w:tbl>
    <w:p w14:paraId="463137C1" w14:textId="77777777" w:rsidR="000E100C" w:rsidRPr="000E100C" w:rsidRDefault="000E100C" w:rsidP="000E100C">
      <w:pPr>
        <w:pStyle w:val="cq11"/>
        <w:ind w:left="440"/>
      </w:pPr>
    </w:p>
    <w:p w14:paraId="6934C898" w14:textId="77777777" w:rsidR="00554996" w:rsidRDefault="00554996" w:rsidP="00554996">
      <w:pPr>
        <w:pStyle w:val="2"/>
      </w:pPr>
      <w:bookmarkStart w:id="64" w:name="_Toc134516434"/>
      <w:r>
        <w:rPr>
          <w:rFonts w:hint="eastAsia"/>
        </w:rPr>
        <w:t xml:space="preserve">Request </w:t>
      </w:r>
      <w:r>
        <w:t xml:space="preserve">(Merchant -&gt; </w:t>
      </w:r>
      <w:proofErr w:type="spellStart"/>
      <w:r>
        <w:t>Hecto</w:t>
      </w:r>
      <w:proofErr w:type="spellEnd"/>
      <w:r>
        <w:t xml:space="preserve"> Financial)</w:t>
      </w:r>
      <w:bookmarkEnd w:id="64"/>
    </w:p>
    <w:p w14:paraId="2900551F"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70E06D20" w14:textId="77777777" w:rsidTr="00C346F8">
        <w:trPr>
          <w:trHeight w:val="510"/>
          <w:jc w:val="center"/>
        </w:trPr>
        <w:tc>
          <w:tcPr>
            <w:tcW w:w="1469" w:type="dxa"/>
            <w:shd w:val="clear" w:color="auto" w:fill="D9D9D9" w:themeFill="background1" w:themeFillShade="D9"/>
            <w:vAlign w:val="center"/>
          </w:tcPr>
          <w:p w14:paraId="0CCE614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6477950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5A9DD18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737C6F5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07C8AFD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390E33A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30D16" w:rsidRPr="004479A7" w14:paraId="6365E327" w14:textId="77777777" w:rsidTr="00C346F8">
        <w:trPr>
          <w:jc w:val="center"/>
        </w:trPr>
        <w:tc>
          <w:tcPr>
            <w:tcW w:w="1469" w:type="dxa"/>
            <w:shd w:val="clear" w:color="auto" w:fill="auto"/>
          </w:tcPr>
          <w:p w14:paraId="6CC74E32" w14:textId="77777777" w:rsidR="00C30D16" w:rsidRPr="004479A7" w:rsidRDefault="00C30D16" w:rsidP="00C30D16">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350FD1D2" w14:textId="77777777" w:rsidR="00C30D16" w:rsidRPr="004479A7" w:rsidRDefault="00C30D16" w:rsidP="00C30D1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3AF1304B" w14:textId="77777777" w:rsidR="00C30D16" w:rsidRPr="004479A7" w:rsidRDefault="00885C46" w:rsidP="00C30D16">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C30D16">
              <w:rPr>
                <w:rFonts w:asciiTheme="minorEastAsia" w:eastAsiaTheme="minorEastAsia" w:hAnsiTheme="minorEastAsia" w:hint="eastAsia"/>
                <w:sz w:val="18"/>
                <w:szCs w:val="18"/>
              </w:rPr>
              <w:t>Information code</w:t>
            </w:r>
          </w:p>
        </w:tc>
        <w:tc>
          <w:tcPr>
            <w:tcW w:w="1275" w:type="dxa"/>
            <w:shd w:val="clear" w:color="auto" w:fill="auto"/>
          </w:tcPr>
          <w:p w14:paraId="51D68044" w14:textId="77777777" w:rsidR="00C30D16" w:rsidRPr="004479A7" w:rsidRDefault="00C30D16" w:rsidP="00C30D16">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2D03946F" w14:textId="77777777" w:rsidR="00C30D16" w:rsidRPr="004479A7" w:rsidRDefault="00C30D16" w:rsidP="00C30D16">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7D623718" w14:textId="77777777" w:rsidR="00C30D16" w:rsidRDefault="00C30D16" w:rsidP="00C30D16">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LT00</w:t>
            </w:r>
            <w:r w:rsidRPr="00F924A0">
              <w:rPr>
                <w:rFonts w:asciiTheme="minorEastAsia" w:eastAsiaTheme="minorEastAsia" w:hAnsiTheme="minorEastAsia" w:cstheme="majorBidi"/>
                <w:sz w:val="18"/>
                <w:szCs w:val="18"/>
              </w:rPr>
              <w:t>_1.0”</w:t>
            </w:r>
          </w:p>
          <w:p w14:paraId="3BE88C94" w14:textId="77777777" w:rsidR="00C30D16" w:rsidRPr="00387A71" w:rsidRDefault="00C30D16" w:rsidP="00C30D16">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50AAA095" w14:textId="77777777" w:rsidTr="00C346F8">
        <w:tblPrEx>
          <w:jc w:val="left"/>
        </w:tblPrEx>
        <w:tc>
          <w:tcPr>
            <w:tcW w:w="1469" w:type="dxa"/>
          </w:tcPr>
          <w:p w14:paraId="56C843C1"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5BDC353A"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29F2E46A"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66317106"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11C9EE11"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ABEB176"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0E100C" w:rsidRPr="00607BB4" w14:paraId="0B707499" w14:textId="77777777" w:rsidTr="00C346F8">
        <w:tblPrEx>
          <w:jc w:val="left"/>
        </w:tblPrEx>
        <w:tc>
          <w:tcPr>
            <w:tcW w:w="1469" w:type="dxa"/>
          </w:tcPr>
          <w:p w14:paraId="3CDF4E1E" w14:textId="77777777" w:rsidR="000E100C" w:rsidRPr="004479A7" w:rsidRDefault="00F03A23" w:rsidP="00C346F8">
            <w:pPr>
              <w:rPr>
                <w:rFonts w:asciiTheme="minorEastAsia" w:eastAsiaTheme="minorEastAsia" w:hAnsiTheme="minorEastAsia" w:cstheme="majorBidi"/>
                <w:sz w:val="18"/>
                <w:szCs w:val="18"/>
              </w:rPr>
            </w:pPr>
            <w:proofErr w:type="spellStart"/>
            <w:r w:rsidRPr="00F03A23">
              <w:rPr>
                <w:rFonts w:asciiTheme="minorEastAsia" w:eastAsiaTheme="minorEastAsia" w:hAnsiTheme="minorEastAsia" w:cstheme="majorBidi"/>
                <w:sz w:val="18"/>
                <w:szCs w:val="18"/>
              </w:rPr>
              <w:t>pktDivCd</w:t>
            </w:r>
            <w:proofErr w:type="spellEnd"/>
          </w:p>
        </w:tc>
        <w:tc>
          <w:tcPr>
            <w:tcW w:w="1559" w:type="dxa"/>
          </w:tcPr>
          <w:p w14:paraId="5DC4B481" w14:textId="77777777" w:rsidR="000E100C" w:rsidRPr="004479A7" w:rsidRDefault="005734F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Work Classification</w:t>
            </w:r>
          </w:p>
        </w:tc>
        <w:tc>
          <w:tcPr>
            <w:tcW w:w="2496" w:type="dxa"/>
          </w:tcPr>
          <w:p w14:paraId="5E4DB05F" w14:textId="77777777" w:rsidR="000E100C" w:rsidRDefault="005734F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Pay: RP, </w:t>
            </w:r>
            <w:r>
              <w:rPr>
                <w:rFonts w:asciiTheme="minorEastAsia" w:eastAsiaTheme="minorEastAsia" w:hAnsiTheme="minorEastAsia"/>
                <w:sz w:val="18"/>
                <w:szCs w:val="18"/>
              </w:rPr>
              <w:t>Cancel: RT</w:t>
            </w:r>
          </w:p>
          <w:p w14:paraId="657421D9" w14:textId="77777777" w:rsidR="005734F0" w:rsidRPr="004479A7" w:rsidRDefault="005734F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Work classification of order number</w:t>
            </w:r>
          </w:p>
        </w:tc>
        <w:tc>
          <w:tcPr>
            <w:tcW w:w="1275" w:type="dxa"/>
          </w:tcPr>
          <w:p w14:paraId="33436CE8" w14:textId="77777777" w:rsidR="000E100C" w:rsidRPr="004479A7" w:rsidRDefault="005734F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3" w:type="dxa"/>
          </w:tcPr>
          <w:p w14:paraId="3CB5C969"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4FCA5C6" w14:textId="77777777" w:rsidR="000E100C" w:rsidRPr="00607BB4" w:rsidRDefault="008363F4" w:rsidP="00C346F8">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"RP"</w:t>
            </w:r>
          </w:p>
        </w:tc>
      </w:tr>
      <w:tr w:rsidR="00BE2330" w:rsidRPr="00607BB4" w14:paraId="66F2A62E" w14:textId="77777777" w:rsidTr="00C346F8">
        <w:tblPrEx>
          <w:jc w:val="left"/>
        </w:tblPrEx>
        <w:tc>
          <w:tcPr>
            <w:tcW w:w="1469" w:type="dxa"/>
          </w:tcPr>
          <w:p w14:paraId="7435D8FC"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50D23FB8"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2CE35F92"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29D622D5"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17030119"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694DED01"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D8A1FCB"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"OID201902210001"</w:t>
            </w:r>
          </w:p>
        </w:tc>
      </w:tr>
      <w:tr w:rsidR="000E100C" w:rsidRPr="00607BB4" w14:paraId="3C57DC97" w14:textId="77777777" w:rsidTr="00C346F8">
        <w:tblPrEx>
          <w:jc w:val="left"/>
        </w:tblPrEx>
        <w:tc>
          <w:tcPr>
            <w:tcW w:w="1469" w:type="dxa"/>
          </w:tcPr>
          <w:p w14:paraId="05DE213C" w14:textId="77777777" w:rsidR="000E100C" w:rsidRPr="004479A7" w:rsidRDefault="00F03A23" w:rsidP="00C346F8">
            <w:pPr>
              <w:rPr>
                <w:rFonts w:asciiTheme="minorEastAsia" w:eastAsiaTheme="minorEastAsia" w:hAnsiTheme="minorEastAsia" w:cstheme="majorBidi"/>
                <w:sz w:val="18"/>
                <w:szCs w:val="18"/>
              </w:rPr>
            </w:pPr>
            <w:proofErr w:type="spellStart"/>
            <w:r w:rsidRPr="00F03A23">
              <w:rPr>
                <w:rFonts w:asciiTheme="minorEastAsia" w:eastAsiaTheme="minorEastAsia" w:hAnsiTheme="minorEastAsia" w:cstheme="majorBidi"/>
                <w:sz w:val="18"/>
                <w:szCs w:val="18"/>
              </w:rPr>
              <w:t>mchtTrdDt</w:t>
            </w:r>
            <w:proofErr w:type="spellEnd"/>
          </w:p>
        </w:tc>
        <w:tc>
          <w:tcPr>
            <w:tcW w:w="1559" w:type="dxa"/>
          </w:tcPr>
          <w:p w14:paraId="35ADAB34" w14:textId="77777777" w:rsidR="000E100C" w:rsidRPr="004479A7" w:rsidRDefault="005734F0"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Order Date</w:t>
            </w:r>
          </w:p>
        </w:tc>
        <w:tc>
          <w:tcPr>
            <w:tcW w:w="2496" w:type="dxa"/>
          </w:tcPr>
          <w:p w14:paraId="628DAA67" w14:textId="77777777" w:rsidR="000E100C" w:rsidRPr="004479A7" w:rsidRDefault="005734F0" w:rsidP="00C346F8">
            <w:pPr>
              <w:rPr>
                <w:rFonts w:asciiTheme="minorEastAsia" w:eastAsiaTheme="minorEastAsia" w:hAnsiTheme="minorEastAsia"/>
                <w:sz w:val="18"/>
                <w:szCs w:val="18"/>
              </w:rPr>
            </w:pPr>
            <w:proofErr w:type="spellStart"/>
            <w:r w:rsidRPr="005734F0">
              <w:rPr>
                <w:rFonts w:asciiTheme="minorEastAsia" w:eastAsiaTheme="minorEastAsia" w:hAnsiTheme="minorEastAsia"/>
                <w:sz w:val="18"/>
                <w:szCs w:val="18"/>
              </w:rPr>
              <w:t>yyyyMMdd</w:t>
            </w:r>
            <w:proofErr w:type="spellEnd"/>
            <w:r w:rsidRPr="005734F0">
              <w:rPr>
                <w:rFonts w:asciiTheme="minorEastAsia" w:eastAsiaTheme="minorEastAsia" w:hAnsiTheme="minorEastAsia"/>
                <w:sz w:val="18"/>
                <w:szCs w:val="18"/>
              </w:rPr>
              <w:tab/>
            </w:r>
          </w:p>
        </w:tc>
        <w:tc>
          <w:tcPr>
            <w:tcW w:w="1275" w:type="dxa"/>
          </w:tcPr>
          <w:p w14:paraId="6FCF1A51" w14:textId="77777777" w:rsidR="000E100C" w:rsidRPr="004479A7" w:rsidRDefault="005734F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77317AA7"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03B41CB" w14:textId="77777777" w:rsidR="000E100C" w:rsidRPr="00607BB4" w:rsidRDefault="008363F4" w:rsidP="00C346F8">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"20191231"</w:t>
            </w:r>
          </w:p>
        </w:tc>
      </w:tr>
      <w:tr w:rsidR="002247DF" w:rsidRPr="00607BB4" w14:paraId="36726DC1" w14:textId="77777777" w:rsidTr="00C346F8">
        <w:tblPrEx>
          <w:jc w:val="left"/>
        </w:tblPrEx>
        <w:tc>
          <w:tcPr>
            <w:tcW w:w="1469" w:type="dxa"/>
          </w:tcPr>
          <w:p w14:paraId="11B67083"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1F071B66"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6EB2C84E" w14:textId="77777777" w:rsidR="002247DF" w:rsidRPr="004479A7" w:rsidRDefault="002247DF" w:rsidP="002247DF">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5BBB57A3" w14:textId="77777777" w:rsidR="002247DF" w:rsidRPr="004479A7" w:rsidRDefault="00C323F3"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2247DF">
              <w:rPr>
                <w:rFonts w:asciiTheme="minorEastAsia" w:eastAsiaTheme="minorEastAsia" w:hAnsiTheme="minorEastAsia" w:cstheme="majorBidi"/>
                <w:sz w:val="18"/>
                <w:szCs w:val="18"/>
              </w:rPr>
              <w:t>N(8)</w:t>
            </w:r>
          </w:p>
        </w:tc>
        <w:tc>
          <w:tcPr>
            <w:tcW w:w="993" w:type="dxa"/>
          </w:tcPr>
          <w:p w14:paraId="3D1DF96F"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1F6DC69"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C323F3" w:rsidRPr="00607BB4" w14:paraId="56E939D7" w14:textId="77777777" w:rsidTr="00C346F8">
        <w:tblPrEx>
          <w:jc w:val="left"/>
        </w:tblPrEx>
        <w:tc>
          <w:tcPr>
            <w:tcW w:w="1469" w:type="dxa"/>
          </w:tcPr>
          <w:p w14:paraId="5EE95523"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3873F941"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542E0EC6" w14:textId="77777777" w:rsidR="00C323F3" w:rsidRPr="004479A7" w:rsidRDefault="00C323F3" w:rsidP="00C323F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05F9ABCF"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5640CA90"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EA7D028"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942F57" w:rsidRPr="00607BB4" w14:paraId="53C494F3" w14:textId="77777777" w:rsidTr="00C346F8">
        <w:tblPrEx>
          <w:jc w:val="left"/>
        </w:tblPrEx>
        <w:tc>
          <w:tcPr>
            <w:tcW w:w="1469" w:type="dxa"/>
          </w:tcPr>
          <w:p w14:paraId="4C5CC67F"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1E37C45D"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5C74EF89" w14:textId="77777777" w:rsidR="00942F57" w:rsidRPr="004479A7" w:rsidRDefault="00942F57" w:rsidP="00942F5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0D164D1D"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2B990C0E"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970499B" w14:textId="77777777" w:rsidR="00942F57" w:rsidRPr="00607BB4"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“1000”</w:t>
            </w:r>
          </w:p>
        </w:tc>
      </w:tr>
    </w:tbl>
    <w:p w14:paraId="37931FB8" w14:textId="77777777" w:rsidR="000E100C" w:rsidRPr="000E100C" w:rsidRDefault="000E100C" w:rsidP="000E100C">
      <w:pPr>
        <w:pStyle w:val="cq11"/>
        <w:ind w:left="440"/>
      </w:pPr>
    </w:p>
    <w:p w14:paraId="2234AFD6" w14:textId="77777777" w:rsidR="00D025CF" w:rsidRDefault="00CF3008">
      <w:pPr>
        <w:pStyle w:val="2"/>
      </w:pPr>
      <w:bookmarkStart w:id="65" w:name="_Toc134516435"/>
      <w:r>
        <w:rPr>
          <w:rFonts w:hint="eastAsia"/>
        </w:rPr>
        <w:t>Request Hash Code</w:t>
      </w:r>
      <w:bookmarkEnd w:id="65"/>
    </w:p>
    <w:tbl>
      <w:tblPr>
        <w:tblStyle w:val="a7"/>
        <w:tblW w:w="10406" w:type="dxa"/>
        <w:jc w:val="center"/>
        <w:tblLook w:val="04A0" w:firstRow="1" w:lastRow="0" w:firstColumn="1" w:lastColumn="0" w:noHBand="0" w:noVBand="1"/>
      </w:tblPr>
      <w:tblGrid>
        <w:gridCol w:w="1653"/>
        <w:gridCol w:w="8753"/>
      </w:tblGrid>
      <w:tr w:rsidR="000E100C" w:rsidRPr="004479A7" w14:paraId="324B026D" w14:textId="77777777" w:rsidTr="00C346F8">
        <w:trPr>
          <w:trHeight w:val="540"/>
          <w:jc w:val="center"/>
        </w:trPr>
        <w:tc>
          <w:tcPr>
            <w:tcW w:w="1653" w:type="dxa"/>
            <w:shd w:val="clear" w:color="auto" w:fill="D9D9D9" w:themeFill="background1" w:themeFillShade="D9"/>
            <w:vAlign w:val="center"/>
          </w:tcPr>
          <w:p w14:paraId="5A4A5DFC"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7204840E"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5E57B46D" w14:textId="77777777" w:rsidTr="00C346F8">
        <w:trPr>
          <w:trHeight w:val="525"/>
          <w:jc w:val="center"/>
        </w:trPr>
        <w:tc>
          <w:tcPr>
            <w:tcW w:w="1653" w:type="dxa"/>
            <w:vAlign w:val="center"/>
          </w:tcPr>
          <w:p w14:paraId="02A8D476"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lastRenderedPageBreak/>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21EB6393" w14:textId="77777777" w:rsidR="000E100C" w:rsidRPr="004479A7" w:rsidRDefault="008363F4"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Order Number + Order Date + Request Date + Request Time +</w:t>
            </w:r>
            <w:r>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Authentication Key</w:t>
            </w:r>
          </w:p>
        </w:tc>
      </w:tr>
    </w:tbl>
    <w:p w14:paraId="65B1A904" w14:textId="77777777" w:rsidR="000E100C" w:rsidRPr="000E100C" w:rsidRDefault="000E100C" w:rsidP="000E100C">
      <w:pPr>
        <w:pStyle w:val="cq11"/>
        <w:ind w:left="440"/>
      </w:pPr>
    </w:p>
    <w:p w14:paraId="6BADDC1C" w14:textId="77777777" w:rsidR="00D025CF" w:rsidRDefault="00AF3CEC" w:rsidP="00CF3008">
      <w:pPr>
        <w:pStyle w:val="2"/>
      </w:pPr>
      <w:bookmarkStart w:id="66" w:name="_Toc134516436"/>
      <w:r>
        <w:rPr>
          <w:rFonts w:hint="eastAsia"/>
        </w:rPr>
        <w:t>Response (</w:t>
      </w:r>
      <w:proofErr w:type="spellStart"/>
      <w:r>
        <w:rPr>
          <w:rFonts w:hint="eastAsia"/>
        </w:rPr>
        <w:t>Hecto</w:t>
      </w:r>
      <w:proofErr w:type="spellEnd"/>
      <w:r>
        <w:rPr>
          <w:rFonts w:hint="eastAsia"/>
        </w:rPr>
        <w:t xml:space="preserve"> Financial</w:t>
      </w:r>
      <w:r w:rsidR="00554996">
        <w:rPr>
          <w:rFonts w:hint="eastAsia"/>
        </w:rPr>
        <w:t xml:space="preserve"> -&gt; </w:t>
      </w:r>
      <w:r>
        <w:t>Merchant</w:t>
      </w:r>
      <w:r w:rsidR="00554996">
        <w:rPr>
          <w:rFonts w:hint="eastAsia"/>
        </w:rPr>
        <w:t>)</w:t>
      </w:r>
      <w:bookmarkEnd w:id="66"/>
    </w:p>
    <w:p w14:paraId="07E22053"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80"/>
        <w:gridCol w:w="1276"/>
        <w:gridCol w:w="2835"/>
        <w:gridCol w:w="992"/>
        <w:gridCol w:w="992"/>
        <w:gridCol w:w="2355"/>
      </w:tblGrid>
      <w:tr w:rsidR="000E100C" w:rsidRPr="004479A7" w14:paraId="4E156F37" w14:textId="77777777" w:rsidTr="008363F4">
        <w:trPr>
          <w:trHeight w:val="510"/>
          <w:jc w:val="center"/>
        </w:trPr>
        <w:tc>
          <w:tcPr>
            <w:tcW w:w="1980" w:type="dxa"/>
            <w:shd w:val="clear" w:color="auto" w:fill="D9D9D9" w:themeFill="background1" w:themeFillShade="D9"/>
            <w:vAlign w:val="center"/>
          </w:tcPr>
          <w:p w14:paraId="08FED74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276" w:type="dxa"/>
            <w:shd w:val="clear" w:color="auto" w:fill="D9D9D9" w:themeFill="background1" w:themeFillShade="D9"/>
            <w:vAlign w:val="center"/>
          </w:tcPr>
          <w:p w14:paraId="3394E74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835" w:type="dxa"/>
            <w:shd w:val="clear" w:color="auto" w:fill="D9D9D9" w:themeFill="background1" w:themeFillShade="D9"/>
            <w:vAlign w:val="center"/>
          </w:tcPr>
          <w:p w14:paraId="727962A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14:paraId="35C9EAD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2" w:type="dxa"/>
            <w:shd w:val="clear" w:color="auto" w:fill="D9D9D9" w:themeFill="background1" w:themeFillShade="D9"/>
            <w:vAlign w:val="center"/>
          </w:tcPr>
          <w:p w14:paraId="1E4436F8"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55" w:type="dxa"/>
            <w:shd w:val="clear" w:color="auto" w:fill="D9D9D9" w:themeFill="background1" w:themeFillShade="D9"/>
            <w:vAlign w:val="center"/>
          </w:tcPr>
          <w:p w14:paraId="39FD864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06CF931A" w14:textId="77777777" w:rsidTr="008363F4">
        <w:trPr>
          <w:jc w:val="center"/>
        </w:trPr>
        <w:tc>
          <w:tcPr>
            <w:tcW w:w="1980" w:type="dxa"/>
            <w:shd w:val="clear" w:color="auto" w:fill="auto"/>
          </w:tcPr>
          <w:p w14:paraId="275882E0"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276" w:type="dxa"/>
            <w:shd w:val="clear" w:color="auto" w:fill="auto"/>
          </w:tcPr>
          <w:p w14:paraId="09A18273"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835" w:type="dxa"/>
            <w:shd w:val="clear" w:color="auto" w:fill="auto"/>
          </w:tcPr>
          <w:p w14:paraId="14163CAA"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992" w:type="dxa"/>
            <w:shd w:val="clear" w:color="auto" w:fill="auto"/>
          </w:tcPr>
          <w:p w14:paraId="3421F2CA"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shd w:val="clear" w:color="auto" w:fill="auto"/>
          </w:tcPr>
          <w:p w14:paraId="156C0F98"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shd w:val="clear" w:color="auto" w:fill="auto"/>
          </w:tcPr>
          <w:p w14:paraId="6D9EF662"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065F0857"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05B81596" w14:textId="77777777" w:rsidTr="008363F4">
        <w:tblPrEx>
          <w:jc w:val="left"/>
        </w:tblPrEx>
        <w:tc>
          <w:tcPr>
            <w:tcW w:w="1980" w:type="dxa"/>
          </w:tcPr>
          <w:p w14:paraId="644B0756"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276" w:type="dxa"/>
          </w:tcPr>
          <w:p w14:paraId="2D65659B"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835" w:type="dxa"/>
          </w:tcPr>
          <w:p w14:paraId="25F7AC59"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992" w:type="dxa"/>
          </w:tcPr>
          <w:p w14:paraId="299B9F49"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tcPr>
          <w:p w14:paraId="523A7BE6"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28B0123A"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7E0F1989" w14:textId="77777777" w:rsidTr="008363F4">
        <w:tblPrEx>
          <w:jc w:val="left"/>
        </w:tblPrEx>
        <w:tc>
          <w:tcPr>
            <w:tcW w:w="1980" w:type="dxa"/>
          </w:tcPr>
          <w:p w14:paraId="0220DF28"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276" w:type="dxa"/>
          </w:tcPr>
          <w:p w14:paraId="421DB5D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835" w:type="dxa"/>
            <w:vAlign w:val="center"/>
          </w:tcPr>
          <w:p w14:paraId="08D57DFB"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tcPr>
          <w:p w14:paraId="014EC940"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468B3F2B"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670320D3"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0E100C" w:rsidRPr="00607BB4" w14:paraId="619786AA" w14:textId="77777777" w:rsidTr="008363F4">
        <w:tblPrEx>
          <w:jc w:val="left"/>
        </w:tblPrEx>
        <w:tc>
          <w:tcPr>
            <w:tcW w:w="1980" w:type="dxa"/>
          </w:tcPr>
          <w:p w14:paraId="2453A9A3" w14:textId="77777777" w:rsidR="000E100C" w:rsidRPr="004479A7" w:rsidRDefault="008363F4" w:rsidP="00C346F8">
            <w:pPr>
              <w:rPr>
                <w:rFonts w:asciiTheme="minorEastAsia" w:eastAsiaTheme="minorEastAsia" w:hAnsiTheme="minorEastAsia" w:cstheme="majorBidi"/>
                <w:sz w:val="18"/>
                <w:szCs w:val="18"/>
              </w:rPr>
            </w:pPr>
            <w:proofErr w:type="spellStart"/>
            <w:r w:rsidRPr="008363F4">
              <w:rPr>
                <w:rFonts w:asciiTheme="minorEastAsia" w:eastAsiaTheme="minorEastAsia" w:hAnsiTheme="minorEastAsia" w:cstheme="majorBidi"/>
                <w:sz w:val="18"/>
                <w:szCs w:val="18"/>
              </w:rPr>
              <w:t>dataCnt</w:t>
            </w:r>
            <w:proofErr w:type="spellEnd"/>
          </w:p>
        </w:tc>
        <w:tc>
          <w:tcPr>
            <w:tcW w:w="1276" w:type="dxa"/>
          </w:tcPr>
          <w:p w14:paraId="389F9846"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sz w:val="18"/>
                <w:szCs w:val="18"/>
              </w:rPr>
              <w:t>Number of Transaction</w:t>
            </w:r>
          </w:p>
        </w:tc>
        <w:tc>
          <w:tcPr>
            <w:tcW w:w="2835" w:type="dxa"/>
          </w:tcPr>
          <w:p w14:paraId="5DA188E6"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When transaction history exists</w:t>
            </w:r>
          </w:p>
        </w:tc>
        <w:tc>
          <w:tcPr>
            <w:tcW w:w="992" w:type="dxa"/>
          </w:tcPr>
          <w:p w14:paraId="190DC6BC" w14:textId="77777777" w:rsidR="000E100C" w:rsidRPr="004479A7" w:rsidRDefault="005734F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2" w:type="dxa"/>
          </w:tcPr>
          <w:p w14:paraId="408DD258"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1BCB4EB7" w14:textId="77777777" w:rsidR="000E100C" w:rsidRPr="00607BB4" w:rsidRDefault="008363F4" w:rsidP="00C346F8">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"10"</w:t>
            </w:r>
          </w:p>
        </w:tc>
      </w:tr>
      <w:tr w:rsidR="000E100C" w:rsidRPr="00607BB4" w14:paraId="32EB175B" w14:textId="77777777" w:rsidTr="008363F4">
        <w:tblPrEx>
          <w:jc w:val="left"/>
        </w:tblPrEx>
        <w:tc>
          <w:tcPr>
            <w:tcW w:w="1980" w:type="dxa"/>
          </w:tcPr>
          <w:p w14:paraId="0D160CD7" w14:textId="77777777" w:rsidR="000E100C" w:rsidRPr="004479A7" w:rsidRDefault="008363F4" w:rsidP="00C346F8">
            <w:pPr>
              <w:rPr>
                <w:rFonts w:asciiTheme="minorEastAsia" w:eastAsiaTheme="minorEastAsia" w:hAnsiTheme="minorEastAsia" w:cstheme="majorBidi"/>
                <w:sz w:val="18"/>
                <w:szCs w:val="18"/>
              </w:rPr>
            </w:pPr>
            <w:proofErr w:type="spellStart"/>
            <w:r w:rsidRPr="008363F4">
              <w:rPr>
                <w:rFonts w:asciiTheme="minorEastAsia" w:eastAsiaTheme="minorEastAsia" w:hAnsiTheme="minorEastAsia" w:cstheme="majorBidi"/>
                <w:sz w:val="18"/>
                <w:szCs w:val="18"/>
              </w:rPr>
              <w:t>trRecords</w:t>
            </w:r>
            <w:proofErr w:type="spellEnd"/>
          </w:p>
        </w:tc>
        <w:tc>
          <w:tcPr>
            <w:tcW w:w="1276" w:type="dxa"/>
          </w:tcPr>
          <w:p w14:paraId="21F748DB"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History</w:t>
            </w:r>
          </w:p>
        </w:tc>
        <w:tc>
          <w:tcPr>
            <w:tcW w:w="2835" w:type="dxa"/>
          </w:tcPr>
          <w:p w14:paraId="26B2CE9B" w14:textId="77777777" w:rsidR="000E100C" w:rsidRPr="00F8716D" w:rsidRDefault="000E100C" w:rsidP="00C346F8">
            <w:pPr>
              <w:rPr>
                <w:rFonts w:asciiTheme="minorEastAsia" w:eastAsiaTheme="minorEastAsia" w:hAnsiTheme="minorEastAsia"/>
                <w:sz w:val="18"/>
                <w:szCs w:val="18"/>
              </w:rPr>
            </w:pPr>
          </w:p>
        </w:tc>
        <w:tc>
          <w:tcPr>
            <w:tcW w:w="992" w:type="dxa"/>
          </w:tcPr>
          <w:p w14:paraId="34ACCA01" w14:textId="77777777" w:rsidR="000E100C" w:rsidRPr="004479A7" w:rsidRDefault="005734F0"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&lt;object&gt;</w:t>
            </w:r>
          </w:p>
        </w:tc>
        <w:tc>
          <w:tcPr>
            <w:tcW w:w="992" w:type="dxa"/>
          </w:tcPr>
          <w:p w14:paraId="63CE5CF5"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7ED0FF9D" w14:textId="77777777" w:rsidR="000E100C" w:rsidRPr="00607BB4" w:rsidRDefault="000E100C" w:rsidP="00C346F8">
            <w:pPr>
              <w:rPr>
                <w:rFonts w:asciiTheme="minorEastAsia" w:eastAsiaTheme="minorEastAsia" w:hAnsiTheme="minorEastAsia" w:cstheme="majorBidi"/>
                <w:sz w:val="18"/>
                <w:szCs w:val="18"/>
              </w:rPr>
            </w:pPr>
          </w:p>
        </w:tc>
      </w:tr>
      <w:tr w:rsidR="00F8716D" w:rsidRPr="00607BB4" w14:paraId="21AE8D8E" w14:textId="77777777" w:rsidTr="008363F4">
        <w:tblPrEx>
          <w:jc w:val="left"/>
        </w:tblPrEx>
        <w:tc>
          <w:tcPr>
            <w:tcW w:w="1980" w:type="dxa"/>
          </w:tcPr>
          <w:p w14:paraId="7FEBD87E"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recordOutRsltCd</w:t>
            </w:r>
            <w:proofErr w:type="spellEnd"/>
          </w:p>
        </w:tc>
        <w:tc>
          <w:tcPr>
            <w:tcW w:w="1276" w:type="dxa"/>
          </w:tcPr>
          <w:p w14:paraId="15DD6332"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 Code</w:t>
            </w:r>
          </w:p>
        </w:tc>
        <w:tc>
          <w:tcPr>
            <w:tcW w:w="2835" w:type="dxa"/>
          </w:tcPr>
          <w:p w14:paraId="69332DBC"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992" w:type="dxa"/>
          </w:tcPr>
          <w:p w14:paraId="6B6E6474"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tcPr>
          <w:p w14:paraId="0510AA35"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6B5E74AA" w14:textId="77777777" w:rsidR="00F8716D" w:rsidRPr="00607BB4"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"ST00"</w:t>
            </w:r>
          </w:p>
        </w:tc>
      </w:tr>
      <w:tr w:rsidR="00F8716D" w:rsidRPr="00607BB4" w14:paraId="2A9BFE4C" w14:textId="77777777" w:rsidTr="008363F4">
        <w:tblPrEx>
          <w:jc w:val="left"/>
        </w:tblPrEx>
        <w:tc>
          <w:tcPr>
            <w:tcW w:w="1980" w:type="dxa"/>
          </w:tcPr>
          <w:p w14:paraId="4079345D"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recordOutRsltMsg</w:t>
            </w:r>
            <w:proofErr w:type="spellEnd"/>
          </w:p>
        </w:tc>
        <w:tc>
          <w:tcPr>
            <w:tcW w:w="1276" w:type="dxa"/>
          </w:tcPr>
          <w:p w14:paraId="04DA9AF9"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 Message</w:t>
            </w:r>
          </w:p>
        </w:tc>
        <w:tc>
          <w:tcPr>
            <w:tcW w:w="2835" w:type="dxa"/>
          </w:tcPr>
          <w:p w14:paraId="5177E500"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992" w:type="dxa"/>
          </w:tcPr>
          <w:p w14:paraId="7F9900B8"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2" w:type="dxa"/>
          </w:tcPr>
          <w:p w14:paraId="2BBD9D3D"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2445F385" w14:textId="77777777" w:rsidR="00F8716D" w:rsidRPr="00607BB4"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w:t>
            </w:r>
          </w:p>
        </w:tc>
      </w:tr>
      <w:tr w:rsidR="00F8716D" w:rsidRPr="00607BB4" w14:paraId="1A3C1412" w14:textId="77777777" w:rsidTr="008363F4">
        <w:tblPrEx>
          <w:jc w:val="left"/>
        </w:tblPrEx>
        <w:tc>
          <w:tcPr>
            <w:tcW w:w="1980" w:type="dxa"/>
          </w:tcPr>
          <w:p w14:paraId="3D77804D"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recordOutStatCd</w:t>
            </w:r>
            <w:proofErr w:type="spellEnd"/>
          </w:p>
        </w:tc>
        <w:tc>
          <w:tcPr>
            <w:tcW w:w="1276" w:type="dxa"/>
          </w:tcPr>
          <w:p w14:paraId="2C81E9E2"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w:t>
            </w:r>
          </w:p>
        </w:tc>
        <w:tc>
          <w:tcPr>
            <w:tcW w:w="2835" w:type="dxa"/>
          </w:tcPr>
          <w:p w14:paraId="0EF649C3"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Status code</w:t>
            </w:r>
          </w:p>
        </w:tc>
        <w:tc>
          <w:tcPr>
            <w:tcW w:w="992" w:type="dxa"/>
          </w:tcPr>
          <w:p w14:paraId="19787C55"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tcPr>
          <w:p w14:paraId="3E468F16"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33EC2066" w14:textId="77777777" w:rsidR="00F8716D"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04A3C7FE" w14:textId="77777777" w:rsidR="00F8716D" w:rsidRPr="00607BB4"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F8716D" w:rsidRPr="00607BB4" w14:paraId="7AC398B1" w14:textId="77777777" w:rsidTr="008363F4">
        <w:tblPrEx>
          <w:jc w:val="left"/>
        </w:tblPrEx>
        <w:tc>
          <w:tcPr>
            <w:tcW w:w="1980" w:type="dxa"/>
          </w:tcPr>
          <w:p w14:paraId="0DDAC43E" w14:textId="77777777" w:rsidR="00F8716D" w:rsidRPr="004479A7"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w:t>
            </w:r>
            <w:proofErr w:type="spellStart"/>
            <w:r w:rsidRPr="008363F4">
              <w:rPr>
                <w:rFonts w:asciiTheme="minorEastAsia" w:eastAsiaTheme="minorEastAsia" w:hAnsiTheme="minorEastAsia" w:cstheme="majorBidi"/>
                <w:sz w:val="18"/>
                <w:szCs w:val="18"/>
              </w:rPr>
              <w:t>recordPktDivCd</w:t>
            </w:r>
            <w:proofErr w:type="spellEnd"/>
            <w:r w:rsidRPr="008363F4">
              <w:rPr>
                <w:rFonts w:asciiTheme="minorEastAsia" w:eastAsiaTheme="minorEastAsia" w:hAnsiTheme="minorEastAsia" w:cstheme="majorBidi"/>
                <w:sz w:val="18"/>
                <w:szCs w:val="18"/>
              </w:rPr>
              <w:tab/>
            </w:r>
          </w:p>
        </w:tc>
        <w:tc>
          <w:tcPr>
            <w:tcW w:w="1276" w:type="dxa"/>
          </w:tcPr>
          <w:p w14:paraId="1CA73FDD"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Classification</w:t>
            </w:r>
          </w:p>
        </w:tc>
        <w:tc>
          <w:tcPr>
            <w:tcW w:w="2835" w:type="dxa"/>
          </w:tcPr>
          <w:p w14:paraId="5749C3BF"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Pay: RP, </w:t>
            </w:r>
            <w:r>
              <w:rPr>
                <w:rFonts w:asciiTheme="minorEastAsia" w:eastAsiaTheme="minorEastAsia" w:hAnsiTheme="minorEastAsia"/>
                <w:sz w:val="18"/>
                <w:szCs w:val="18"/>
              </w:rPr>
              <w:t>Cancel: RT</w:t>
            </w:r>
          </w:p>
        </w:tc>
        <w:tc>
          <w:tcPr>
            <w:tcW w:w="992" w:type="dxa"/>
          </w:tcPr>
          <w:p w14:paraId="43E754A6"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2" w:type="dxa"/>
          </w:tcPr>
          <w:p w14:paraId="1CA72B1D"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542DC3F6" w14:textId="77777777" w:rsidR="00F8716D" w:rsidRPr="00607BB4"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“RP”</w:t>
            </w:r>
          </w:p>
        </w:tc>
      </w:tr>
      <w:tr w:rsidR="00F8716D" w:rsidRPr="00607BB4" w14:paraId="05D91433" w14:textId="77777777" w:rsidTr="008363F4">
        <w:tblPrEx>
          <w:jc w:val="left"/>
        </w:tblPrEx>
        <w:tc>
          <w:tcPr>
            <w:tcW w:w="1980" w:type="dxa"/>
          </w:tcPr>
          <w:p w14:paraId="3CC5C6D2"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recordMchtTrdNo</w:t>
            </w:r>
            <w:proofErr w:type="spellEnd"/>
          </w:p>
        </w:tc>
        <w:tc>
          <w:tcPr>
            <w:tcW w:w="1276" w:type="dxa"/>
          </w:tcPr>
          <w:p w14:paraId="0A693E55"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835" w:type="dxa"/>
          </w:tcPr>
          <w:p w14:paraId="028906C5" w14:textId="77777777" w:rsidR="00F8716D"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5DD55668"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992" w:type="dxa"/>
          </w:tcPr>
          <w:p w14:paraId="5C60BF61"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2" w:type="dxa"/>
          </w:tcPr>
          <w:p w14:paraId="069AD6CA"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7D2EC218" w14:textId="77777777" w:rsidR="00F8716D" w:rsidRPr="00607BB4" w:rsidRDefault="00F8716D" w:rsidP="00F8716D">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"OID203739450"</w:t>
            </w:r>
          </w:p>
        </w:tc>
      </w:tr>
      <w:tr w:rsidR="00F8716D" w:rsidRPr="00607BB4" w14:paraId="796E8CF9" w14:textId="77777777" w:rsidTr="008363F4">
        <w:tblPrEx>
          <w:jc w:val="left"/>
        </w:tblPrEx>
        <w:tc>
          <w:tcPr>
            <w:tcW w:w="1980" w:type="dxa"/>
          </w:tcPr>
          <w:p w14:paraId="73E89734" w14:textId="77777777" w:rsidR="00F8716D" w:rsidRPr="004479A7"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w:t>
            </w:r>
            <w:proofErr w:type="spellStart"/>
            <w:r w:rsidRPr="008363F4">
              <w:rPr>
                <w:rFonts w:asciiTheme="minorEastAsia" w:eastAsiaTheme="minorEastAsia" w:hAnsiTheme="minorEastAsia" w:cstheme="majorBidi"/>
                <w:sz w:val="18"/>
                <w:szCs w:val="18"/>
              </w:rPr>
              <w:t>recordTrdNo</w:t>
            </w:r>
            <w:proofErr w:type="spellEnd"/>
            <w:r w:rsidRPr="008363F4">
              <w:rPr>
                <w:rFonts w:asciiTheme="minorEastAsia" w:eastAsiaTheme="minorEastAsia" w:hAnsiTheme="minorEastAsia" w:cstheme="majorBidi"/>
                <w:sz w:val="18"/>
                <w:szCs w:val="18"/>
              </w:rPr>
              <w:tab/>
            </w:r>
          </w:p>
        </w:tc>
        <w:tc>
          <w:tcPr>
            <w:tcW w:w="1276" w:type="dxa"/>
          </w:tcPr>
          <w:p w14:paraId="3CFDAC50"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835" w:type="dxa"/>
          </w:tcPr>
          <w:p w14:paraId="6AC84DCE" w14:textId="77777777" w:rsidR="00F8716D" w:rsidRPr="004479A7" w:rsidRDefault="00F8716D" w:rsidP="00F8716D">
            <w:pPr>
              <w:rPr>
                <w:rFonts w:asciiTheme="minorEastAsia" w:eastAsiaTheme="minorEastAsia" w:hAnsiTheme="minorEastAsia"/>
                <w:sz w:val="18"/>
                <w:szCs w:val="18"/>
              </w:rPr>
            </w:pPr>
            <w:proofErr w:type="spellStart"/>
            <w:r>
              <w:rPr>
                <w:rFonts w:asciiTheme="minorEastAsia" w:eastAsiaTheme="minorEastAsia" w:hAnsiTheme="minorEastAsia"/>
                <w:sz w:val="18"/>
                <w:szCs w:val="18"/>
              </w:rPr>
              <w:t>H</w:t>
            </w:r>
            <w:r>
              <w:rPr>
                <w:rFonts w:asciiTheme="minorEastAsia" w:eastAsiaTheme="minorEastAsia" w:hAnsiTheme="minorEastAsia" w:hint="eastAsia"/>
                <w:sz w:val="18"/>
                <w:szCs w:val="18"/>
              </w:rPr>
              <w:t>ecto</w:t>
            </w:r>
            <w:proofErr w:type="spellEnd"/>
            <w:r>
              <w:rPr>
                <w:rFonts w:asciiTheme="minorEastAsia" w:eastAsiaTheme="minorEastAsia" w:hAnsiTheme="minorEastAsia" w:hint="eastAsia"/>
                <w:sz w:val="18"/>
                <w:szCs w:val="18"/>
              </w:rPr>
              <w:t xml:space="preserve"> Financial transaction number</w:t>
            </w:r>
          </w:p>
        </w:tc>
        <w:tc>
          <w:tcPr>
            <w:tcW w:w="992" w:type="dxa"/>
          </w:tcPr>
          <w:p w14:paraId="215DC263"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2" w:type="dxa"/>
          </w:tcPr>
          <w:p w14:paraId="24F70ED5" w14:textId="77777777" w:rsidR="00F8716D" w:rsidRPr="004479A7" w:rsidRDefault="00F8716D" w:rsidP="00F8716D">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3500C411" w14:textId="77777777" w:rsidR="00F8716D" w:rsidRPr="00607BB4"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"SFP_FIRM123454667789"</w:t>
            </w:r>
          </w:p>
        </w:tc>
      </w:tr>
      <w:tr w:rsidR="00F8716D" w:rsidRPr="00607BB4" w14:paraId="149A4F55" w14:textId="77777777" w:rsidTr="008363F4">
        <w:tblPrEx>
          <w:jc w:val="left"/>
        </w:tblPrEx>
        <w:tc>
          <w:tcPr>
            <w:tcW w:w="1980" w:type="dxa"/>
          </w:tcPr>
          <w:p w14:paraId="212333A1" w14:textId="77777777" w:rsidR="00F8716D" w:rsidRPr="004479A7"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w:t>
            </w:r>
            <w:proofErr w:type="spellStart"/>
            <w:r w:rsidRPr="008363F4">
              <w:rPr>
                <w:rFonts w:asciiTheme="minorEastAsia" w:eastAsiaTheme="minorEastAsia" w:hAnsiTheme="minorEastAsia" w:cstheme="majorBidi"/>
                <w:sz w:val="18"/>
                <w:szCs w:val="18"/>
              </w:rPr>
              <w:t>recordTrdDt</w:t>
            </w:r>
            <w:proofErr w:type="spellEnd"/>
            <w:r w:rsidRPr="008363F4">
              <w:rPr>
                <w:rFonts w:asciiTheme="minorEastAsia" w:eastAsiaTheme="minorEastAsia" w:hAnsiTheme="minorEastAsia" w:cstheme="majorBidi"/>
                <w:sz w:val="18"/>
                <w:szCs w:val="18"/>
              </w:rPr>
              <w:tab/>
            </w:r>
          </w:p>
        </w:tc>
        <w:tc>
          <w:tcPr>
            <w:tcW w:w="1276" w:type="dxa"/>
          </w:tcPr>
          <w:p w14:paraId="5E80750A"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Date</w:t>
            </w:r>
          </w:p>
        </w:tc>
        <w:tc>
          <w:tcPr>
            <w:tcW w:w="2835" w:type="dxa"/>
          </w:tcPr>
          <w:p w14:paraId="0116DA67" w14:textId="77777777" w:rsidR="00F8716D" w:rsidRPr="004479A7" w:rsidRDefault="00F8716D" w:rsidP="00F8716D">
            <w:pPr>
              <w:rPr>
                <w:rFonts w:asciiTheme="minorEastAsia" w:eastAsiaTheme="minorEastAsia" w:hAnsiTheme="minorEastAsia"/>
                <w:sz w:val="18"/>
                <w:szCs w:val="18"/>
              </w:rPr>
            </w:pPr>
            <w:proofErr w:type="spellStart"/>
            <w:r w:rsidRPr="00F8716D">
              <w:rPr>
                <w:rFonts w:asciiTheme="minorEastAsia" w:eastAsiaTheme="minorEastAsia" w:hAnsiTheme="minorEastAsia"/>
                <w:sz w:val="18"/>
                <w:szCs w:val="18"/>
              </w:rPr>
              <w:t>yyyymmdd</w:t>
            </w:r>
            <w:proofErr w:type="spellEnd"/>
          </w:p>
        </w:tc>
        <w:tc>
          <w:tcPr>
            <w:tcW w:w="992" w:type="dxa"/>
          </w:tcPr>
          <w:p w14:paraId="64C545C2"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2" w:type="dxa"/>
          </w:tcPr>
          <w:p w14:paraId="7F1200FC"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70BCC339" w14:textId="77777777" w:rsidR="00F8716D" w:rsidRPr="00607BB4"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"20210820"</w:t>
            </w:r>
          </w:p>
        </w:tc>
      </w:tr>
      <w:tr w:rsidR="00F8716D" w:rsidRPr="00607BB4" w14:paraId="4578067B" w14:textId="77777777" w:rsidTr="008363F4">
        <w:tblPrEx>
          <w:jc w:val="left"/>
        </w:tblPrEx>
        <w:tc>
          <w:tcPr>
            <w:tcW w:w="1980" w:type="dxa"/>
          </w:tcPr>
          <w:p w14:paraId="7EE21976"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recordTrdAmt</w:t>
            </w:r>
            <w:proofErr w:type="spellEnd"/>
          </w:p>
        </w:tc>
        <w:tc>
          <w:tcPr>
            <w:tcW w:w="1276" w:type="dxa"/>
          </w:tcPr>
          <w:p w14:paraId="42F7BCCD"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w:t>
            </w:r>
          </w:p>
        </w:tc>
        <w:tc>
          <w:tcPr>
            <w:tcW w:w="2835" w:type="dxa"/>
          </w:tcPr>
          <w:p w14:paraId="3512E4E8"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Amount to be withdrawn (transaction amount)</w:t>
            </w:r>
          </w:p>
        </w:tc>
        <w:tc>
          <w:tcPr>
            <w:tcW w:w="992" w:type="dxa"/>
          </w:tcPr>
          <w:p w14:paraId="30E4695B"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N(13)</w:t>
            </w:r>
          </w:p>
        </w:tc>
        <w:tc>
          <w:tcPr>
            <w:tcW w:w="992" w:type="dxa"/>
          </w:tcPr>
          <w:p w14:paraId="45AA9011"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3B65A502" w14:textId="77777777" w:rsidR="00F8716D" w:rsidRPr="00607BB4" w:rsidRDefault="00F8716D" w:rsidP="00F8716D">
            <w:pPr>
              <w:rPr>
                <w:rFonts w:asciiTheme="minorEastAsia" w:eastAsiaTheme="minorEastAsia" w:hAnsiTheme="minorEastAsia" w:cstheme="majorBidi"/>
                <w:sz w:val="18"/>
                <w:szCs w:val="18"/>
              </w:rPr>
            </w:pPr>
            <w:r w:rsidRPr="001A7263">
              <w:rPr>
                <w:rFonts w:asciiTheme="minorEastAsia" w:eastAsiaTheme="minorEastAsia" w:hAnsiTheme="minorEastAsia" w:cstheme="majorBidi"/>
                <w:sz w:val="18"/>
                <w:szCs w:val="18"/>
              </w:rPr>
              <w:t>"1000"</w:t>
            </w:r>
          </w:p>
        </w:tc>
      </w:tr>
      <w:tr w:rsidR="00F8716D" w:rsidRPr="00607BB4" w14:paraId="4399D8D5" w14:textId="77777777" w:rsidTr="008363F4">
        <w:tblPrEx>
          <w:jc w:val="left"/>
        </w:tblPrEx>
        <w:tc>
          <w:tcPr>
            <w:tcW w:w="1980" w:type="dxa"/>
          </w:tcPr>
          <w:p w14:paraId="289D84D6"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recordBankCd</w:t>
            </w:r>
            <w:proofErr w:type="spellEnd"/>
          </w:p>
        </w:tc>
        <w:tc>
          <w:tcPr>
            <w:tcW w:w="1276" w:type="dxa"/>
          </w:tcPr>
          <w:p w14:paraId="3DFDCBA7"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Bank Code</w:t>
            </w:r>
          </w:p>
        </w:tc>
        <w:tc>
          <w:tcPr>
            <w:tcW w:w="2835" w:type="dxa"/>
          </w:tcPr>
          <w:p w14:paraId="4C7A8B33"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sz w:val="18"/>
                <w:szCs w:val="18"/>
              </w:rPr>
              <w:t>Withdrawal bank code</w:t>
            </w:r>
          </w:p>
        </w:tc>
        <w:tc>
          <w:tcPr>
            <w:tcW w:w="992" w:type="dxa"/>
          </w:tcPr>
          <w:p w14:paraId="143B12F3"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Pr>
                <w:rFonts w:asciiTheme="minorEastAsia" w:eastAsiaTheme="minorEastAsia" w:hAnsiTheme="minorEastAsia" w:cstheme="majorBidi" w:hint="eastAsia"/>
                <w:sz w:val="18"/>
                <w:szCs w:val="18"/>
              </w:rPr>
              <w:t>N(3)</w:t>
            </w:r>
          </w:p>
        </w:tc>
        <w:tc>
          <w:tcPr>
            <w:tcW w:w="992" w:type="dxa"/>
          </w:tcPr>
          <w:p w14:paraId="3952AB93"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338D0231" w14:textId="77777777" w:rsidR="00F8716D" w:rsidRPr="00607BB4" w:rsidRDefault="00F8716D" w:rsidP="00F8716D">
            <w:pPr>
              <w:rPr>
                <w:rFonts w:asciiTheme="minorEastAsia" w:eastAsiaTheme="minorEastAsia" w:hAnsiTheme="minorEastAsia" w:cstheme="majorBidi"/>
                <w:sz w:val="18"/>
                <w:szCs w:val="18"/>
              </w:rPr>
            </w:pPr>
            <w:r w:rsidRPr="000B686F">
              <w:rPr>
                <w:rFonts w:asciiTheme="minorEastAsia" w:eastAsiaTheme="minorEastAsia" w:hAnsiTheme="minorEastAsia" w:cstheme="majorBidi"/>
                <w:sz w:val="18"/>
                <w:szCs w:val="18"/>
              </w:rPr>
              <w:t>"011"</w:t>
            </w:r>
          </w:p>
        </w:tc>
      </w:tr>
      <w:tr w:rsidR="00F8716D" w:rsidRPr="00607BB4" w14:paraId="5F72094B" w14:textId="77777777" w:rsidTr="008363F4">
        <w:tblPrEx>
          <w:jc w:val="left"/>
        </w:tblPrEx>
        <w:tc>
          <w:tcPr>
            <w:tcW w:w="1980" w:type="dxa"/>
          </w:tcPr>
          <w:p w14:paraId="002044B7" w14:textId="77777777" w:rsidR="00F8716D"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recordCustAcntNo</w:t>
            </w:r>
            <w:proofErr w:type="spellEnd"/>
          </w:p>
        </w:tc>
        <w:tc>
          <w:tcPr>
            <w:tcW w:w="1276" w:type="dxa"/>
          </w:tcPr>
          <w:p w14:paraId="70F8D215"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Bank Account</w:t>
            </w:r>
          </w:p>
        </w:tc>
        <w:tc>
          <w:tcPr>
            <w:tcW w:w="2835" w:type="dxa"/>
          </w:tcPr>
          <w:p w14:paraId="14A052EA"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Masked account number</w:t>
            </w:r>
          </w:p>
        </w:tc>
        <w:tc>
          <w:tcPr>
            <w:tcW w:w="992" w:type="dxa"/>
          </w:tcPr>
          <w:p w14:paraId="6599906E"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2" w:type="dxa"/>
          </w:tcPr>
          <w:p w14:paraId="4F46B95B"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6741B963" w14:textId="77777777" w:rsidR="00F8716D" w:rsidRPr="00607BB4" w:rsidRDefault="00F8716D" w:rsidP="00F8716D">
            <w:pPr>
              <w:rPr>
                <w:rFonts w:asciiTheme="minorEastAsia" w:eastAsiaTheme="minorEastAsia" w:hAnsiTheme="minorEastAsia" w:cstheme="majorBidi"/>
                <w:sz w:val="18"/>
                <w:szCs w:val="18"/>
              </w:rPr>
            </w:pPr>
            <w:r w:rsidRPr="005734F0">
              <w:rPr>
                <w:rFonts w:asciiTheme="minorEastAsia" w:eastAsiaTheme="minorEastAsia" w:hAnsiTheme="minorEastAsia" w:cstheme="majorBidi"/>
                <w:sz w:val="18"/>
                <w:szCs w:val="18"/>
              </w:rPr>
              <w:t>"831*******11"</w:t>
            </w:r>
          </w:p>
        </w:tc>
      </w:tr>
      <w:tr w:rsidR="00F8716D" w:rsidRPr="00607BB4" w14:paraId="6410A185" w14:textId="77777777" w:rsidTr="008363F4">
        <w:tblPrEx>
          <w:jc w:val="left"/>
        </w:tblPrEx>
        <w:tc>
          <w:tcPr>
            <w:tcW w:w="1980" w:type="dxa"/>
          </w:tcPr>
          <w:p w14:paraId="34DB6587" w14:textId="77777777" w:rsidR="00F8716D" w:rsidRPr="004479A7" w:rsidRDefault="00F8716D" w:rsidP="00F8716D">
            <w:pPr>
              <w:rPr>
                <w:rFonts w:asciiTheme="minorEastAsia" w:eastAsiaTheme="minorEastAsia" w:hAnsiTheme="minorEastAsia" w:cstheme="majorBidi"/>
                <w:sz w:val="18"/>
                <w:szCs w:val="18"/>
              </w:rPr>
            </w:pPr>
            <w:r w:rsidRPr="003D5A9A">
              <w:rPr>
                <w:rFonts w:asciiTheme="minorEastAsia" w:eastAsiaTheme="minorEastAsia" w:hAnsiTheme="minorEastAsia" w:cstheme="majorBidi"/>
                <w:sz w:val="18"/>
                <w:szCs w:val="18"/>
              </w:rPr>
              <w:t>--</w:t>
            </w:r>
            <w:proofErr w:type="spellStart"/>
            <w:r w:rsidRPr="003D5A9A">
              <w:rPr>
                <w:rFonts w:asciiTheme="minorEastAsia" w:eastAsiaTheme="minorEastAsia" w:hAnsiTheme="minorEastAsia" w:cstheme="majorBidi"/>
                <w:sz w:val="18"/>
                <w:szCs w:val="18"/>
              </w:rPr>
              <w:t>recordSvcDivCd</w:t>
            </w:r>
            <w:proofErr w:type="spellEnd"/>
            <w:r w:rsidRPr="003D5A9A">
              <w:rPr>
                <w:rFonts w:asciiTheme="minorEastAsia" w:eastAsiaTheme="minorEastAsia" w:hAnsiTheme="minorEastAsia" w:cstheme="majorBidi"/>
                <w:sz w:val="18"/>
                <w:szCs w:val="18"/>
              </w:rPr>
              <w:tab/>
            </w:r>
          </w:p>
        </w:tc>
        <w:tc>
          <w:tcPr>
            <w:tcW w:w="1276" w:type="dxa"/>
          </w:tcPr>
          <w:p w14:paraId="5FD2B95E"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Used During </w:t>
            </w:r>
            <w:r>
              <w:rPr>
                <w:rFonts w:asciiTheme="minorEastAsia" w:eastAsiaTheme="minorEastAsia" w:hAnsiTheme="minorEastAsia"/>
                <w:sz w:val="18"/>
                <w:szCs w:val="18"/>
              </w:rPr>
              <w:t>Transaction</w:t>
            </w:r>
          </w:p>
        </w:tc>
        <w:tc>
          <w:tcPr>
            <w:tcW w:w="2835" w:type="dxa"/>
          </w:tcPr>
          <w:p w14:paraId="321E365F"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sz w:val="18"/>
                <w:szCs w:val="18"/>
              </w:rPr>
              <w:t>Service used during transaction</w:t>
            </w:r>
          </w:p>
        </w:tc>
        <w:tc>
          <w:tcPr>
            <w:tcW w:w="992" w:type="dxa"/>
          </w:tcPr>
          <w:p w14:paraId="4C18B194"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N(1)</w:t>
            </w:r>
          </w:p>
        </w:tc>
        <w:tc>
          <w:tcPr>
            <w:tcW w:w="992" w:type="dxa"/>
          </w:tcPr>
          <w:p w14:paraId="6A615726" w14:textId="77777777" w:rsidR="00F8716D" w:rsidRPr="004479A7" w:rsidRDefault="00F8716D" w:rsidP="00F8716D">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p>
        </w:tc>
        <w:tc>
          <w:tcPr>
            <w:tcW w:w="2355" w:type="dxa"/>
          </w:tcPr>
          <w:p w14:paraId="33594B96" w14:textId="77777777" w:rsidR="00F8716D"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03B579DC" w14:textId="77777777" w:rsidR="00F8716D" w:rsidRPr="003D5A9A" w:rsidRDefault="00F8716D" w:rsidP="00F8716D">
            <w:pPr>
              <w:rPr>
                <w:rFonts w:asciiTheme="minorEastAsia" w:eastAsiaTheme="minorEastAsia" w:hAnsiTheme="minorEastAsia" w:cstheme="majorBidi"/>
                <w:sz w:val="18"/>
                <w:szCs w:val="18"/>
              </w:rPr>
            </w:pPr>
            <w:r w:rsidRPr="003D5A9A">
              <w:rPr>
                <w:rFonts w:asciiTheme="minorEastAsia" w:eastAsiaTheme="minorEastAsia" w:hAnsiTheme="minorEastAsia" w:cstheme="majorBidi"/>
                <w:color w:val="FF0000"/>
                <w:sz w:val="18"/>
                <w:szCs w:val="18"/>
              </w:rPr>
              <w:t>2: Open Banking</w:t>
            </w:r>
          </w:p>
        </w:tc>
      </w:tr>
    </w:tbl>
    <w:p w14:paraId="6D1158C9" w14:textId="77777777" w:rsidR="000E100C" w:rsidRPr="000E100C" w:rsidRDefault="000E100C" w:rsidP="000E100C">
      <w:pPr>
        <w:pStyle w:val="cq11"/>
        <w:ind w:left="440"/>
      </w:pPr>
    </w:p>
    <w:p w14:paraId="4D87FF52" w14:textId="77777777" w:rsidR="00D025CF" w:rsidRDefault="00CF3008">
      <w:pPr>
        <w:pStyle w:val="1"/>
      </w:pPr>
      <w:bookmarkStart w:id="67" w:name="_Toc134516437"/>
      <w:r>
        <w:rPr>
          <w:rFonts w:hint="eastAsia"/>
        </w:rPr>
        <w:lastRenderedPageBreak/>
        <w:t>Account List Inquiry</w:t>
      </w:r>
      <w:bookmarkEnd w:id="67"/>
    </w:p>
    <w:p w14:paraId="755AC0A2" w14:textId="77777777" w:rsidR="00554996" w:rsidRDefault="00554996" w:rsidP="00554996">
      <w:pPr>
        <w:pStyle w:val="2"/>
      </w:pPr>
      <w:bookmarkStart w:id="68" w:name="_Toc134516438"/>
      <w:r>
        <w:t>API Summary</w:t>
      </w:r>
      <w:bookmarkEnd w:id="68"/>
    </w:p>
    <w:p w14:paraId="359CEA82" w14:textId="77777777" w:rsidR="00F8716D" w:rsidRDefault="00F8716D" w:rsidP="00F8716D">
      <w:pPr>
        <w:pStyle w:val="cq11"/>
        <w:ind w:left="440"/>
      </w:pPr>
      <w:r>
        <w:rPr>
          <w:rFonts w:hint="eastAsia"/>
        </w:rPr>
        <w:t>List of customer</w:t>
      </w:r>
      <w:r>
        <w:t>’</w:t>
      </w:r>
      <w:r>
        <w:t>s accounts is requested.</w:t>
      </w:r>
    </w:p>
    <w:p w14:paraId="5FDD472E" w14:textId="77777777" w:rsidR="00F8716D" w:rsidRPr="00F8716D" w:rsidRDefault="00F8716D" w:rsidP="00F8716D">
      <w:pPr>
        <w:pStyle w:val="cq11"/>
        <w:ind w:left="440"/>
      </w:pPr>
      <w:r>
        <w:t>List of accounts registered (withdrawal transfer registration) with the customer</w:t>
      </w:r>
      <w:r>
        <w:t>’</w:t>
      </w:r>
      <w:r>
        <w:t>s ID can be viewed.</w:t>
      </w:r>
    </w:p>
    <w:p w14:paraId="47009444" w14:textId="77777777" w:rsidR="00D025CF" w:rsidRDefault="00CF3008" w:rsidP="00CF3008">
      <w:pPr>
        <w:pStyle w:val="2"/>
      </w:pPr>
      <w:bookmarkStart w:id="69" w:name="_Toc134516439"/>
      <w:r>
        <w:rPr>
          <w:rFonts w:hint="eastAsia"/>
        </w:rPr>
        <w:t>API URL</w:t>
      </w:r>
      <w:bookmarkEnd w:id="69"/>
    </w:p>
    <w:tbl>
      <w:tblPr>
        <w:tblStyle w:val="a7"/>
        <w:tblW w:w="10380" w:type="dxa"/>
        <w:jc w:val="center"/>
        <w:tblLook w:val="04A0" w:firstRow="1" w:lastRow="0" w:firstColumn="1" w:lastColumn="0" w:noHBand="0" w:noVBand="1"/>
      </w:tblPr>
      <w:tblGrid>
        <w:gridCol w:w="2787"/>
        <w:gridCol w:w="7593"/>
      </w:tblGrid>
      <w:tr w:rsidR="000E100C" w:rsidRPr="004479A7" w14:paraId="777DE059" w14:textId="77777777" w:rsidTr="00C346F8">
        <w:trPr>
          <w:trHeight w:val="510"/>
          <w:jc w:val="center"/>
        </w:trPr>
        <w:tc>
          <w:tcPr>
            <w:tcW w:w="2787" w:type="dxa"/>
            <w:shd w:val="clear" w:color="auto" w:fill="D9D9D9" w:themeFill="background1" w:themeFillShade="D9"/>
            <w:vAlign w:val="center"/>
          </w:tcPr>
          <w:p w14:paraId="7C44C566"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7555CBF1"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0BC4A6DE" w14:textId="77777777" w:rsidTr="00C346F8">
        <w:trPr>
          <w:trHeight w:val="525"/>
          <w:jc w:val="center"/>
        </w:trPr>
        <w:tc>
          <w:tcPr>
            <w:tcW w:w="2787" w:type="dxa"/>
            <w:vAlign w:val="center"/>
          </w:tcPr>
          <w:p w14:paraId="3314A3A7"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39D7181B"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38" w:history="1">
              <w:r w:rsidR="00F8716D" w:rsidRPr="00F8716D">
                <w:rPr>
                  <w:rStyle w:val="ab"/>
                  <w:rFonts w:asciiTheme="minorEastAsia" w:eastAsiaTheme="minorEastAsia" w:hAnsiTheme="minorEastAsia"/>
                  <w:sz w:val="18"/>
                  <w:szCs w:val="18"/>
                </w:rPr>
                <w:t>https://tbnpay.settlebank.co.kr/v1/api/acnt/list</w:t>
              </w:r>
            </w:hyperlink>
          </w:p>
        </w:tc>
      </w:tr>
      <w:tr w:rsidR="000E100C" w:rsidRPr="004479A7" w14:paraId="79AA88C8" w14:textId="77777777" w:rsidTr="00C346F8">
        <w:trPr>
          <w:trHeight w:val="525"/>
          <w:jc w:val="center"/>
        </w:trPr>
        <w:tc>
          <w:tcPr>
            <w:tcW w:w="2787" w:type="dxa"/>
            <w:vAlign w:val="center"/>
          </w:tcPr>
          <w:p w14:paraId="12424B13"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1446C2C4"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39" w:history="1">
              <w:r w:rsidR="00F8716D" w:rsidRPr="00F8716D">
                <w:rPr>
                  <w:rStyle w:val="ab"/>
                  <w:rFonts w:asciiTheme="minorEastAsia" w:eastAsiaTheme="minorEastAsia" w:hAnsiTheme="minorEastAsia"/>
                  <w:sz w:val="18"/>
                  <w:szCs w:val="18"/>
                </w:rPr>
                <w:t>http://npay.settlebank.co.kr/v1/api/acnt/list</w:t>
              </w:r>
            </w:hyperlink>
          </w:p>
        </w:tc>
      </w:tr>
    </w:tbl>
    <w:p w14:paraId="1E4E479C" w14:textId="77777777" w:rsidR="000E100C" w:rsidRPr="000E100C" w:rsidRDefault="000E100C" w:rsidP="000E100C">
      <w:pPr>
        <w:pStyle w:val="cq11"/>
        <w:ind w:left="440"/>
      </w:pPr>
    </w:p>
    <w:p w14:paraId="3C1DF554" w14:textId="77777777" w:rsidR="00554996" w:rsidRDefault="00554996" w:rsidP="00554996">
      <w:pPr>
        <w:pStyle w:val="2"/>
      </w:pPr>
      <w:bookmarkStart w:id="70" w:name="_Toc134516440"/>
      <w:r>
        <w:rPr>
          <w:rFonts w:hint="eastAsia"/>
        </w:rPr>
        <w:t xml:space="preserve">Request </w:t>
      </w:r>
      <w:r>
        <w:t xml:space="preserve">(Merchant -&gt; </w:t>
      </w:r>
      <w:proofErr w:type="spellStart"/>
      <w:r>
        <w:t>Hecto</w:t>
      </w:r>
      <w:proofErr w:type="spellEnd"/>
      <w:r>
        <w:t xml:space="preserve"> Financial)</w:t>
      </w:r>
      <w:bookmarkEnd w:id="70"/>
    </w:p>
    <w:p w14:paraId="64596032"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274B9322" w14:textId="77777777" w:rsidTr="00C346F8">
        <w:trPr>
          <w:trHeight w:val="510"/>
          <w:jc w:val="center"/>
        </w:trPr>
        <w:tc>
          <w:tcPr>
            <w:tcW w:w="1469" w:type="dxa"/>
            <w:shd w:val="clear" w:color="auto" w:fill="D9D9D9" w:themeFill="background1" w:themeFillShade="D9"/>
            <w:vAlign w:val="center"/>
          </w:tcPr>
          <w:p w14:paraId="53CC3F58"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5DA7035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6B38CBF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7CF4CF7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56C8E0D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7365E693"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30D16" w:rsidRPr="004479A7" w14:paraId="2B784BCC" w14:textId="77777777" w:rsidTr="00C346F8">
        <w:trPr>
          <w:jc w:val="center"/>
        </w:trPr>
        <w:tc>
          <w:tcPr>
            <w:tcW w:w="1469" w:type="dxa"/>
            <w:shd w:val="clear" w:color="auto" w:fill="auto"/>
          </w:tcPr>
          <w:p w14:paraId="19585167" w14:textId="77777777" w:rsidR="00C30D16" w:rsidRPr="004479A7" w:rsidRDefault="00C30D16" w:rsidP="00C30D16">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6C378BEC" w14:textId="77777777" w:rsidR="00C30D16" w:rsidRPr="004479A7" w:rsidRDefault="00C30D16" w:rsidP="00C30D1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29FFBCB8" w14:textId="77777777" w:rsidR="00C30D16" w:rsidRPr="004479A7" w:rsidRDefault="00885C46" w:rsidP="00C30D16">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C30D16">
              <w:rPr>
                <w:rFonts w:asciiTheme="minorEastAsia" w:eastAsiaTheme="minorEastAsia" w:hAnsiTheme="minorEastAsia" w:hint="eastAsia"/>
                <w:sz w:val="18"/>
                <w:szCs w:val="18"/>
              </w:rPr>
              <w:t>Information code</w:t>
            </w:r>
          </w:p>
        </w:tc>
        <w:tc>
          <w:tcPr>
            <w:tcW w:w="1275" w:type="dxa"/>
            <w:shd w:val="clear" w:color="auto" w:fill="auto"/>
          </w:tcPr>
          <w:p w14:paraId="52F7AC8B" w14:textId="77777777" w:rsidR="00C30D16" w:rsidRPr="004479A7" w:rsidRDefault="00C30D16" w:rsidP="00C30D16">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02A33833" w14:textId="77777777" w:rsidR="00C30D16" w:rsidRPr="004479A7" w:rsidRDefault="00C30D16" w:rsidP="00C30D16">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4AAFBEFD" w14:textId="77777777" w:rsidR="00C30D16" w:rsidRDefault="00C30D16" w:rsidP="00C30D16">
            <w:pPr>
              <w:rPr>
                <w:rFonts w:asciiTheme="minorEastAsia" w:eastAsiaTheme="minorEastAsia" w:hAnsiTheme="minorEastAsia" w:cstheme="majorBidi"/>
                <w:sz w:val="18"/>
                <w:szCs w:val="18"/>
              </w:rPr>
            </w:pPr>
            <w:r w:rsidRPr="00F924A0">
              <w:rPr>
                <w:rFonts w:asciiTheme="minorEastAsia" w:eastAsiaTheme="minorEastAsia" w:hAnsiTheme="minorEastAsia" w:cstheme="majorBidi" w:hint="eastAsia"/>
                <w:sz w:val="18"/>
                <w:szCs w:val="18"/>
              </w:rPr>
              <w:t>“</w:t>
            </w:r>
            <w:r w:rsidRPr="00F924A0">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LA00</w:t>
            </w:r>
            <w:r w:rsidRPr="00F924A0">
              <w:rPr>
                <w:rFonts w:asciiTheme="minorEastAsia" w:eastAsiaTheme="minorEastAsia" w:hAnsiTheme="minorEastAsia" w:cstheme="majorBidi"/>
                <w:sz w:val="18"/>
                <w:szCs w:val="18"/>
              </w:rPr>
              <w:t>_1.0”</w:t>
            </w:r>
          </w:p>
          <w:p w14:paraId="533ECE2C" w14:textId="77777777" w:rsidR="00C30D16" w:rsidRPr="00387A71" w:rsidRDefault="00C30D16" w:rsidP="00C30D16">
            <w:pPr>
              <w:rPr>
                <w:rFonts w:asciiTheme="minorEastAsia" w:eastAsiaTheme="minorEastAsia" w:hAnsiTheme="minorEastAsia" w:cstheme="majorBidi"/>
                <w:b/>
                <w:sz w:val="18"/>
                <w:szCs w:val="18"/>
              </w:rPr>
            </w:pPr>
            <w:r w:rsidRPr="00387A71">
              <w:rPr>
                <w:rFonts w:asciiTheme="minorEastAsia" w:eastAsiaTheme="minorEastAsia" w:hAnsiTheme="minorEastAsia" w:cstheme="majorBidi" w:hint="eastAsia"/>
                <w:b/>
                <w:color w:val="FF0000"/>
                <w:sz w:val="18"/>
                <w:szCs w:val="18"/>
              </w:rPr>
              <w:t>※ F</w:t>
            </w:r>
            <w:r w:rsidRPr="00387A71">
              <w:rPr>
                <w:rFonts w:asciiTheme="minorEastAsia" w:eastAsiaTheme="minorEastAsia" w:hAnsiTheme="minorEastAsia" w:cstheme="majorBidi"/>
                <w:b/>
                <w:color w:val="FF0000"/>
                <w:sz w:val="18"/>
                <w:szCs w:val="18"/>
              </w:rPr>
              <w:t>ixed value</w:t>
            </w:r>
          </w:p>
        </w:tc>
      </w:tr>
      <w:tr w:rsidR="003C3038" w:rsidRPr="00607BB4" w14:paraId="47B6FBA4" w14:textId="77777777" w:rsidTr="00C346F8">
        <w:tblPrEx>
          <w:jc w:val="left"/>
        </w:tblPrEx>
        <w:tc>
          <w:tcPr>
            <w:tcW w:w="1469" w:type="dxa"/>
          </w:tcPr>
          <w:p w14:paraId="41009478"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4E4CA4BF"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6D591577"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0D996D85"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520B4163"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4D8440A"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0E100C" w:rsidRPr="00607BB4" w14:paraId="1CCE6BBC" w14:textId="77777777" w:rsidTr="00C346F8">
        <w:tblPrEx>
          <w:jc w:val="left"/>
        </w:tblPrEx>
        <w:tc>
          <w:tcPr>
            <w:tcW w:w="1469" w:type="dxa"/>
          </w:tcPr>
          <w:p w14:paraId="51E08B68" w14:textId="77777777" w:rsidR="000E100C" w:rsidRPr="004479A7" w:rsidRDefault="00F8716D" w:rsidP="00C346F8">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mchtCustId</w:t>
            </w:r>
            <w:proofErr w:type="spellEnd"/>
          </w:p>
        </w:tc>
        <w:tc>
          <w:tcPr>
            <w:tcW w:w="1559" w:type="dxa"/>
          </w:tcPr>
          <w:p w14:paraId="2E5103E7"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496" w:type="dxa"/>
          </w:tcPr>
          <w:p w14:paraId="750F76B4" w14:textId="77777777" w:rsidR="00F8716D"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Unique customer ID or unique key</w:t>
            </w:r>
            <w:r>
              <w:rPr>
                <w:rFonts w:asciiTheme="minorEastAsia" w:eastAsiaTheme="minorEastAsia" w:hAnsiTheme="minorEastAsia"/>
                <w:sz w:val="18"/>
                <w:szCs w:val="18"/>
              </w:rPr>
              <w:t xml:space="preserve"> sent by Merchant</w:t>
            </w:r>
          </w:p>
          <w:p w14:paraId="6D49C3A9" w14:textId="77777777" w:rsidR="000E100C" w:rsidRPr="00F8716D" w:rsidRDefault="00F8716D" w:rsidP="00C346F8">
            <w:pPr>
              <w:rPr>
                <w:rFonts w:asciiTheme="minorEastAsia" w:eastAsiaTheme="minorEastAsia" w:hAnsiTheme="minorEastAsia"/>
                <w:b/>
                <w:sz w:val="18"/>
                <w:szCs w:val="18"/>
              </w:rPr>
            </w:pPr>
            <w:r w:rsidRPr="00F8716D">
              <w:rPr>
                <w:rFonts w:asciiTheme="minorEastAsia" w:eastAsiaTheme="minorEastAsia" w:hAnsiTheme="minorEastAsia"/>
                <w:b/>
                <w:color w:val="FF0000"/>
                <w:sz w:val="18"/>
                <w:szCs w:val="18"/>
              </w:rPr>
              <w:t>AES Encryption</w:t>
            </w:r>
          </w:p>
        </w:tc>
        <w:tc>
          <w:tcPr>
            <w:tcW w:w="1275" w:type="dxa"/>
          </w:tcPr>
          <w:p w14:paraId="41E4165E"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AN(100)</w:t>
            </w:r>
          </w:p>
        </w:tc>
        <w:tc>
          <w:tcPr>
            <w:tcW w:w="993" w:type="dxa"/>
          </w:tcPr>
          <w:p w14:paraId="663AE43F"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C532564" w14:textId="77777777" w:rsidR="000E100C" w:rsidRPr="00607BB4"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w:t>
            </w:r>
            <w:proofErr w:type="spellStart"/>
            <w:r w:rsidRPr="00F8716D">
              <w:rPr>
                <w:rFonts w:asciiTheme="minorEastAsia" w:eastAsiaTheme="minorEastAsia" w:hAnsiTheme="minorEastAsia" w:cstheme="majorBidi"/>
                <w:sz w:val="18"/>
                <w:szCs w:val="18"/>
              </w:rPr>
              <w:t>honggildong</w:t>
            </w:r>
            <w:proofErr w:type="spellEnd"/>
            <w:r w:rsidRPr="00F8716D">
              <w:rPr>
                <w:rFonts w:asciiTheme="minorEastAsia" w:eastAsiaTheme="minorEastAsia" w:hAnsiTheme="minorEastAsia" w:cstheme="majorBidi"/>
                <w:sz w:val="18"/>
                <w:szCs w:val="18"/>
              </w:rPr>
              <w:t>"</w:t>
            </w:r>
          </w:p>
        </w:tc>
      </w:tr>
      <w:tr w:rsidR="00942F57" w:rsidRPr="00607BB4" w14:paraId="6848AB8F" w14:textId="77777777" w:rsidTr="00C346F8">
        <w:tblPrEx>
          <w:jc w:val="left"/>
        </w:tblPrEx>
        <w:tc>
          <w:tcPr>
            <w:tcW w:w="1469" w:type="dxa"/>
          </w:tcPr>
          <w:p w14:paraId="3607CF42"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bankCd</w:t>
            </w:r>
            <w:proofErr w:type="spellEnd"/>
          </w:p>
        </w:tc>
        <w:tc>
          <w:tcPr>
            <w:tcW w:w="1559" w:type="dxa"/>
          </w:tcPr>
          <w:p w14:paraId="64A6E726"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496" w:type="dxa"/>
          </w:tcPr>
          <w:p w14:paraId="71FE8447"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sz w:val="18"/>
                <w:szCs w:val="18"/>
              </w:rPr>
              <w:t>Three-digit bank code</w:t>
            </w:r>
          </w:p>
        </w:tc>
        <w:tc>
          <w:tcPr>
            <w:tcW w:w="1275" w:type="dxa"/>
          </w:tcPr>
          <w:p w14:paraId="4C259213"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5861CD86" w14:textId="77777777" w:rsidR="00942F57" w:rsidRPr="004479A7" w:rsidRDefault="00942F57" w:rsidP="00942F57">
            <w:pPr>
              <w:pStyle w:val="Default"/>
              <w:jc w:val="center"/>
              <w:rPr>
                <w:rFonts w:asciiTheme="minorEastAsia" w:eastAsiaTheme="minorEastAsia" w:hAnsiTheme="minorEastAsia"/>
                <w:sz w:val="18"/>
                <w:szCs w:val="18"/>
              </w:rPr>
            </w:pPr>
            <w:r w:rsidRPr="00942F57">
              <w:rPr>
                <w:rFonts w:asciiTheme="minorEastAsia" w:eastAsiaTheme="minorEastAsia" w:hAnsiTheme="minorEastAsia" w:hint="eastAsia"/>
                <w:sz w:val="18"/>
                <w:szCs w:val="18"/>
              </w:rPr>
              <w:t>○</w:t>
            </w:r>
          </w:p>
        </w:tc>
        <w:tc>
          <w:tcPr>
            <w:tcW w:w="2638" w:type="dxa"/>
          </w:tcPr>
          <w:p w14:paraId="3B1679BA" w14:textId="77777777" w:rsidR="00942F57" w:rsidRPr="00607BB4" w:rsidRDefault="00942F57" w:rsidP="00942F57">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004”</w:t>
            </w:r>
          </w:p>
        </w:tc>
      </w:tr>
      <w:tr w:rsidR="002247DF" w:rsidRPr="00607BB4" w14:paraId="36E537F1" w14:textId="77777777" w:rsidTr="00C346F8">
        <w:tblPrEx>
          <w:jc w:val="left"/>
        </w:tblPrEx>
        <w:tc>
          <w:tcPr>
            <w:tcW w:w="1469" w:type="dxa"/>
          </w:tcPr>
          <w:p w14:paraId="46EA88BB"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2E8C4A79"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5711C3F2" w14:textId="77777777" w:rsidR="002247DF" w:rsidRPr="004479A7" w:rsidRDefault="002247DF" w:rsidP="002247DF">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5F96F966" w14:textId="77777777" w:rsidR="002247DF" w:rsidRPr="004479A7" w:rsidRDefault="00F8716D"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2247DF">
              <w:rPr>
                <w:rFonts w:asciiTheme="minorEastAsia" w:eastAsiaTheme="minorEastAsia" w:hAnsiTheme="minorEastAsia" w:cstheme="majorBidi"/>
                <w:sz w:val="18"/>
                <w:szCs w:val="18"/>
              </w:rPr>
              <w:t>N(8)</w:t>
            </w:r>
          </w:p>
        </w:tc>
        <w:tc>
          <w:tcPr>
            <w:tcW w:w="993" w:type="dxa"/>
          </w:tcPr>
          <w:p w14:paraId="3DEA99C4"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C19DAA1"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20191231”</w:t>
            </w:r>
          </w:p>
        </w:tc>
      </w:tr>
      <w:tr w:rsidR="00C323F3" w:rsidRPr="00607BB4" w14:paraId="1A11EFB0" w14:textId="77777777" w:rsidTr="00C346F8">
        <w:tblPrEx>
          <w:jc w:val="left"/>
        </w:tblPrEx>
        <w:tc>
          <w:tcPr>
            <w:tcW w:w="1469" w:type="dxa"/>
          </w:tcPr>
          <w:p w14:paraId="129FF04B"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1CD23BA0"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48461C73" w14:textId="77777777" w:rsidR="00C323F3" w:rsidRPr="004479A7" w:rsidRDefault="00C323F3" w:rsidP="00C323F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44BE51E0"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5457E001"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A397A34" w14:textId="77777777" w:rsidR="00C323F3" w:rsidRPr="00607BB4" w:rsidRDefault="00C323F3" w:rsidP="00C323F3">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120000”</w:t>
            </w:r>
          </w:p>
        </w:tc>
      </w:tr>
      <w:tr w:rsidR="00942F57" w:rsidRPr="00607BB4" w14:paraId="494BA0F9" w14:textId="77777777" w:rsidTr="00C346F8">
        <w:tblPrEx>
          <w:jc w:val="left"/>
        </w:tblPrEx>
        <w:tc>
          <w:tcPr>
            <w:tcW w:w="1469" w:type="dxa"/>
          </w:tcPr>
          <w:p w14:paraId="3D2501C3"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4FC172FA"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4B64B231" w14:textId="77777777" w:rsidR="00942F57" w:rsidRPr="004479A7" w:rsidRDefault="00942F57" w:rsidP="00942F5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7114E5AD"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49BC22EC"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19481FD" w14:textId="77777777" w:rsidR="00942F57" w:rsidRPr="00607BB4" w:rsidRDefault="00942F57" w:rsidP="00942F57">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“1000”</w:t>
            </w:r>
          </w:p>
        </w:tc>
      </w:tr>
    </w:tbl>
    <w:p w14:paraId="756B5708" w14:textId="77777777" w:rsidR="000E100C" w:rsidRPr="000E100C" w:rsidRDefault="000E100C" w:rsidP="000E100C">
      <w:pPr>
        <w:pStyle w:val="cq11"/>
        <w:ind w:left="440"/>
      </w:pPr>
    </w:p>
    <w:p w14:paraId="31F6C14C" w14:textId="77777777" w:rsidR="00D025CF" w:rsidRDefault="00CF3008">
      <w:pPr>
        <w:pStyle w:val="2"/>
      </w:pPr>
      <w:bookmarkStart w:id="71" w:name="_Toc134516441"/>
      <w:r>
        <w:rPr>
          <w:rFonts w:hint="eastAsia"/>
        </w:rPr>
        <w:t>Request Hash Code</w:t>
      </w:r>
      <w:bookmarkEnd w:id="71"/>
    </w:p>
    <w:tbl>
      <w:tblPr>
        <w:tblStyle w:val="a7"/>
        <w:tblW w:w="10406" w:type="dxa"/>
        <w:jc w:val="center"/>
        <w:tblLook w:val="04A0" w:firstRow="1" w:lastRow="0" w:firstColumn="1" w:lastColumn="0" w:noHBand="0" w:noVBand="1"/>
      </w:tblPr>
      <w:tblGrid>
        <w:gridCol w:w="1653"/>
        <w:gridCol w:w="8753"/>
      </w:tblGrid>
      <w:tr w:rsidR="000E100C" w:rsidRPr="004479A7" w14:paraId="1E1F8F7A" w14:textId="77777777" w:rsidTr="00C346F8">
        <w:trPr>
          <w:trHeight w:val="540"/>
          <w:jc w:val="center"/>
        </w:trPr>
        <w:tc>
          <w:tcPr>
            <w:tcW w:w="1653" w:type="dxa"/>
            <w:shd w:val="clear" w:color="auto" w:fill="D9D9D9" w:themeFill="background1" w:themeFillShade="D9"/>
            <w:vAlign w:val="center"/>
          </w:tcPr>
          <w:p w14:paraId="62624FF5"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70A2518D"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3059F876" w14:textId="77777777" w:rsidTr="00C346F8">
        <w:trPr>
          <w:trHeight w:val="525"/>
          <w:jc w:val="center"/>
        </w:trPr>
        <w:tc>
          <w:tcPr>
            <w:tcW w:w="1653" w:type="dxa"/>
            <w:vAlign w:val="center"/>
          </w:tcPr>
          <w:p w14:paraId="3BCFFB89"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lastRenderedPageBreak/>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34F183CC" w14:textId="77777777" w:rsidR="000E100C" w:rsidRPr="004479A7" w:rsidRDefault="00F8716D"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Customer ID (Plain Text) + Request Date + Request Time + Authentication Key</w:t>
            </w:r>
          </w:p>
        </w:tc>
      </w:tr>
    </w:tbl>
    <w:p w14:paraId="069D880F" w14:textId="77777777" w:rsidR="000E100C" w:rsidRPr="000E100C" w:rsidRDefault="000E100C" w:rsidP="000E100C">
      <w:pPr>
        <w:pStyle w:val="cq11"/>
        <w:ind w:left="440"/>
      </w:pPr>
    </w:p>
    <w:p w14:paraId="64795BF9" w14:textId="77777777" w:rsidR="00D025CF" w:rsidRDefault="00D06AA7" w:rsidP="00CF3008">
      <w:pPr>
        <w:pStyle w:val="2"/>
      </w:pPr>
      <w:bookmarkStart w:id="72" w:name="_Toc134516442"/>
      <w:r>
        <w:rPr>
          <w:rFonts w:hint="eastAsia"/>
        </w:rPr>
        <w:t>Response (</w:t>
      </w:r>
      <w:proofErr w:type="spellStart"/>
      <w:r>
        <w:rPr>
          <w:rFonts w:hint="eastAsia"/>
        </w:rPr>
        <w:t>Hecto</w:t>
      </w:r>
      <w:proofErr w:type="spellEnd"/>
      <w:r>
        <w:rPr>
          <w:rFonts w:hint="eastAsia"/>
        </w:rPr>
        <w:t xml:space="preserve"> Financial</w:t>
      </w:r>
      <w:r w:rsidR="00554996">
        <w:rPr>
          <w:rFonts w:hint="eastAsia"/>
        </w:rPr>
        <w:t xml:space="preserve"> -&gt; </w:t>
      </w:r>
      <w:r>
        <w:t>Merchant</w:t>
      </w:r>
      <w:r w:rsidR="00554996">
        <w:rPr>
          <w:rFonts w:hint="eastAsia"/>
        </w:rPr>
        <w:t>)</w:t>
      </w:r>
      <w:bookmarkEnd w:id="72"/>
    </w:p>
    <w:p w14:paraId="1ECA45F6"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80"/>
        <w:gridCol w:w="1417"/>
        <w:gridCol w:w="2694"/>
        <w:gridCol w:w="992"/>
        <w:gridCol w:w="992"/>
        <w:gridCol w:w="2355"/>
      </w:tblGrid>
      <w:tr w:rsidR="000E100C" w:rsidRPr="004479A7" w14:paraId="27915C84" w14:textId="77777777" w:rsidTr="00BE2330">
        <w:trPr>
          <w:trHeight w:val="510"/>
          <w:jc w:val="center"/>
        </w:trPr>
        <w:tc>
          <w:tcPr>
            <w:tcW w:w="1980" w:type="dxa"/>
            <w:shd w:val="clear" w:color="auto" w:fill="D9D9D9" w:themeFill="background1" w:themeFillShade="D9"/>
            <w:vAlign w:val="center"/>
          </w:tcPr>
          <w:p w14:paraId="50EAB46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14:paraId="57188D1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694" w:type="dxa"/>
            <w:shd w:val="clear" w:color="auto" w:fill="D9D9D9" w:themeFill="background1" w:themeFillShade="D9"/>
            <w:vAlign w:val="center"/>
          </w:tcPr>
          <w:p w14:paraId="63E8AC5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14:paraId="7028D71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2" w:type="dxa"/>
            <w:shd w:val="clear" w:color="auto" w:fill="D9D9D9" w:themeFill="background1" w:themeFillShade="D9"/>
            <w:vAlign w:val="center"/>
          </w:tcPr>
          <w:p w14:paraId="69D0FB8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55" w:type="dxa"/>
            <w:shd w:val="clear" w:color="auto" w:fill="D9D9D9" w:themeFill="background1" w:themeFillShade="D9"/>
            <w:vAlign w:val="center"/>
          </w:tcPr>
          <w:p w14:paraId="114F3AD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6DC2490D" w14:textId="77777777" w:rsidTr="00BE2330">
        <w:trPr>
          <w:jc w:val="center"/>
        </w:trPr>
        <w:tc>
          <w:tcPr>
            <w:tcW w:w="1980" w:type="dxa"/>
            <w:shd w:val="clear" w:color="auto" w:fill="auto"/>
          </w:tcPr>
          <w:p w14:paraId="0E970AF3"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417" w:type="dxa"/>
            <w:shd w:val="clear" w:color="auto" w:fill="auto"/>
          </w:tcPr>
          <w:p w14:paraId="538BBB5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694" w:type="dxa"/>
            <w:shd w:val="clear" w:color="auto" w:fill="auto"/>
          </w:tcPr>
          <w:p w14:paraId="329E886B"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992" w:type="dxa"/>
            <w:shd w:val="clear" w:color="auto" w:fill="auto"/>
          </w:tcPr>
          <w:p w14:paraId="06E430DD"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shd w:val="clear" w:color="auto" w:fill="auto"/>
          </w:tcPr>
          <w:p w14:paraId="7B334667"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shd w:val="clear" w:color="auto" w:fill="auto"/>
          </w:tcPr>
          <w:p w14:paraId="7920DF7E"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7D2ACB32"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09D79B2F" w14:textId="77777777" w:rsidTr="00BE2330">
        <w:tblPrEx>
          <w:jc w:val="left"/>
        </w:tblPrEx>
        <w:tc>
          <w:tcPr>
            <w:tcW w:w="1980" w:type="dxa"/>
          </w:tcPr>
          <w:p w14:paraId="51797CB8"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417" w:type="dxa"/>
          </w:tcPr>
          <w:p w14:paraId="3CB2889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694" w:type="dxa"/>
          </w:tcPr>
          <w:p w14:paraId="282E07D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992" w:type="dxa"/>
          </w:tcPr>
          <w:p w14:paraId="08EF321A"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2" w:type="dxa"/>
          </w:tcPr>
          <w:p w14:paraId="5B61BA01"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4F2998CC"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514D5DD6" w14:textId="77777777" w:rsidTr="00BE2330">
        <w:tblPrEx>
          <w:jc w:val="left"/>
        </w:tblPrEx>
        <w:tc>
          <w:tcPr>
            <w:tcW w:w="1980" w:type="dxa"/>
          </w:tcPr>
          <w:p w14:paraId="2F692215"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417" w:type="dxa"/>
          </w:tcPr>
          <w:p w14:paraId="6F4D487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694" w:type="dxa"/>
            <w:vAlign w:val="center"/>
          </w:tcPr>
          <w:p w14:paraId="02E19FA0"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tcPr>
          <w:p w14:paraId="24B57EFD"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2" w:type="dxa"/>
          </w:tcPr>
          <w:p w14:paraId="61D57CCA"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562129CC"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F8716D" w:rsidRPr="00607BB4" w14:paraId="3450BCDB" w14:textId="77777777" w:rsidTr="00BE2330">
        <w:tblPrEx>
          <w:jc w:val="left"/>
        </w:tblPrEx>
        <w:tc>
          <w:tcPr>
            <w:tcW w:w="1980" w:type="dxa"/>
          </w:tcPr>
          <w:p w14:paraId="2015B5B5" w14:textId="77777777" w:rsidR="00F8716D" w:rsidRPr="004479A7" w:rsidRDefault="00F8716D" w:rsidP="00F8716D">
            <w:pPr>
              <w:rPr>
                <w:rFonts w:asciiTheme="minorEastAsia" w:eastAsiaTheme="minorEastAsia" w:hAnsiTheme="minorEastAsia" w:cstheme="majorBidi"/>
                <w:sz w:val="18"/>
                <w:szCs w:val="18"/>
              </w:rPr>
            </w:pPr>
            <w:proofErr w:type="spellStart"/>
            <w:r w:rsidRPr="008363F4">
              <w:rPr>
                <w:rFonts w:asciiTheme="minorEastAsia" w:eastAsiaTheme="minorEastAsia" w:hAnsiTheme="minorEastAsia" w:cstheme="majorBidi"/>
                <w:sz w:val="18"/>
                <w:szCs w:val="18"/>
              </w:rPr>
              <w:t>dataCnt</w:t>
            </w:r>
            <w:proofErr w:type="spellEnd"/>
          </w:p>
        </w:tc>
        <w:tc>
          <w:tcPr>
            <w:tcW w:w="1417" w:type="dxa"/>
          </w:tcPr>
          <w:p w14:paraId="7BE8A7DC"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sz w:val="18"/>
                <w:szCs w:val="18"/>
              </w:rPr>
              <w:t>Number of Transaction</w:t>
            </w:r>
          </w:p>
        </w:tc>
        <w:tc>
          <w:tcPr>
            <w:tcW w:w="2694" w:type="dxa"/>
          </w:tcPr>
          <w:p w14:paraId="277C8B39" w14:textId="77777777" w:rsidR="00F8716D"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When transaction history exists</w:t>
            </w:r>
            <w:r>
              <w:rPr>
                <w:rFonts w:asciiTheme="minorEastAsia" w:eastAsiaTheme="minorEastAsia" w:hAnsiTheme="minorEastAsia"/>
                <w:sz w:val="18"/>
                <w:szCs w:val="18"/>
              </w:rPr>
              <w:t>, the number of transaction</w:t>
            </w:r>
          </w:p>
        </w:tc>
        <w:tc>
          <w:tcPr>
            <w:tcW w:w="992" w:type="dxa"/>
          </w:tcPr>
          <w:p w14:paraId="6FF5DD8D" w14:textId="77777777" w:rsidR="00F8716D" w:rsidRPr="004479A7" w:rsidRDefault="00F8716D" w:rsidP="00F8716D">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2" w:type="dxa"/>
          </w:tcPr>
          <w:p w14:paraId="46414DE1" w14:textId="77777777" w:rsidR="00F8716D" w:rsidRPr="004479A7" w:rsidRDefault="00F8716D" w:rsidP="00F8716D">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52557AB1" w14:textId="77777777" w:rsidR="00F8716D" w:rsidRPr="00607BB4" w:rsidRDefault="00F8716D" w:rsidP="00F8716D">
            <w:pPr>
              <w:rPr>
                <w:rFonts w:asciiTheme="minorEastAsia" w:eastAsiaTheme="minorEastAsia" w:hAnsiTheme="minorEastAsia" w:cstheme="majorBidi"/>
                <w:sz w:val="18"/>
                <w:szCs w:val="18"/>
              </w:rPr>
            </w:pPr>
            <w:r w:rsidRPr="008363F4">
              <w:rPr>
                <w:rFonts w:asciiTheme="minorEastAsia" w:eastAsiaTheme="minorEastAsia" w:hAnsiTheme="minorEastAsia" w:cstheme="majorBidi"/>
                <w:sz w:val="18"/>
                <w:szCs w:val="18"/>
              </w:rPr>
              <w:t>"10"</w:t>
            </w:r>
          </w:p>
        </w:tc>
      </w:tr>
      <w:tr w:rsidR="000E100C" w:rsidRPr="00607BB4" w14:paraId="4F497E5D" w14:textId="77777777" w:rsidTr="00BE2330">
        <w:tblPrEx>
          <w:jc w:val="left"/>
        </w:tblPrEx>
        <w:tc>
          <w:tcPr>
            <w:tcW w:w="1980" w:type="dxa"/>
          </w:tcPr>
          <w:p w14:paraId="1869EE42" w14:textId="77777777" w:rsidR="000E100C" w:rsidRPr="004479A7" w:rsidRDefault="00F8716D" w:rsidP="00C346F8">
            <w:pPr>
              <w:rPr>
                <w:rFonts w:asciiTheme="minorEastAsia" w:eastAsiaTheme="minorEastAsia" w:hAnsiTheme="minorEastAsia" w:cstheme="majorBidi"/>
                <w:sz w:val="18"/>
                <w:szCs w:val="18"/>
              </w:rPr>
            </w:pPr>
            <w:proofErr w:type="spellStart"/>
            <w:r w:rsidRPr="00F8716D">
              <w:rPr>
                <w:rFonts w:asciiTheme="minorEastAsia" w:eastAsiaTheme="minorEastAsia" w:hAnsiTheme="minorEastAsia" w:cstheme="majorBidi"/>
                <w:sz w:val="18"/>
                <w:szCs w:val="18"/>
              </w:rPr>
              <w:t>acntRecords</w:t>
            </w:r>
            <w:proofErr w:type="spellEnd"/>
            <w:r w:rsidRPr="00F8716D">
              <w:rPr>
                <w:rFonts w:asciiTheme="minorEastAsia" w:eastAsiaTheme="minorEastAsia" w:hAnsiTheme="minorEastAsia" w:cstheme="majorBidi"/>
                <w:sz w:val="18"/>
                <w:szCs w:val="18"/>
              </w:rPr>
              <w:tab/>
            </w:r>
          </w:p>
        </w:tc>
        <w:tc>
          <w:tcPr>
            <w:tcW w:w="1417" w:type="dxa"/>
          </w:tcPr>
          <w:p w14:paraId="32E62581"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Account History</w:t>
            </w:r>
          </w:p>
        </w:tc>
        <w:tc>
          <w:tcPr>
            <w:tcW w:w="2694" w:type="dxa"/>
          </w:tcPr>
          <w:p w14:paraId="4239A34D" w14:textId="77777777" w:rsidR="000E100C" w:rsidRPr="004479A7" w:rsidRDefault="000E100C" w:rsidP="00C346F8">
            <w:pPr>
              <w:rPr>
                <w:rFonts w:asciiTheme="minorEastAsia" w:eastAsiaTheme="minorEastAsia" w:hAnsiTheme="minorEastAsia"/>
                <w:sz w:val="18"/>
                <w:szCs w:val="18"/>
              </w:rPr>
            </w:pPr>
          </w:p>
        </w:tc>
        <w:tc>
          <w:tcPr>
            <w:tcW w:w="992" w:type="dxa"/>
          </w:tcPr>
          <w:p w14:paraId="383A87DB"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&lt;object&gt;</w:t>
            </w:r>
          </w:p>
        </w:tc>
        <w:tc>
          <w:tcPr>
            <w:tcW w:w="992" w:type="dxa"/>
          </w:tcPr>
          <w:p w14:paraId="387AAFF4"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55BD03D9" w14:textId="77777777" w:rsidR="000E100C" w:rsidRPr="00607BB4" w:rsidRDefault="000E100C" w:rsidP="00C346F8">
            <w:pPr>
              <w:rPr>
                <w:rFonts w:asciiTheme="minorEastAsia" w:eastAsiaTheme="minorEastAsia" w:hAnsiTheme="minorEastAsia" w:cstheme="majorBidi"/>
                <w:sz w:val="18"/>
                <w:szCs w:val="18"/>
              </w:rPr>
            </w:pPr>
          </w:p>
        </w:tc>
      </w:tr>
      <w:tr w:rsidR="000E100C" w:rsidRPr="00607BB4" w14:paraId="0D6B0626" w14:textId="77777777" w:rsidTr="00BE2330">
        <w:tblPrEx>
          <w:jc w:val="left"/>
        </w:tblPrEx>
        <w:tc>
          <w:tcPr>
            <w:tcW w:w="1980" w:type="dxa"/>
          </w:tcPr>
          <w:p w14:paraId="51818A27" w14:textId="77777777" w:rsidR="000E100C" w:rsidRPr="004479A7"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w:t>
            </w:r>
            <w:proofErr w:type="spellStart"/>
            <w:r w:rsidRPr="00F8716D">
              <w:rPr>
                <w:rFonts w:asciiTheme="minorEastAsia" w:eastAsiaTheme="minorEastAsia" w:hAnsiTheme="minorEastAsia" w:cstheme="majorBidi"/>
                <w:sz w:val="18"/>
                <w:szCs w:val="18"/>
              </w:rPr>
              <w:t>recordTrdDt</w:t>
            </w:r>
            <w:proofErr w:type="spellEnd"/>
            <w:r w:rsidRPr="00F8716D">
              <w:rPr>
                <w:rFonts w:asciiTheme="minorEastAsia" w:eastAsiaTheme="minorEastAsia" w:hAnsiTheme="minorEastAsia" w:cstheme="majorBidi"/>
                <w:sz w:val="18"/>
                <w:szCs w:val="18"/>
              </w:rPr>
              <w:tab/>
            </w:r>
          </w:p>
        </w:tc>
        <w:tc>
          <w:tcPr>
            <w:tcW w:w="1417" w:type="dxa"/>
          </w:tcPr>
          <w:p w14:paraId="719DE83C" w14:textId="77777777" w:rsidR="000E100C" w:rsidRPr="004479A7" w:rsidRDefault="00F8716D" w:rsidP="00F8716D">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Registration Date and </w:t>
            </w:r>
            <w:r>
              <w:rPr>
                <w:rFonts w:asciiTheme="minorEastAsia" w:eastAsiaTheme="minorEastAsia" w:hAnsiTheme="minorEastAsia"/>
                <w:sz w:val="18"/>
                <w:szCs w:val="18"/>
              </w:rPr>
              <w:t>Time</w:t>
            </w:r>
          </w:p>
        </w:tc>
        <w:tc>
          <w:tcPr>
            <w:tcW w:w="2694" w:type="dxa"/>
          </w:tcPr>
          <w:p w14:paraId="51E33F7B" w14:textId="77777777" w:rsidR="00F8716D" w:rsidRPr="00F8716D" w:rsidRDefault="00F8716D" w:rsidP="00F8716D">
            <w:pPr>
              <w:rPr>
                <w:rFonts w:asciiTheme="minorEastAsia" w:eastAsiaTheme="minorEastAsia" w:hAnsiTheme="minorEastAsia"/>
                <w:sz w:val="18"/>
                <w:szCs w:val="18"/>
              </w:rPr>
            </w:pPr>
            <w:proofErr w:type="spellStart"/>
            <w:r w:rsidRPr="00F8716D">
              <w:rPr>
                <w:rFonts w:asciiTheme="minorEastAsia" w:eastAsiaTheme="minorEastAsia" w:hAnsiTheme="minorEastAsia"/>
                <w:sz w:val="18"/>
                <w:szCs w:val="18"/>
              </w:rPr>
              <w:t>yyyyMMddhhmmss</w:t>
            </w:r>
            <w:proofErr w:type="spellEnd"/>
          </w:p>
          <w:p w14:paraId="16072AED" w14:textId="77777777" w:rsidR="000E100C" w:rsidRPr="004479A7" w:rsidRDefault="00F8716D" w:rsidP="00F8716D">
            <w:pPr>
              <w:rPr>
                <w:rFonts w:asciiTheme="minorEastAsia" w:eastAsiaTheme="minorEastAsia" w:hAnsiTheme="minorEastAsia"/>
                <w:sz w:val="18"/>
                <w:szCs w:val="18"/>
              </w:rPr>
            </w:pPr>
            <w:r w:rsidRPr="00F8716D">
              <w:rPr>
                <w:rFonts w:asciiTheme="minorEastAsia" w:eastAsiaTheme="minorEastAsia" w:hAnsiTheme="minorEastAsia"/>
                <w:sz w:val="18"/>
                <w:szCs w:val="18"/>
              </w:rPr>
              <w:t>20150130080000</w:t>
            </w:r>
          </w:p>
        </w:tc>
        <w:tc>
          <w:tcPr>
            <w:tcW w:w="992" w:type="dxa"/>
          </w:tcPr>
          <w:p w14:paraId="2C068663"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AN(14)</w:t>
            </w:r>
          </w:p>
        </w:tc>
        <w:tc>
          <w:tcPr>
            <w:tcW w:w="992" w:type="dxa"/>
          </w:tcPr>
          <w:p w14:paraId="115E57F6"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6B614398" w14:textId="77777777" w:rsidR="000E100C" w:rsidRPr="00607BB4"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"20210820000000"</w:t>
            </w:r>
          </w:p>
        </w:tc>
      </w:tr>
      <w:tr w:rsidR="000E100C" w:rsidRPr="00607BB4" w14:paraId="7F5DC547" w14:textId="77777777" w:rsidTr="00BE2330">
        <w:tblPrEx>
          <w:jc w:val="left"/>
        </w:tblPrEx>
        <w:tc>
          <w:tcPr>
            <w:tcW w:w="1980" w:type="dxa"/>
          </w:tcPr>
          <w:p w14:paraId="5DD790E2" w14:textId="77777777" w:rsidR="000E100C" w:rsidRPr="004479A7"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w:t>
            </w:r>
            <w:proofErr w:type="spellStart"/>
            <w:r w:rsidRPr="00F8716D">
              <w:rPr>
                <w:rFonts w:asciiTheme="minorEastAsia" w:eastAsiaTheme="minorEastAsia" w:hAnsiTheme="minorEastAsia" w:cstheme="majorBidi"/>
                <w:sz w:val="18"/>
                <w:szCs w:val="18"/>
              </w:rPr>
              <w:t>recordBankCd</w:t>
            </w:r>
            <w:proofErr w:type="spellEnd"/>
            <w:r w:rsidRPr="00F8716D">
              <w:rPr>
                <w:rFonts w:asciiTheme="minorEastAsia" w:eastAsiaTheme="minorEastAsia" w:hAnsiTheme="minorEastAsia" w:cstheme="majorBidi"/>
                <w:sz w:val="18"/>
                <w:szCs w:val="18"/>
              </w:rPr>
              <w:tab/>
            </w:r>
          </w:p>
        </w:tc>
        <w:tc>
          <w:tcPr>
            <w:tcW w:w="1417" w:type="dxa"/>
          </w:tcPr>
          <w:p w14:paraId="31DE06F8"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694" w:type="dxa"/>
          </w:tcPr>
          <w:p w14:paraId="2DBE1BE8"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992" w:type="dxa"/>
          </w:tcPr>
          <w:p w14:paraId="71415584"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2" w:type="dxa"/>
          </w:tcPr>
          <w:p w14:paraId="727A98AB"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643FD1BA" w14:textId="77777777" w:rsidR="000E100C" w:rsidRPr="00607BB4"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"004"</w:t>
            </w:r>
          </w:p>
        </w:tc>
      </w:tr>
      <w:tr w:rsidR="000E100C" w:rsidRPr="00607BB4" w14:paraId="498559A0" w14:textId="77777777" w:rsidTr="00BE2330">
        <w:tblPrEx>
          <w:jc w:val="left"/>
        </w:tblPrEx>
        <w:tc>
          <w:tcPr>
            <w:tcW w:w="1980" w:type="dxa"/>
          </w:tcPr>
          <w:p w14:paraId="4B662689" w14:textId="77777777" w:rsidR="000E100C" w:rsidRPr="004479A7" w:rsidRDefault="00F8716D" w:rsidP="00F8716D">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recordCustAcntNo</w:t>
            </w:r>
            <w:proofErr w:type="spellEnd"/>
          </w:p>
        </w:tc>
        <w:tc>
          <w:tcPr>
            <w:tcW w:w="1417" w:type="dxa"/>
          </w:tcPr>
          <w:p w14:paraId="28E1256C"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694" w:type="dxa"/>
          </w:tcPr>
          <w:p w14:paraId="606556EE" w14:textId="77777777" w:rsidR="000E100C"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Masked account number</w:t>
            </w:r>
          </w:p>
          <w:p w14:paraId="2AC4D93B" w14:textId="77777777" w:rsidR="00F8716D" w:rsidRPr="004479A7" w:rsidRDefault="00F8716D" w:rsidP="00C346F8">
            <w:pPr>
              <w:rPr>
                <w:rFonts w:asciiTheme="minorEastAsia" w:eastAsiaTheme="minorEastAsia" w:hAnsiTheme="minorEastAsia"/>
                <w:sz w:val="18"/>
                <w:szCs w:val="18"/>
              </w:rPr>
            </w:pPr>
            <w:r w:rsidRPr="00F8716D">
              <w:rPr>
                <w:rFonts w:asciiTheme="minorEastAsia" w:eastAsiaTheme="minorEastAsia" w:hAnsiTheme="minorEastAsia"/>
                <w:sz w:val="18"/>
                <w:szCs w:val="18"/>
              </w:rPr>
              <w:t>ex) 234********123</w:t>
            </w:r>
            <w:r w:rsidRPr="00F8716D">
              <w:rPr>
                <w:rFonts w:asciiTheme="minorEastAsia" w:eastAsiaTheme="minorEastAsia" w:hAnsiTheme="minorEastAsia"/>
                <w:sz w:val="18"/>
                <w:szCs w:val="18"/>
              </w:rPr>
              <w:tab/>
            </w:r>
          </w:p>
        </w:tc>
        <w:tc>
          <w:tcPr>
            <w:tcW w:w="992" w:type="dxa"/>
          </w:tcPr>
          <w:p w14:paraId="5CCE6E12"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2" w:type="dxa"/>
          </w:tcPr>
          <w:p w14:paraId="766186DF"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16800D27" w14:textId="77777777" w:rsidR="000E100C" w:rsidRPr="00607BB4"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"831*******11"</w:t>
            </w:r>
          </w:p>
        </w:tc>
      </w:tr>
      <w:tr w:rsidR="00BE2330" w:rsidRPr="00607BB4" w14:paraId="0F82476C" w14:textId="77777777" w:rsidTr="00BE2330">
        <w:tblPrEx>
          <w:jc w:val="left"/>
        </w:tblPrEx>
        <w:tc>
          <w:tcPr>
            <w:tcW w:w="1980" w:type="dxa"/>
          </w:tcPr>
          <w:p w14:paraId="1BCC1B68" w14:textId="77777777" w:rsidR="00BE2330" w:rsidRPr="004479A7" w:rsidRDefault="00BE2330" w:rsidP="00BE2330">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w:t>
            </w:r>
            <w:proofErr w:type="spellStart"/>
            <w:r>
              <w:rPr>
                <w:rFonts w:asciiTheme="minorEastAsia" w:eastAsiaTheme="minorEastAsia" w:hAnsiTheme="minorEastAsia" w:cstheme="majorBidi"/>
                <w:sz w:val="18"/>
                <w:szCs w:val="18"/>
              </w:rPr>
              <w:t>recordCustAcntKey</w:t>
            </w:r>
            <w:proofErr w:type="spellEnd"/>
          </w:p>
        </w:tc>
        <w:tc>
          <w:tcPr>
            <w:tcW w:w="1417" w:type="dxa"/>
          </w:tcPr>
          <w:p w14:paraId="004414D1"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Key</w:t>
            </w:r>
          </w:p>
        </w:tc>
        <w:tc>
          <w:tcPr>
            <w:tcW w:w="2694" w:type="dxa"/>
          </w:tcPr>
          <w:p w14:paraId="4EDF3399"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Serial number of account registered for withdrawal and transfer</w:t>
            </w:r>
          </w:p>
        </w:tc>
        <w:tc>
          <w:tcPr>
            <w:tcW w:w="992" w:type="dxa"/>
          </w:tcPr>
          <w:p w14:paraId="63CB4BB9"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tcPr>
          <w:p w14:paraId="0924E9F4" w14:textId="77777777" w:rsidR="00BE2330" w:rsidRPr="004479A7" w:rsidRDefault="00BE2330" w:rsidP="00BE2330">
            <w:pPr>
              <w:pStyle w:val="Default"/>
              <w:jc w:val="center"/>
              <w:rPr>
                <w:rFonts w:asciiTheme="minorEastAsia" w:eastAsiaTheme="minorEastAsia" w:hAnsiTheme="minorEastAsia"/>
                <w:sz w:val="18"/>
                <w:szCs w:val="18"/>
              </w:rPr>
            </w:pPr>
            <w:r w:rsidRPr="00BE2330">
              <w:rPr>
                <w:rFonts w:asciiTheme="minorEastAsia" w:eastAsiaTheme="minorEastAsia" w:hAnsiTheme="minorEastAsia" w:hint="eastAsia"/>
                <w:sz w:val="18"/>
                <w:szCs w:val="18"/>
              </w:rPr>
              <w:t>●</w:t>
            </w:r>
          </w:p>
        </w:tc>
        <w:tc>
          <w:tcPr>
            <w:tcW w:w="2355" w:type="dxa"/>
          </w:tcPr>
          <w:p w14:paraId="682FDEC6"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"d5409fdsl3558"</w:t>
            </w:r>
          </w:p>
        </w:tc>
      </w:tr>
      <w:tr w:rsidR="00BE2330" w:rsidRPr="00607BB4" w14:paraId="29403B3A" w14:textId="77777777" w:rsidTr="00BE2330">
        <w:tblPrEx>
          <w:jc w:val="left"/>
        </w:tblPrEx>
        <w:tc>
          <w:tcPr>
            <w:tcW w:w="1980" w:type="dxa"/>
          </w:tcPr>
          <w:p w14:paraId="13FAA685" w14:textId="77777777" w:rsidR="00BE2330" w:rsidRPr="004479A7"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w:t>
            </w:r>
            <w:proofErr w:type="spellStart"/>
            <w:r w:rsidRPr="00BE2330">
              <w:rPr>
                <w:rFonts w:asciiTheme="minorEastAsia" w:eastAsiaTheme="minorEastAsia" w:hAnsiTheme="minorEastAsia" w:cstheme="majorBidi"/>
                <w:sz w:val="18"/>
                <w:szCs w:val="18"/>
              </w:rPr>
              <w:t>recordSvcDivCd</w:t>
            </w:r>
            <w:proofErr w:type="spellEnd"/>
            <w:r w:rsidRPr="00BE2330">
              <w:rPr>
                <w:rFonts w:asciiTheme="minorEastAsia" w:eastAsiaTheme="minorEastAsia" w:hAnsiTheme="minorEastAsia" w:cstheme="majorBidi"/>
                <w:sz w:val="18"/>
                <w:szCs w:val="18"/>
              </w:rPr>
              <w:tab/>
            </w:r>
          </w:p>
        </w:tc>
        <w:tc>
          <w:tcPr>
            <w:tcW w:w="1417" w:type="dxa"/>
          </w:tcPr>
          <w:p w14:paraId="11D2FD35"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Account Registration Service Classification</w:t>
            </w:r>
          </w:p>
        </w:tc>
        <w:tc>
          <w:tcPr>
            <w:tcW w:w="2694" w:type="dxa"/>
          </w:tcPr>
          <w:p w14:paraId="66489944"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Service registered for </w:t>
            </w:r>
            <w:r>
              <w:rPr>
                <w:rFonts w:asciiTheme="minorEastAsia" w:eastAsiaTheme="minorEastAsia" w:hAnsiTheme="minorEastAsia"/>
                <w:sz w:val="18"/>
                <w:szCs w:val="18"/>
              </w:rPr>
              <w:t>withdrawal and transfer</w:t>
            </w:r>
          </w:p>
        </w:tc>
        <w:tc>
          <w:tcPr>
            <w:tcW w:w="992" w:type="dxa"/>
          </w:tcPr>
          <w:p w14:paraId="0A2CBCB1"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N(4)</w:t>
            </w:r>
          </w:p>
        </w:tc>
        <w:tc>
          <w:tcPr>
            <w:tcW w:w="992" w:type="dxa"/>
          </w:tcPr>
          <w:p w14:paraId="714F96DC"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55" w:type="dxa"/>
          </w:tcPr>
          <w:p w14:paraId="155B577B" w14:textId="77777777" w:rsidR="00BE2330" w:rsidRDefault="00BE2330" w:rsidP="00BE2330">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1: Firm Banking</w:t>
            </w:r>
          </w:p>
          <w:p w14:paraId="6C37D057" w14:textId="77777777" w:rsidR="00BE2330" w:rsidRPr="00BE2330" w:rsidRDefault="00BE2330" w:rsidP="00BE2330">
            <w:pPr>
              <w:rPr>
                <w:rFonts w:asciiTheme="minorEastAsia" w:eastAsiaTheme="minorEastAsia" w:hAnsiTheme="minorEastAsia" w:cstheme="majorBidi"/>
                <w:b/>
                <w:sz w:val="18"/>
                <w:szCs w:val="18"/>
              </w:rPr>
            </w:pPr>
            <w:r w:rsidRPr="00BE2330">
              <w:rPr>
                <w:rFonts w:asciiTheme="minorEastAsia" w:eastAsiaTheme="minorEastAsia" w:hAnsiTheme="minorEastAsia" w:cstheme="majorBidi"/>
                <w:b/>
                <w:sz w:val="18"/>
                <w:szCs w:val="18"/>
              </w:rPr>
              <w:t>2: Open Banking</w:t>
            </w:r>
          </w:p>
          <w:p w14:paraId="34407E76"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b/>
                <w:sz w:val="18"/>
                <w:szCs w:val="18"/>
              </w:rPr>
              <w:t>3: Firm Banking, Open Banking</w:t>
            </w:r>
          </w:p>
        </w:tc>
      </w:tr>
      <w:tr w:rsidR="000E100C" w:rsidRPr="00607BB4" w14:paraId="3014DD3F" w14:textId="77777777" w:rsidTr="00BE2330">
        <w:tblPrEx>
          <w:jc w:val="left"/>
        </w:tblPrEx>
        <w:tc>
          <w:tcPr>
            <w:tcW w:w="1980" w:type="dxa"/>
          </w:tcPr>
          <w:p w14:paraId="202CE90E" w14:textId="77777777" w:rsidR="000E100C" w:rsidRPr="004479A7"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w:t>
            </w:r>
            <w:proofErr w:type="spellStart"/>
            <w:r w:rsidRPr="00F8716D">
              <w:rPr>
                <w:rFonts w:asciiTheme="minorEastAsia" w:eastAsiaTheme="minorEastAsia" w:hAnsiTheme="minorEastAsia" w:cstheme="majorBidi"/>
                <w:sz w:val="18"/>
                <w:szCs w:val="18"/>
              </w:rPr>
              <w:t>recordUnregDt</w:t>
            </w:r>
            <w:proofErr w:type="spellEnd"/>
            <w:r w:rsidRPr="00F8716D">
              <w:rPr>
                <w:rFonts w:asciiTheme="minorEastAsia" w:eastAsiaTheme="minorEastAsia" w:hAnsiTheme="minorEastAsia" w:cstheme="majorBidi"/>
                <w:sz w:val="18"/>
                <w:szCs w:val="18"/>
              </w:rPr>
              <w:tab/>
            </w:r>
          </w:p>
        </w:tc>
        <w:tc>
          <w:tcPr>
            <w:tcW w:w="1417" w:type="dxa"/>
          </w:tcPr>
          <w:p w14:paraId="75F56E69" w14:textId="77777777" w:rsidR="000E100C" w:rsidRPr="004479A7" w:rsidRDefault="00F8716D"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Cancellation Date and Time</w:t>
            </w:r>
          </w:p>
        </w:tc>
        <w:tc>
          <w:tcPr>
            <w:tcW w:w="2694" w:type="dxa"/>
          </w:tcPr>
          <w:p w14:paraId="6399B86A" w14:textId="77777777" w:rsidR="000E100C" w:rsidRPr="004479A7" w:rsidRDefault="00F8716D" w:rsidP="00C346F8">
            <w:pPr>
              <w:rPr>
                <w:rFonts w:asciiTheme="minorEastAsia" w:eastAsiaTheme="minorEastAsia" w:hAnsiTheme="minorEastAsia"/>
                <w:sz w:val="18"/>
                <w:szCs w:val="18"/>
              </w:rPr>
            </w:pPr>
            <w:proofErr w:type="spellStart"/>
            <w:r w:rsidRPr="00F8716D">
              <w:rPr>
                <w:rFonts w:asciiTheme="minorEastAsia" w:eastAsiaTheme="minorEastAsia" w:hAnsiTheme="minorEastAsia"/>
                <w:sz w:val="18"/>
                <w:szCs w:val="18"/>
              </w:rPr>
              <w:t>yyyyMMddhhmmss</w:t>
            </w:r>
            <w:proofErr w:type="spellEnd"/>
            <w:r w:rsidRPr="00F8716D">
              <w:rPr>
                <w:rFonts w:asciiTheme="minorEastAsia" w:eastAsiaTheme="minorEastAsia" w:hAnsiTheme="minorEastAsia"/>
                <w:sz w:val="18"/>
                <w:szCs w:val="18"/>
              </w:rPr>
              <w:tab/>
            </w:r>
          </w:p>
        </w:tc>
        <w:tc>
          <w:tcPr>
            <w:tcW w:w="992" w:type="dxa"/>
          </w:tcPr>
          <w:p w14:paraId="1B44A788" w14:textId="77777777" w:rsidR="000E100C" w:rsidRPr="004479A7" w:rsidRDefault="00F8716D"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AN(14)</w:t>
            </w:r>
          </w:p>
        </w:tc>
        <w:tc>
          <w:tcPr>
            <w:tcW w:w="992" w:type="dxa"/>
          </w:tcPr>
          <w:p w14:paraId="33DBCAE6" w14:textId="77777777" w:rsidR="000E100C" w:rsidRPr="004479A7" w:rsidRDefault="00F8716D" w:rsidP="00C346F8">
            <w:pPr>
              <w:pStyle w:val="Default"/>
              <w:jc w:val="center"/>
              <w:rPr>
                <w:rFonts w:asciiTheme="minorEastAsia" w:eastAsiaTheme="minorEastAsia" w:hAnsiTheme="minorEastAsia"/>
                <w:sz w:val="18"/>
                <w:szCs w:val="18"/>
              </w:rPr>
            </w:pPr>
            <w:r w:rsidRPr="00F8716D">
              <w:rPr>
                <w:rFonts w:asciiTheme="minorEastAsia" w:eastAsiaTheme="minorEastAsia" w:hAnsiTheme="minorEastAsia" w:hint="eastAsia"/>
                <w:sz w:val="18"/>
                <w:szCs w:val="18"/>
              </w:rPr>
              <w:t>○</w:t>
            </w:r>
            <w:r w:rsidR="000E100C" w:rsidRPr="004479A7">
              <w:rPr>
                <w:rFonts w:asciiTheme="minorEastAsia" w:eastAsiaTheme="minorEastAsia" w:hAnsiTheme="minorEastAsia"/>
                <w:sz w:val="18"/>
                <w:szCs w:val="18"/>
              </w:rPr>
              <w:t xml:space="preserve"> </w:t>
            </w:r>
          </w:p>
        </w:tc>
        <w:tc>
          <w:tcPr>
            <w:tcW w:w="2355" w:type="dxa"/>
          </w:tcPr>
          <w:p w14:paraId="12039FC4" w14:textId="77777777" w:rsidR="000E100C" w:rsidRPr="00607BB4" w:rsidRDefault="00F8716D" w:rsidP="00C346F8">
            <w:pPr>
              <w:rPr>
                <w:rFonts w:asciiTheme="minorEastAsia" w:eastAsiaTheme="minorEastAsia" w:hAnsiTheme="minorEastAsia" w:cstheme="majorBidi"/>
                <w:sz w:val="18"/>
                <w:szCs w:val="18"/>
              </w:rPr>
            </w:pPr>
            <w:r w:rsidRPr="00F8716D">
              <w:rPr>
                <w:rFonts w:asciiTheme="minorEastAsia" w:eastAsiaTheme="minorEastAsia" w:hAnsiTheme="minorEastAsia" w:cstheme="majorBidi"/>
                <w:sz w:val="18"/>
                <w:szCs w:val="18"/>
              </w:rPr>
              <w:t>"20210820000000"</w:t>
            </w:r>
          </w:p>
        </w:tc>
      </w:tr>
    </w:tbl>
    <w:p w14:paraId="2B7898D3" w14:textId="77777777" w:rsidR="000E100C" w:rsidRPr="000E100C" w:rsidRDefault="000E100C" w:rsidP="000E100C">
      <w:pPr>
        <w:pStyle w:val="cq11"/>
        <w:ind w:left="440"/>
      </w:pPr>
    </w:p>
    <w:p w14:paraId="4C8B8F73" w14:textId="77777777" w:rsidR="00D025CF" w:rsidRDefault="000E589F">
      <w:pPr>
        <w:pStyle w:val="1"/>
      </w:pPr>
      <w:bookmarkStart w:id="73" w:name="_Toc134516443"/>
      <w:r>
        <w:lastRenderedPageBreak/>
        <w:t>Request for Return of Funds</w:t>
      </w:r>
      <w:bookmarkEnd w:id="73"/>
    </w:p>
    <w:p w14:paraId="210AFC7B" w14:textId="77777777" w:rsidR="00554996" w:rsidRDefault="00554996" w:rsidP="00554996">
      <w:pPr>
        <w:pStyle w:val="2"/>
      </w:pPr>
      <w:bookmarkStart w:id="74" w:name="_Toc134516444"/>
      <w:r>
        <w:t>API Summary</w:t>
      </w:r>
      <w:bookmarkEnd w:id="74"/>
    </w:p>
    <w:p w14:paraId="3D84BC06" w14:textId="77777777" w:rsidR="003B23D5" w:rsidRDefault="003B23D5" w:rsidP="003B23D5">
      <w:pPr>
        <w:pStyle w:val="cq11"/>
        <w:ind w:left="440"/>
      </w:pPr>
      <w:r>
        <w:rPr>
          <w:rFonts w:hint="eastAsia"/>
        </w:rPr>
        <w:t xml:space="preserve">From Merchant server to </w:t>
      </w:r>
      <w:proofErr w:type="spellStart"/>
      <w:r>
        <w:rPr>
          <w:rFonts w:hint="eastAsia"/>
        </w:rPr>
        <w:t>Hecto</w:t>
      </w:r>
      <w:proofErr w:type="spellEnd"/>
      <w:r>
        <w:rPr>
          <w:rFonts w:hint="eastAsia"/>
        </w:rPr>
        <w:t xml:space="preserve"> Financial server, </w:t>
      </w:r>
      <w:r>
        <w:t>request for return of funds due to mistake in remittance is requested.</w:t>
      </w:r>
    </w:p>
    <w:p w14:paraId="282DF4A5" w14:textId="77777777" w:rsidR="003B23D5" w:rsidRPr="003B23D5" w:rsidRDefault="003B23D5" w:rsidP="003B23D5">
      <w:pPr>
        <w:pStyle w:val="cq11"/>
        <w:ind w:left="440"/>
      </w:pPr>
      <w:r>
        <w:t>Transaction number (</w:t>
      </w:r>
      <w:proofErr w:type="spellStart"/>
      <w:r>
        <w:t>trdNo</w:t>
      </w:r>
      <w:proofErr w:type="spellEnd"/>
      <w:r>
        <w:t xml:space="preserve">), the result value of </w:t>
      </w:r>
      <w:r>
        <w:t>‘</w:t>
      </w:r>
      <w:r>
        <w:t>Remittance</w:t>
      </w:r>
      <w:r>
        <w:t>’</w:t>
      </w:r>
      <w:r>
        <w:t xml:space="preserve"> API, is used to request for return of funds.</w:t>
      </w:r>
    </w:p>
    <w:p w14:paraId="060F15D7" w14:textId="77777777" w:rsidR="00D025CF" w:rsidRDefault="00CF3008" w:rsidP="00CF3008">
      <w:pPr>
        <w:pStyle w:val="2"/>
      </w:pPr>
      <w:bookmarkStart w:id="75" w:name="_Toc134516445"/>
      <w:r>
        <w:rPr>
          <w:rFonts w:hint="eastAsia"/>
        </w:rPr>
        <w:t>API URL</w:t>
      </w:r>
      <w:bookmarkEnd w:id="75"/>
    </w:p>
    <w:tbl>
      <w:tblPr>
        <w:tblStyle w:val="a7"/>
        <w:tblW w:w="10380" w:type="dxa"/>
        <w:jc w:val="center"/>
        <w:tblLook w:val="04A0" w:firstRow="1" w:lastRow="0" w:firstColumn="1" w:lastColumn="0" w:noHBand="0" w:noVBand="1"/>
      </w:tblPr>
      <w:tblGrid>
        <w:gridCol w:w="2787"/>
        <w:gridCol w:w="7593"/>
      </w:tblGrid>
      <w:tr w:rsidR="000E100C" w:rsidRPr="004479A7" w14:paraId="5BDBA6A7" w14:textId="77777777" w:rsidTr="00C346F8">
        <w:trPr>
          <w:trHeight w:val="510"/>
          <w:jc w:val="center"/>
        </w:trPr>
        <w:tc>
          <w:tcPr>
            <w:tcW w:w="2787" w:type="dxa"/>
            <w:shd w:val="clear" w:color="auto" w:fill="D9D9D9" w:themeFill="background1" w:themeFillShade="D9"/>
            <w:vAlign w:val="center"/>
          </w:tcPr>
          <w:p w14:paraId="0BC59FEB"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3794A06F"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2FD1F4CF" w14:textId="77777777" w:rsidTr="00C346F8">
        <w:trPr>
          <w:trHeight w:val="525"/>
          <w:jc w:val="center"/>
        </w:trPr>
        <w:tc>
          <w:tcPr>
            <w:tcW w:w="2787" w:type="dxa"/>
            <w:vAlign w:val="center"/>
          </w:tcPr>
          <w:p w14:paraId="149536D4"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3B65148B"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40" w:history="1">
              <w:r w:rsidR="003B23D5" w:rsidRPr="003B23D5">
                <w:rPr>
                  <w:rStyle w:val="ab"/>
                  <w:rFonts w:asciiTheme="minorEastAsia" w:eastAsiaTheme="minorEastAsia" w:hAnsiTheme="minorEastAsia"/>
                  <w:sz w:val="18"/>
                  <w:szCs w:val="18"/>
                </w:rPr>
                <w:t>https://tbnpay.settlebank.co.kr/v2/api/fundsReturn/req</w:t>
              </w:r>
            </w:hyperlink>
          </w:p>
        </w:tc>
      </w:tr>
      <w:tr w:rsidR="000E100C" w:rsidRPr="004479A7" w14:paraId="7C527DF8" w14:textId="77777777" w:rsidTr="00C346F8">
        <w:trPr>
          <w:trHeight w:val="525"/>
          <w:jc w:val="center"/>
        </w:trPr>
        <w:tc>
          <w:tcPr>
            <w:tcW w:w="2787" w:type="dxa"/>
            <w:vAlign w:val="center"/>
          </w:tcPr>
          <w:p w14:paraId="24A97AA6"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14D2F6CB" w14:textId="77777777" w:rsidR="000E100C" w:rsidRPr="004479A7" w:rsidRDefault="006B4893" w:rsidP="00C346F8">
            <w:pPr>
              <w:pStyle w:val="csq10"/>
              <w:ind w:leftChars="0" w:left="0"/>
              <w:jc w:val="center"/>
              <w:rPr>
                <w:rFonts w:asciiTheme="minorEastAsia" w:eastAsiaTheme="minorEastAsia" w:hAnsiTheme="minorEastAsia"/>
                <w:sz w:val="18"/>
                <w:szCs w:val="18"/>
              </w:rPr>
            </w:pPr>
            <w:hyperlink r:id="rId41" w:history="1">
              <w:r w:rsidR="003B23D5" w:rsidRPr="003B23D5">
                <w:rPr>
                  <w:rStyle w:val="ab"/>
                  <w:rFonts w:asciiTheme="minorEastAsia" w:eastAsiaTheme="minorEastAsia" w:hAnsiTheme="minorEastAsia"/>
                  <w:sz w:val="18"/>
                  <w:szCs w:val="18"/>
                </w:rPr>
                <w:t>http://npay.settlebank.co.kr/v2/api/fundsReturn/req</w:t>
              </w:r>
            </w:hyperlink>
          </w:p>
        </w:tc>
      </w:tr>
    </w:tbl>
    <w:p w14:paraId="03B78417" w14:textId="77777777" w:rsidR="000E100C" w:rsidRPr="000E100C" w:rsidRDefault="000E100C" w:rsidP="000E100C">
      <w:pPr>
        <w:pStyle w:val="cq11"/>
        <w:ind w:left="440"/>
      </w:pPr>
    </w:p>
    <w:p w14:paraId="32531689" w14:textId="77777777" w:rsidR="00554996" w:rsidRDefault="00554996" w:rsidP="00554996">
      <w:pPr>
        <w:pStyle w:val="2"/>
      </w:pPr>
      <w:bookmarkStart w:id="76" w:name="_Toc134516446"/>
      <w:r>
        <w:rPr>
          <w:rFonts w:hint="eastAsia"/>
        </w:rPr>
        <w:t xml:space="preserve">Request </w:t>
      </w:r>
      <w:r>
        <w:t xml:space="preserve">(Merchant -&gt; </w:t>
      </w:r>
      <w:proofErr w:type="spellStart"/>
      <w:r>
        <w:t>Hecto</w:t>
      </w:r>
      <w:proofErr w:type="spellEnd"/>
      <w:r>
        <w:t xml:space="preserve"> Financial)</w:t>
      </w:r>
      <w:bookmarkEnd w:id="76"/>
    </w:p>
    <w:p w14:paraId="389457BE"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4B7B8C7B" w14:textId="77777777" w:rsidTr="00C346F8">
        <w:trPr>
          <w:trHeight w:val="510"/>
          <w:jc w:val="center"/>
        </w:trPr>
        <w:tc>
          <w:tcPr>
            <w:tcW w:w="1469" w:type="dxa"/>
            <w:shd w:val="clear" w:color="auto" w:fill="D9D9D9" w:themeFill="background1" w:themeFillShade="D9"/>
            <w:vAlign w:val="center"/>
          </w:tcPr>
          <w:p w14:paraId="2DF6E2E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736C5BD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1F0C145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2D75CB6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1B087720"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2ECEB82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30D16" w:rsidRPr="004479A7" w14:paraId="7FD9DF02" w14:textId="77777777" w:rsidTr="00C346F8">
        <w:trPr>
          <w:jc w:val="center"/>
        </w:trPr>
        <w:tc>
          <w:tcPr>
            <w:tcW w:w="1469" w:type="dxa"/>
            <w:shd w:val="clear" w:color="auto" w:fill="auto"/>
          </w:tcPr>
          <w:p w14:paraId="5DC91C21" w14:textId="77777777" w:rsidR="00C30D16" w:rsidRPr="004479A7" w:rsidRDefault="00C30D16" w:rsidP="00C30D16">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074908D7" w14:textId="77777777" w:rsidR="00C30D16" w:rsidRPr="004479A7" w:rsidRDefault="00C30D16" w:rsidP="00C30D1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17E4D455" w14:textId="77777777" w:rsidR="00C30D16" w:rsidRPr="004479A7" w:rsidRDefault="00885C46" w:rsidP="00C30D16">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C30D16">
              <w:rPr>
                <w:rFonts w:asciiTheme="minorEastAsia" w:eastAsiaTheme="minorEastAsia" w:hAnsiTheme="minorEastAsia" w:hint="eastAsia"/>
                <w:sz w:val="18"/>
                <w:szCs w:val="18"/>
              </w:rPr>
              <w:t>Information code</w:t>
            </w:r>
          </w:p>
        </w:tc>
        <w:tc>
          <w:tcPr>
            <w:tcW w:w="1275" w:type="dxa"/>
            <w:shd w:val="clear" w:color="auto" w:fill="auto"/>
          </w:tcPr>
          <w:p w14:paraId="40B28B82" w14:textId="77777777" w:rsidR="00C30D16" w:rsidRPr="004479A7" w:rsidRDefault="00C30D16" w:rsidP="00C30D16">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1C9ED0C5" w14:textId="77777777" w:rsidR="00C30D16" w:rsidRPr="004479A7" w:rsidRDefault="00C30D16" w:rsidP="00C30D16">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13BBE78A" w14:textId="77777777" w:rsidR="00C30D16" w:rsidRPr="00C30D16" w:rsidRDefault="00C30D16" w:rsidP="00C30D16">
            <w:pPr>
              <w:rPr>
                <w:rFonts w:asciiTheme="minorEastAsia" w:eastAsiaTheme="minorEastAsia" w:hAnsiTheme="minorEastAsia" w:cstheme="majorBidi"/>
                <w:sz w:val="18"/>
                <w:szCs w:val="18"/>
              </w:rPr>
            </w:pPr>
            <w:r w:rsidRPr="00C30D16">
              <w:rPr>
                <w:rFonts w:asciiTheme="minorEastAsia" w:eastAsiaTheme="minorEastAsia" w:hAnsiTheme="minorEastAsia" w:cstheme="majorBidi" w:hint="eastAsia"/>
                <w:sz w:val="18"/>
                <w:szCs w:val="18"/>
              </w:rPr>
              <w:t>“</w:t>
            </w:r>
            <w:r w:rsidRPr="00C30D16">
              <w:rPr>
                <w:rFonts w:asciiTheme="minorEastAsia" w:eastAsiaTheme="minorEastAsia" w:hAnsiTheme="minorEastAsia" w:cstheme="majorBidi"/>
                <w:sz w:val="18"/>
                <w:szCs w:val="18"/>
              </w:rPr>
              <w:t>SPAY_FR0W_1.0”</w:t>
            </w:r>
          </w:p>
          <w:p w14:paraId="2AAE6809" w14:textId="77777777" w:rsidR="00C30D16" w:rsidRPr="00C30D16" w:rsidRDefault="00C30D16" w:rsidP="00C30D16">
            <w:pPr>
              <w:rPr>
                <w:rFonts w:asciiTheme="minorEastAsia" w:eastAsiaTheme="minorEastAsia" w:hAnsiTheme="minorEastAsia" w:cstheme="majorBidi"/>
                <w:b/>
                <w:sz w:val="18"/>
                <w:szCs w:val="18"/>
              </w:rPr>
            </w:pPr>
            <w:r w:rsidRPr="00C30D16">
              <w:rPr>
                <w:rFonts w:asciiTheme="minorEastAsia" w:eastAsiaTheme="minorEastAsia" w:hAnsiTheme="minorEastAsia" w:cstheme="majorBidi" w:hint="eastAsia"/>
                <w:b/>
                <w:sz w:val="18"/>
                <w:szCs w:val="18"/>
              </w:rPr>
              <w:t>※ F</w:t>
            </w:r>
            <w:r w:rsidRPr="00C30D16">
              <w:rPr>
                <w:rFonts w:asciiTheme="minorEastAsia" w:eastAsiaTheme="minorEastAsia" w:hAnsiTheme="minorEastAsia" w:cstheme="majorBidi"/>
                <w:b/>
                <w:sz w:val="18"/>
                <w:szCs w:val="18"/>
              </w:rPr>
              <w:t>ixed value</w:t>
            </w:r>
          </w:p>
        </w:tc>
      </w:tr>
      <w:tr w:rsidR="003C3038" w:rsidRPr="00607BB4" w14:paraId="38333BC0" w14:textId="77777777" w:rsidTr="00C346F8">
        <w:tblPrEx>
          <w:jc w:val="left"/>
        </w:tblPrEx>
        <w:tc>
          <w:tcPr>
            <w:tcW w:w="1469" w:type="dxa"/>
          </w:tcPr>
          <w:p w14:paraId="644D4357"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031D44F0"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14EA66FC"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7F7D8313"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0D1A6338"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85D23CD"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BE2330" w:rsidRPr="00607BB4" w14:paraId="2E2B86FD" w14:textId="77777777" w:rsidTr="00C346F8">
        <w:tblPrEx>
          <w:jc w:val="left"/>
        </w:tblPrEx>
        <w:tc>
          <w:tcPr>
            <w:tcW w:w="1469" w:type="dxa"/>
          </w:tcPr>
          <w:p w14:paraId="20880B25" w14:textId="77777777" w:rsidR="00BE2330" w:rsidRPr="004479A7" w:rsidRDefault="00BE2330" w:rsidP="00BE233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1E204E7B" w14:textId="77777777" w:rsidR="00BE2330" w:rsidRPr="004479A7"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586F7576"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46FA1339" w14:textId="77777777" w:rsidR="00BE2330" w:rsidRDefault="00BE2330" w:rsidP="00BE233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p w14:paraId="02C04601" w14:textId="77777777" w:rsidR="00BE2330" w:rsidRPr="00BE2330" w:rsidRDefault="00BE2330" w:rsidP="006F5900">
            <w:pPr>
              <w:rPr>
                <w:rFonts w:asciiTheme="minorEastAsia" w:eastAsiaTheme="minorEastAsia" w:hAnsiTheme="minorEastAsia"/>
                <w:b/>
                <w:sz w:val="18"/>
                <w:szCs w:val="18"/>
              </w:rPr>
            </w:pPr>
            <w:r w:rsidRPr="00BE2330">
              <w:rPr>
                <w:rFonts w:asciiTheme="minorEastAsia" w:eastAsiaTheme="minorEastAsia" w:hAnsiTheme="minorEastAsia"/>
                <w:b/>
                <w:color w:val="FF0000"/>
                <w:sz w:val="18"/>
                <w:szCs w:val="18"/>
              </w:rPr>
              <w:t>Not the number for the original transaction, but the order number of request</w:t>
            </w:r>
            <w:r w:rsidR="006F5900">
              <w:rPr>
                <w:rFonts w:asciiTheme="minorEastAsia" w:eastAsiaTheme="minorEastAsia" w:hAnsiTheme="minorEastAsia"/>
                <w:b/>
                <w:color w:val="FF0000"/>
                <w:sz w:val="18"/>
                <w:szCs w:val="18"/>
              </w:rPr>
              <w:t xml:space="preserve"> for return of funds</w:t>
            </w:r>
          </w:p>
        </w:tc>
        <w:tc>
          <w:tcPr>
            <w:tcW w:w="1275" w:type="dxa"/>
          </w:tcPr>
          <w:p w14:paraId="254A551A" w14:textId="77777777" w:rsidR="00BE2330" w:rsidRPr="004479A7" w:rsidRDefault="00BE2330" w:rsidP="00BE233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FAF9DE4" w14:textId="77777777" w:rsidR="00BE2330" w:rsidRPr="004479A7" w:rsidRDefault="00BE2330" w:rsidP="00BE233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F48FD54" w14:textId="77777777" w:rsidR="00BE2330" w:rsidRPr="00607BB4" w:rsidRDefault="00BE2330" w:rsidP="00BE2330">
            <w:pPr>
              <w:rPr>
                <w:rFonts w:asciiTheme="minorEastAsia" w:eastAsiaTheme="minorEastAsia" w:hAnsiTheme="minorEastAsia" w:cstheme="majorBidi"/>
                <w:sz w:val="18"/>
                <w:szCs w:val="18"/>
              </w:rPr>
            </w:pPr>
            <w:r w:rsidRPr="00BE2330">
              <w:rPr>
                <w:rFonts w:asciiTheme="minorEastAsia" w:eastAsiaTheme="minorEastAsia" w:hAnsiTheme="minorEastAsia" w:cstheme="majorBidi"/>
                <w:sz w:val="18"/>
                <w:szCs w:val="18"/>
              </w:rPr>
              <w:t>"OID201902210001"</w:t>
            </w:r>
          </w:p>
        </w:tc>
      </w:tr>
      <w:tr w:rsidR="000E100C" w:rsidRPr="00607BB4" w14:paraId="1554808A" w14:textId="77777777" w:rsidTr="00C346F8">
        <w:tblPrEx>
          <w:jc w:val="left"/>
        </w:tblPrEx>
        <w:tc>
          <w:tcPr>
            <w:tcW w:w="1469" w:type="dxa"/>
          </w:tcPr>
          <w:p w14:paraId="56E65AF8" w14:textId="77777777" w:rsidR="000E100C" w:rsidRPr="004479A7" w:rsidRDefault="00054F82" w:rsidP="00C346F8">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ornTrdDt</w:t>
            </w:r>
            <w:proofErr w:type="spellEnd"/>
          </w:p>
        </w:tc>
        <w:tc>
          <w:tcPr>
            <w:tcW w:w="1559" w:type="dxa"/>
          </w:tcPr>
          <w:p w14:paraId="5E3CCBBC" w14:textId="77777777" w:rsidR="000E100C" w:rsidRPr="004479A7" w:rsidRDefault="003B2CB1"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Original Transaction Date</w:t>
            </w:r>
          </w:p>
        </w:tc>
        <w:tc>
          <w:tcPr>
            <w:tcW w:w="2496" w:type="dxa"/>
          </w:tcPr>
          <w:p w14:paraId="5D60DDDC" w14:textId="77777777" w:rsidR="000E100C" w:rsidRDefault="003B2CB1"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Request for return of funds transaction</w:t>
            </w:r>
            <w:r>
              <w:rPr>
                <w:rFonts w:asciiTheme="minorEastAsia" w:eastAsiaTheme="minorEastAsia" w:hAnsiTheme="minorEastAsia"/>
                <w:sz w:val="18"/>
                <w:szCs w:val="18"/>
              </w:rPr>
              <w:t>’s transaction date</w:t>
            </w:r>
          </w:p>
          <w:p w14:paraId="682C36B5" w14:textId="77777777" w:rsidR="003B2CB1" w:rsidRPr="004479A7" w:rsidRDefault="003B2CB1" w:rsidP="00C346F8">
            <w:pPr>
              <w:rPr>
                <w:rFonts w:asciiTheme="minorEastAsia" w:eastAsiaTheme="minorEastAsia" w:hAnsiTheme="minorEastAsia"/>
                <w:sz w:val="18"/>
                <w:szCs w:val="18"/>
              </w:rPr>
            </w:pPr>
            <w:r>
              <w:rPr>
                <w:rFonts w:asciiTheme="minorEastAsia" w:eastAsiaTheme="minorEastAsia" w:hAnsiTheme="minorEastAsia"/>
                <w:sz w:val="18"/>
                <w:szCs w:val="18"/>
              </w:rPr>
              <w:t>YYYYMMDD</w:t>
            </w:r>
          </w:p>
        </w:tc>
        <w:tc>
          <w:tcPr>
            <w:tcW w:w="1275" w:type="dxa"/>
          </w:tcPr>
          <w:p w14:paraId="033BAC47" w14:textId="77777777" w:rsidR="000E100C" w:rsidRPr="004479A7" w:rsidRDefault="00054F82" w:rsidP="00C346F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234CD033"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4DBF50B" w14:textId="77777777" w:rsidR="000E100C" w:rsidRPr="00607BB4" w:rsidRDefault="00054F82" w:rsidP="00C346F8">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"20230330"</w:t>
            </w:r>
          </w:p>
        </w:tc>
      </w:tr>
      <w:tr w:rsidR="00054F82" w:rsidRPr="00607BB4" w14:paraId="20A87F50" w14:textId="77777777" w:rsidTr="00C346F8">
        <w:tblPrEx>
          <w:jc w:val="left"/>
        </w:tblPrEx>
        <w:tc>
          <w:tcPr>
            <w:tcW w:w="1469" w:type="dxa"/>
          </w:tcPr>
          <w:p w14:paraId="65D3E3EE"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ornTrdNo</w:t>
            </w:r>
            <w:proofErr w:type="spellEnd"/>
          </w:p>
        </w:tc>
        <w:tc>
          <w:tcPr>
            <w:tcW w:w="1559" w:type="dxa"/>
          </w:tcPr>
          <w:p w14:paraId="0CDC0B57"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Original Transaction Number</w:t>
            </w:r>
          </w:p>
        </w:tc>
        <w:tc>
          <w:tcPr>
            <w:tcW w:w="2496" w:type="dxa"/>
          </w:tcPr>
          <w:p w14:paraId="70ABAEF7"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 for request for return of funds</w:t>
            </w:r>
          </w:p>
        </w:tc>
        <w:tc>
          <w:tcPr>
            <w:tcW w:w="1275" w:type="dxa"/>
          </w:tcPr>
          <w:p w14:paraId="056439F0"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710F5791"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49F5C65"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"SFP_FIRM1233444365430698"</w:t>
            </w:r>
          </w:p>
        </w:tc>
      </w:tr>
      <w:tr w:rsidR="00054F82" w:rsidRPr="00607BB4" w14:paraId="13836ADE" w14:textId="77777777" w:rsidTr="00C346F8">
        <w:tblPrEx>
          <w:jc w:val="left"/>
        </w:tblPrEx>
        <w:tc>
          <w:tcPr>
            <w:tcW w:w="1469" w:type="dxa"/>
          </w:tcPr>
          <w:p w14:paraId="7B28D3D6"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wdBankCd</w:t>
            </w:r>
            <w:proofErr w:type="spellEnd"/>
          </w:p>
        </w:tc>
        <w:tc>
          <w:tcPr>
            <w:tcW w:w="1559" w:type="dxa"/>
          </w:tcPr>
          <w:p w14:paraId="6853A649"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Withdrawal </w:t>
            </w:r>
            <w:r>
              <w:rPr>
                <w:rFonts w:asciiTheme="minorEastAsia" w:eastAsiaTheme="minorEastAsia" w:hAnsiTheme="minorEastAsia" w:hint="eastAsia"/>
                <w:sz w:val="18"/>
                <w:szCs w:val="18"/>
              </w:rPr>
              <w:lastRenderedPageBreak/>
              <w:t>Bank Code</w:t>
            </w:r>
          </w:p>
        </w:tc>
        <w:tc>
          <w:tcPr>
            <w:tcW w:w="2496" w:type="dxa"/>
          </w:tcPr>
          <w:p w14:paraId="6C1F2DEF" w14:textId="77777777" w:rsidR="00054F82" w:rsidRPr="004479A7" w:rsidRDefault="003B2CB1" w:rsidP="003B2CB1">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 xml:space="preserve">Three-digit bank code of </w:t>
            </w:r>
            <w:r>
              <w:rPr>
                <w:rFonts w:asciiTheme="minorEastAsia" w:eastAsiaTheme="minorEastAsia" w:hAnsiTheme="minorEastAsia" w:hint="eastAsia"/>
                <w:sz w:val="18"/>
                <w:szCs w:val="18"/>
              </w:rPr>
              <w:lastRenderedPageBreak/>
              <w:t>the bank</w:t>
            </w:r>
            <w:r>
              <w:rPr>
                <w:rFonts w:asciiTheme="minorEastAsia" w:eastAsiaTheme="minorEastAsia" w:hAnsiTheme="minorEastAsia"/>
                <w:sz w:val="18"/>
                <w:szCs w:val="18"/>
              </w:rPr>
              <w:t xml:space="preserve"> used</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for withdrawal</w:t>
            </w:r>
          </w:p>
        </w:tc>
        <w:tc>
          <w:tcPr>
            <w:tcW w:w="1275" w:type="dxa"/>
          </w:tcPr>
          <w:p w14:paraId="03322DDA"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lastRenderedPageBreak/>
              <w:t>AN(3)</w:t>
            </w:r>
          </w:p>
        </w:tc>
        <w:tc>
          <w:tcPr>
            <w:tcW w:w="993" w:type="dxa"/>
          </w:tcPr>
          <w:p w14:paraId="3715B9C5" w14:textId="77777777" w:rsidR="00054F82" w:rsidRPr="004479A7" w:rsidRDefault="00054F82" w:rsidP="00054F82">
            <w:pPr>
              <w:pStyle w:val="Default"/>
              <w:jc w:val="center"/>
              <w:rPr>
                <w:rFonts w:asciiTheme="minorEastAsia" w:eastAsiaTheme="minorEastAsia" w:hAnsiTheme="minorEastAsia"/>
                <w:sz w:val="18"/>
                <w:szCs w:val="18"/>
              </w:rPr>
            </w:pPr>
            <w:r w:rsidRPr="00054F82">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7848F89"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"004"</w:t>
            </w:r>
          </w:p>
        </w:tc>
      </w:tr>
      <w:tr w:rsidR="00054F82" w:rsidRPr="00607BB4" w14:paraId="150EF43C" w14:textId="77777777" w:rsidTr="00C346F8">
        <w:tblPrEx>
          <w:jc w:val="left"/>
        </w:tblPrEx>
        <w:tc>
          <w:tcPr>
            <w:tcW w:w="1469" w:type="dxa"/>
          </w:tcPr>
          <w:p w14:paraId="33A76FEF"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lastRenderedPageBreak/>
              <w:t>wdAcntNo</w:t>
            </w:r>
            <w:proofErr w:type="spellEnd"/>
          </w:p>
        </w:tc>
        <w:tc>
          <w:tcPr>
            <w:tcW w:w="1559" w:type="dxa"/>
          </w:tcPr>
          <w:p w14:paraId="397E00E3"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Account Number</w:t>
            </w:r>
          </w:p>
        </w:tc>
        <w:tc>
          <w:tcPr>
            <w:tcW w:w="2496" w:type="dxa"/>
          </w:tcPr>
          <w:p w14:paraId="31F4CEDF" w14:textId="77777777" w:rsidR="00054F82" w:rsidRDefault="003B2CB1" w:rsidP="003B2CB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of the bank account </w:t>
            </w:r>
            <w:r>
              <w:rPr>
                <w:rFonts w:asciiTheme="minorEastAsia" w:eastAsiaTheme="minorEastAsia" w:hAnsiTheme="minorEastAsia"/>
                <w:sz w:val="18"/>
                <w:szCs w:val="18"/>
              </w:rPr>
              <w:t>used for withdrawal</w:t>
            </w:r>
          </w:p>
          <w:p w14:paraId="17B102A7" w14:textId="77777777" w:rsidR="00D142AC" w:rsidRPr="004479A7" w:rsidRDefault="00D142AC" w:rsidP="003B2CB1">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CBF78A3"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5883F95A" w14:textId="77777777" w:rsidR="00054F82" w:rsidRPr="004479A7" w:rsidRDefault="00054F82" w:rsidP="00054F82">
            <w:pPr>
              <w:pStyle w:val="Default"/>
              <w:jc w:val="center"/>
              <w:rPr>
                <w:rFonts w:asciiTheme="minorEastAsia" w:eastAsiaTheme="minorEastAsia" w:hAnsiTheme="minorEastAsia"/>
                <w:sz w:val="18"/>
                <w:szCs w:val="18"/>
              </w:rPr>
            </w:pPr>
            <w:r w:rsidRPr="00054F82">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A01E083"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"98765432198765"</w:t>
            </w:r>
          </w:p>
        </w:tc>
      </w:tr>
      <w:tr w:rsidR="00054F82" w:rsidRPr="00607BB4" w14:paraId="50E2B3AF" w14:textId="77777777" w:rsidTr="00C346F8">
        <w:tblPrEx>
          <w:jc w:val="left"/>
        </w:tblPrEx>
        <w:tc>
          <w:tcPr>
            <w:tcW w:w="1469" w:type="dxa"/>
          </w:tcPr>
          <w:p w14:paraId="79BC51D3" w14:textId="77777777" w:rsidR="00054F82" w:rsidRPr="004479A7" w:rsidRDefault="00054F82" w:rsidP="00054F82">
            <w:pPr>
              <w:tabs>
                <w:tab w:val="left" w:pos="720"/>
              </w:tabs>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dpBankCd</w:t>
            </w:r>
            <w:proofErr w:type="spellEnd"/>
          </w:p>
        </w:tc>
        <w:tc>
          <w:tcPr>
            <w:tcW w:w="1559" w:type="dxa"/>
          </w:tcPr>
          <w:p w14:paraId="489BF60D"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Deposit Bank Code</w:t>
            </w:r>
          </w:p>
        </w:tc>
        <w:tc>
          <w:tcPr>
            <w:tcW w:w="2496" w:type="dxa"/>
          </w:tcPr>
          <w:p w14:paraId="223B27DE" w14:textId="77777777" w:rsidR="00054F82" w:rsidRDefault="003B2CB1"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Three-digit bank code of the bank </w:t>
            </w:r>
            <w:r w:rsidR="00D142AC">
              <w:rPr>
                <w:rFonts w:asciiTheme="minorEastAsia" w:eastAsiaTheme="minorEastAsia" w:hAnsiTheme="minorEastAsia"/>
                <w:sz w:val="18"/>
                <w:szCs w:val="18"/>
              </w:rPr>
              <w:t>used for</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deposit</w:t>
            </w:r>
          </w:p>
          <w:p w14:paraId="52752CA4"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sz w:val="18"/>
                <w:szCs w:val="18"/>
              </w:rPr>
              <w:t>*Used for original transaction verification</w:t>
            </w:r>
          </w:p>
        </w:tc>
        <w:tc>
          <w:tcPr>
            <w:tcW w:w="1275" w:type="dxa"/>
          </w:tcPr>
          <w:p w14:paraId="743E63DF"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188A491E"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C23B4FB"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"020"</w:t>
            </w:r>
          </w:p>
        </w:tc>
      </w:tr>
      <w:tr w:rsidR="00054F82" w:rsidRPr="00607BB4" w14:paraId="58EE8104" w14:textId="77777777" w:rsidTr="00C346F8">
        <w:tblPrEx>
          <w:jc w:val="left"/>
        </w:tblPrEx>
        <w:tc>
          <w:tcPr>
            <w:tcW w:w="1469" w:type="dxa"/>
          </w:tcPr>
          <w:p w14:paraId="24142AC0" w14:textId="77777777" w:rsidR="00054F82" w:rsidRPr="004479A7" w:rsidRDefault="00054F82" w:rsidP="00054F82">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dpAcntNo</w:t>
            </w:r>
            <w:proofErr w:type="spellEnd"/>
          </w:p>
        </w:tc>
        <w:tc>
          <w:tcPr>
            <w:tcW w:w="1559" w:type="dxa"/>
          </w:tcPr>
          <w:p w14:paraId="34B8C9FD"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Deposit Account Number</w:t>
            </w:r>
          </w:p>
        </w:tc>
        <w:tc>
          <w:tcPr>
            <w:tcW w:w="2496" w:type="dxa"/>
          </w:tcPr>
          <w:p w14:paraId="3029B844" w14:textId="77777777" w:rsidR="00054F82" w:rsidRDefault="003B2CB1"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of the bank account </w:t>
            </w:r>
            <w:r w:rsidR="00D142AC">
              <w:rPr>
                <w:rFonts w:asciiTheme="minorEastAsia" w:eastAsiaTheme="minorEastAsia" w:hAnsiTheme="minorEastAsia"/>
                <w:sz w:val="18"/>
                <w:szCs w:val="18"/>
              </w:rPr>
              <w:t>used for deposit</w:t>
            </w:r>
          </w:p>
          <w:p w14:paraId="4B8EDBE0"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sz w:val="18"/>
                <w:szCs w:val="18"/>
              </w:rPr>
              <w:t>*Used for original transaction verification</w:t>
            </w:r>
          </w:p>
          <w:p w14:paraId="4295EBAE" w14:textId="77777777" w:rsidR="00D142AC" w:rsidRPr="004479A7" w:rsidRDefault="00D142AC" w:rsidP="00D142AC">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0C7F3ABF"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07FD5E46"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E164F57"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"45612378945612"</w:t>
            </w:r>
          </w:p>
        </w:tc>
      </w:tr>
      <w:tr w:rsidR="00054F82" w:rsidRPr="00607BB4" w14:paraId="559FC5D6" w14:textId="77777777" w:rsidTr="00C346F8">
        <w:tblPrEx>
          <w:jc w:val="left"/>
        </w:tblPrEx>
        <w:tc>
          <w:tcPr>
            <w:tcW w:w="1469" w:type="dxa"/>
          </w:tcPr>
          <w:p w14:paraId="50D84A13"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trdAmt</w:t>
            </w:r>
            <w:proofErr w:type="spellEnd"/>
          </w:p>
        </w:tc>
        <w:tc>
          <w:tcPr>
            <w:tcW w:w="1559" w:type="dxa"/>
          </w:tcPr>
          <w:p w14:paraId="149E89A8"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 (</w:t>
            </w:r>
            <w:r>
              <w:rPr>
                <w:rFonts w:asciiTheme="minorEastAsia" w:eastAsiaTheme="minorEastAsia" w:hAnsiTheme="minorEastAsia"/>
                <w:sz w:val="18"/>
                <w:szCs w:val="18"/>
              </w:rPr>
              <w:t>Billing)</w:t>
            </w:r>
          </w:p>
        </w:tc>
        <w:tc>
          <w:tcPr>
            <w:tcW w:w="2496" w:type="dxa"/>
          </w:tcPr>
          <w:p w14:paraId="2113A1D6"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Amount that will be requested to be returned</w:t>
            </w:r>
          </w:p>
          <w:p w14:paraId="0934643D"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sz w:val="18"/>
                <w:szCs w:val="18"/>
              </w:rPr>
              <w:t xml:space="preserve">*If it is the same as the original amount, full amount returned. </w:t>
            </w:r>
          </w:p>
          <w:p w14:paraId="39F6354D"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sz w:val="18"/>
                <w:szCs w:val="18"/>
              </w:rPr>
              <w:t>If it is less than the original amount, partial amount returned</w:t>
            </w:r>
          </w:p>
          <w:p w14:paraId="3567AD34" w14:textId="77777777" w:rsidR="00D142AC" w:rsidRPr="00D142AC" w:rsidRDefault="00D142AC" w:rsidP="00D142AC">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656C82BF"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N(13)</w:t>
            </w:r>
          </w:p>
        </w:tc>
        <w:tc>
          <w:tcPr>
            <w:tcW w:w="993" w:type="dxa"/>
          </w:tcPr>
          <w:p w14:paraId="0EE0D7F2"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2C90A5F"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"1000"</w:t>
            </w:r>
          </w:p>
        </w:tc>
      </w:tr>
      <w:tr w:rsidR="00054F82" w:rsidRPr="00607BB4" w14:paraId="72113B48" w14:textId="77777777" w:rsidTr="00C346F8">
        <w:tblPrEx>
          <w:jc w:val="left"/>
        </w:tblPrEx>
        <w:tc>
          <w:tcPr>
            <w:tcW w:w="1469" w:type="dxa"/>
          </w:tcPr>
          <w:p w14:paraId="6D758F16"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rtnAcntNo</w:t>
            </w:r>
            <w:proofErr w:type="spellEnd"/>
          </w:p>
        </w:tc>
        <w:tc>
          <w:tcPr>
            <w:tcW w:w="1559" w:type="dxa"/>
          </w:tcPr>
          <w:p w14:paraId="51FF31DB"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Return Account Number</w:t>
            </w:r>
          </w:p>
        </w:tc>
        <w:tc>
          <w:tcPr>
            <w:tcW w:w="2496" w:type="dxa"/>
          </w:tcPr>
          <w:p w14:paraId="462889EE" w14:textId="77777777" w:rsidR="00054F82" w:rsidRDefault="00D142AC"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for receiving the returned amount</w:t>
            </w:r>
          </w:p>
          <w:p w14:paraId="1C405477" w14:textId="77777777" w:rsidR="00D142AC" w:rsidRPr="004479A7" w:rsidRDefault="00D142AC" w:rsidP="00054F82">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6AF52D5F"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5ADA950A" w14:textId="77777777" w:rsidR="00054F82" w:rsidRPr="004479A7" w:rsidRDefault="00054F82" w:rsidP="00054F82">
            <w:pPr>
              <w:pStyle w:val="Default"/>
              <w:jc w:val="center"/>
              <w:rPr>
                <w:rFonts w:asciiTheme="minorEastAsia" w:eastAsiaTheme="minorEastAsia" w:hAnsiTheme="minorEastAsia"/>
                <w:sz w:val="18"/>
                <w:szCs w:val="18"/>
              </w:rPr>
            </w:pPr>
            <w:r w:rsidRPr="00054F82">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E948078"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"12345678912345"</w:t>
            </w:r>
          </w:p>
        </w:tc>
      </w:tr>
      <w:tr w:rsidR="00054F82" w:rsidRPr="00607BB4" w14:paraId="79BC3F86" w14:textId="77777777" w:rsidTr="00E5182A">
        <w:tblPrEx>
          <w:jc w:val="left"/>
        </w:tblPrEx>
        <w:tc>
          <w:tcPr>
            <w:tcW w:w="1469" w:type="dxa"/>
          </w:tcPr>
          <w:p w14:paraId="1A1C2222"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rtnRsnCd</w:t>
            </w:r>
            <w:proofErr w:type="spellEnd"/>
          </w:p>
        </w:tc>
        <w:tc>
          <w:tcPr>
            <w:tcW w:w="1559" w:type="dxa"/>
          </w:tcPr>
          <w:p w14:paraId="44563842"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Return Reason Code</w:t>
            </w:r>
          </w:p>
        </w:tc>
        <w:tc>
          <w:tcPr>
            <w:tcW w:w="2496" w:type="dxa"/>
          </w:tcPr>
          <w:p w14:paraId="3AB927E0" w14:textId="77777777" w:rsidR="00054F82" w:rsidRDefault="00D142AC"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Request for return of funds</w:t>
            </w:r>
            <w:r>
              <w:rPr>
                <w:rFonts w:asciiTheme="minorEastAsia" w:eastAsiaTheme="minorEastAsia" w:hAnsiTheme="minorEastAsia"/>
                <w:sz w:val="18"/>
                <w:szCs w:val="18"/>
              </w:rPr>
              <w:t xml:space="preserve"> reason code</w:t>
            </w:r>
          </w:p>
          <w:p w14:paraId="6C3B856D" w14:textId="77777777" w:rsidR="00D142AC" w:rsidRDefault="00D142AC" w:rsidP="00054F82">
            <w:pPr>
              <w:rPr>
                <w:rFonts w:asciiTheme="minorEastAsia" w:eastAsiaTheme="minorEastAsia" w:hAnsiTheme="minorEastAsia"/>
                <w:sz w:val="18"/>
                <w:szCs w:val="18"/>
              </w:rPr>
            </w:pPr>
            <w:r>
              <w:rPr>
                <w:rFonts w:asciiTheme="minorEastAsia" w:eastAsiaTheme="minorEastAsia" w:hAnsiTheme="minorEastAsia"/>
                <w:sz w:val="18"/>
                <w:szCs w:val="18"/>
              </w:rPr>
              <w:t xml:space="preserve">02: Account input error, </w:t>
            </w:r>
          </w:p>
          <w:p w14:paraId="427AAA9F" w14:textId="77777777" w:rsidR="00D142AC" w:rsidRDefault="00D142AC" w:rsidP="00054F82">
            <w:pPr>
              <w:rPr>
                <w:rFonts w:asciiTheme="minorEastAsia" w:eastAsiaTheme="minorEastAsia" w:hAnsiTheme="minorEastAsia"/>
                <w:sz w:val="18"/>
                <w:szCs w:val="18"/>
              </w:rPr>
            </w:pPr>
            <w:r>
              <w:rPr>
                <w:rFonts w:asciiTheme="minorEastAsia" w:eastAsiaTheme="minorEastAsia" w:hAnsiTheme="minorEastAsia"/>
                <w:sz w:val="18"/>
                <w:szCs w:val="18"/>
              </w:rPr>
              <w:t xml:space="preserve">03: Amount input error, </w:t>
            </w:r>
          </w:p>
          <w:p w14:paraId="76F071B2" w14:textId="77777777" w:rsidR="00D142AC" w:rsidRDefault="00D142AC" w:rsidP="00054F82">
            <w:pPr>
              <w:rPr>
                <w:rFonts w:asciiTheme="minorEastAsia" w:eastAsiaTheme="minorEastAsia" w:hAnsiTheme="minorEastAsia"/>
                <w:sz w:val="18"/>
                <w:szCs w:val="18"/>
              </w:rPr>
            </w:pPr>
            <w:r>
              <w:rPr>
                <w:rFonts w:asciiTheme="minorEastAsia" w:eastAsiaTheme="minorEastAsia" w:hAnsiTheme="minorEastAsia"/>
                <w:sz w:val="18"/>
                <w:szCs w:val="18"/>
              </w:rPr>
              <w:t xml:space="preserve">04: Duplicate deposit, </w:t>
            </w:r>
          </w:p>
          <w:p w14:paraId="0146B500" w14:textId="77777777" w:rsidR="00D142AC" w:rsidRDefault="00D142AC" w:rsidP="00054F82">
            <w:pPr>
              <w:rPr>
                <w:rFonts w:asciiTheme="minorEastAsia" w:eastAsiaTheme="minorEastAsia" w:hAnsiTheme="minorEastAsia"/>
                <w:sz w:val="18"/>
                <w:szCs w:val="18"/>
              </w:rPr>
            </w:pPr>
            <w:r>
              <w:rPr>
                <w:rFonts w:asciiTheme="minorEastAsia" w:eastAsiaTheme="minorEastAsia" w:hAnsiTheme="minorEastAsia"/>
                <w:sz w:val="18"/>
                <w:szCs w:val="18"/>
              </w:rPr>
              <w:t>05: For other reasons,</w:t>
            </w:r>
          </w:p>
          <w:p w14:paraId="109A73E1" w14:textId="77777777" w:rsidR="00D142AC" w:rsidRPr="004479A7" w:rsidRDefault="00D142AC" w:rsidP="00054F82">
            <w:pPr>
              <w:rPr>
                <w:rFonts w:asciiTheme="minorEastAsia" w:eastAsiaTheme="minorEastAsia" w:hAnsiTheme="minorEastAsia"/>
                <w:sz w:val="18"/>
                <w:szCs w:val="18"/>
              </w:rPr>
            </w:pPr>
            <w:r>
              <w:rPr>
                <w:rFonts w:asciiTheme="minorEastAsia" w:eastAsiaTheme="minorEastAsia" w:hAnsiTheme="minorEastAsia"/>
                <w:sz w:val="18"/>
                <w:szCs w:val="18"/>
              </w:rPr>
              <w:t>08: Customer’s intention to return</w:t>
            </w:r>
          </w:p>
        </w:tc>
        <w:tc>
          <w:tcPr>
            <w:tcW w:w="1275" w:type="dxa"/>
          </w:tcPr>
          <w:p w14:paraId="105C3F08"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3" w:type="dxa"/>
          </w:tcPr>
          <w:p w14:paraId="3DEACF0A"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4158C82" w14:textId="77777777" w:rsidR="00054F82" w:rsidRPr="00607BB4" w:rsidRDefault="00054F82" w:rsidP="00054F82">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"05"</w:t>
            </w:r>
          </w:p>
        </w:tc>
      </w:tr>
      <w:tr w:rsidR="00054F82" w:rsidRPr="00607BB4" w14:paraId="7F1DFE07" w14:textId="77777777" w:rsidTr="00E5182A">
        <w:tblPrEx>
          <w:jc w:val="left"/>
        </w:tblPrEx>
        <w:tc>
          <w:tcPr>
            <w:tcW w:w="1469" w:type="dxa"/>
          </w:tcPr>
          <w:p w14:paraId="45DDF1E3" w14:textId="77777777" w:rsidR="00054F82" w:rsidRPr="004479A7" w:rsidRDefault="00054F82" w:rsidP="00054F82">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rtnRsnMsg</w:t>
            </w:r>
            <w:proofErr w:type="spellEnd"/>
          </w:p>
        </w:tc>
        <w:tc>
          <w:tcPr>
            <w:tcW w:w="1559" w:type="dxa"/>
          </w:tcPr>
          <w:p w14:paraId="6E957531" w14:textId="77777777" w:rsidR="00054F82" w:rsidRPr="004479A7" w:rsidRDefault="003B2CB1"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Return Reason Message</w:t>
            </w:r>
          </w:p>
        </w:tc>
        <w:tc>
          <w:tcPr>
            <w:tcW w:w="2496" w:type="dxa"/>
          </w:tcPr>
          <w:p w14:paraId="76BDCFEF" w14:textId="77777777" w:rsidR="00054F82" w:rsidRPr="004479A7" w:rsidRDefault="00D142AC" w:rsidP="00054F82">
            <w:pPr>
              <w:rPr>
                <w:rFonts w:asciiTheme="minorEastAsia" w:eastAsiaTheme="minorEastAsia" w:hAnsiTheme="minorEastAsia"/>
                <w:sz w:val="18"/>
                <w:szCs w:val="18"/>
              </w:rPr>
            </w:pPr>
            <w:r>
              <w:rPr>
                <w:rFonts w:asciiTheme="minorEastAsia" w:eastAsiaTheme="minorEastAsia" w:hAnsiTheme="minorEastAsia" w:hint="eastAsia"/>
                <w:sz w:val="18"/>
                <w:szCs w:val="18"/>
              </w:rPr>
              <w:t>Request for return of funds reason</w:t>
            </w:r>
          </w:p>
        </w:tc>
        <w:tc>
          <w:tcPr>
            <w:tcW w:w="1275" w:type="dxa"/>
          </w:tcPr>
          <w:p w14:paraId="6ADEFCD5" w14:textId="77777777" w:rsidR="00054F82" w:rsidRPr="004479A7" w:rsidRDefault="00054F82" w:rsidP="00054F82">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07965EB5" w14:textId="77777777" w:rsidR="00054F82" w:rsidRPr="004479A7" w:rsidRDefault="00054F82" w:rsidP="00054F82">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EBC0BD0" w14:textId="77777777" w:rsidR="00054F82" w:rsidRPr="00607BB4" w:rsidRDefault="003B2CB1" w:rsidP="00054F82">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“Request for return due to mistake in remittance”</w:t>
            </w:r>
          </w:p>
        </w:tc>
      </w:tr>
      <w:tr w:rsidR="00D142AC" w:rsidRPr="00607BB4" w14:paraId="18ADE48B" w14:textId="77777777" w:rsidTr="00E5182A">
        <w:tblPrEx>
          <w:jc w:val="left"/>
        </w:tblPrEx>
        <w:tc>
          <w:tcPr>
            <w:tcW w:w="1469" w:type="dxa"/>
          </w:tcPr>
          <w:p w14:paraId="3CA76015" w14:textId="77777777" w:rsidR="00D142AC" w:rsidRPr="004479A7" w:rsidRDefault="00D142AC" w:rsidP="00D142AC">
            <w:pPr>
              <w:rPr>
                <w:rFonts w:asciiTheme="minorEastAsia" w:eastAsiaTheme="minorEastAsia" w:hAnsiTheme="minorEastAsia" w:cstheme="majorBidi"/>
                <w:sz w:val="18"/>
                <w:szCs w:val="18"/>
              </w:rPr>
            </w:pPr>
            <w:proofErr w:type="spellStart"/>
            <w:r w:rsidRPr="00054F82">
              <w:rPr>
                <w:rFonts w:asciiTheme="minorEastAsia" w:eastAsiaTheme="minorEastAsia" w:hAnsiTheme="minorEastAsia" w:cstheme="majorBidi"/>
                <w:sz w:val="18"/>
                <w:szCs w:val="18"/>
              </w:rPr>
              <w:t>cphoneNo</w:t>
            </w:r>
            <w:proofErr w:type="spellEnd"/>
          </w:p>
        </w:tc>
        <w:tc>
          <w:tcPr>
            <w:tcW w:w="1559" w:type="dxa"/>
          </w:tcPr>
          <w:p w14:paraId="7C1DE41C"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Ph</w:t>
            </w:r>
            <w:r>
              <w:rPr>
                <w:rFonts w:asciiTheme="minorEastAsia" w:eastAsiaTheme="minorEastAsia" w:hAnsiTheme="minorEastAsia"/>
                <w:sz w:val="18"/>
                <w:szCs w:val="18"/>
              </w:rPr>
              <w:t>one Number of the Representative</w:t>
            </w:r>
          </w:p>
        </w:tc>
        <w:tc>
          <w:tcPr>
            <w:tcW w:w="2496" w:type="dxa"/>
          </w:tcPr>
          <w:p w14:paraId="21C50840"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Ph</w:t>
            </w:r>
            <w:r>
              <w:rPr>
                <w:rFonts w:asciiTheme="minorEastAsia" w:eastAsiaTheme="minorEastAsia" w:hAnsiTheme="minorEastAsia"/>
                <w:sz w:val="18"/>
                <w:szCs w:val="18"/>
              </w:rPr>
              <w:t>one number of the representative</w:t>
            </w:r>
          </w:p>
          <w:p w14:paraId="1EDA3F51" w14:textId="77777777" w:rsidR="00D142AC" w:rsidRPr="004479A7" w:rsidRDefault="00D142AC" w:rsidP="00D142AC">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35BBC584" w14:textId="77777777" w:rsidR="00D142AC" w:rsidRPr="004479A7" w:rsidRDefault="00D142AC" w:rsidP="00D142A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7F95308A" w14:textId="77777777" w:rsidR="00D142AC" w:rsidRPr="004479A7" w:rsidRDefault="00D142AC" w:rsidP="00D142A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9742B4D" w14:textId="77777777" w:rsidR="00D142AC" w:rsidRPr="00607BB4" w:rsidRDefault="00D142AC" w:rsidP="00D142AC">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"01012345678"</w:t>
            </w:r>
          </w:p>
        </w:tc>
      </w:tr>
      <w:tr w:rsidR="00D142AC" w:rsidRPr="00607BB4" w14:paraId="7D9242DB" w14:textId="77777777" w:rsidTr="00E5182A">
        <w:tblPrEx>
          <w:jc w:val="left"/>
        </w:tblPrEx>
        <w:tc>
          <w:tcPr>
            <w:tcW w:w="1469" w:type="dxa"/>
          </w:tcPr>
          <w:p w14:paraId="62256B7B" w14:textId="77777777" w:rsidR="00D142AC" w:rsidRPr="004479A7" w:rsidRDefault="00D142AC" w:rsidP="00D142AC">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email</w:t>
            </w:r>
          </w:p>
        </w:tc>
        <w:tc>
          <w:tcPr>
            <w:tcW w:w="1559" w:type="dxa"/>
          </w:tcPr>
          <w:p w14:paraId="5099365C"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E-mail of the Representative</w:t>
            </w:r>
          </w:p>
        </w:tc>
        <w:tc>
          <w:tcPr>
            <w:tcW w:w="2496" w:type="dxa"/>
          </w:tcPr>
          <w:p w14:paraId="20C737BF"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E-mail of the representative</w:t>
            </w:r>
          </w:p>
          <w:p w14:paraId="15B26970" w14:textId="77777777" w:rsidR="00D142AC" w:rsidRPr="004479A7" w:rsidRDefault="00D142AC" w:rsidP="00D142AC">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883B95D" w14:textId="77777777" w:rsidR="00D142AC" w:rsidRPr="004479A7" w:rsidRDefault="00D142AC" w:rsidP="00D142A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706B1028" w14:textId="77777777" w:rsidR="00D142AC" w:rsidRPr="004479A7" w:rsidRDefault="00D142AC" w:rsidP="00D142A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657B39C" w14:textId="77777777" w:rsidR="00D142AC" w:rsidRPr="00607BB4" w:rsidRDefault="00D142AC" w:rsidP="00D142AC">
            <w:pPr>
              <w:rPr>
                <w:rFonts w:asciiTheme="minorEastAsia" w:eastAsiaTheme="minorEastAsia" w:hAnsiTheme="minorEastAsia" w:cstheme="majorBidi"/>
                <w:sz w:val="18"/>
                <w:szCs w:val="18"/>
              </w:rPr>
            </w:pPr>
            <w:r w:rsidRPr="00054F82">
              <w:rPr>
                <w:rFonts w:asciiTheme="minorEastAsia" w:eastAsiaTheme="minorEastAsia" w:hAnsiTheme="minorEastAsia" w:cstheme="majorBidi"/>
                <w:sz w:val="18"/>
                <w:szCs w:val="18"/>
              </w:rPr>
              <w:t>"test@hecto.co.kr"</w:t>
            </w:r>
          </w:p>
        </w:tc>
      </w:tr>
      <w:tr w:rsidR="00D142AC" w:rsidRPr="00607BB4" w14:paraId="775E8B7B" w14:textId="77777777" w:rsidTr="00E5182A">
        <w:tblPrEx>
          <w:jc w:val="left"/>
        </w:tblPrEx>
        <w:tc>
          <w:tcPr>
            <w:tcW w:w="1469" w:type="dxa"/>
          </w:tcPr>
          <w:p w14:paraId="6F1BCDEE" w14:textId="77777777" w:rsidR="00D142AC" w:rsidRPr="004479A7" w:rsidRDefault="00D142AC" w:rsidP="00D142AC">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18B825C4"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 xml:space="preserve">’s IP </w:t>
            </w:r>
            <w:r>
              <w:rPr>
                <w:rFonts w:asciiTheme="minorEastAsia" w:eastAsiaTheme="minorEastAsia" w:hAnsiTheme="minorEastAsia"/>
                <w:sz w:val="18"/>
                <w:szCs w:val="18"/>
              </w:rPr>
              <w:lastRenderedPageBreak/>
              <w:t>Address</w:t>
            </w:r>
          </w:p>
        </w:tc>
        <w:tc>
          <w:tcPr>
            <w:tcW w:w="2496" w:type="dxa"/>
          </w:tcPr>
          <w:p w14:paraId="6B8D7EE2" w14:textId="77777777" w:rsidR="00D142AC"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Customer</w:t>
            </w:r>
            <w:r>
              <w:rPr>
                <w:rFonts w:asciiTheme="minorEastAsia" w:eastAsiaTheme="minorEastAsia" w:hAnsiTheme="minorEastAsia"/>
                <w:sz w:val="18"/>
                <w:szCs w:val="18"/>
              </w:rPr>
              <w:t xml:space="preserve">’s device’s IP </w:t>
            </w:r>
            <w:r>
              <w:rPr>
                <w:rFonts w:asciiTheme="minorEastAsia" w:eastAsiaTheme="minorEastAsia" w:hAnsiTheme="minorEastAsia"/>
                <w:sz w:val="18"/>
                <w:szCs w:val="18"/>
              </w:rPr>
              <w:lastRenderedPageBreak/>
              <w:t>address,</w:t>
            </w:r>
          </w:p>
          <w:p w14:paraId="2E498429"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555FEDA3" w14:textId="77777777" w:rsidR="00D142AC" w:rsidRPr="004479A7" w:rsidRDefault="00D142AC" w:rsidP="00D142A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lastRenderedPageBreak/>
              <w:t>AN(15)</w:t>
            </w:r>
          </w:p>
        </w:tc>
        <w:tc>
          <w:tcPr>
            <w:tcW w:w="993" w:type="dxa"/>
          </w:tcPr>
          <w:p w14:paraId="5C2C70C3" w14:textId="77777777" w:rsidR="00D142AC" w:rsidRPr="004479A7" w:rsidRDefault="00D142AC" w:rsidP="00D142AC">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FEECDEB" w14:textId="77777777" w:rsidR="00D142AC" w:rsidRPr="00607BB4" w:rsidRDefault="00D142AC" w:rsidP="00D142AC">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D142AC" w:rsidRPr="00607BB4" w14:paraId="4F67BB54" w14:textId="77777777" w:rsidTr="00E5182A">
        <w:tblPrEx>
          <w:jc w:val="left"/>
        </w:tblPrEx>
        <w:tc>
          <w:tcPr>
            <w:tcW w:w="1469" w:type="dxa"/>
          </w:tcPr>
          <w:p w14:paraId="0119E918" w14:textId="77777777" w:rsidR="00D142AC" w:rsidRPr="004479A7" w:rsidRDefault="00D142AC" w:rsidP="00D142AC">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lastRenderedPageBreak/>
              <w:t>pktHash</w:t>
            </w:r>
            <w:proofErr w:type="spellEnd"/>
          </w:p>
        </w:tc>
        <w:tc>
          <w:tcPr>
            <w:tcW w:w="1559" w:type="dxa"/>
          </w:tcPr>
          <w:p w14:paraId="5A0FF77D" w14:textId="77777777" w:rsidR="00D142AC" w:rsidRPr="004479A7" w:rsidRDefault="00D142AC" w:rsidP="00D142AC">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319651FA" w14:textId="77777777" w:rsidR="00D142AC" w:rsidRPr="004479A7" w:rsidRDefault="00D142AC" w:rsidP="00D142AC">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14:paraId="6ED3A169" w14:textId="77777777" w:rsidR="00D142AC" w:rsidRPr="004479A7" w:rsidRDefault="00D142AC" w:rsidP="00D142AC">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AN(200)</w:t>
            </w:r>
          </w:p>
        </w:tc>
        <w:tc>
          <w:tcPr>
            <w:tcW w:w="993" w:type="dxa"/>
          </w:tcPr>
          <w:p w14:paraId="47E41ED2" w14:textId="77777777" w:rsidR="00D142AC" w:rsidRPr="004479A7" w:rsidRDefault="00D142AC" w:rsidP="00D142A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57F4ADD" w14:textId="77777777" w:rsidR="00D142AC" w:rsidRPr="00607BB4" w:rsidRDefault="00D142AC" w:rsidP="00D142AC">
            <w:pPr>
              <w:rPr>
                <w:rFonts w:asciiTheme="minorEastAsia" w:eastAsiaTheme="minorEastAsia" w:hAnsiTheme="minorEastAsia" w:cstheme="majorBidi"/>
                <w:sz w:val="18"/>
                <w:szCs w:val="18"/>
              </w:rPr>
            </w:pPr>
          </w:p>
        </w:tc>
      </w:tr>
    </w:tbl>
    <w:p w14:paraId="598A6473" w14:textId="77777777" w:rsidR="000E100C" w:rsidRPr="000E100C" w:rsidRDefault="000E100C" w:rsidP="000E100C">
      <w:pPr>
        <w:pStyle w:val="cq11"/>
        <w:ind w:left="440"/>
      </w:pPr>
    </w:p>
    <w:p w14:paraId="2D3C6EF0" w14:textId="77777777" w:rsidR="00D025CF" w:rsidRDefault="00CF3008">
      <w:pPr>
        <w:pStyle w:val="2"/>
      </w:pPr>
      <w:bookmarkStart w:id="77" w:name="_Toc134516447"/>
      <w:r>
        <w:rPr>
          <w:rFonts w:hint="eastAsia"/>
        </w:rPr>
        <w:t>Request Hash Code</w:t>
      </w:r>
      <w:bookmarkEnd w:id="77"/>
    </w:p>
    <w:tbl>
      <w:tblPr>
        <w:tblStyle w:val="a7"/>
        <w:tblW w:w="10406" w:type="dxa"/>
        <w:jc w:val="center"/>
        <w:tblLook w:val="04A0" w:firstRow="1" w:lastRow="0" w:firstColumn="1" w:lastColumn="0" w:noHBand="0" w:noVBand="1"/>
      </w:tblPr>
      <w:tblGrid>
        <w:gridCol w:w="1653"/>
        <w:gridCol w:w="8753"/>
      </w:tblGrid>
      <w:tr w:rsidR="000E100C" w:rsidRPr="004479A7" w14:paraId="4A42FA16" w14:textId="77777777" w:rsidTr="00C346F8">
        <w:trPr>
          <w:trHeight w:val="540"/>
          <w:jc w:val="center"/>
        </w:trPr>
        <w:tc>
          <w:tcPr>
            <w:tcW w:w="1653" w:type="dxa"/>
            <w:shd w:val="clear" w:color="auto" w:fill="D9D9D9" w:themeFill="background1" w:themeFillShade="D9"/>
            <w:vAlign w:val="center"/>
          </w:tcPr>
          <w:p w14:paraId="0278BAE4"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6CA67E2A"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54D20013" w14:textId="77777777" w:rsidTr="00C346F8">
        <w:trPr>
          <w:trHeight w:val="525"/>
          <w:jc w:val="center"/>
        </w:trPr>
        <w:tc>
          <w:tcPr>
            <w:tcW w:w="1653" w:type="dxa"/>
            <w:vAlign w:val="center"/>
          </w:tcPr>
          <w:p w14:paraId="0680ECE5"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1B0CCAEF" w14:textId="77777777" w:rsidR="000E100C" w:rsidRPr="004479A7" w:rsidRDefault="00054F82"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Original Transaction Date + Original Transaction Number + Deposit Bank Code + Deposit Account Number (Plain Text) + Transaction Amount (Plain Text) + Return Reason Code</w:t>
            </w:r>
            <w:r>
              <w:rPr>
                <w:rFonts w:asciiTheme="minorEastAsia" w:eastAsiaTheme="minorEastAsia" w:hAnsiTheme="minorEastAsia"/>
                <w:sz w:val="18"/>
                <w:szCs w:val="18"/>
              </w:rPr>
              <w:t xml:space="preserve"> + Phone Number of the Representative (Plain Text) + E-mail (Plain Text) + Authentication Key</w:t>
            </w:r>
          </w:p>
        </w:tc>
      </w:tr>
    </w:tbl>
    <w:p w14:paraId="1759BD29" w14:textId="77777777" w:rsidR="000E100C" w:rsidRPr="000E100C" w:rsidRDefault="000E100C" w:rsidP="000E100C">
      <w:pPr>
        <w:pStyle w:val="cq11"/>
        <w:ind w:left="440"/>
      </w:pPr>
    </w:p>
    <w:p w14:paraId="68BA82B8" w14:textId="77777777" w:rsidR="00D025CF" w:rsidRDefault="00554996" w:rsidP="00CF3008">
      <w:pPr>
        <w:pStyle w:val="2"/>
      </w:pPr>
      <w:bookmarkStart w:id="78" w:name="_Toc134516448"/>
      <w:r>
        <w:rPr>
          <w:rFonts w:hint="eastAsia"/>
        </w:rPr>
        <w:t>Response (</w:t>
      </w:r>
      <w:proofErr w:type="spellStart"/>
      <w:r w:rsidR="00C87843">
        <w:t>Hecto</w:t>
      </w:r>
      <w:proofErr w:type="spellEnd"/>
      <w:r w:rsidR="00C87843">
        <w:t xml:space="preserve"> Financial</w:t>
      </w:r>
      <w:r>
        <w:rPr>
          <w:rFonts w:hint="eastAsia"/>
        </w:rPr>
        <w:t xml:space="preserve">-&gt; </w:t>
      </w:r>
      <w:r w:rsidR="00C87843">
        <w:t>Merchant</w:t>
      </w:r>
      <w:r>
        <w:rPr>
          <w:rFonts w:hint="eastAsia"/>
        </w:rPr>
        <w:t>)</w:t>
      </w:r>
      <w:bookmarkEnd w:id="78"/>
    </w:p>
    <w:p w14:paraId="5635A8DB"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5A105167" w14:textId="77777777" w:rsidTr="00C346F8">
        <w:trPr>
          <w:trHeight w:val="510"/>
          <w:jc w:val="center"/>
        </w:trPr>
        <w:tc>
          <w:tcPr>
            <w:tcW w:w="1469" w:type="dxa"/>
            <w:shd w:val="clear" w:color="auto" w:fill="D9D9D9" w:themeFill="background1" w:themeFillShade="D9"/>
            <w:vAlign w:val="center"/>
          </w:tcPr>
          <w:p w14:paraId="639BB57E"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678E9E1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65544AE5"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6DCA324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00F75D4F"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2CC343E4"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57229233" w14:textId="77777777" w:rsidTr="00C346F8">
        <w:trPr>
          <w:jc w:val="center"/>
        </w:trPr>
        <w:tc>
          <w:tcPr>
            <w:tcW w:w="1469" w:type="dxa"/>
            <w:shd w:val="clear" w:color="auto" w:fill="auto"/>
          </w:tcPr>
          <w:p w14:paraId="3F0FBE03"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59F9564D"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4D70A050"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74C2FCD1"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7769E35F"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3444A0AF"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47D52613"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43C6A1F3" w14:textId="77777777" w:rsidTr="00C346F8">
        <w:tblPrEx>
          <w:jc w:val="left"/>
        </w:tblPrEx>
        <w:tc>
          <w:tcPr>
            <w:tcW w:w="1469" w:type="dxa"/>
          </w:tcPr>
          <w:p w14:paraId="644F8C8F"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5AD04894"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037D2E8F"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746FE0CA"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030F921C"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764DEDE"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2AF54F96" w14:textId="77777777" w:rsidTr="00324827">
        <w:tblPrEx>
          <w:jc w:val="left"/>
        </w:tblPrEx>
        <w:tc>
          <w:tcPr>
            <w:tcW w:w="1469" w:type="dxa"/>
          </w:tcPr>
          <w:p w14:paraId="363FB3B2"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44DD88B5"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01D267D1"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7FE56B27"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3" w:type="dxa"/>
          </w:tcPr>
          <w:p w14:paraId="1F4CBA26"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D8DFB7A"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6F5900" w:rsidRPr="00607BB4" w14:paraId="14A45D68" w14:textId="77777777" w:rsidTr="00C346F8">
        <w:tblPrEx>
          <w:jc w:val="left"/>
        </w:tblPrEx>
        <w:tc>
          <w:tcPr>
            <w:tcW w:w="1469" w:type="dxa"/>
          </w:tcPr>
          <w:p w14:paraId="1FFB0649" w14:textId="77777777" w:rsidR="006F5900" w:rsidRPr="004479A7" w:rsidRDefault="006F5900" w:rsidP="006F590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559" w:type="dxa"/>
          </w:tcPr>
          <w:p w14:paraId="7C2CDB5C"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5FE84524" w14:textId="77777777" w:rsidR="006F5900" w:rsidRPr="004479A7" w:rsidRDefault="006F5900" w:rsidP="006F590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6CB1657E"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6C8F96CB" w14:textId="77777777" w:rsidR="006F5900" w:rsidRPr="004479A7" w:rsidRDefault="006F5900" w:rsidP="006F5900">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B98EC0C"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"STFP_FIRM20230330095423555"</w:t>
            </w:r>
          </w:p>
        </w:tc>
      </w:tr>
      <w:tr w:rsidR="006F5900" w:rsidRPr="00607BB4" w14:paraId="4F3BAE83" w14:textId="77777777" w:rsidTr="00C87843">
        <w:tblPrEx>
          <w:jc w:val="left"/>
        </w:tblPrEx>
        <w:trPr>
          <w:trHeight w:val="622"/>
        </w:trPr>
        <w:tc>
          <w:tcPr>
            <w:tcW w:w="1469" w:type="dxa"/>
          </w:tcPr>
          <w:p w14:paraId="00A0187B" w14:textId="77777777" w:rsidR="006F5900" w:rsidRPr="004479A7" w:rsidRDefault="006F5900" w:rsidP="006F590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18D7D4EB"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2B0FF19F" w14:textId="77777777" w:rsidR="006F5900"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1DB53339"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4B7AD45B"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4231838F" w14:textId="77777777" w:rsidR="006F5900" w:rsidRPr="004479A7" w:rsidRDefault="006F5900" w:rsidP="006F590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090D4AD"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"OID20230330095512450"</w:t>
            </w:r>
          </w:p>
        </w:tc>
      </w:tr>
    </w:tbl>
    <w:p w14:paraId="3FA2C43D" w14:textId="77777777" w:rsidR="000E100C" w:rsidRPr="000E100C" w:rsidRDefault="000E100C" w:rsidP="000E100C">
      <w:pPr>
        <w:pStyle w:val="cq11"/>
        <w:ind w:left="440"/>
      </w:pPr>
    </w:p>
    <w:p w14:paraId="624F25A2" w14:textId="77777777" w:rsidR="00D025CF" w:rsidRDefault="000E589F">
      <w:pPr>
        <w:pStyle w:val="1"/>
      </w:pPr>
      <w:bookmarkStart w:id="79" w:name="_Toc134516449"/>
      <w:r>
        <w:rPr>
          <w:rFonts w:hint="eastAsia"/>
        </w:rPr>
        <w:lastRenderedPageBreak/>
        <w:t>C</w:t>
      </w:r>
      <w:r>
        <w:t>onfirmation of Request for Return of Funds</w:t>
      </w:r>
      <w:bookmarkEnd w:id="79"/>
    </w:p>
    <w:p w14:paraId="1163B104" w14:textId="77777777" w:rsidR="00554996" w:rsidRDefault="00554996" w:rsidP="00554996">
      <w:pPr>
        <w:pStyle w:val="2"/>
      </w:pPr>
      <w:bookmarkStart w:id="80" w:name="_Toc134516450"/>
      <w:r>
        <w:t>API Summary</w:t>
      </w:r>
      <w:bookmarkEnd w:id="80"/>
    </w:p>
    <w:p w14:paraId="388A8EEA" w14:textId="77777777" w:rsidR="00D142AC" w:rsidRDefault="005F493F" w:rsidP="00D142AC">
      <w:pPr>
        <w:pStyle w:val="cq11"/>
        <w:ind w:left="440"/>
      </w:pPr>
      <w:r>
        <w:rPr>
          <w:rFonts w:hint="eastAsia"/>
        </w:rPr>
        <w:t>Regarding request for return of funds f</w:t>
      </w:r>
      <w:r w:rsidR="00D142AC">
        <w:rPr>
          <w:rFonts w:hint="eastAsia"/>
        </w:rPr>
        <w:t xml:space="preserve">rom Merchant server to </w:t>
      </w:r>
      <w:proofErr w:type="spellStart"/>
      <w:r w:rsidR="00D142AC">
        <w:rPr>
          <w:rFonts w:hint="eastAsia"/>
        </w:rPr>
        <w:t>Hecto</w:t>
      </w:r>
      <w:proofErr w:type="spellEnd"/>
      <w:r w:rsidR="00D142AC">
        <w:rPr>
          <w:rFonts w:hint="eastAsia"/>
        </w:rPr>
        <w:t xml:space="preserve"> Financial server,</w:t>
      </w:r>
      <w:r>
        <w:t xml:space="preserve"> process and result are confirmed.</w:t>
      </w:r>
    </w:p>
    <w:p w14:paraId="36998425" w14:textId="77777777" w:rsidR="005F493F" w:rsidRPr="00D142AC" w:rsidRDefault="005F493F" w:rsidP="005F493F">
      <w:pPr>
        <w:pStyle w:val="cq11"/>
        <w:ind w:left="440"/>
      </w:pPr>
      <w:r>
        <w:t>Order number (</w:t>
      </w:r>
      <w:proofErr w:type="spellStart"/>
      <w:r w:rsidRPr="005F493F">
        <w:t>mchtTrdNo</w:t>
      </w:r>
      <w:proofErr w:type="spellEnd"/>
      <w:r>
        <w:t xml:space="preserve">), the result value of </w:t>
      </w:r>
      <w:r>
        <w:t>‘</w:t>
      </w:r>
      <w:r w:rsidRPr="005F493F">
        <w:t>Request for Return of Funds</w:t>
      </w:r>
      <w:r>
        <w:t>’</w:t>
      </w:r>
      <w:r w:rsidRPr="005F493F">
        <w:t xml:space="preserve"> </w:t>
      </w:r>
      <w:r>
        <w:t>API, is used as the original merchant transaction number (</w:t>
      </w:r>
      <w:proofErr w:type="spellStart"/>
      <w:r w:rsidRPr="005F493F">
        <w:t>ornMchtTrdNo</w:t>
      </w:r>
      <w:proofErr w:type="spellEnd"/>
      <w:r>
        <w:t>) to do request for return of funds confirmation.</w:t>
      </w:r>
    </w:p>
    <w:p w14:paraId="3A6F50D0" w14:textId="77777777" w:rsidR="00D025CF" w:rsidRDefault="00CF3008" w:rsidP="00D025CF">
      <w:pPr>
        <w:pStyle w:val="2"/>
      </w:pPr>
      <w:bookmarkStart w:id="81" w:name="_Toc134516451"/>
      <w:r>
        <w:rPr>
          <w:rFonts w:hint="eastAsia"/>
        </w:rPr>
        <w:t>API URL</w:t>
      </w:r>
      <w:bookmarkEnd w:id="81"/>
    </w:p>
    <w:tbl>
      <w:tblPr>
        <w:tblStyle w:val="a7"/>
        <w:tblW w:w="10380" w:type="dxa"/>
        <w:jc w:val="center"/>
        <w:tblLook w:val="04A0" w:firstRow="1" w:lastRow="0" w:firstColumn="1" w:lastColumn="0" w:noHBand="0" w:noVBand="1"/>
      </w:tblPr>
      <w:tblGrid>
        <w:gridCol w:w="2787"/>
        <w:gridCol w:w="7593"/>
      </w:tblGrid>
      <w:tr w:rsidR="000E100C" w:rsidRPr="004479A7" w14:paraId="79C2D317" w14:textId="77777777" w:rsidTr="00C346F8">
        <w:trPr>
          <w:trHeight w:val="510"/>
          <w:jc w:val="center"/>
        </w:trPr>
        <w:tc>
          <w:tcPr>
            <w:tcW w:w="2787" w:type="dxa"/>
            <w:shd w:val="clear" w:color="auto" w:fill="D9D9D9" w:themeFill="background1" w:themeFillShade="D9"/>
            <w:vAlign w:val="center"/>
          </w:tcPr>
          <w:p w14:paraId="5B7C1F71"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14:paraId="43CF10C3"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0E100C" w:rsidRPr="004479A7" w14:paraId="47822E90" w14:textId="77777777" w:rsidTr="00C346F8">
        <w:trPr>
          <w:trHeight w:val="525"/>
          <w:jc w:val="center"/>
        </w:trPr>
        <w:tc>
          <w:tcPr>
            <w:tcW w:w="2787" w:type="dxa"/>
            <w:vAlign w:val="center"/>
          </w:tcPr>
          <w:p w14:paraId="422919C8"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14:paraId="3DCEF462"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r w:rsidR="00D142AC" w:rsidRPr="00D142AC">
              <w:rPr>
                <w:rFonts w:asciiTheme="minorEastAsia" w:eastAsiaTheme="minorEastAsia" w:hAnsiTheme="minorEastAsia"/>
                <w:sz w:val="18"/>
                <w:szCs w:val="18"/>
              </w:rPr>
              <w:t>https://tbnpay.settlebank.co.kr/v2/api/fundsReturn/check</w:t>
            </w:r>
          </w:p>
        </w:tc>
      </w:tr>
      <w:tr w:rsidR="000E100C" w:rsidRPr="004479A7" w14:paraId="60D419D9" w14:textId="77777777" w:rsidTr="00C346F8">
        <w:trPr>
          <w:trHeight w:val="525"/>
          <w:jc w:val="center"/>
        </w:trPr>
        <w:tc>
          <w:tcPr>
            <w:tcW w:w="2787" w:type="dxa"/>
            <w:vAlign w:val="center"/>
          </w:tcPr>
          <w:p w14:paraId="684137C8" w14:textId="77777777" w:rsidR="000E100C" w:rsidRPr="004479A7" w:rsidRDefault="000E100C" w:rsidP="00C346F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14:paraId="2905DBF5" w14:textId="77777777" w:rsidR="000E100C" w:rsidRPr="004479A7" w:rsidRDefault="00D142AC" w:rsidP="00C346F8">
            <w:pPr>
              <w:pStyle w:val="csq10"/>
              <w:ind w:leftChars="0" w:left="0"/>
              <w:jc w:val="center"/>
              <w:rPr>
                <w:rFonts w:asciiTheme="minorEastAsia" w:eastAsiaTheme="minorEastAsia" w:hAnsiTheme="minorEastAsia"/>
                <w:sz w:val="18"/>
                <w:szCs w:val="18"/>
              </w:rPr>
            </w:pPr>
            <w:r w:rsidRPr="00D142AC">
              <w:rPr>
                <w:rFonts w:asciiTheme="minorEastAsia" w:eastAsiaTheme="minorEastAsia" w:hAnsiTheme="minorEastAsia"/>
                <w:sz w:val="18"/>
                <w:szCs w:val="18"/>
              </w:rPr>
              <w:t>http://npay.settlebank.co.kr/v2/api/fundsReturn/check</w:t>
            </w:r>
          </w:p>
        </w:tc>
      </w:tr>
    </w:tbl>
    <w:p w14:paraId="43F07D7D" w14:textId="77777777" w:rsidR="000E100C" w:rsidRPr="000E100C" w:rsidRDefault="000E100C" w:rsidP="000E100C">
      <w:pPr>
        <w:pStyle w:val="cq11"/>
        <w:ind w:left="440"/>
      </w:pPr>
    </w:p>
    <w:p w14:paraId="7C0AEE36" w14:textId="77777777" w:rsidR="00CF3008" w:rsidRDefault="00CF3008" w:rsidP="00CF3008">
      <w:pPr>
        <w:pStyle w:val="2"/>
      </w:pPr>
      <w:bookmarkStart w:id="82" w:name="_Toc134516452"/>
      <w:r>
        <w:rPr>
          <w:rFonts w:hint="eastAsia"/>
        </w:rPr>
        <w:t xml:space="preserve">Request </w:t>
      </w:r>
      <w:r>
        <w:t xml:space="preserve">(Merchant -&gt; </w:t>
      </w:r>
      <w:proofErr w:type="spellStart"/>
      <w:r>
        <w:t>Hecto</w:t>
      </w:r>
      <w:proofErr w:type="spellEnd"/>
      <w:r>
        <w:t xml:space="preserve"> Financial)</w:t>
      </w:r>
      <w:bookmarkEnd w:id="82"/>
    </w:p>
    <w:p w14:paraId="4A618A99" w14:textId="77777777" w:rsidR="000E100C" w:rsidRPr="00260BA9"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 xml:space="preserve">by Merchant server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7E129216" w14:textId="77777777" w:rsidTr="00C346F8">
        <w:trPr>
          <w:trHeight w:val="510"/>
          <w:jc w:val="center"/>
        </w:trPr>
        <w:tc>
          <w:tcPr>
            <w:tcW w:w="1469" w:type="dxa"/>
            <w:shd w:val="clear" w:color="auto" w:fill="D9D9D9" w:themeFill="background1" w:themeFillShade="D9"/>
            <w:vAlign w:val="center"/>
          </w:tcPr>
          <w:p w14:paraId="1B0EE88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25FB277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2F2597FC"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50446847"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6B613B70"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0C323B1D"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30D16" w:rsidRPr="004479A7" w14:paraId="203C25DF" w14:textId="77777777" w:rsidTr="00C346F8">
        <w:trPr>
          <w:jc w:val="center"/>
        </w:trPr>
        <w:tc>
          <w:tcPr>
            <w:tcW w:w="1469" w:type="dxa"/>
            <w:shd w:val="clear" w:color="auto" w:fill="auto"/>
          </w:tcPr>
          <w:p w14:paraId="297B4BEE" w14:textId="77777777" w:rsidR="00C30D16" w:rsidRPr="004479A7" w:rsidRDefault="00C30D16" w:rsidP="00C30D16">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hdInfo</w:t>
            </w:r>
            <w:proofErr w:type="spellEnd"/>
          </w:p>
        </w:tc>
        <w:tc>
          <w:tcPr>
            <w:tcW w:w="1559" w:type="dxa"/>
            <w:shd w:val="clear" w:color="auto" w:fill="auto"/>
          </w:tcPr>
          <w:p w14:paraId="7A1CBFB3" w14:textId="77777777" w:rsidR="00C30D16" w:rsidRPr="004479A7" w:rsidRDefault="00C30D16" w:rsidP="00C30D16">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496" w:type="dxa"/>
            <w:shd w:val="clear" w:color="auto" w:fill="auto"/>
          </w:tcPr>
          <w:p w14:paraId="3BF338DA" w14:textId="77777777" w:rsidR="00C30D16" w:rsidRPr="004479A7" w:rsidRDefault="00885C46" w:rsidP="00C30D16">
            <w:pPr>
              <w:rPr>
                <w:rFonts w:asciiTheme="minorEastAsia" w:eastAsiaTheme="minorEastAsia" w:hAnsiTheme="minorEastAsia"/>
                <w:sz w:val="18"/>
                <w:szCs w:val="18"/>
              </w:rPr>
            </w:pPr>
            <w:r w:rsidRPr="00885C46">
              <w:rPr>
                <w:rFonts w:asciiTheme="minorEastAsia" w:eastAsiaTheme="minorEastAsia" w:hAnsiTheme="minorEastAsia"/>
                <w:color w:val="FF0000"/>
                <w:sz w:val="18"/>
                <w:szCs w:val="18"/>
              </w:rPr>
              <w:t>Parameter</w:t>
            </w:r>
            <w:r>
              <w:rPr>
                <w:rFonts w:asciiTheme="minorEastAsia" w:eastAsiaTheme="minorEastAsia" w:hAnsiTheme="minorEastAsia"/>
                <w:sz w:val="18"/>
                <w:szCs w:val="18"/>
              </w:rPr>
              <w:t xml:space="preserve"> </w:t>
            </w:r>
            <w:r w:rsidR="00C30D16">
              <w:rPr>
                <w:rFonts w:asciiTheme="minorEastAsia" w:eastAsiaTheme="minorEastAsia" w:hAnsiTheme="minorEastAsia" w:hint="eastAsia"/>
                <w:sz w:val="18"/>
                <w:szCs w:val="18"/>
              </w:rPr>
              <w:t>Information code</w:t>
            </w:r>
          </w:p>
        </w:tc>
        <w:tc>
          <w:tcPr>
            <w:tcW w:w="1275" w:type="dxa"/>
            <w:shd w:val="clear" w:color="auto" w:fill="auto"/>
          </w:tcPr>
          <w:p w14:paraId="7CD8E2BA" w14:textId="77777777" w:rsidR="00C30D16" w:rsidRPr="004479A7" w:rsidRDefault="00C30D16" w:rsidP="00C30D16">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3" w:type="dxa"/>
            <w:shd w:val="clear" w:color="auto" w:fill="auto"/>
          </w:tcPr>
          <w:p w14:paraId="277EEA1D" w14:textId="77777777" w:rsidR="00C30D16" w:rsidRPr="004479A7" w:rsidRDefault="00C30D16" w:rsidP="00C30D16">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4AE82DC8" w14:textId="77777777" w:rsidR="00C30D16" w:rsidRPr="00C30D16" w:rsidRDefault="00C30D16" w:rsidP="00C30D16">
            <w:pPr>
              <w:rPr>
                <w:rFonts w:asciiTheme="minorEastAsia" w:eastAsiaTheme="minorEastAsia" w:hAnsiTheme="minorEastAsia" w:cstheme="majorBidi"/>
                <w:sz w:val="18"/>
                <w:szCs w:val="18"/>
              </w:rPr>
            </w:pPr>
            <w:r w:rsidRPr="00C30D16">
              <w:rPr>
                <w:rFonts w:asciiTheme="minorEastAsia" w:eastAsiaTheme="minorEastAsia" w:hAnsiTheme="minorEastAsia" w:cstheme="majorBidi" w:hint="eastAsia"/>
                <w:sz w:val="18"/>
                <w:szCs w:val="18"/>
              </w:rPr>
              <w:t>“</w:t>
            </w:r>
            <w:r w:rsidRPr="00C30D16">
              <w:rPr>
                <w:rFonts w:asciiTheme="minorEastAsia" w:eastAsiaTheme="minorEastAsia" w:hAnsiTheme="minorEastAsia" w:cstheme="majorBidi"/>
                <w:sz w:val="18"/>
                <w:szCs w:val="18"/>
              </w:rPr>
              <w:t>SPAY_</w:t>
            </w:r>
            <w:r>
              <w:rPr>
                <w:rFonts w:asciiTheme="minorEastAsia" w:eastAsiaTheme="minorEastAsia" w:hAnsiTheme="minorEastAsia" w:cstheme="majorBidi"/>
                <w:sz w:val="18"/>
                <w:szCs w:val="18"/>
              </w:rPr>
              <w:t>FC0W</w:t>
            </w:r>
            <w:r w:rsidRPr="00C30D16">
              <w:rPr>
                <w:rFonts w:asciiTheme="minorEastAsia" w:eastAsiaTheme="minorEastAsia" w:hAnsiTheme="minorEastAsia" w:cstheme="majorBidi"/>
                <w:sz w:val="18"/>
                <w:szCs w:val="18"/>
              </w:rPr>
              <w:t>_1.0”</w:t>
            </w:r>
          </w:p>
          <w:p w14:paraId="483123ED" w14:textId="77777777" w:rsidR="00C30D16" w:rsidRPr="00C30D16" w:rsidRDefault="00C30D16" w:rsidP="00C30D16">
            <w:pPr>
              <w:rPr>
                <w:rFonts w:asciiTheme="minorEastAsia" w:eastAsiaTheme="minorEastAsia" w:hAnsiTheme="minorEastAsia" w:cstheme="majorBidi"/>
                <w:b/>
                <w:sz w:val="18"/>
                <w:szCs w:val="18"/>
              </w:rPr>
            </w:pPr>
            <w:r w:rsidRPr="00C30D16">
              <w:rPr>
                <w:rFonts w:asciiTheme="minorEastAsia" w:eastAsiaTheme="minorEastAsia" w:hAnsiTheme="minorEastAsia" w:cstheme="majorBidi" w:hint="eastAsia"/>
                <w:b/>
                <w:sz w:val="18"/>
                <w:szCs w:val="18"/>
              </w:rPr>
              <w:t>※ F</w:t>
            </w:r>
            <w:r w:rsidRPr="00C30D16">
              <w:rPr>
                <w:rFonts w:asciiTheme="minorEastAsia" w:eastAsiaTheme="minorEastAsia" w:hAnsiTheme="minorEastAsia" w:cstheme="majorBidi"/>
                <w:b/>
                <w:sz w:val="18"/>
                <w:szCs w:val="18"/>
              </w:rPr>
              <w:t>ixed value</w:t>
            </w:r>
          </w:p>
        </w:tc>
      </w:tr>
      <w:tr w:rsidR="003C3038" w:rsidRPr="00607BB4" w14:paraId="352A9DB7" w14:textId="77777777" w:rsidTr="00C346F8">
        <w:tblPrEx>
          <w:jc w:val="left"/>
        </w:tblPrEx>
        <w:tc>
          <w:tcPr>
            <w:tcW w:w="1469" w:type="dxa"/>
          </w:tcPr>
          <w:p w14:paraId="3E85AFA2" w14:textId="77777777" w:rsidR="003C3038" w:rsidRPr="004479A7" w:rsidRDefault="003C3038" w:rsidP="003C3038">
            <w:pPr>
              <w:tabs>
                <w:tab w:val="left" w:pos="795"/>
              </w:tabs>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mchtId</w:t>
            </w:r>
            <w:proofErr w:type="spellEnd"/>
          </w:p>
        </w:tc>
        <w:tc>
          <w:tcPr>
            <w:tcW w:w="1559" w:type="dxa"/>
          </w:tcPr>
          <w:p w14:paraId="29AFA89A"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496" w:type="dxa"/>
          </w:tcPr>
          <w:p w14:paraId="52E3F21D" w14:textId="77777777" w:rsidR="003C3038" w:rsidRPr="004479A7" w:rsidRDefault="003C3038" w:rsidP="003C303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Unique Merchant ID given by </w:t>
            </w: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sz w:val="18"/>
                <w:szCs w:val="18"/>
              </w:rPr>
              <w:t xml:space="preserve"> Financial</w:t>
            </w:r>
          </w:p>
        </w:tc>
        <w:tc>
          <w:tcPr>
            <w:tcW w:w="1275" w:type="dxa"/>
          </w:tcPr>
          <w:p w14:paraId="0DCC1808" w14:textId="77777777" w:rsidR="003C3038" w:rsidRPr="004479A7" w:rsidRDefault="003C3038" w:rsidP="003C3038">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69C2A80C" w14:textId="77777777" w:rsidR="003C3038" w:rsidRPr="004479A7" w:rsidRDefault="003C3038" w:rsidP="003C303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BB5B697" w14:textId="77777777" w:rsidR="003C3038" w:rsidRPr="00607BB4" w:rsidRDefault="003C3038" w:rsidP="003C3038">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proofErr w:type="spellStart"/>
            <w:r w:rsidRPr="009C1176">
              <w:rPr>
                <w:rFonts w:asciiTheme="minorEastAsia" w:eastAsiaTheme="minorEastAsia" w:hAnsiTheme="minorEastAsia" w:cstheme="majorBidi"/>
                <w:sz w:val="18"/>
                <w:szCs w:val="18"/>
              </w:rPr>
              <w:t>midtest</w:t>
            </w:r>
            <w:proofErr w:type="spellEnd"/>
            <w:r w:rsidRPr="009C1176">
              <w:rPr>
                <w:rFonts w:asciiTheme="minorEastAsia" w:eastAsiaTheme="minorEastAsia" w:hAnsiTheme="minorEastAsia" w:cstheme="majorBidi"/>
                <w:sz w:val="18"/>
                <w:szCs w:val="18"/>
              </w:rPr>
              <w:t>”</w:t>
            </w:r>
          </w:p>
        </w:tc>
      </w:tr>
      <w:tr w:rsidR="002247DF" w:rsidRPr="00607BB4" w14:paraId="51D1642A" w14:textId="77777777" w:rsidTr="00C346F8">
        <w:tblPrEx>
          <w:jc w:val="left"/>
        </w:tblPrEx>
        <w:tc>
          <w:tcPr>
            <w:tcW w:w="1469" w:type="dxa"/>
          </w:tcPr>
          <w:p w14:paraId="3EF14DD2"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reqDt</w:t>
            </w:r>
            <w:proofErr w:type="spellEnd"/>
          </w:p>
        </w:tc>
        <w:tc>
          <w:tcPr>
            <w:tcW w:w="1559" w:type="dxa"/>
          </w:tcPr>
          <w:p w14:paraId="4A43510C"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496" w:type="dxa"/>
          </w:tcPr>
          <w:p w14:paraId="13891872" w14:textId="77777777" w:rsidR="002247DF" w:rsidRPr="004479A7" w:rsidRDefault="002247DF" w:rsidP="002247DF">
            <w:pPr>
              <w:rPr>
                <w:rFonts w:asciiTheme="minorEastAsia" w:eastAsiaTheme="minorEastAsia" w:hAnsiTheme="minorEastAsia"/>
                <w:sz w:val="18"/>
                <w:szCs w:val="18"/>
              </w:rPr>
            </w:pPr>
            <w:proofErr w:type="spellStart"/>
            <w:r w:rsidRPr="00E5182A">
              <w:rPr>
                <w:rFonts w:asciiTheme="minorEastAsia" w:eastAsiaTheme="minorEastAsia" w:hAnsiTheme="minorEastAsia"/>
                <w:sz w:val="18"/>
                <w:szCs w:val="18"/>
              </w:rPr>
              <w:t>yyyyMMdd</w:t>
            </w:r>
            <w:proofErr w:type="spellEnd"/>
          </w:p>
        </w:tc>
        <w:tc>
          <w:tcPr>
            <w:tcW w:w="1275" w:type="dxa"/>
          </w:tcPr>
          <w:p w14:paraId="0D7B9426"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58EF3B43" w14:textId="77777777" w:rsidR="002247DF" w:rsidRPr="004479A7" w:rsidRDefault="002247DF" w:rsidP="002247DF">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CC161CA" w14:textId="77777777" w:rsidR="002247DF" w:rsidRPr="00607BB4" w:rsidRDefault="002247DF" w:rsidP="002247DF">
            <w:pPr>
              <w:rPr>
                <w:rFonts w:asciiTheme="minorEastAsia" w:eastAsiaTheme="minorEastAsia" w:hAnsiTheme="minorEastAsia" w:cstheme="majorBidi"/>
                <w:sz w:val="18"/>
                <w:szCs w:val="18"/>
              </w:rPr>
            </w:pPr>
            <w:r w:rsidRPr="002247DF">
              <w:rPr>
                <w:rFonts w:asciiTheme="minorEastAsia" w:eastAsiaTheme="minorEastAsia" w:hAnsiTheme="minorEastAsia" w:cstheme="majorBidi"/>
                <w:sz w:val="18"/>
                <w:szCs w:val="18"/>
              </w:rPr>
              <w:t>"20230330"</w:t>
            </w:r>
          </w:p>
        </w:tc>
      </w:tr>
      <w:tr w:rsidR="00C323F3" w:rsidRPr="00607BB4" w14:paraId="553182DE" w14:textId="77777777" w:rsidTr="00C346F8">
        <w:tblPrEx>
          <w:jc w:val="left"/>
        </w:tblPrEx>
        <w:tc>
          <w:tcPr>
            <w:tcW w:w="1469" w:type="dxa"/>
          </w:tcPr>
          <w:p w14:paraId="68FC7ABE" w14:textId="77777777" w:rsidR="00C323F3" w:rsidRPr="004479A7" w:rsidRDefault="00C323F3" w:rsidP="00C323F3">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reqTm</w:t>
            </w:r>
            <w:proofErr w:type="spellEnd"/>
          </w:p>
        </w:tc>
        <w:tc>
          <w:tcPr>
            <w:tcW w:w="1559" w:type="dxa"/>
          </w:tcPr>
          <w:p w14:paraId="38FDC2E9" w14:textId="77777777" w:rsidR="00C323F3" w:rsidRPr="004479A7" w:rsidRDefault="00C323F3" w:rsidP="00C323F3">
            <w:pPr>
              <w:rPr>
                <w:rFonts w:asciiTheme="minorEastAsia" w:eastAsiaTheme="minorEastAsia" w:hAnsiTheme="minorEastAsia"/>
                <w:sz w:val="18"/>
                <w:szCs w:val="18"/>
              </w:rPr>
            </w:pPr>
            <w:r>
              <w:rPr>
                <w:rFonts w:asciiTheme="minorEastAsia" w:eastAsiaTheme="minorEastAsia" w:hAnsiTheme="minorEastAsia" w:hint="eastAsia"/>
                <w:sz w:val="18"/>
                <w:szCs w:val="18"/>
              </w:rPr>
              <w:t>Request Time</w:t>
            </w:r>
          </w:p>
        </w:tc>
        <w:tc>
          <w:tcPr>
            <w:tcW w:w="2496" w:type="dxa"/>
          </w:tcPr>
          <w:p w14:paraId="7A2B3018" w14:textId="77777777" w:rsidR="00C323F3" w:rsidRPr="004479A7" w:rsidRDefault="00C323F3" w:rsidP="00C323F3">
            <w:pPr>
              <w:rPr>
                <w:rFonts w:asciiTheme="minorEastAsia" w:eastAsiaTheme="minorEastAsia" w:hAnsiTheme="minorEastAsia"/>
                <w:sz w:val="18"/>
                <w:szCs w:val="18"/>
              </w:rPr>
            </w:pPr>
            <w:r w:rsidRPr="00E5182A">
              <w:rPr>
                <w:rFonts w:asciiTheme="minorEastAsia" w:eastAsiaTheme="minorEastAsia" w:hAnsiTheme="minorEastAsia"/>
                <w:sz w:val="18"/>
                <w:szCs w:val="18"/>
              </w:rPr>
              <w:t>HH24MISS</w:t>
            </w:r>
          </w:p>
        </w:tc>
        <w:tc>
          <w:tcPr>
            <w:tcW w:w="1275" w:type="dxa"/>
          </w:tcPr>
          <w:p w14:paraId="65E1058C" w14:textId="77777777" w:rsidR="00C323F3" w:rsidRPr="004479A7" w:rsidRDefault="00C323F3" w:rsidP="00C323F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AN(6)</w:t>
            </w:r>
          </w:p>
        </w:tc>
        <w:tc>
          <w:tcPr>
            <w:tcW w:w="993" w:type="dxa"/>
          </w:tcPr>
          <w:p w14:paraId="049EBD61" w14:textId="77777777" w:rsidR="00C323F3" w:rsidRPr="004479A7" w:rsidRDefault="00C323F3" w:rsidP="00C323F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8D3ECD5" w14:textId="77777777" w:rsidR="00C323F3" w:rsidRPr="00607BB4" w:rsidRDefault="00C323F3" w:rsidP="00C323F3">
            <w:pPr>
              <w:rPr>
                <w:rFonts w:asciiTheme="minorEastAsia" w:eastAsiaTheme="minorEastAsia" w:hAnsiTheme="minorEastAsia" w:cstheme="majorBidi"/>
                <w:sz w:val="18"/>
                <w:szCs w:val="18"/>
              </w:rPr>
            </w:pPr>
            <w:r w:rsidRPr="00C323F3">
              <w:rPr>
                <w:rFonts w:asciiTheme="minorEastAsia" w:eastAsiaTheme="minorEastAsia" w:hAnsiTheme="minorEastAsia" w:cstheme="majorBidi"/>
                <w:sz w:val="18"/>
                <w:szCs w:val="18"/>
              </w:rPr>
              <w:t>"102623"</w:t>
            </w:r>
          </w:p>
        </w:tc>
      </w:tr>
      <w:tr w:rsidR="006F5900" w:rsidRPr="00607BB4" w14:paraId="13A80833" w14:textId="77777777" w:rsidTr="00C346F8">
        <w:tblPrEx>
          <w:jc w:val="left"/>
        </w:tblPrEx>
        <w:tc>
          <w:tcPr>
            <w:tcW w:w="1469" w:type="dxa"/>
          </w:tcPr>
          <w:p w14:paraId="6776502B" w14:textId="77777777" w:rsidR="006F5900" w:rsidRPr="004479A7" w:rsidRDefault="006F5900" w:rsidP="006F590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40EE7370"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16CF6628" w14:textId="77777777" w:rsidR="006F5900"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2D8ED789"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5BEF75CA"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0C86AA1E" w14:textId="77777777" w:rsidR="006F5900" w:rsidRPr="004479A7" w:rsidRDefault="006F5900" w:rsidP="006F590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538EB4F"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"OID20230330102623456"</w:t>
            </w:r>
          </w:p>
        </w:tc>
      </w:tr>
      <w:tr w:rsidR="000E100C" w:rsidRPr="00607BB4" w14:paraId="7D1D77AA" w14:textId="77777777" w:rsidTr="00C346F8">
        <w:tblPrEx>
          <w:jc w:val="left"/>
        </w:tblPrEx>
        <w:tc>
          <w:tcPr>
            <w:tcW w:w="1469" w:type="dxa"/>
          </w:tcPr>
          <w:p w14:paraId="304F3F7B" w14:textId="77777777" w:rsidR="000E100C" w:rsidRPr="004479A7" w:rsidRDefault="005F493F" w:rsidP="00C346F8">
            <w:pPr>
              <w:rPr>
                <w:rFonts w:asciiTheme="minorEastAsia" w:eastAsiaTheme="minorEastAsia" w:hAnsiTheme="minorEastAsia" w:cstheme="majorBidi"/>
                <w:sz w:val="18"/>
                <w:szCs w:val="18"/>
              </w:rPr>
            </w:pPr>
            <w:proofErr w:type="spellStart"/>
            <w:r w:rsidRPr="005F493F">
              <w:rPr>
                <w:rFonts w:asciiTheme="minorEastAsia" w:eastAsiaTheme="minorEastAsia" w:hAnsiTheme="minorEastAsia" w:cstheme="majorBidi"/>
                <w:sz w:val="18"/>
                <w:szCs w:val="18"/>
              </w:rPr>
              <w:t>ornMchtTrdNo</w:t>
            </w:r>
            <w:proofErr w:type="spellEnd"/>
          </w:p>
        </w:tc>
        <w:tc>
          <w:tcPr>
            <w:tcW w:w="1559" w:type="dxa"/>
          </w:tcPr>
          <w:p w14:paraId="6B4318F0" w14:textId="77777777" w:rsidR="000E100C" w:rsidRPr="004479A7" w:rsidRDefault="005F493F" w:rsidP="00C346F8">
            <w:pPr>
              <w:rPr>
                <w:rFonts w:asciiTheme="minorEastAsia" w:eastAsiaTheme="minorEastAsia" w:hAnsiTheme="minorEastAsia"/>
                <w:sz w:val="18"/>
                <w:szCs w:val="18"/>
              </w:rPr>
            </w:pPr>
            <w:r>
              <w:rPr>
                <w:rFonts w:asciiTheme="minorEastAsia" w:eastAsiaTheme="minorEastAsia" w:hAnsiTheme="minorEastAsia" w:hint="eastAsia"/>
                <w:sz w:val="18"/>
                <w:szCs w:val="18"/>
              </w:rPr>
              <w:t>Original Merchant Transaction Number</w:t>
            </w:r>
          </w:p>
        </w:tc>
        <w:tc>
          <w:tcPr>
            <w:tcW w:w="2496" w:type="dxa"/>
          </w:tcPr>
          <w:p w14:paraId="0820A56E" w14:textId="77777777" w:rsidR="000E100C" w:rsidRPr="004479A7" w:rsidRDefault="005F493F" w:rsidP="00C346F8">
            <w:pPr>
              <w:rPr>
                <w:rFonts w:asciiTheme="minorEastAsia" w:eastAsiaTheme="minorEastAsia" w:hAnsiTheme="minorEastAsia"/>
                <w:sz w:val="18"/>
                <w:szCs w:val="18"/>
              </w:rPr>
            </w:pPr>
            <w:r>
              <w:rPr>
                <w:rFonts w:asciiTheme="minorEastAsia" w:eastAsiaTheme="minorEastAsia" w:hAnsiTheme="minorEastAsia"/>
                <w:sz w:val="18"/>
                <w:szCs w:val="18"/>
              </w:rPr>
              <w:t>O</w:t>
            </w:r>
            <w:r>
              <w:rPr>
                <w:rFonts w:asciiTheme="minorEastAsia" w:eastAsiaTheme="minorEastAsia" w:hAnsiTheme="minorEastAsia" w:hint="eastAsia"/>
                <w:sz w:val="18"/>
                <w:szCs w:val="18"/>
              </w:rPr>
              <w:t xml:space="preserve">rder </w:t>
            </w:r>
            <w:r>
              <w:rPr>
                <w:rFonts w:asciiTheme="minorEastAsia" w:eastAsiaTheme="minorEastAsia" w:hAnsiTheme="minorEastAsia"/>
                <w:sz w:val="18"/>
                <w:szCs w:val="18"/>
              </w:rPr>
              <w:t xml:space="preserve">number given </w:t>
            </w:r>
            <w:r w:rsidR="00560CCC">
              <w:rPr>
                <w:rFonts w:asciiTheme="minorEastAsia" w:eastAsiaTheme="minorEastAsia" w:hAnsiTheme="minorEastAsia"/>
                <w:sz w:val="18"/>
                <w:szCs w:val="18"/>
              </w:rPr>
              <w:t>as response when request for return of funds has been made</w:t>
            </w:r>
          </w:p>
        </w:tc>
        <w:tc>
          <w:tcPr>
            <w:tcW w:w="1275" w:type="dxa"/>
          </w:tcPr>
          <w:p w14:paraId="67771259" w14:textId="77777777" w:rsidR="000E100C" w:rsidRPr="004479A7" w:rsidRDefault="005F493F" w:rsidP="00C346F8">
            <w:pPr>
              <w:jc w:val="center"/>
              <w:rPr>
                <w:rFonts w:asciiTheme="minorEastAsia" w:eastAsiaTheme="minorEastAsia" w:hAnsiTheme="minorEastAsia" w:cstheme="majorBidi"/>
                <w:sz w:val="18"/>
                <w:szCs w:val="18"/>
              </w:rPr>
            </w:pPr>
            <w:r w:rsidRPr="005F493F">
              <w:rPr>
                <w:rFonts w:asciiTheme="minorEastAsia" w:eastAsiaTheme="minorEastAsia" w:hAnsiTheme="minorEastAsia" w:cstheme="majorBidi"/>
                <w:sz w:val="18"/>
                <w:szCs w:val="18"/>
              </w:rPr>
              <w:t>AN(100)</w:t>
            </w:r>
            <w:r w:rsidRPr="005F493F">
              <w:rPr>
                <w:rFonts w:asciiTheme="minorEastAsia" w:eastAsiaTheme="minorEastAsia" w:hAnsiTheme="minorEastAsia" w:cstheme="majorBidi"/>
                <w:sz w:val="18"/>
                <w:szCs w:val="18"/>
              </w:rPr>
              <w:tab/>
            </w:r>
          </w:p>
        </w:tc>
        <w:tc>
          <w:tcPr>
            <w:tcW w:w="993" w:type="dxa"/>
          </w:tcPr>
          <w:p w14:paraId="5E07D2AC" w14:textId="77777777" w:rsidR="000E100C" w:rsidRPr="004479A7" w:rsidRDefault="000E100C" w:rsidP="00C346F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D29F15D" w14:textId="77777777" w:rsidR="000E100C" w:rsidRPr="00607BB4" w:rsidRDefault="005F493F" w:rsidP="005F493F">
            <w:pPr>
              <w:rPr>
                <w:rFonts w:asciiTheme="minorEastAsia" w:eastAsiaTheme="minorEastAsia" w:hAnsiTheme="minorEastAsia" w:cstheme="majorBidi"/>
                <w:sz w:val="18"/>
                <w:szCs w:val="18"/>
              </w:rPr>
            </w:pPr>
            <w:r w:rsidRPr="005F493F">
              <w:rPr>
                <w:rFonts w:asciiTheme="minorEastAsia" w:eastAsiaTheme="minorEastAsia" w:hAnsiTheme="minorEastAsia" w:cstheme="majorBidi"/>
                <w:sz w:val="18"/>
                <w:szCs w:val="18"/>
              </w:rPr>
              <w:t>"OID20230330095512450"</w:t>
            </w:r>
          </w:p>
        </w:tc>
      </w:tr>
      <w:tr w:rsidR="002247DF" w:rsidRPr="00607BB4" w14:paraId="1E58F653" w14:textId="77777777" w:rsidTr="00C346F8">
        <w:tblPrEx>
          <w:jc w:val="left"/>
        </w:tblPrEx>
        <w:tc>
          <w:tcPr>
            <w:tcW w:w="1469" w:type="dxa"/>
          </w:tcPr>
          <w:p w14:paraId="6E84B0C3" w14:textId="77777777" w:rsidR="002247DF" w:rsidRPr="004479A7" w:rsidRDefault="002247DF" w:rsidP="002247DF">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custIp</w:t>
            </w:r>
            <w:proofErr w:type="spellEnd"/>
          </w:p>
        </w:tc>
        <w:tc>
          <w:tcPr>
            <w:tcW w:w="1559" w:type="dxa"/>
          </w:tcPr>
          <w:p w14:paraId="737E1A5A"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IP Address</w:t>
            </w:r>
          </w:p>
        </w:tc>
        <w:tc>
          <w:tcPr>
            <w:tcW w:w="2496" w:type="dxa"/>
          </w:tcPr>
          <w:p w14:paraId="47C5F617" w14:textId="77777777" w:rsidR="002247DF" w:rsidRDefault="002247DF" w:rsidP="002247DF">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’s device’s IP address,</w:t>
            </w:r>
          </w:p>
          <w:p w14:paraId="107EB2E4" w14:textId="77777777" w:rsidR="002247DF" w:rsidRPr="004479A7" w:rsidRDefault="002247DF" w:rsidP="002247D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14:paraId="67A182D5" w14:textId="77777777" w:rsidR="002247DF" w:rsidRPr="004479A7" w:rsidRDefault="002247DF" w:rsidP="002247DF">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AN(15)</w:t>
            </w:r>
          </w:p>
        </w:tc>
        <w:tc>
          <w:tcPr>
            <w:tcW w:w="993" w:type="dxa"/>
          </w:tcPr>
          <w:p w14:paraId="3A251373" w14:textId="77777777" w:rsidR="002247DF" w:rsidRPr="004479A7" w:rsidRDefault="002247DF" w:rsidP="002247DF">
            <w:pPr>
              <w:pStyle w:val="Default"/>
              <w:jc w:val="center"/>
              <w:rPr>
                <w:rFonts w:asciiTheme="minorEastAsia" w:eastAsiaTheme="minorEastAsia" w:hAnsiTheme="minorEastAsia"/>
                <w:sz w:val="18"/>
                <w:szCs w:val="18"/>
              </w:rPr>
            </w:pPr>
            <w:r w:rsidRPr="00991054">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B67F619" w14:textId="77777777" w:rsidR="002247DF" w:rsidRPr="00607BB4" w:rsidRDefault="002247DF" w:rsidP="002247DF">
            <w:pPr>
              <w:rPr>
                <w:rFonts w:asciiTheme="minorEastAsia" w:eastAsiaTheme="minorEastAsia" w:hAnsiTheme="minorEastAsia" w:cstheme="majorBidi"/>
                <w:sz w:val="18"/>
                <w:szCs w:val="18"/>
              </w:rPr>
            </w:pPr>
            <w:r w:rsidRPr="009C1176">
              <w:rPr>
                <w:rFonts w:asciiTheme="minorEastAsia" w:eastAsiaTheme="minorEastAsia" w:hAnsiTheme="minorEastAsia" w:cstheme="majorBidi" w:hint="eastAsia"/>
                <w:sz w:val="18"/>
                <w:szCs w:val="18"/>
              </w:rPr>
              <w:t>“</w:t>
            </w:r>
            <w:r w:rsidRPr="009C1176">
              <w:rPr>
                <w:rFonts w:asciiTheme="minorEastAsia" w:eastAsiaTheme="minorEastAsia" w:hAnsiTheme="minorEastAsia" w:cstheme="majorBidi"/>
                <w:sz w:val="18"/>
                <w:szCs w:val="18"/>
              </w:rPr>
              <w:t>127.0.0.1”</w:t>
            </w:r>
          </w:p>
        </w:tc>
      </w:tr>
      <w:tr w:rsidR="00942F57" w:rsidRPr="00607BB4" w14:paraId="34F79B1F" w14:textId="77777777" w:rsidTr="00C346F8">
        <w:tblPrEx>
          <w:jc w:val="left"/>
        </w:tblPrEx>
        <w:tc>
          <w:tcPr>
            <w:tcW w:w="1469" w:type="dxa"/>
          </w:tcPr>
          <w:p w14:paraId="55EE8E71" w14:textId="77777777" w:rsidR="00942F57" w:rsidRPr="004479A7" w:rsidRDefault="00942F57" w:rsidP="00942F57">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pktHash</w:t>
            </w:r>
            <w:proofErr w:type="spellEnd"/>
          </w:p>
        </w:tc>
        <w:tc>
          <w:tcPr>
            <w:tcW w:w="1559" w:type="dxa"/>
          </w:tcPr>
          <w:p w14:paraId="3BDB590C" w14:textId="77777777" w:rsidR="00942F57" w:rsidRPr="004479A7" w:rsidRDefault="00942F57" w:rsidP="00942F57">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496" w:type="dxa"/>
          </w:tcPr>
          <w:p w14:paraId="68F3EC96" w14:textId="77777777" w:rsidR="00942F57" w:rsidRPr="004479A7" w:rsidRDefault="00942F57" w:rsidP="00942F5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lastRenderedPageBreak/>
              <w:t xml:space="preserve">sha256 </w:t>
            </w:r>
            <w:r w:rsidRPr="004479A7">
              <w:rPr>
                <w:rFonts w:asciiTheme="minorEastAsia" w:eastAsiaTheme="minorEastAsia" w:hAnsiTheme="minorEastAsia"/>
                <w:sz w:val="18"/>
                <w:szCs w:val="18"/>
              </w:rPr>
              <w:t>method</w:t>
            </w:r>
          </w:p>
        </w:tc>
        <w:tc>
          <w:tcPr>
            <w:tcW w:w="1275" w:type="dxa"/>
          </w:tcPr>
          <w:p w14:paraId="70C81E6A" w14:textId="77777777" w:rsidR="00942F57" w:rsidRPr="004479A7" w:rsidRDefault="00942F57" w:rsidP="00942F57">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lastRenderedPageBreak/>
              <w:t>AN(200)</w:t>
            </w:r>
          </w:p>
        </w:tc>
        <w:tc>
          <w:tcPr>
            <w:tcW w:w="993" w:type="dxa"/>
          </w:tcPr>
          <w:p w14:paraId="4843C63D" w14:textId="77777777" w:rsidR="00942F57" w:rsidRPr="004479A7" w:rsidRDefault="00942F57" w:rsidP="00942F57">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B18E434" w14:textId="77777777" w:rsidR="00942F57" w:rsidRPr="00607BB4" w:rsidRDefault="00942F57" w:rsidP="00942F57">
            <w:pPr>
              <w:rPr>
                <w:rFonts w:asciiTheme="minorEastAsia" w:eastAsiaTheme="minorEastAsia" w:hAnsiTheme="minorEastAsia" w:cstheme="majorBidi"/>
                <w:sz w:val="18"/>
                <w:szCs w:val="18"/>
              </w:rPr>
            </w:pPr>
          </w:p>
        </w:tc>
      </w:tr>
    </w:tbl>
    <w:p w14:paraId="1A06D466" w14:textId="77777777" w:rsidR="000E100C" w:rsidRPr="000E100C" w:rsidRDefault="000E100C" w:rsidP="000E100C">
      <w:pPr>
        <w:pStyle w:val="cq11"/>
        <w:ind w:left="440"/>
      </w:pPr>
    </w:p>
    <w:p w14:paraId="130F0242" w14:textId="77777777" w:rsidR="00D025CF" w:rsidRDefault="00CF3008">
      <w:pPr>
        <w:pStyle w:val="2"/>
      </w:pPr>
      <w:bookmarkStart w:id="83" w:name="_Toc134516453"/>
      <w:r>
        <w:rPr>
          <w:rFonts w:hint="eastAsia"/>
        </w:rPr>
        <w:t>Request Hash Code</w:t>
      </w:r>
      <w:bookmarkEnd w:id="83"/>
    </w:p>
    <w:tbl>
      <w:tblPr>
        <w:tblStyle w:val="a7"/>
        <w:tblW w:w="10406" w:type="dxa"/>
        <w:jc w:val="center"/>
        <w:tblLook w:val="04A0" w:firstRow="1" w:lastRow="0" w:firstColumn="1" w:lastColumn="0" w:noHBand="0" w:noVBand="1"/>
      </w:tblPr>
      <w:tblGrid>
        <w:gridCol w:w="1653"/>
        <w:gridCol w:w="8753"/>
      </w:tblGrid>
      <w:tr w:rsidR="000E100C" w:rsidRPr="004479A7" w14:paraId="09D5B2EC" w14:textId="77777777" w:rsidTr="00C346F8">
        <w:trPr>
          <w:trHeight w:val="540"/>
          <w:jc w:val="center"/>
        </w:trPr>
        <w:tc>
          <w:tcPr>
            <w:tcW w:w="1653" w:type="dxa"/>
            <w:shd w:val="clear" w:color="auto" w:fill="D9D9D9" w:themeFill="background1" w:themeFillShade="D9"/>
            <w:vAlign w:val="center"/>
          </w:tcPr>
          <w:p w14:paraId="41D6501B"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14:paraId="55CBE324" w14:textId="77777777" w:rsidR="000E100C" w:rsidRPr="004479A7" w:rsidRDefault="000E100C" w:rsidP="00C346F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0E100C" w:rsidRPr="004479A7" w14:paraId="6E3DD914" w14:textId="77777777" w:rsidTr="00C346F8">
        <w:trPr>
          <w:trHeight w:val="525"/>
          <w:jc w:val="center"/>
        </w:trPr>
        <w:tc>
          <w:tcPr>
            <w:tcW w:w="1653" w:type="dxa"/>
            <w:vAlign w:val="center"/>
          </w:tcPr>
          <w:p w14:paraId="663DCF37" w14:textId="77777777" w:rsidR="000E100C" w:rsidRPr="004479A7" w:rsidRDefault="000E100C" w:rsidP="00C346F8">
            <w:pPr>
              <w:pStyle w:val="csq10"/>
              <w:ind w:leftChars="0" w:left="0"/>
              <w:jc w:val="center"/>
              <w:rPr>
                <w:rFonts w:asciiTheme="minorEastAsia" w:eastAsiaTheme="minorEastAsia" w:hAnsiTheme="minorEastAsia"/>
                <w:sz w:val="18"/>
                <w:szCs w:val="18"/>
              </w:rPr>
            </w:pPr>
            <w:proofErr w:type="spellStart"/>
            <w:r w:rsidRPr="004479A7">
              <w:rPr>
                <w:rFonts w:asciiTheme="minorEastAsia" w:eastAsiaTheme="minorEastAsia" w:hAnsiTheme="minorEastAsia" w:hint="eastAsia"/>
                <w:sz w:val="18"/>
                <w:szCs w:val="18"/>
              </w:rPr>
              <w:t>pktHash</w:t>
            </w:r>
            <w:proofErr w:type="spellEnd"/>
            <w:r w:rsidRPr="004479A7">
              <w:rPr>
                <w:rFonts w:asciiTheme="minorEastAsia" w:eastAsiaTheme="minorEastAsia" w:hAnsiTheme="minorEastAsia" w:hint="eastAsia"/>
                <w:sz w:val="18"/>
                <w:szCs w:val="18"/>
              </w:rPr>
              <w:t xml:space="preserve"> value</w:t>
            </w:r>
          </w:p>
        </w:tc>
        <w:tc>
          <w:tcPr>
            <w:tcW w:w="8753" w:type="dxa"/>
            <w:vAlign w:val="center"/>
          </w:tcPr>
          <w:p w14:paraId="6C4355C2" w14:textId="77777777" w:rsidR="000E100C" w:rsidRPr="004479A7" w:rsidRDefault="00560CCC" w:rsidP="00C346F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Merchant ID + Request Date + Request</w:t>
            </w:r>
            <w:r>
              <w:rPr>
                <w:rFonts w:asciiTheme="minorEastAsia" w:eastAsiaTheme="minorEastAsia" w:hAnsiTheme="minorEastAsia"/>
                <w:sz w:val="18"/>
                <w:szCs w:val="18"/>
              </w:rPr>
              <w:t xml:space="preserve"> Time + Original Merchant Transaction Number + Authentication Key</w:t>
            </w:r>
          </w:p>
        </w:tc>
      </w:tr>
    </w:tbl>
    <w:p w14:paraId="55BDB9CB" w14:textId="77777777" w:rsidR="000E100C" w:rsidRPr="000E100C" w:rsidRDefault="000E100C" w:rsidP="000E100C">
      <w:pPr>
        <w:pStyle w:val="cq11"/>
        <w:ind w:left="440"/>
      </w:pPr>
    </w:p>
    <w:p w14:paraId="6A8D7F61" w14:textId="77777777" w:rsidR="00D025CF" w:rsidRDefault="00554996" w:rsidP="00CF3008">
      <w:pPr>
        <w:pStyle w:val="2"/>
      </w:pPr>
      <w:bookmarkStart w:id="84" w:name="_Toc134516454"/>
      <w:r>
        <w:rPr>
          <w:rFonts w:hint="eastAsia"/>
        </w:rPr>
        <w:t xml:space="preserve">Response (Merchant -&gt; </w:t>
      </w:r>
      <w:proofErr w:type="spellStart"/>
      <w:r>
        <w:rPr>
          <w:rFonts w:hint="eastAsia"/>
        </w:rPr>
        <w:t>Hecto</w:t>
      </w:r>
      <w:proofErr w:type="spellEnd"/>
      <w:r>
        <w:rPr>
          <w:rFonts w:hint="eastAsia"/>
        </w:rPr>
        <w:t xml:space="preserve"> Financial)</w:t>
      </w:r>
      <w:bookmarkEnd w:id="84"/>
    </w:p>
    <w:p w14:paraId="515C95E3" w14:textId="77777777" w:rsidR="000E100C" w:rsidRPr="004479A7" w:rsidRDefault="000E100C" w:rsidP="000E100C">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 xml:space="preserve">pond from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0E100C" w:rsidRPr="004479A7" w14:paraId="2FD2DFD3" w14:textId="77777777" w:rsidTr="00C346F8">
        <w:trPr>
          <w:trHeight w:val="510"/>
          <w:jc w:val="center"/>
        </w:trPr>
        <w:tc>
          <w:tcPr>
            <w:tcW w:w="1469" w:type="dxa"/>
            <w:shd w:val="clear" w:color="auto" w:fill="D9D9D9" w:themeFill="background1" w:themeFillShade="D9"/>
            <w:vAlign w:val="center"/>
          </w:tcPr>
          <w:p w14:paraId="67EF03A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14:paraId="576BDD81"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14:paraId="601D94C6"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14:paraId="69E153E2"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w:t>
            </w:r>
            <w:r>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p>
        </w:tc>
        <w:tc>
          <w:tcPr>
            <w:tcW w:w="993" w:type="dxa"/>
            <w:shd w:val="clear" w:color="auto" w:fill="D9D9D9" w:themeFill="background1" w:themeFillShade="D9"/>
            <w:vAlign w:val="center"/>
          </w:tcPr>
          <w:p w14:paraId="045BEAC9"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14:paraId="554AC0CA" w14:textId="77777777" w:rsidR="000E100C" w:rsidRPr="004479A7" w:rsidRDefault="000E100C" w:rsidP="00C346F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C71661" w:rsidRPr="004479A7" w14:paraId="32BC4D87" w14:textId="77777777" w:rsidTr="00C346F8">
        <w:trPr>
          <w:jc w:val="center"/>
        </w:trPr>
        <w:tc>
          <w:tcPr>
            <w:tcW w:w="1469" w:type="dxa"/>
            <w:shd w:val="clear" w:color="auto" w:fill="auto"/>
          </w:tcPr>
          <w:p w14:paraId="47E15E58"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outStatCd</w:t>
            </w:r>
            <w:proofErr w:type="spellEnd"/>
          </w:p>
        </w:tc>
        <w:tc>
          <w:tcPr>
            <w:tcW w:w="1559" w:type="dxa"/>
            <w:shd w:val="clear" w:color="auto" w:fill="auto"/>
          </w:tcPr>
          <w:p w14:paraId="2BED34C1"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w:t>
            </w:r>
          </w:p>
        </w:tc>
        <w:tc>
          <w:tcPr>
            <w:tcW w:w="2496" w:type="dxa"/>
            <w:shd w:val="clear" w:color="auto" w:fill="auto"/>
          </w:tcPr>
          <w:p w14:paraId="460DA156"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status code (Success / Fail)</w:t>
            </w:r>
          </w:p>
        </w:tc>
        <w:tc>
          <w:tcPr>
            <w:tcW w:w="1275" w:type="dxa"/>
            <w:shd w:val="clear" w:color="auto" w:fill="auto"/>
          </w:tcPr>
          <w:p w14:paraId="13F33630"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shd w:val="clear" w:color="auto" w:fill="auto"/>
          </w:tcPr>
          <w:p w14:paraId="74729006"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14:paraId="6A0C260C" w14:textId="77777777" w:rsidR="00C71661"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Success: </w:t>
            </w:r>
            <w:r>
              <w:rPr>
                <w:rFonts w:asciiTheme="minorEastAsia" w:eastAsiaTheme="minorEastAsia" w:hAnsiTheme="minorEastAsia" w:cstheme="majorBidi"/>
                <w:sz w:val="18"/>
                <w:szCs w:val="18"/>
              </w:rPr>
              <w:t>0021</w:t>
            </w:r>
          </w:p>
          <w:p w14:paraId="6F1C7B8A"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Fail: 0031</w:t>
            </w:r>
          </w:p>
        </w:tc>
      </w:tr>
      <w:tr w:rsidR="00C71661" w:rsidRPr="00607BB4" w14:paraId="4487876C" w14:textId="77777777" w:rsidTr="00C346F8">
        <w:tblPrEx>
          <w:jc w:val="left"/>
        </w:tblPrEx>
        <w:tc>
          <w:tcPr>
            <w:tcW w:w="1469" w:type="dxa"/>
          </w:tcPr>
          <w:p w14:paraId="7CF6F933"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outRsltCd</w:t>
            </w:r>
            <w:proofErr w:type="spellEnd"/>
          </w:p>
        </w:tc>
        <w:tc>
          <w:tcPr>
            <w:tcW w:w="1559" w:type="dxa"/>
          </w:tcPr>
          <w:p w14:paraId="29C30C78"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Reject Code</w:t>
            </w:r>
          </w:p>
        </w:tc>
        <w:tc>
          <w:tcPr>
            <w:tcW w:w="2496" w:type="dxa"/>
          </w:tcPr>
          <w:p w14:paraId="3AC223A6"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Refer to </w:t>
            </w:r>
            <w:r w:rsidRPr="00163812">
              <w:rPr>
                <w:rFonts w:asciiTheme="minorEastAsia" w:eastAsiaTheme="minorEastAsia" w:hAnsiTheme="minorEastAsia" w:hint="eastAsia"/>
                <w:b/>
                <w:sz w:val="18"/>
                <w:szCs w:val="18"/>
                <w:u w:val="single"/>
              </w:rPr>
              <w:t>Reject Code Table</w:t>
            </w:r>
          </w:p>
        </w:tc>
        <w:tc>
          <w:tcPr>
            <w:tcW w:w="1275" w:type="dxa"/>
          </w:tcPr>
          <w:p w14:paraId="44DE58CB"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w:t>
            </w:r>
          </w:p>
        </w:tc>
        <w:tc>
          <w:tcPr>
            <w:tcW w:w="993" w:type="dxa"/>
          </w:tcPr>
          <w:p w14:paraId="21013425"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63A4576" w14:textId="77777777" w:rsidR="00C71661" w:rsidRPr="00607BB4" w:rsidRDefault="00C71661" w:rsidP="00C71661">
            <w:pPr>
              <w:rPr>
                <w:rFonts w:asciiTheme="minorEastAsia" w:eastAsiaTheme="minorEastAsia" w:hAnsiTheme="minorEastAsia" w:cstheme="majorBidi"/>
                <w:sz w:val="18"/>
                <w:szCs w:val="18"/>
              </w:rPr>
            </w:pPr>
          </w:p>
        </w:tc>
      </w:tr>
      <w:tr w:rsidR="00C71661" w:rsidRPr="00607BB4" w14:paraId="1E0DD305" w14:textId="77777777" w:rsidTr="00324827">
        <w:tblPrEx>
          <w:jc w:val="left"/>
        </w:tblPrEx>
        <w:tc>
          <w:tcPr>
            <w:tcW w:w="1469" w:type="dxa"/>
          </w:tcPr>
          <w:p w14:paraId="1E6325FC" w14:textId="77777777" w:rsidR="00C71661" w:rsidRPr="004479A7" w:rsidRDefault="00C71661" w:rsidP="00C71661">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outRsltMsg</w:t>
            </w:r>
            <w:proofErr w:type="spellEnd"/>
          </w:p>
        </w:tc>
        <w:tc>
          <w:tcPr>
            <w:tcW w:w="1559" w:type="dxa"/>
          </w:tcPr>
          <w:p w14:paraId="5CB4EFAA" w14:textId="77777777" w:rsidR="00C71661" w:rsidRPr="004479A7" w:rsidRDefault="00C71661" w:rsidP="00C71661">
            <w:pPr>
              <w:rPr>
                <w:rFonts w:asciiTheme="minorEastAsia" w:eastAsiaTheme="minorEastAsia" w:hAnsiTheme="minorEastAsia"/>
                <w:sz w:val="18"/>
                <w:szCs w:val="18"/>
              </w:rPr>
            </w:pPr>
            <w:r>
              <w:rPr>
                <w:rFonts w:asciiTheme="minorEastAsia" w:eastAsiaTheme="minorEastAsia" w:hAnsiTheme="minorEastAsia" w:hint="eastAsia"/>
                <w:sz w:val="18"/>
                <w:szCs w:val="18"/>
              </w:rPr>
              <w:t>Result Message</w:t>
            </w:r>
          </w:p>
        </w:tc>
        <w:tc>
          <w:tcPr>
            <w:tcW w:w="2496" w:type="dxa"/>
            <w:vAlign w:val="center"/>
          </w:tcPr>
          <w:p w14:paraId="245B32AA" w14:textId="77777777" w:rsidR="00C71661" w:rsidRPr="004479A7" w:rsidRDefault="00C71661" w:rsidP="00C71661">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5" w:type="dxa"/>
          </w:tcPr>
          <w:p w14:paraId="59B3586E" w14:textId="77777777" w:rsidR="00C71661" w:rsidRPr="004479A7" w:rsidRDefault="00C71661" w:rsidP="00C7166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AN(300)</w:t>
            </w:r>
          </w:p>
        </w:tc>
        <w:tc>
          <w:tcPr>
            <w:tcW w:w="993" w:type="dxa"/>
          </w:tcPr>
          <w:p w14:paraId="50546866" w14:textId="77777777" w:rsidR="00C71661" w:rsidRPr="004479A7" w:rsidRDefault="00C71661" w:rsidP="00C7166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135F53C" w14:textId="77777777" w:rsidR="00C71661" w:rsidRPr="00607BB4" w:rsidRDefault="00C71661" w:rsidP="00C71661">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“Successfully processed.”</w:t>
            </w:r>
          </w:p>
        </w:tc>
      </w:tr>
      <w:tr w:rsidR="006F5900" w:rsidRPr="00607BB4" w14:paraId="05D8766B" w14:textId="77777777" w:rsidTr="00C346F8">
        <w:tblPrEx>
          <w:jc w:val="left"/>
        </w:tblPrEx>
        <w:tc>
          <w:tcPr>
            <w:tcW w:w="1469" w:type="dxa"/>
          </w:tcPr>
          <w:p w14:paraId="13652097" w14:textId="77777777" w:rsidR="006F5900" w:rsidRPr="004479A7" w:rsidRDefault="006F5900" w:rsidP="006F5900">
            <w:pPr>
              <w:rPr>
                <w:rFonts w:asciiTheme="minorEastAsia" w:eastAsiaTheme="minorEastAsia" w:hAnsiTheme="minorEastAsia" w:cstheme="majorBidi"/>
                <w:sz w:val="18"/>
                <w:szCs w:val="18"/>
              </w:rPr>
            </w:pPr>
            <w:proofErr w:type="spellStart"/>
            <w:r w:rsidRPr="00C30D16">
              <w:rPr>
                <w:rFonts w:asciiTheme="minorEastAsia" w:eastAsiaTheme="minorEastAsia" w:hAnsiTheme="minorEastAsia" w:cstheme="majorBidi"/>
                <w:sz w:val="18"/>
                <w:szCs w:val="18"/>
              </w:rPr>
              <w:t>trdNo</w:t>
            </w:r>
            <w:proofErr w:type="spellEnd"/>
          </w:p>
        </w:tc>
        <w:tc>
          <w:tcPr>
            <w:tcW w:w="1559" w:type="dxa"/>
          </w:tcPr>
          <w:p w14:paraId="299FF60E"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496" w:type="dxa"/>
          </w:tcPr>
          <w:p w14:paraId="78AF4F93" w14:textId="77777777" w:rsidR="006F5900" w:rsidRPr="004479A7" w:rsidRDefault="006F5900" w:rsidP="006F5900">
            <w:pP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Hecto</w:t>
            </w:r>
            <w:proofErr w:type="spellEnd"/>
            <w:r>
              <w:rPr>
                <w:rFonts w:asciiTheme="minorEastAsia" w:eastAsiaTheme="minorEastAsia" w:hAnsiTheme="minorEastAsia" w:hint="eastAsia"/>
                <w:sz w:val="18"/>
                <w:szCs w:val="18"/>
              </w:rPr>
              <w:t xml:space="preserve"> Financial transaction number</w:t>
            </w:r>
          </w:p>
        </w:tc>
        <w:tc>
          <w:tcPr>
            <w:tcW w:w="1275" w:type="dxa"/>
          </w:tcPr>
          <w:p w14:paraId="788CA818"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AN(40)</w:t>
            </w:r>
          </w:p>
        </w:tc>
        <w:tc>
          <w:tcPr>
            <w:tcW w:w="993" w:type="dxa"/>
          </w:tcPr>
          <w:p w14:paraId="47199DEC" w14:textId="77777777" w:rsidR="006F5900" w:rsidRPr="004479A7" w:rsidRDefault="006F5900" w:rsidP="006F5900">
            <w:pPr>
              <w:pStyle w:val="Default"/>
              <w:jc w:val="center"/>
              <w:rPr>
                <w:rFonts w:asciiTheme="minorEastAsia" w:eastAsiaTheme="minorEastAsia" w:hAnsiTheme="minorEastAsia"/>
                <w:sz w:val="18"/>
                <w:szCs w:val="18"/>
              </w:rPr>
            </w:pPr>
            <w:r w:rsidRPr="006F5900">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CCC54A8"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"STFP_FIRM20230330095423555"</w:t>
            </w:r>
          </w:p>
        </w:tc>
      </w:tr>
      <w:tr w:rsidR="006F5900" w:rsidRPr="00607BB4" w14:paraId="1DDC33DE" w14:textId="77777777" w:rsidTr="00C346F8">
        <w:tblPrEx>
          <w:jc w:val="left"/>
        </w:tblPrEx>
        <w:tc>
          <w:tcPr>
            <w:tcW w:w="1469" w:type="dxa"/>
          </w:tcPr>
          <w:p w14:paraId="5C43A1FD" w14:textId="77777777" w:rsidR="006F5900" w:rsidRPr="004479A7" w:rsidRDefault="006F5900" w:rsidP="006F5900">
            <w:pPr>
              <w:rPr>
                <w:rFonts w:asciiTheme="minorEastAsia" w:eastAsiaTheme="minorEastAsia" w:hAnsiTheme="minorEastAsia" w:cstheme="majorBidi"/>
                <w:sz w:val="18"/>
                <w:szCs w:val="18"/>
              </w:rPr>
            </w:pPr>
            <w:proofErr w:type="spellStart"/>
            <w:r w:rsidRPr="00387A71">
              <w:rPr>
                <w:rFonts w:asciiTheme="minorEastAsia" w:eastAsiaTheme="minorEastAsia" w:hAnsiTheme="minorEastAsia" w:cstheme="majorBidi"/>
                <w:sz w:val="18"/>
                <w:szCs w:val="18"/>
              </w:rPr>
              <w:t>mchtTrdNo</w:t>
            </w:r>
            <w:proofErr w:type="spellEnd"/>
          </w:p>
        </w:tc>
        <w:tc>
          <w:tcPr>
            <w:tcW w:w="1559" w:type="dxa"/>
          </w:tcPr>
          <w:p w14:paraId="29AA4CD0"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Order Number</w:t>
            </w:r>
          </w:p>
        </w:tc>
        <w:tc>
          <w:tcPr>
            <w:tcW w:w="2496" w:type="dxa"/>
          </w:tcPr>
          <w:p w14:paraId="0551A29B" w14:textId="77777777" w:rsidR="006F5900" w:rsidRDefault="006F5900" w:rsidP="006F5900">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p>
          <w:p w14:paraId="27D7BC06" w14:textId="77777777" w:rsidR="006F5900" w:rsidRPr="004479A7" w:rsidRDefault="006F5900" w:rsidP="006F5900">
            <w:pPr>
              <w:rPr>
                <w:rFonts w:asciiTheme="minorEastAsia" w:eastAsiaTheme="minorEastAsia" w:hAnsiTheme="minorEastAsia"/>
                <w:sz w:val="18"/>
                <w:szCs w:val="18"/>
              </w:rPr>
            </w:pPr>
            <w:r>
              <w:rPr>
                <w:rFonts w:asciiTheme="minorEastAsia" w:eastAsiaTheme="minorEastAsia" w:hAnsiTheme="minorEastAsia"/>
                <w:sz w:val="18"/>
                <w:szCs w:val="18"/>
              </w:rPr>
              <w:t>*Excluding Korean</w:t>
            </w:r>
          </w:p>
        </w:tc>
        <w:tc>
          <w:tcPr>
            <w:tcW w:w="1275" w:type="dxa"/>
          </w:tcPr>
          <w:p w14:paraId="1A54F000" w14:textId="77777777" w:rsidR="006F5900" w:rsidRPr="004479A7" w:rsidRDefault="006F5900" w:rsidP="006F5900">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4787DDDB" w14:textId="77777777" w:rsidR="006F5900" w:rsidRPr="004479A7" w:rsidRDefault="006F5900" w:rsidP="006F5900">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256FAB1" w14:textId="77777777" w:rsidR="006F5900" w:rsidRPr="00607BB4" w:rsidRDefault="006F5900" w:rsidP="006F5900">
            <w:pPr>
              <w:rPr>
                <w:rFonts w:asciiTheme="minorEastAsia" w:eastAsiaTheme="minorEastAsia" w:hAnsiTheme="minorEastAsia" w:cstheme="majorBidi"/>
                <w:sz w:val="18"/>
                <w:szCs w:val="18"/>
              </w:rPr>
            </w:pPr>
            <w:r w:rsidRPr="006F5900">
              <w:rPr>
                <w:rFonts w:asciiTheme="minorEastAsia" w:eastAsiaTheme="minorEastAsia" w:hAnsiTheme="minorEastAsia" w:cstheme="majorBidi"/>
                <w:sz w:val="18"/>
                <w:szCs w:val="18"/>
              </w:rPr>
              <w:t>"OID20230330095512450"</w:t>
            </w:r>
          </w:p>
        </w:tc>
      </w:tr>
      <w:tr w:rsidR="002D222E" w:rsidRPr="00607BB4" w14:paraId="7AB15269" w14:textId="77777777" w:rsidTr="00C346F8">
        <w:tblPrEx>
          <w:jc w:val="left"/>
        </w:tblPrEx>
        <w:tc>
          <w:tcPr>
            <w:tcW w:w="1469" w:type="dxa"/>
          </w:tcPr>
          <w:p w14:paraId="23BE7DC7"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ornTrdDt</w:t>
            </w:r>
            <w:proofErr w:type="spellEnd"/>
          </w:p>
        </w:tc>
        <w:tc>
          <w:tcPr>
            <w:tcW w:w="1559" w:type="dxa"/>
          </w:tcPr>
          <w:p w14:paraId="5DEC02A0"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sz w:val="18"/>
                <w:szCs w:val="18"/>
              </w:rPr>
              <w:t>O</w:t>
            </w:r>
            <w:r>
              <w:rPr>
                <w:rFonts w:asciiTheme="minorEastAsia" w:eastAsiaTheme="minorEastAsia" w:hAnsiTheme="minorEastAsia" w:hint="eastAsia"/>
                <w:sz w:val="18"/>
                <w:szCs w:val="18"/>
              </w:rPr>
              <w:t xml:space="preserve">riginal </w:t>
            </w:r>
            <w:r>
              <w:rPr>
                <w:rFonts w:asciiTheme="minorEastAsia" w:eastAsiaTheme="minorEastAsia" w:hAnsiTheme="minorEastAsia"/>
                <w:sz w:val="18"/>
                <w:szCs w:val="18"/>
              </w:rPr>
              <w:t>Transaction Date</w:t>
            </w:r>
          </w:p>
        </w:tc>
        <w:tc>
          <w:tcPr>
            <w:tcW w:w="2496" w:type="dxa"/>
          </w:tcPr>
          <w:p w14:paraId="422D8AF8"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Request for return of funds transaction</w:t>
            </w:r>
            <w:r>
              <w:rPr>
                <w:rFonts w:asciiTheme="minorEastAsia" w:eastAsiaTheme="minorEastAsia" w:hAnsiTheme="minorEastAsia"/>
                <w:sz w:val="18"/>
                <w:szCs w:val="18"/>
              </w:rPr>
              <w:t>’s transaction date</w:t>
            </w:r>
          </w:p>
          <w:p w14:paraId="68391393"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sz w:val="18"/>
                <w:szCs w:val="18"/>
              </w:rPr>
              <w:t>YYYYMMDD</w:t>
            </w:r>
          </w:p>
        </w:tc>
        <w:tc>
          <w:tcPr>
            <w:tcW w:w="1275" w:type="dxa"/>
          </w:tcPr>
          <w:p w14:paraId="70B0D32E"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4AA27150" w14:textId="77777777" w:rsidR="002D222E" w:rsidRPr="004479A7" w:rsidRDefault="002D222E" w:rsidP="002D222E">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4E1EF97"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"20230330"</w:t>
            </w:r>
          </w:p>
        </w:tc>
      </w:tr>
      <w:tr w:rsidR="002D222E" w:rsidRPr="00607BB4" w14:paraId="445B0362" w14:textId="77777777" w:rsidTr="00C346F8">
        <w:tblPrEx>
          <w:jc w:val="left"/>
        </w:tblPrEx>
        <w:tc>
          <w:tcPr>
            <w:tcW w:w="1469" w:type="dxa"/>
          </w:tcPr>
          <w:p w14:paraId="7FB38F2F" w14:textId="77777777" w:rsidR="002D222E" w:rsidRPr="004479A7" w:rsidRDefault="002D222E" w:rsidP="002D222E">
            <w:pPr>
              <w:tabs>
                <w:tab w:val="left" w:pos="735"/>
              </w:tabs>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ornTrdNo</w:t>
            </w:r>
            <w:proofErr w:type="spellEnd"/>
          </w:p>
        </w:tc>
        <w:tc>
          <w:tcPr>
            <w:tcW w:w="1559" w:type="dxa"/>
          </w:tcPr>
          <w:p w14:paraId="268906D2"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Original Transaction Number</w:t>
            </w:r>
          </w:p>
        </w:tc>
        <w:tc>
          <w:tcPr>
            <w:tcW w:w="2496" w:type="dxa"/>
          </w:tcPr>
          <w:p w14:paraId="71D76CCB"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 for request for return of funds</w:t>
            </w:r>
          </w:p>
        </w:tc>
        <w:tc>
          <w:tcPr>
            <w:tcW w:w="1275" w:type="dxa"/>
          </w:tcPr>
          <w:p w14:paraId="7075A506" w14:textId="77777777" w:rsidR="002D222E" w:rsidRPr="004479A7" w:rsidRDefault="002D222E" w:rsidP="002D222E">
            <w:pPr>
              <w:jc w:val="cente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AN(40)</w:t>
            </w:r>
          </w:p>
        </w:tc>
        <w:tc>
          <w:tcPr>
            <w:tcW w:w="993" w:type="dxa"/>
          </w:tcPr>
          <w:p w14:paraId="6C48CBFE" w14:textId="77777777" w:rsidR="002D222E" w:rsidRPr="004479A7" w:rsidRDefault="002D222E" w:rsidP="002D222E">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3FC6B002"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"SFP_FIRM1233444365430698"</w:t>
            </w:r>
          </w:p>
        </w:tc>
      </w:tr>
      <w:tr w:rsidR="002D222E" w:rsidRPr="00607BB4" w14:paraId="09D3B15C" w14:textId="77777777" w:rsidTr="00C346F8">
        <w:tblPrEx>
          <w:jc w:val="left"/>
        </w:tblPrEx>
        <w:tc>
          <w:tcPr>
            <w:tcW w:w="1469" w:type="dxa"/>
          </w:tcPr>
          <w:p w14:paraId="729DAB74" w14:textId="77777777" w:rsidR="002D222E" w:rsidRPr="004479A7" w:rsidRDefault="002D222E" w:rsidP="002D222E">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wdBankCd</w:t>
            </w:r>
            <w:proofErr w:type="spellEnd"/>
          </w:p>
        </w:tc>
        <w:tc>
          <w:tcPr>
            <w:tcW w:w="1559" w:type="dxa"/>
          </w:tcPr>
          <w:p w14:paraId="25C76DB7"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Bank Code</w:t>
            </w:r>
          </w:p>
        </w:tc>
        <w:tc>
          <w:tcPr>
            <w:tcW w:w="2496" w:type="dxa"/>
          </w:tcPr>
          <w:p w14:paraId="6EC8C099"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Three-digit bank code of the bank</w:t>
            </w:r>
            <w:r>
              <w:rPr>
                <w:rFonts w:asciiTheme="minorEastAsia" w:eastAsiaTheme="minorEastAsia" w:hAnsiTheme="minorEastAsia"/>
                <w:sz w:val="18"/>
                <w:szCs w:val="18"/>
              </w:rPr>
              <w:t xml:space="preserve"> used</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for withdrawal</w:t>
            </w:r>
          </w:p>
        </w:tc>
        <w:tc>
          <w:tcPr>
            <w:tcW w:w="1275" w:type="dxa"/>
          </w:tcPr>
          <w:p w14:paraId="2691937D"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Pr>
                <w:rFonts w:asciiTheme="minorEastAsia" w:eastAsiaTheme="minorEastAsia" w:hAnsiTheme="minorEastAsia" w:cstheme="majorBidi" w:hint="eastAsia"/>
                <w:sz w:val="18"/>
                <w:szCs w:val="18"/>
              </w:rPr>
              <w:t>N(3)</w:t>
            </w:r>
          </w:p>
        </w:tc>
        <w:tc>
          <w:tcPr>
            <w:tcW w:w="993" w:type="dxa"/>
          </w:tcPr>
          <w:p w14:paraId="39D3D716"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EEF3512" w14:textId="77777777" w:rsidR="002D222E" w:rsidRPr="00607BB4" w:rsidRDefault="002D222E" w:rsidP="002D222E">
            <w:pPr>
              <w:rPr>
                <w:rFonts w:asciiTheme="minorEastAsia" w:eastAsiaTheme="minorEastAsia" w:hAnsiTheme="minorEastAsia" w:cstheme="majorBidi"/>
                <w:sz w:val="18"/>
                <w:szCs w:val="18"/>
              </w:rPr>
            </w:pPr>
            <w:r w:rsidRPr="000B686F">
              <w:rPr>
                <w:rFonts w:asciiTheme="minorEastAsia" w:eastAsiaTheme="minorEastAsia" w:hAnsiTheme="minorEastAsia" w:cstheme="majorBidi"/>
                <w:sz w:val="18"/>
                <w:szCs w:val="18"/>
              </w:rPr>
              <w:t>"004"</w:t>
            </w:r>
          </w:p>
        </w:tc>
      </w:tr>
      <w:tr w:rsidR="002D222E" w:rsidRPr="00607BB4" w14:paraId="0C088ACE" w14:textId="77777777" w:rsidTr="00C346F8">
        <w:tblPrEx>
          <w:jc w:val="left"/>
        </w:tblPrEx>
        <w:tc>
          <w:tcPr>
            <w:tcW w:w="1469" w:type="dxa"/>
          </w:tcPr>
          <w:p w14:paraId="1947C448"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wdAcntNo</w:t>
            </w:r>
            <w:proofErr w:type="spellEnd"/>
          </w:p>
        </w:tc>
        <w:tc>
          <w:tcPr>
            <w:tcW w:w="1559" w:type="dxa"/>
          </w:tcPr>
          <w:p w14:paraId="7141B7EC"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Account Number</w:t>
            </w:r>
          </w:p>
        </w:tc>
        <w:tc>
          <w:tcPr>
            <w:tcW w:w="2496" w:type="dxa"/>
          </w:tcPr>
          <w:p w14:paraId="0139DAAA"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Account number of the bank account </w:t>
            </w:r>
            <w:r>
              <w:rPr>
                <w:rFonts w:asciiTheme="minorEastAsia" w:eastAsiaTheme="minorEastAsia" w:hAnsiTheme="minorEastAsia"/>
                <w:sz w:val="18"/>
                <w:szCs w:val="18"/>
              </w:rPr>
              <w:t>used for withdrawal</w:t>
            </w:r>
          </w:p>
          <w:p w14:paraId="23865E09" w14:textId="77777777" w:rsidR="002D222E" w:rsidRPr="004479A7"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4D25489"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44020C3C"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D9C30CB"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"98765432198765"</w:t>
            </w:r>
          </w:p>
        </w:tc>
      </w:tr>
      <w:tr w:rsidR="002D222E" w:rsidRPr="00607BB4" w14:paraId="6BB9A9C4" w14:textId="77777777" w:rsidTr="00C346F8">
        <w:tblPrEx>
          <w:jc w:val="left"/>
        </w:tblPrEx>
        <w:tc>
          <w:tcPr>
            <w:tcW w:w="1469" w:type="dxa"/>
          </w:tcPr>
          <w:p w14:paraId="3EC1B702"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dpBankCd</w:t>
            </w:r>
            <w:proofErr w:type="spellEnd"/>
          </w:p>
        </w:tc>
        <w:tc>
          <w:tcPr>
            <w:tcW w:w="1559" w:type="dxa"/>
          </w:tcPr>
          <w:p w14:paraId="2896AE15"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sz w:val="18"/>
                <w:szCs w:val="18"/>
              </w:rPr>
              <w:t>Deposit Bank Code</w:t>
            </w:r>
          </w:p>
        </w:tc>
        <w:tc>
          <w:tcPr>
            <w:tcW w:w="2496" w:type="dxa"/>
          </w:tcPr>
          <w:p w14:paraId="37A113C0" w14:textId="77777777" w:rsidR="002D222E" w:rsidRP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Three-digit bank code of the bank </w:t>
            </w:r>
            <w:r>
              <w:rPr>
                <w:rFonts w:asciiTheme="minorEastAsia" w:eastAsiaTheme="minorEastAsia" w:hAnsiTheme="minorEastAsia"/>
                <w:sz w:val="18"/>
                <w:szCs w:val="18"/>
              </w:rPr>
              <w:t>used for</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deposit</w:t>
            </w:r>
          </w:p>
        </w:tc>
        <w:tc>
          <w:tcPr>
            <w:tcW w:w="1275" w:type="dxa"/>
          </w:tcPr>
          <w:p w14:paraId="397F8877"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6CA2FD4B" w14:textId="77777777" w:rsidR="002D222E" w:rsidRPr="004479A7" w:rsidRDefault="002D222E" w:rsidP="002D222E">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43DC0BB3"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"020"</w:t>
            </w:r>
          </w:p>
        </w:tc>
      </w:tr>
      <w:tr w:rsidR="002D222E" w:rsidRPr="00607BB4" w14:paraId="524337C0" w14:textId="77777777" w:rsidTr="00C346F8">
        <w:tblPrEx>
          <w:jc w:val="left"/>
        </w:tblPrEx>
        <w:tc>
          <w:tcPr>
            <w:tcW w:w="1469" w:type="dxa"/>
          </w:tcPr>
          <w:p w14:paraId="4CB2B8F1"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dpAcntNo</w:t>
            </w:r>
            <w:proofErr w:type="spellEnd"/>
          </w:p>
        </w:tc>
        <w:tc>
          <w:tcPr>
            <w:tcW w:w="1559" w:type="dxa"/>
          </w:tcPr>
          <w:p w14:paraId="7F6DCF63"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Deposit </w:t>
            </w:r>
            <w:r>
              <w:rPr>
                <w:rFonts w:asciiTheme="minorEastAsia" w:eastAsiaTheme="minorEastAsia" w:hAnsiTheme="minorEastAsia" w:hint="eastAsia"/>
                <w:sz w:val="18"/>
                <w:szCs w:val="18"/>
              </w:rPr>
              <w:lastRenderedPageBreak/>
              <w:t>Account Number</w:t>
            </w:r>
          </w:p>
        </w:tc>
        <w:tc>
          <w:tcPr>
            <w:tcW w:w="2496" w:type="dxa"/>
          </w:tcPr>
          <w:p w14:paraId="32BA0100"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 xml:space="preserve">Account number of the </w:t>
            </w:r>
            <w:r>
              <w:rPr>
                <w:rFonts w:asciiTheme="minorEastAsia" w:eastAsiaTheme="minorEastAsia" w:hAnsiTheme="minorEastAsia" w:hint="eastAsia"/>
                <w:sz w:val="18"/>
                <w:szCs w:val="18"/>
              </w:rPr>
              <w:lastRenderedPageBreak/>
              <w:t xml:space="preserve">bank account </w:t>
            </w:r>
            <w:r>
              <w:rPr>
                <w:rFonts w:asciiTheme="minorEastAsia" w:eastAsiaTheme="minorEastAsia" w:hAnsiTheme="minorEastAsia"/>
                <w:sz w:val="18"/>
                <w:szCs w:val="18"/>
              </w:rPr>
              <w:t>used for deposit</w:t>
            </w:r>
          </w:p>
          <w:p w14:paraId="24C5368B" w14:textId="77777777" w:rsidR="002D222E" w:rsidRPr="004479A7"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3CCA284C"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lastRenderedPageBreak/>
              <w:t>AN(24)</w:t>
            </w:r>
          </w:p>
        </w:tc>
        <w:tc>
          <w:tcPr>
            <w:tcW w:w="993" w:type="dxa"/>
          </w:tcPr>
          <w:p w14:paraId="3278AF1F" w14:textId="77777777" w:rsidR="002D222E" w:rsidRPr="004479A7" w:rsidRDefault="002D222E" w:rsidP="002D222E">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AE304FD"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"45612378945612"</w:t>
            </w:r>
          </w:p>
        </w:tc>
      </w:tr>
      <w:tr w:rsidR="002D222E" w:rsidRPr="00607BB4" w14:paraId="4B86D6D2" w14:textId="77777777" w:rsidTr="00E5182A">
        <w:tblPrEx>
          <w:jc w:val="left"/>
        </w:tblPrEx>
        <w:tc>
          <w:tcPr>
            <w:tcW w:w="1469" w:type="dxa"/>
          </w:tcPr>
          <w:p w14:paraId="77BE926B"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lastRenderedPageBreak/>
              <w:t>trdAmt</w:t>
            </w:r>
            <w:proofErr w:type="spellEnd"/>
          </w:p>
        </w:tc>
        <w:tc>
          <w:tcPr>
            <w:tcW w:w="1559" w:type="dxa"/>
          </w:tcPr>
          <w:p w14:paraId="6504129F"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Amount (</w:t>
            </w:r>
            <w:r>
              <w:rPr>
                <w:rFonts w:asciiTheme="minorEastAsia" w:eastAsiaTheme="minorEastAsia" w:hAnsiTheme="minorEastAsia"/>
                <w:sz w:val="18"/>
                <w:szCs w:val="18"/>
              </w:rPr>
              <w:t>Billing)</w:t>
            </w:r>
          </w:p>
        </w:tc>
        <w:tc>
          <w:tcPr>
            <w:tcW w:w="2496" w:type="dxa"/>
          </w:tcPr>
          <w:p w14:paraId="684B526C"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Amount that will be requested to be returned</w:t>
            </w:r>
          </w:p>
          <w:p w14:paraId="2CA5F252" w14:textId="77777777" w:rsidR="002D222E" w:rsidRPr="00D142AC"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54DFBA4"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N(13)</w:t>
            </w:r>
          </w:p>
        </w:tc>
        <w:tc>
          <w:tcPr>
            <w:tcW w:w="993" w:type="dxa"/>
          </w:tcPr>
          <w:p w14:paraId="4BBBCA33" w14:textId="77777777" w:rsidR="002D222E" w:rsidRPr="004479A7" w:rsidRDefault="002D222E" w:rsidP="002D222E">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7E48D7AC"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"1000"</w:t>
            </w:r>
          </w:p>
        </w:tc>
      </w:tr>
      <w:tr w:rsidR="002D222E" w:rsidRPr="00607BB4" w14:paraId="4C022517" w14:textId="77777777" w:rsidTr="00E5182A">
        <w:tblPrEx>
          <w:jc w:val="left"/>
        </w:tblPrEx>
        <w:tc>
          <w:tcPr>
            <w:tcW w:w="1469" w:type="dxa"/>
          </w:tcPr>
          <w:p w14:paraId="0EEC2184" w14:textId="77777777" w:rsidR="002D222E" w:rsidRPr="004479A7" w:rsidRDefault="002D222E" w:rsidP="002D222E">
            <w:pPr>
              <w:rPr>
                <w:rFonts w:asciiTheme="minorEastAsia" w:eastAsiaTheme="minorEastAsia" w:hAnsiTheme="minorEastAsia" w:cstheme="majorBidi"/>
                <w:sz w:val="18"/>
                <w:szCs w:val="18"/>
              </w:rPr>
            </w:pPr>
            <w:proofErr w:type="spellStart"/>
            <w:r>
              <w:rPr>
                <w:rFonts w:asciiTheme="minorEastAsia" w:eastAsiaTheme="minorEastAsia" w:hAnsiTheme="minorEastAsia" w:cstheme="majorBidi"/>
                <w:sz w:val="18"/>
                <w:szCs w:val="18"/>
              </w:rPr>
              <w:t>rtnAcntNo</w:t>
            </w:r>
            <w:proofErr w:type="spellEnd"/>
          </w:p>
        </w:tc>
        <w:tc>
          <w:tcPr>
            <w:tcW w:w="1559" w:type="dxa"/>
          </w:tcPr>
          <w:p w14:paraId="13CE75A9"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sz w:val="18"/>
                <w:szCs w:val="18"/>
              </w:rPr>
              <w:t>Return Account Number</w:t>
            </w:r>
          </w:p>
        </w:tc>
        <w:tc>
          <w:tcPr>
            <w:tcW w:w="2496" w:type="dxa"/>
          </w:tcPr>
          <w:p w14:paraId="72848A6A"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for receiving the returned amount</w:t>
            </w:r>
          </w:p>
          <w:p w14:paraId="61BF0349" w14:textId="77777777" w:rsidR="002D222E" w:rsidRPr="004479A7"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7EDEE3E"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AN(24)</w:t>
            </w:r>
          </w:p>
        </w:tc>
        <w:tc>
          <w:tcPr>
            <w:tcW w:w="993" w:type="dxa"/>
          </w:tcPr>
          <w:p w14:paraId="7DD9C1D9"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25EE8F74"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"12345678912345"</w:t>
            </w:r>
          </w:p>
        </w:tc>
      </w:tr>
      <w:tr w:rsidR="002D222E" w:rsidRPr="00607BB4" w14:paraId="3F085325" w14:textId="77777777" w:rsidTr="00E5182A">
        <w:tblPrEx>
          <w:jc w:val="left"/>
        </w:tblPrEx>
        <w:tc>
          <w:tcPr>
            <w:tcW w:w="1469" w:type="dxa"/>
          </w:tcPr>
          <w:p w14:paraId="0955B5EE"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rtnRsnCd</w:t>
            </w:r>
            <w:proofErr w:type="spellEnd"/>
          </w:p>
        </w:tc>
        <w:tc>
          <w:tcPr>
            <w:tcW w:w="1559" w:type="dxa"/>
          </w:tcPr>
          <w:p w14:paraId="38312562"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Return Reason Code</w:t>
            </w:r>
          </w:p>
        </w:tc>
        <w:tc>
          <w:tcPr>
            <w:tcW w:w="2496" w:type="dxa"/>
          </w:tcPr>
          <w:p w14:paraId="5073E3BD"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Refer to</w:t>
            </w:r>
            <w:r w:rsidRPr="002D222E">
              <w:rPr>
                <w:rFonts w:asciiTheme="minorEastAsia" w:eastAsiaTheme="minorEastAsia" w:hAnsiTheme="minorEastAsia"/>
                <w:sz w:val="18"/>
                <w:szCs w:val="18"/>
              </w:rPr>
              <w:t xml:space="preserve"> </w:t>
            </w:r>
            <w:r w:rsidRPr="002D222E">
              <w:rPr>
                <w:rFonts w:asciiTheme="minorEastAsia" w:eastAsiaTheme="minorEastAsia" w:hAnsiTheme="minorEastAsia"/>
                <w:b/>
                <w:sz w:val="18"/>
                <w:szCs w:val="18"/>
                <w:u w:val="single"/>
              </w:rPr>
              <w:t>Request for Return of Funds Confirmation Return Reason Codes</w:t>
            </w:r>
          </w:p>
        </w:tc>
        <w:tc>
          <w:tcPr>
            <w:tcW w:w="1275" w:type="dxa"/>
          </w:tcPr>
          <w:p w14:paraId="08F499E9"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3" w:type="dxa"/>
          </w:tcPr>
          <w:p w14:paraId="2AC147BA"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53E97A5E"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"05"</w:t>
            </w:r>
          </w:p>
        </w:tc>
      </w:tr>
      <w:tr w:rsidR="002D222E" w:rsidRPr="00607BB4" w14:paraId="3A80598D" w14:textId="77777777" w:rsidTr="00E5182A">
        <w:tblPrEx>
          <w:jc w:val="left"/>
        </w:tblPrEx>
        <w:tc>
          <w:tcPr>
            <w:tcW w:w="1469" w:type="dxa"/>
          </w:tcPr>
          <w:p w14:paraId="3D6A9AF8"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rtnRsnMsg</w:t>
            </w:r>
            <w:proofErr w:type="spellEnd"/>
          </w:p>
        </w:tc>
        <w:tc>
          <w:tcPr>
            <w:tcW w:w="1559" w:type="dxa"/>
          </w:tcPr>
          <w:p w14:paraId="3DC7DE7B"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Return Reason Message</w:t>
            </w:r>
          </w:p>
        </w:tc>
        <w:tc>
          <w:tcPr>
            <w:tcW w:w="2496" w:type="dxa"/>
          </w:tcPr>
          <w:p w14:paraId="37AEEBFA"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Request for return of funds reason</w:t>
            </w:r>
          </w:p>
        </w:tc>
        <w:tc>
          <w:tcPr>
            <w:tcW w:w="1275" w:type="dxa"/>
          </w:tcPr>
          <w:p w14:paraId="4C9FA0C0"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AN(100)</w:t>
            </w:r>
          </w:p>
        </w:tc>
        <w:tc>
          <w:tcPr>
            <w:tcW w:w="993" w:type="dxa"/>
          </w:tcPr>
          <w:p w14:paraId="22E6B1CE"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73FED54" w14:textId="77777777" w:rsidR="002D222E" w:rsidRPr="00607BB4" w:rsidRDefault="002D222E" w:rsidP="002D222E">
            <w:pPr>
              <w:rPr>
                <w:rFonts w:asciiTheme="minorEastAsia" w:eastAsiaTheme="minorEastAsia" w:hAnsiTheme="minorEastAsia" w:cstheme="majorBidi"/>
                <w:sz w:val="18"/>
                <w:szCs w:val="18"/>
              </w:rPr>
            </w:pPr>
          </w:p>
        </w:tc>
      </w:tr>
      <w:tr w:rsidR="002D222E" w:rsidRPr="00607BB4" w14:paraId="3AE71B96" w14:textId="77777777" w:rsidTr="00E5182A">
        <w:tblPrEx>
          <w:jc w:val="left"/>
        </w:tblPrEx>
        <w:tc>
          <w:tcPr>
            <w:tcW w:w="1469" w:type="dxa"/>
          </w:tcPr>
          <w:p w14:paraId="68F84C3D"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cphoneNo</w:t>
            </w:r>
            <w:proofErr w:type="spellEnd"/>
          </w:p>
        </w:tc>
        <w:tc>
          <w:tcPr>
            <w:tcW w:w="1559" w:type="dxa"/>
          </w:tcPr>
          <w:p w14:paraId="1891AE15"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Phone Number of the Representative</w:t>
            </w:r>
          </w:p>
        </w:tc>
        <w:tc>
          <w:tcPr>
            <w:tcW w:w="2496" w:type="dxa"/>
          </w:tcPr>
          <w:p w14:paraId="27D02104"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Ph</w:t>
            </w:r>
            <w:r>
              <w:rPr>
                <w:rFonts w:asciiTheme="minorEastAsia" w:eastAsiaTheme="minorEastAsia" w:hAnsiTheme="minorEastAsia"/>
                <w:sz w:val="18"/>
                <w:szCs w:val="18"/>
              </w:rPr>
              <w:t>one number of the representative</w:t>
            </w:r>
          </w:p>
          <w:p w14:paraId="768F5192" w14:textId="77777777" w:rsidR="002D222E" w:rsidRPr="004479A7"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733933F0"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AN(3)</w:t>
            </w:r>
          </w:p>
        </w:tc>
        <w:tc>
          <w:tcPr>
            <w:tcW w:w="993" w:type="dxa"/>
          </w:tcPr>
          <w:p w14:paraId="748A7F96"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04D9203"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"01012345678"</w:t>
            </w:r>
          </w:p>
        </w:tc>
      </w:tr>
      <w:tr w:rsidR="002D222E" w:rsidRPr="00607BB4" w14:paraId="5DDF92C0" w14:textId="77777777" w:rsidTr="00E5182A">
        <w:tblPrEx>
          <w:jc w:val="left"/>
        </w:tblPrEx>
        <w:tc>
          <w:tcPr>
            <w:tcW w:w="1469" w:type="dxa"/>
          </w:tcPr>
          <w:p w14:paraId="4F1A208F"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progressStatCd</w:t>
            </w:r>
            <w:proofErr w:type="spellEnd"/>
          </w:p>
        </w:tc>
        <w:tc>
          <w:tcPr>
            <w:tcW w:w="1559" w:type="dxa"/>
          </w:tcPr>
          <w:p w14:paraId="385FF8B9"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Process Status</w:t>
            </w:r>
          </w:p>
        </w:tc>
        <w:tc>
          <w:tcPr>
            <w:tcW w:w="2496" w:type="dxa"/>
          </w:tcPr>
          <w:p w14:paraId="54D5A4D3" w14:textId="77777777" w:rsidR="002D222E" w:rsidRP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w:t>
            </w:r>
            <w:r>
              <w:rPr>
                <w:rFonts w:asciiTheme="minorEastAsia" w:eastAsiaTheme="minorEastAsia" w:hAnsiTheme="minorEastAsia"/>
                <w:sz w:val="18"/>
                <w:szCs w:val="18"/>
              </w:rPr>
              <w:t>equest for return of funds process status code</w:t>
            </w:r>
          </w:p>
          <w:p w14:paraId="232127C4" w14:textId="77777777" w:rsid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00</w:t>
            </w:r>
            <w:r w:rsidR="002D222E" w:rsidRPr="002D222E">
              <w:rPr>
                <w:rFonts w:asciiTheme="minorEastAsia" w:eastAsiaTheme="minorEastAsia" w:hAnsiTheme="minorEastAsia" w:hint="eastAsia"/>
                <w:sz w:val="18"/>
                <w:szCs w:val="18"/>
              </w:rPr>
              <w:t xml:space="preserve">: </w:t>
            </w:r>
            <w:r w:rsidR="002D222E">
              <w:rPr>
                <w:rFonts w:asciiTheme="minorEastAsia" w:eastAsiaTheme="minorEastAsia" w:hAnsiTheme="minorEastAsia" w:hint="eastAsia"/>
                <w:sz w:val="18"/>
                <w:szCs w:val="18"/>
              </w:rPr>
              <w:t>F</w:t>
            </w:r>
            <w:r w:rsidR="002D222E">
              <w:rPr>
                <w:rFonts w:asciiTheme="minorEastAsia" w:eastAsiaTheme="minorEastAsia" w:hAnsiTheme="minorEastAsia"/>
                <w:sz w:val="18"/>
                <w:szCs w:val="18"/>
              </w:rPr>
              <w:t>irst registration</w:t>
            </w:r>
            <w:r w:rsidR="002D222E" w:rsidRPr="002D222E">
              <w:rPr>
                <w:rFonts w:asciiTheme="minorEastAsia" w:eastAsiaTheme="minorEastAsia" w:hAnsiTheme="minorEastAsia" w:hint="eastAsia"/>
                <w:sz w:val="18"/>
                <w:szCs w:val="18"/>
              </w:rPr>
              <w:t xml:space="preserve">, </w:t>
            </w:r>
          </w:p>
          <w:p w14:paraId="49FF605F" w14:textId="77777777" w:rsidR="002D222E" w:rsidRP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01</w:t>
            </w:r>
            <w:r w:rsidR="002D222E" w:rsidRPr="002D222E">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Branch check</w:t>
            </w:r>
            <w:r w:rsidR="002D222E" w:rsidRPr="002D222E">
              <w:rPr>
                <w:rFonts w:asciiTheme="minorEastAsia" w:eastAsiaTheme="minorEastAsia" w:hAnsiTheme="minorEastAsia" w:hint="eastAsia"/>
                <w:sz w:val="18"/>
                <w:szCs w:val="18"/>
              </w:rPr>
              <w:t>,</w:t>
            </w:r>
          </w:p>
          <w:p w14:paraId="6520F201" w14:textId="77777777" w:rsid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02: Branch cancel</w:t>
            </w:r>
            <w:r w:rsidR="002D222E" w:rsidRPr="002D222E">
              <w:rPr>
                <w:rFonts w:asciiTheme="minorEastAsia" w:eastAsiaTheme="minorEastAsia" w:hAnsiTheme="minorEastAsia" w:hint="eastAsia"/>
                <w:sz w:val="18"/>
                <w:szCs w:val="18"/>
              </w:rPr>
              <w:t xml:space="preserve">, </w:t>
            </w:r>
          </w:p>
          <w:p w14:paraId="3BF0F3DE" w14:textId="77777777" w:rsidR="002D222E" w:rsidRP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03: Sent to </w:t>
            </w:r>
            <w:r>
              <w:rPr>
                <w:rFonts w:asciiTheme="minorEastAsia" w:eastAsiaTheme="minorEastAsia" w:hAnsiTheme="minorEastAsia"/>
                <w:sz w:val="18"/>
                <w:szCs w:val="18"/>
              </w:rPr>
              <w:t>payment source</w:t>
            </w:r>
            <w:r w:rsidR="002D222E" w:rsidRPr="002D222E">
              <w:rPr>
                <w:rFonts w:asciiTheme="minorEastAsia" w:eastAsiaTheme="minorEastAsia" w:hAnsiTheme="minorEastAsia" w:hint="eastAsia"/>
                <w:sz w:val="18"/>
                <w:szCs w:val="18"/>
              </w:rPr>
              <w:t>,</w:t>
            </w:r>
          </w:p>
          <w:p w14:paraId="25C86DE2" w14:textId="77777777" w:rsid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04</w:t>
            </w:r>
            <w:r w:rsidR="002D222E" w:rsidRPr="002D222E">
              <w:rPr>
                <w:rFonts w:asciiTheme="minorEastAsia" w:eastAsiaTheme="minorEastAsia" w:hAnsiTheme="minorEastAsia" w:hint="eastAsia"/>
                <w:sz w:val="18"/>
                <w:szCs w:val="18"/>
              </w:rPr>
              <w:t xml:space="preserve">: </w:t>
            </w:r>
            <w:r w:rsidR="002D222E">
              <w:rPr>
                <w:rFonts w:asciiTheme="minorEastAsia" w:eastAsiaTheme="minorEastAsia" w:hAnsiTheme="minorEastAsia" w:hint="eastAsia"/>
                <w:sz w:val="18"/>
                <w:szCs w:val="18"/>
              </w:rPr>
              <w:t>Request</w:t>
            </w:r>
            <w:r>
              <w:rPr>
                <w:rFonts w:asciiTheme="minorEastAsia" w:eastAsiaTheme="minorEastAsia" w:hAnsiTheme="minorEastAsia"/>
                <w:sz w:val="18"/>
                <w:szCs w:val="18"/>
              </w:rPr>
              <w:t xml:space="preserve"> not allowed</w:t>
            </w:r>
            <w:r w:rsidR="002D222E" w:rsidRPr="002D222E">
              <w:rPr>
                <w:rFonts w:asciiTheme="minorEastAsia" w:eastAsiaTheme="minorEastAsia" w:hAnsiTheme="minorEastAsia" w:hint="eastAsia"/>
                <w:sz w:val="18"/>
                <w:szCs w:val="18"/>
              </w:rPr>
              <w:t xml:space="preserve">, </w:t>
            </w:r>
          </w:p>
          <w:p w14:paraId="152C2F9A" w14:textId="77777777" w:rsidR="002D222E" w:rsidRPr="002D222E" w:rsidRDefault="003D2612"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08</w:t>
            </w:r>
            <w:r w:rsidR="002D222E" w:rsidRPr="002D222E">
              <w:rPr>
                <w:rFonts w:asciiTheme="minorEastAsia" w:eastAsiaTheme="minorEastAsia" w:hAnsiTheme="minorEastAsia" w:hint="eastAsia"/>
                <w:sz w:val="18"/>
                <w:szCs w:val="18"/>
              </w:rPr>
              <w:t xml:space="preserve">: </w:t>
            </w:r>
            <w:r w:rsidR="002D222E">
              <w:rPr>
                <w:rFonts w:asciiTheme="minorEastAsia" w:eastAsiaTheme="minorEastAsia" w:hAnsiTheme="minorEastAsia" w:hint="eastAsia"/>
                <w:sz w:val="18"/>
                <w:szCs w:val="18"/>
              </w:rPr>
              <w:t>Returned</w:t>
            </w:r>
          </w:p>
          <w:p w14:paraId="5B2AD8C5" w14:textId="77777777" w:rsidR="002D222E" w:rsidRPr="004479A7" w:rsidRDefault="002D222E" w:rsidP="003D2612">
            <w:pPr>
              <w:rPr>
                <w:rFonts w:asciiTheme="minorEastAsia" w:eastAsiaTheme="minorEastAsia" w:hAnsiTheme="minorEastAsia"/>
                <w:sz w:val="18"/>
                <w:szCs w:val="18"/>
              </w:rPr>
            </w:pPr>
            <w:r w:rsidRPr="002D222E">
              <w:rPr>
                <w:rFonts w:asciiTheme="minorEastAsia" w:eastAsiaTheme="minorEastAsia" w:hAnsiTheme="minorEastAsia" w:hint="eastAsia"/>
                <w:sz w:val="18"/>
                <w:szCs w:val="18"/>
              </w:rPr>
              <w:t xml:space="preserve">09 : </w:t>
            </w:r>
            <w:r w:rsidR="003D2612">
              <w:rPr>
                <w:rFonts w:asciiTheme="minorEastAsia" w:eastAsiaTheme="minorEastAsia" w:hAnsiTheme="minorEastAsia"/>
                <w:sz w:val="18"/>
                <w:szCs w:val="18"/>
              </w:rPr>
              <w:t>Return not allowed</w:t>
            </w:r>
          </w:p>
        </w:tc>
        <w:tc>
          <w:tcPr>
            <w:tcW w:w="1275" w:type="dxa"/>
          </w:tcPr>
          <w:p w14:paraId="15CAF5C1"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AN(2)</w:t>
            </w:r>
          </w:p>
        </w:tc>
        <w:tc>
          <w:tcPr>
            <w:tcW w:w="993" w:type="dxa"/>
          </w:tcPr>
          <w:p w14:paraId="2642AE14"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671CFB3F"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"08"</w:t>
            </w:r>
          </w:p>
        </w:tc>
      </w:tr>
      <w:tr w:rsidR="002D222E" w:rsidRPr="00607BB4" w14:paraId="27291307" w14:textId="77777777" w:rsidTr="00E5182A">
        <w:tblPrEx>
          <w:jc w:val="left"/>
        </w:tblPrEx>
        <w:tc>
          <w:tcPr>
            <w:tcW w:w="1469" w:type="dxa"/>
          </w:tcPr>
          <w:p w14:paraId="650DBB0C"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rtnAmt</w:t>
            </w:r>
            <w:proofErr w:type="spellEnd"/>
          </w:p>
        </w:tc>
        <w:tc>
          <w:tcPr>
            <w:tcW w:w="1559" w:type="dxa"/>
          </w:tcPr>
          <w:p w14:paraId="5ACD9965"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Return</w:t>
            </w:r>
            <w:r>
              <w:rPr>
                <w:rFonts w:asciiTheme="minorEastAsia" w:eastAsiaTheme="minorEastAsia" w:hAnsiTheme="minorEastAsia"/>
                <w:sz w:val="18"/>
                <w:szCs w:val="18"/>
              </w:rPr>
              <w:t>ed</w:t>
            </w:r>
            <w:r>
              <w:rPr>
                <w:rFonts w:asciiTheme="minorEastAsia" w:eastAsiaTheme="minorEastAsia" w:hAnsiTheme="minorEastAsia" w:hint="eastAsia"/>
                <w:sz w:val="18"/>
                <w:szCs w:val="18"/>
              </w:rPr>
              <w:t xml:space="preserve"> Amount</w:t>
            </w:r>
          </w:p>
        </w:tc>
        <w:tc>
          <w:tcPr>
            <w:tcW w:w="2496" w:type="dxa"/>
          </w:tcPr>
          <w:p w14:paraId="1C828FF6"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Returned amount</w:t>
            </w:r>
          </w:p>
          <w:p w14:paraId="57D982CB" w14:textId="77777777" w:rsidR="002D222E" w:rsidRPr="004479A7" w:rsidRDefault="002D222E" w:rsidP="002D222E">
            <w:pPr>
              <w:rPr>
                <w:rFonts w:asciiTheme="minorEastAsia" w:eastAsiaTheme="minorEastAsia" w:hAnsiTheme="minorEastAsia"/>
                <w:sz w:val="18"/>
                <w:szCs w:val="18"/>
              </w:rPr>
            </w:pPr>
            <w:r w:rsidRPr="00D142AC">
              <w:rPr>
                <w:rFonts w:asciiTheme="minorEastAsia" w:eastAsiaTheme="minorEastAsia" w:hAnsiTheme="minorEastAsia"/>
                <w:color w:val="FF0000"/>
                <w:sz w:val="18"/>
                <w:szCs w:val="18"/>
              </w:rPr>
              <w:t>AES Encryption</w:t>
            </w:r>
          </w:p>
        </w:tc>
        <w:tc>
          <w:tcPr>
            <w:tcW w:w="1275" w:type="dxa"/>
          </w:tcPr>
          <w:p w14:paraId="4E7B88F3"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AN(13)</w:t>
            </w:r>
          </w:p>
        </w:tc>
        <w:tc>
          <w:tcPr>
            <w:tcW w:w="993" w:type="dxa"/>
          </w:tcPr>
          <w:p w14:paraId="7441BEFF"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19492BFC"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"1000"</w:t>
            </w:r>
          </w:p>
        </w:tc>
      </w:tr>
      <w:tr w:rsidR="002D222E" w:rsidRPr="00607BB4" w14:paraId="03B57316" w14:textId="77777777" w:rsidTr="00E5182A">
        <w:tblPrEx>
          <w:jc w:val="left"/>
        </w:tblPrEx>
        <w:tc>
          <w:tcPr>
            <w:tcW w:w="1469" w:type="dxa"/>
          </w:tcPr>
          <w:p w14:paraId="6DCBBB06" w14:textId="77777777" w:rsidR="002D222E" w:rsidRPr="004479A7" w:rsidRDefault="002D222E" w:rsidP="002D222E">
            <w:pPr>
              <w:rPr>
                <w:rFonts w:asciiTheme="minorEastAsia" w:eastAsiaTheme="minorEastAsia" w:hAnsiTheme="minorEastAsia" w:cstheme="majorBidi"/>
                <w:sz w:val="18"/>
                <w:szCs w:val="18"/>
              </w:rPr>
            </w:pPr>
            <w:proofErr w:type="spellStart"/>
            <w:r w:rsidRPr="00560CCC">
              <w:rPr>
                <w:rFonts w:asciiTheme="minorEastAsia" w:eastAsiaTheme="minorEastAsia" w:hAnsiTheme="minorEastAsia" w:cstheme="majorBidi"/>
                <w:sz w:val="18"/>
                <w:szCs w:val="18"/>
              </w:rPr>
              <w:t>rtnDt</w:t>
            </w:r>
            <w:proofErr w:type="spellEnd"/>
          </w:p>
        </w:tc>
        <w:tc>
          <w:tcPr>
            <w:tcW w:w="1559" w:type="dxa"/>
          </w:tcPr>
          <w:p w14:paraId="3BD2B9F5"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Return</w:t>
            </w:r>
            <w:r>
              <w:rPr>
                <w:rFonts w:asciiTheme="minorEastAsia" w:eastAsiaTheme="minorEastAsia" w:hAnsiTheme="minorEastAsia"/>
                <w:sz w:val="18"/>
                <w:szCs w:val="18"/>
              </w:rPr>
              <w:t>ed</w:t>
            </w:r>
            <w:r>
              <w:rPr>
                <w:rFonts w:asciiTheme="minorEastAsia" w:eastAsiaTheme="minorEastAsia" w:hAnsiTheme="minorEastAsia" w:hint="eastAsia"/>
                <w:sz w:val="18"/>
                <w:szCs w:val="18"/>
              </w:rPr>
              <w:t xml:space="preserve"> Date</w:t>
            </w:r>
          </w:p>
        </w:tc>
        <w:tc>
          <w:tcPr>
            <w:tcW w:w="2496" w:type="dxa"/>
          </w:tcPr>
          <w:p w14:paraId="1E34D1AF" w14:textId="77777777" w:rsidR="002D222E" w:rsidRDefault="002D222E" w:rsidP="002D222E">
            <w:pPr>
              <w:rPr>
                <w:rFonts w:asciiTheme="minorEastAsia" w:eastAsiaTheme="minorEastAsia" w:hAnsiTheme="minorEastAsia"/>
                <w:sz w:val="18"/>
                <w:szCs w:val="18"/>
              </w:rPr>
            </w:pPr>
            <w:r>
              <w:rPr>
                <w:rFonts w:asciiTheme="minorEastAsia" w:eastAsiaTheme="minorEastAsia" w:hAnsiTheme="minorEastAsia" w:hint="eastAsia"/>
                <w:sz w:val="18"/>
                <w:szCs w:val="18"/>
              </w:rPr>
              <w:t>Date when the amount was returned</w:t>
            </w:r>
          </w:p>
          <w:p w14:paraId="6B5CECB4" w14:textId="77777777" w:rsidR="002D222E" w:rsidRPr="004479A7" w:rsidRDefault="002D222E" w:rsidP="002D222E">
            <w:pPr>
              <w:rPr>
                <w:rFonts w:asciiTheme="minorEastAsia" w:eastAsiaTheme="minorEastAsia" w:hAnsiTheme="minorEastAsia"/>
                <w:sz w:val="18"/>
                <w:szCs w:val="18"/>
              </w:rPr>
            </w:pPr>
            <w:r>
              <w:rPr>
                <w:rFonts w:asciiTheme="minorEastAsia" w:eastAsiaTheme="minorEastAsia" w:hAnsiTheme="minorEastAsia"/>
                <w:sz w:val="18"/>
                <w:szCs w:val="18"/>
              </w:rPr>
              <w:t>YYYYMMDD</w:t>
            </w:r>
          </w:p>
        </w:tc>
        <w:tc>
          <w:tcPr>
            <w:tcW w:w="1275" w:type="dxa"/>
          </w:tcPr>
          <w:p w14:paraId="66F1B631" w14:textId="77777777" w:rsidR="002D222E" w:rsidRPr="004479A7" w:rsidRDefault="002D222E" w:rsidP="002D222E">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AN(8)</w:t>
            </w:r>
          </w:p>
        </w:tc>
        <w:tc>
          <w:tcPr>
            <w:tcW w:w="993" w:type="dxa"/>
          </w:tcPr>
          <w:p w14:paraId="61E758EE" w14:textId="77777777" w:rsidR="002D222E" w:rsidRPr="004479A7" w:rsidRDefault="002D222E" w:rsidP="002D222E">
            <w:pPr>
              <w:pStyle w:val="Default"/>
              <w:jc w:val="center"/>
              <w:rPr>
                <w:rFonts w:asciiTheme="minorEastAsia" w:eastAsiaTheme="minorEastAsia" w:hAnsiTheme="minorEastAsia"/>
                <w:sz w:val="18"/>
                <w:szCs w:val="18"/>
              </w:rPr>
            </w:pPr>
            <w:r w:rsidRPr="000B686F">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tcPr>
          <w:p w14:paraId="034B8838" w14:textId="77777777" w:rsidR="002D222E" w:rsidRPr="00607BB4" w:rsidRDefault="002D222E" w:rsidP="002D222E">
            <w:pPr>
              <w:rPr>
                <w:rFonts w:asciiTheme="minorEastAsia" w:eastAsiaTheme="minorEastAsia" w:hAnsiTheme="minorEastAsia" w:cstheme="majorBidi"/>
                <w:sz w:val="18"/>
                <w:szCs w:val="18"/>
              </w:rPr>
            </w:pPr>
            <w:r w:rsidRPr="00560CCC">
              <w:rPr>
                <w:rFonts w:asciiTheme="minorEastAsia" w:eastAsiaTheme="minorEastAsia" w:hAnsiTheme="minorEastAsia" w:cstheme="majorBidi"/>
                <w:sz w:val="18"/>
                <w:szCs w:val="18"/>
              </w:rPr>
              <w:t>"20230329"</w:t>
            </w:r>
          </w:p>
        </w:tc>
      </w:tr>
    </w:tbl>
    <w:p w14:paraId="630CC2F2" w14:textId="77777777" w:rsidR="000E100C" w:rsidRPr="000E100C" w:rsidRDefault="000E100C" w:rsidP="000E100C">
      <w:pPr>
        <w:pStyle w:val="cq11"/>
        <w:ind w:left="440"/>
      </w:pPr>
    </w:p>
    <w:p w14:paraId="7B9FB856" w14:textId="77777777" w:rsidR="00D025CF" w:rsidRDefault="00CF3008">
      <w:pPr>
        <w:pStyle w:val="1"/>
      </w:pPr>
      <w:bookmarkStart w:id="85" w:name="_Toc134516455"/>
      <w:r>
        <w:rPr>
          <w:rFonts w:hint="eastAsia"/>
        </w:rPr>
        <w:lastRenderedPageBreak/>
        <w:t>Others</w:t>
      </w:r>
      <w:bookmarkEnd w:id="85"/>
    </w:p>
    <w:p w14:paraId="396FA484" w14:textId="77777777" w:rsidR="00D025CF" w:rsidRDefault="00CF3008" w:rsidP="00D025CF">
      <w:pPr>
        <w:pStyle w:val="2"/>
      </w:pPr>
      <w:bookmarkStart w:id="86" w:name="_Toc134516456"/>
      <w:r>
        <w:rPr>
          <w:rFonts w:hint="eastAsia"/>
        </w:rPr>
        <w:t>Table of Reject Codes</w:t>
      </w:r>
      <w:bookmarkEnd w:id="86"/>
    </w:p>
    <w:p w14:paraId="0B073DBD" w14:textId="77777777" w:rsidR="0071652C" w:rsidRDefault="0071652C" w:rsidP="0071652C">
      <w:pPr>
        <w:pStyle w:val="cq11"/>
        <w:ind w:left="440"/>
        <w:rPr>
          <w:rFonts w:asciiTheme="minorEastAsia" w:eastAsiaTheme="minorEastAsia" w:hAnsiTheme="minorEastAsia"/>
        </w:rPr>
      </w:pPr>
      <w:r w:rsidRPr="004479A7">
        <w:rPr>
          <w:rFonts w:asciiTheme="minorEastAsia" w:eastAsiaTheme="minorEastAsia" w:hAnsiTheme="minorEastAsia"/>
        </w:rPr>
        <w:t>The server-side response rejection co</w:t>
      </w:r>
      <w:r>
        <w:rPr>
          <w:rFonts w:asciiTheme="minorEastAsia" w:eastAsiaTheme="minorEastAsia" w:hAnsiTheme="minorEastAsia"/>
        </w:rPr>
        <w:t>de field details are as follows.</w:t>
      </w:r>
    </w:p>
    <w:p w14:paraId="2FD830B6" w14:textId="77777777" w:rsidR="0071652C" w:rsidRPr="004479A7" w:rsidRDefault="0071652C" w:rsidP="0071652C">
      <w:pPr>
        <w:pStyle w:val="cq11"/>
        <w:ind w:left="440"/>
        <w:rPr>
          <w:rFonts w:asciiTheme="minorEastAsia" w:eastAsiaTheme="minorEastAsia" w:hAnsiTheme="minorEastAsia"/>
        </w:rPr>
      </w:pPr>
      <w:r>
        <w:rPr>
          <w:rFonts w:asciiTheme="minorEastAsia" w:eastAsiaTheme="minorEastAsia" w:hAnsiTheme="minorEastAsia"/>
        </w:rPr>
        <w:t xml:space="preserve">*The recent common reject codes can be downloaded from </w:t>
      </w:r>
      <w:r w:rsidRPr="000D0F61">
        <w:rPr>
          <w:rFonts w:asciiTheme="minorEastAsia" w:eastAsiaTheme="minorEastAsia" w:hAnsiTheme="minorEastAsia"/>
          <w:color w:val="E36C0A" w:themeColor="accent6" w:themeShade="BF"/>
        </w:rPr>
        <w:t>common reject codes</w:t>
      </w:r>
      <w:r w:rsidRPr="00A07483">
        <w:rPr>
          <w:rFonts w:asciiTheme="minorEastAsia" w:eastAsiaTheme="minorEastAsia" w:hAnsiTheme="minorEastAsia"/>
          <w:color w:val="E36C0A" w:themeColor="accent6" w:themeShade="BF"/>
        </w:rPr>
        <w:t>.</w:t>
      </w:r>
    </w:p>
    <w:tbl>
      <w:tblPr>
        <w:tblW w:w="10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7"/>
        <w:gridCol w:w="3259"/>
        <w:gridCol w:w="1274"/>
        <w:gridCol w:w="4475"/>
      </w:tblGrid>
      <w:tr w:rsidR="0071652C" w:rsidRPr="004479A7" w14:paraId="484AC971" w14:textId="77777777" w:rsidTr="00C346F8">
        <w:trPr>
          <w:trHeight w:val="510"/>
          <w:jc w:val="center"/>
        </w:trPr>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D180AD"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3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42160E"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Description</w:t>
            </w:r>
          </w:p>
        </w:tc>
        <w:tc>
          <w:tcPr>
            <w:tcW w:w="12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5138A"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4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DB8A05"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Description</w:t>
            </w:r>
          </w:p>
        </w:tc>
      </w:tr>
      <w:tr w:rsidR="0071652C" w:rsidRPr="004479A7" w14:paraId="4D38D19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81ED5F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0021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203E78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Success</w:t>
            </w:r>
          </w:p>
        </w:tc>
        <w:tc>
          <w:tcPr>
            <w:tcW w:w="1274" w:type="dxa"/>
            <w:tcBorders>
              <w:top w:val="single" w:sz="4" w:space="0" w:color="auto"/>
              <w:left w:val="single" w:sz="4" w:space="0" w:color="auto"/>
              <w:bottom w:val="single" w:sz="4" w:space="0" w:color="auto"/>
              <w:right w:val="single" w:sz="4" w:space="0" w:color="auto"/>
            </w:tcBorders>
            <w:vAlign w:val="center"/>
          </w:tcPr>
          <w:p w14:paraId="7AD6353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0031</w:t>
            </w:r>
          </w:p>
        </w:tc>
        <w:tc>
          <w:tcPr>
            <w:tcW w:w="4475" w:type="dxa"/>
            <w:tcBorders>
              <w:top w:val="single" w:sz="4" w:space="0" w:color="auto"/>
              <w:left w:val="single" w:sz="4" w:space="0" w:color="auto"/>
              <w:bottom w:val="single" w:sz="4" w:space="0" w:color="auto"/>
              <w:right w:val="single" w:sz="4" w:space="0" w:color="auto"/>
            </w:tcBorders>
            <w:vAlign w:val="center"/>
          </w:tcPr>
          <w:p w14:paraId="06C4F6B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Fail</w:t>
            </w:r>
          </w:p>
        </w:tc>
      </w:tr>
      <w:tr w:rsidR="0071652C" w:rsidRPr="004479A7" w14:paraId="6EDA6014"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17CE9B2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6C21F6B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Non-Existent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6E02870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202C20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Invalid Account</w:t>
            </w:r>
          </w:p>
        </w:tc>
      </w:tr>
      <w:tr w:rsidR="0071652C" w:rsidRPr="004479A7" w14:paraId="293F43AE"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4AA4E1D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ST03</w:t>
            </w:r>
          </w:p>
        </w:tc>
        <w:tc>
          <w:tcPr>
            <w:tcW w:w="3259" w:type="dxa"/>
            <w:tcBorders>
              <w:top w:val="single" w:sz="4" w:space="0" w:color="auto"/>
              <w:left w:val="single" w:sz="4" w:space="0" w:color="auto"/>
              <w:bottom w:val="single" w:sz="4" w:space="0" w:color="auto"/>
              <w:right w:val="single" w:sz="4" w:space="0" w:color="auto"/>
            </w:tcBorders>
            <w:vAlign w:val="center"/>
            <w:hideMark/>
          </w:tcPr>
          <w:p w14:paraId="3279CC3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D</w:t>
            </w:r>
            <w:r w:rsidRPr="004479A7">
              <w:rPr>
                <w:rFonts w:asciiTheme="minorEastAsia" w:eastAsiaTheme="minorEastAsia" w:hAnsiTheme="minorEastAsia" w:cs="Times New Roman"/>
                <w:sz w:val="18"/>
                <w:szCs w:val="18"/>
              </w:rPr>
              <w:t>ouble withdrawal</w:t>
            </w:r>
            <w:r>
              <w:rPr>
                <w:rFonts w:asciiTheme="minorEastAsia" w:eastAsiaTheme="minorEastAsia" w:hAnsiTheme="minorEastAsia" w:cs="Times New Roman"/>
                <w:sz w:val="18"/>
                <w:szCs w:val="18"/>
              </w:rPr>
              <w:t xml:space="preserve"> has occurred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59BB67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ST04</w:t>
            </w:r>
          </w:p>
        </w:tc>
        <w:tc>
          <w:tcPr>
            <w:tcW w:w="4475" w:type="dxa"/>
            <w:tcBorders>
              <w:top w:val="single" w:sz="4" w:space="0" w:color="auto"/>
              <w:left w:val="single" w:sz="4" w:space="0" w:color="auto"/>
              <w:bottom w:val="single" w:sz="4" w:space="0" w:color="auto"/>
              <w:right w:val="single" w:sz="4" w:space="0" w:color="auto"/>
            </w:tcBorders>
            <w:vAlign w:val="center"/>
            <w:hideMark/>
          </w:tcPr>
          <w:p w14:paraId="41B3C95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System Error During VAN Request</w:t>
            </w:r>
          </w:p>
        </w:tc>
      </w:tr>
      <w:tr w:rsidR="0071652C" w:rsidRPr="004479A7" w14:paraId="61D9FB0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B142B7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ST05</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FD4A2D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No VAN Response Information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2B76E81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ST06</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BB2B51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No transaction number information</w:t>
            </w:r>
          </w:p>
        </w:tc>
      </w:tr>
      <w:tr w:rsidR="0071652C" w:rsidRPr="004479A7" w14:paraId="52AE1D3B"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281682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ST07</w:t>
            </w:r>
          </w:p>
        </w:tc>
        <w:tc>
          <w:tcPr>
            <w:tcW w:w="3259" w:type="dxa"/>
            <w:tcBorders>
              <w:top w:val="single" w:sz="4" w:space="0" w:color="auto"/>
              <w:left w:val="single" w:sz="4" w:space="0" w:color="auto"/>
              <w:bottom w:val="single" w:sz="4" w:space="0" w:color="auto"/>
              <w:right w:val="single" w:sz="4" w:space="0" w:color="auto"/>
            </w:tcBorders>
            <w:vAlign w:val="center"/>
            <w:hideMark/>
          </w:tcPr>
          <w:p w14:paraId="3984B99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C</w:t>
            </w:r>
            <w:r w:rsidRPr="004479A7">
              <w:rPr>
                <w:rFonts w:asciiTheme="minorEastAsia" w:eastAsiaTheme="minorEastAsia" w:hAnsiTheme="minorEastAsia" w:cs="Times New Roman"/>
                <w:sz w:val="18"/>
                <w:szCs w:val="18"/>
              </w:rPr>
              <w:t>ommunication disruption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3D0BC8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ST08</w:t>
            </w:r>
          </w:p>
        </w:tc>
        <w:tc>
          <w:tcPr>
            <w:tcW w:w="4475" w:type="dxa"/>
            <w:tcBorders>
              <w:top w:val="single" w:sz="4" w:space="0" w:color="auto"/>
              <w:left w:val="single" w:sz="4" w:space="0" w:color="auto"/>
              <w:bottom w:val="single" w:sz="4" w:space="0" w:color="auto"/>
              <w:right w:val="single" w:sz="4" w:space="0" w:color="auto"/>
            </w:tcBorders>
            <w:vAlign w:val="center"/>
            <w:hideMark/>
          </w:tcPr>
          <w:p w14:paraId="69DCB23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sz w:val="18"/>
                <w:szCs w:val="18"/>
              </w:rPr>
              <w:t>lready registered</w:t>
            </w:r>
            <w:r>
              <w:rPr>
                <w:rFonts w:asciiTheme="minorEastAsia" w:eastAsiaTheme="minorEastAsia" w:hAnsiTheme="minorEastAsia"/>
                <w:sz w:val="18"/>
                <w:szCs w:val="18"/>
              </w:rPr>
              <w:t xml:space="preserve"> account</w:t>
            </w:r>
          </w:p>
        </w:tc>
      </w:tr>
      <w:tr w:rsidR="0071652C" w:rsidRPr="004479A7" w14:paraId="06E7E02C"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CA4492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ST09</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598675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Invalid Request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2C24C2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ST10</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2F0473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Internal System Error</w:t>
            </w:r>
          </w:p>
        </w:tc>
      </w:tr>
      <w:tr w:rsidR="0071652C" w:rsidRPr="004479A7" w14:paraId="76383ED0"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88FB96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CC8477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 xml:space="preserve">Bank </w:t>
            </w:r>
            <w:r w:rsidRPr="004479A7">
              <w:rPr>
                <w:rFonts w:asciiTheme="minorEastAsia" w:eastAsiaTheme="minorEastAsia" w:hAnsiTheme="minorEastAsia" w:cs="Times New Roman"/>
                <w:sz w:val="18"/>
                <w:szCs w:val="18"/>
              </w:rPr>
              <w:t>maintenance time</w:t>
            </w:r>
          </w:p>
        </w:tc>
        <w:tc>
          <w:tcPr>
            <w:tcW w:w="1274" w:type="dxa"/>
            <w:tcBorders>
              <w:top w:val="single" w:sz="4" w:space="0" w:color="auto"/>
              <w:left w:val="single" w:sz="4" w:space="0" w:color="auto"/>
              <w:bottom w:val="single" w:sz="4" w:space="0" w:color="auto"/>
              <w:right w:val="single" w:sz="4" w:space="0" w:color="auto"/>
            </w:tcBorders>
            <w:vAlign w:val="center"/>
            <w:hideMark/>
          </w:tcPr>
          <w:p w14:paraId="7A6B3A2F"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EA40A9E"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Insufficient balance in withdrawal account</w:t>
            </w:r>
          </w:p>
        </w:tc>
      </w:tr>
      <w:tr w:rsidR="0071652C" w:rsidRPr="004479A7" w14:paraId="0F115B1C"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6CEB5A9"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ST13</w:t>
            </w:r>
          </w:p>
        </w:tc>
        <w:tc>
          <w:tcPr>
            <w:tcW w:w="3259" w:type="dxa"/>
            <w:tcBorders>
              <w:top w:val="single" w:sz="4" w:space="0" w:color="auto"/>
              <w:left w:val="single" w:sz="4" w:space="0" w:color="auto"/>
              <w:bottom w:val="single" w:sz="4" w:space="0" w:color="auto"/>
              <w:right w:val="single" w:sz="4" w:space="0" w:color="auto"/>
            </w:tcBorders>
            <w:vAlign w:val="center"/>
            <w:hideMark/>
          </w:tcPr>
          <w:p w14:paraId="231BF73A" w14:textId="77777777" w:rsidR="0071652C" w:rsidRPr="004479A7" w:rsidRDefault="0071652C" w:rsidP="00C346F8">
            <w:pPr>
              <w:jc w:val="cente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 ARS authentication result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2E835F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ST14</w:t>
            </w:r>
          </w:p>
        </w:tc>
        <w:tc>
          <w:tcPr>
            <w:tcW w:w="4475" w:type="dxa"/>
            <w:tcBorders>
              <w:top w:val="single" w:sz="4" w:space="0" w:color="auto"/>
              <w:left w:val="single" w:sz="4" w:space="0" w:color="auto"/>
              <w:bottom w:val="single" w:sz="4" w:space="0" w:color="auto"/>
              <w:right w:val="single" w:sz="4" w:space="0" w:color="auto"/>
            </w:tcBorders>
            <w:vAlign w:val="center"/>
            <w:hideMark/>
          </w:tcPr>
          <w:p w14:paraId="216A88DD"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ARS authentication request values differ</w:t>
            </w:r>
          </w:p>
        </w:tc>
      </w:tr>
      <w:tr w:rsidR="0071652C" w:rsidRPr="004479A7" w14:paraId="08E8362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27E0FCF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ST15</w:t>
            </w:r>
          </w:p>
        </w:tc>
        <w:tc>
          <w:tcPr>
            <w:tcW w:w="3259" w:type="dxa"/>
            <w:tcBorders>
              <w:top w:val="single" w:sz="4" w:space="0" w:color="auto"/>
              <w:left w:val="single" w:sz="4" w:space="0" w:color="auto"/>
              <w:bottom w:val="single" w:sz="4" w:space="0" w:color="auto"/>
              <w:right w:val="single" w:sz="4" w:space="0" w:color="auto"/>
            </w:tcBorders>
            <w:vAlign w:val="center"/>
            <w:hideMark/>
          </w:tcPr>
          <w:p w14:paraId="7D55679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 xml:space="preserve">Automatic transfer </w:t>
            </w:r>
            <w:r>
              <w:rPr>
                <w:rFonts w:asciiTheme="minorEastAsia" w:eastAsiaTheme="minorEastAsia" w:hAnsiTheme="minorEastAsia" w:cs="Times New Roman"/>
                <w:sz w:val="18"/>
                <w:szCs w:val="18"/>
              </w:rPr>
              <w:t>canceled</w:t>
            </w:r>
            <w:r w:rsidRPr="004479A7">
              <w:rPr>
                <w:rFonts w:asciiTheme="minorEastAsia" w:eastAsiaTheme="minorEastAsia" w:hAnsiTheme="minorEastAsia" w:cs="Times New Roman"/>
                <w:sz w:val="18"/>
                <w:szCs w:val="18"/>
              </w:rPr>
              <w:t xml:space="preserve"> account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50751B1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ST16</w:t>
            </w:r>
          </w:p>
        </w:tc>
        <w:tc>
          <w:tcPr>
            <w:tcW w:w="4475" w:type="dxa"/>
            <w:tcBorders>
              <w:top w:val="single" w:sz="4" w:space="0" w:color="auto"/>
              <w:left w:val="single" w:sz="4" w:space="0" w:color="auto"/>
              <w:bottom w:val="single" w:sz="4" w:space="0" w:color="auto"/>
              <w:right w:val="single" w:sz="4" w:space="0" w:color="auto"/>
            </w:tcBorders>
            <w:vAlign w:val="center"/>
            <w:hideMark/>
          </w:tcPr>
          <w:p w14:paraId="379C795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account transaction restriction</w:t>
            </w:r>
          </w:p>
        </w:tc>
      </w:tr>
      <w:tr w:rsidR="0071652C" w:rsidRPr="004479A7" w14:paraId="2BFA8C59"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4F735D4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ST17</w:t>
            </w:r>
          </w:p>
        </w:tc>
        <w:tc>
          <w:tcPr>
            <w:tcW w:w="3259" w:type="dxa"/>
            <w:tcBorders>
              <w:top w:val="single" w:sz="4" w:space="0" w:color="auto"/>
              <w:left w:val="single" w:sz="4" w:space="0" w:color="auto"/>
              <w:bottom w:val="single" w:sz="4" w:space="0" w:color="auto"/>
              <w:right w:val="single" w:sz="4" w:space="0" w:color="auto"/>
            </w:tcBorders>
            <w:vAlign w:val="center"/>
            <w:hideMark/>
          </w:tcPr>
          <w:p w14:paraId="17CF1D9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Resident Number Business Number Error</w:t>
            </w:r>
          </w:p>
        </w:tc>
        <w:tc>
          <w:tcPr>
            <w:tcW w:w="1274" w:type="dxa"/>
            <w:tcBorders>
              <w:top w:val="single" w:sz="4" w:space="0" w:color="auto"/>
              <w:left w:val="single" w:sz="4" w:space="0" w:color="auto"/>
              <w:bottom w:val="single" w:sz="4" w:space="0" w:color="auto"/>
              <w:right w:val="single" w:sz="4" w:space="0" w:color="auto"/>
            </w:tcBorders>
            <w:vAlign w:val="center"/>
            <w:hideMark/>
          </w:tcPr>
          <w:p w14:paraId="7FAF737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ST18</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8EE546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Account error</w:t>
            </w:r>
          </w:p>
          <w:p w14:paraId="3A2802A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Easy Account R</w:t>
            </w:r>
            <w:r w:rsidRPr="004479A7">
              <w:rPr>
                <w:rFonts w:asciiTheme="minorEastAsia" w:eastAsiaTheme="minorEastAsia" w:hAnsiTheme="minorEastAsia"/>
                <w:sz w:val="18"/>
                <w:szCs w:val="18"/>
              </w:rPr>
              <w:t>egistration not possible)</w:t>
            </w:r>
          </w:p>
        </w:tc>
      </w:tr>
      <w:tr w:rsidR="0071652C" w:rsidRPr="004479A7" w14:paraId="30B11231"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45E6F75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ST19</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8ABA99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굴림" w:hint="eastAsia"/>
                <w:sz w:val="18"/>
                <w:szCs w:val="18"/>
              </w:rPr>
              <w:t>Other transactions impo</w:t>
            </w:r>
            <w:r w:rsidRPr="004479A7">
              <w:rPr>
                <w:rFonts w:asciiTheme="minorEastAsia" w:eastAsiaTheme="minorEastAsia" w:hAnsiTheme="minorEastAsia" w:cs="굴림"/>
                <w:sz w:val="18"/>
                <w:szCs w:val="18"/>
              </w:rPr>
              <w:t>s</w:t>
            </w:r>
            <w:r w:rsidRPr="004479A7">
              <w:rPr>
                <w:rFonts w:asciiTheme="minorEastAsia" w:eastAsiaTheme="minorEastAsia" w:hAnsiTheme="minorEastAsia" w:cs="굴림" w:hint="eastAsia"/>
                <w:sz w:val="18"/>
                <w:szCs w:val="18"/>
              </w:rPr>
              <w:t>sible</w:t>
            </w:r>
          </w:p>
        </w:tc>
        <w:tc>
          <w:tcPr>
            <w:tcW w:w="1274" w:type="dxa"/>
            <w:tcBorders>
              <w:top w:val="single" w:sz="4" w:space="0" w:color="auto"/>
              <w:left w:val="single" w:sz="4" w:space="0" w:color="auto"/>
              <w:bottom w:val="single" w:sz="4" w:space="0" w:color="auto"/>
              <w:right w:val="single" w:sz="4" w:space="0" w:color="auto"/>
            </w:tcBorders>
            <w:vAlign w:val="center"/>
            <w:hideMark/>
          </w:tcPr>
          <w:p w14:paraId="7C9699D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ST20</w:t>
            </w:r>
          </w:p>
        </w:tc>
        <w:tc>
          <w:tcPr>
            <w:tcW w:w="4475" w:type="dxa"/>
            <w:tcBorders>
              <w:top w:val="single" w:sz="4" w:space="0" w:color="auto"/>
              <w:left w:val="single" w:sz="4" w:space="0" w:color="auto"/>
              <w:bottom w:val="single" w:sz="4" w:space="0" w:color="auto"/>
              <w:right w:val="single" w:sz="4" w:space="0" w:color="auto"/>
            </w:tcBorders>
            <w:vAlign w:val="center"/>
            <w:hideMark/>
          </w:tcPr>
          <w:p w14:paraId="3897C01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cs="굴림"/>
                <w:sz w:val="18"/>
                <w:szCs w:val="18"/>
              </w:rPr>
              <w:t>Account error</w:t>
            </w:r>
          </w:p>
        </w:tc>
      </w:tr>
      <w:tr w:rsidR="0071652C" w:rsidRPr="004479A7" w14:paraId="1229DFD0"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1413A17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027216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No recipient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83898C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E4AAF0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Legal</w:t>
            </w:r>
            <w:r>
              <w:rPr>
                <w:rFonts w:asciiTheme="minorEastAsia" w:eastAsiaTheme="minorEastAsia" w:hAnsiTheme="minorEastAsia"/>
                <w:sz w:val="18"/>
                <w:szCs w:val="18"/>
              </w:rPr>
              <w:t>ly</w:t>
            </w:r>
            <w:r w:rsidRPr="004479A7">
              <w:rPr>
                <w:rFonts w:asciiTheme="minorEastAsia" w:eastAsiaTheme="minorEastAsia" w:hAnsiTheme="minorEastAsia"/>
                <w:sz w:val="18"/>
                <w:szCs w:val="18"/>
              </w:rPr>
              <w:t xml:space="preserve"> Restricted Accounts</w:t>
            </w:r>
          </w:p>
        </w:tc>
      </w:tr>
      <w:tr w:rsidR="0071652C" w:rsidRPr="004479A7" w14:paraId="095F145C"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B7BE5A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ST23</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B25651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 non-real-name account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4A443A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ST24</w:t>
            </w:r>
          </w:p>
        </w:tc>
        <w:tc>
          <w:tcPr>
            <w:tcW w:w="4475" w:type="dxa"/>
            <w:tcBorders>
              <w:top w:val="single" w:sz="4" w:space="0" w:color="auto"/>
              <w:left w:val="single" w:sz="4" w:space="0" w:color="auto"/>
              <w:bottom w:val="single" w:sz="4" w:space="0" w:color="auto"/>
              <w:right w:val="single" w:sz="4" w:space="0" w:color="auto"/>
            </w:tcBorders>
            <w:vAlign w:val="center"/>
            <w:hideMark/>
          </w:tcPr>
          <w:p w14:paraId="1CC33F4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Account holder</w:t>
            </w:r>
            <w:r w:rsidRPr="004479A7">
              <w:rPr>
                <w:rFonts w:asciiTheme="minorEastAsia" w:eastAsiaTheme="minorEastAsia" w:hAnsiTheme="minorEastAsia"/>
                <w:sz w:val="18"/>
                <w:szCs w:val="18"/>
              </w:rPr>
              <w:t xml:space="preserve"> mismatch</w:t>
            </w:r>
          </w:p>
        </w:tc>
      </w:tr>
      <w:tr w:rsidR="0071652C" w:rsidRPr="004479A7" w14:paraId="7F155439"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1F9CBC2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ST25</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AEBF15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Already canceled transaction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2897C05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ST26</w:t>
            </w:r>
          </w:p>
        </w:tc>
        <w:tc>
          <w:tcPr>
            <w:tcW w:w="4475" w:type="dxa"/>
            <w:tcBorders>
              <w:top w:val="single" w:sz="4" w:space="0" w:color="auto"/>
              <w:left w:val="single" w:sz="4" w:space="0" w:color="auto"/>
              <w:bottom w:val="single" w:sz="4" w:space="0" w:color="auto"/>
              <w:right w:val="single" w:sz="4" w:space="0" w:color="auto"/>
            </w:tcBorders>
            <w:vAlign w:val="center"/>
            <w:hideMark/>
          </w:tcPr>
          <w:p w14:paraId="60BAF35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amount error</w:t>
            </w:r>
          </w:p>
        </w:tc>
      </w:tr>
      <w:tr w:rsidR="0071652C" w:rsidRPr="004479A7" w14:paraId="7B0E7D1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04CFAD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ST27</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43F750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ARS authentication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217A4C1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ST28</w:t>
            </w:r>
          </w:p>
        </w:tc>
        <w:tc>
          <w:tcPr>
            <w:tcW w:w="4475" w:type="dxa"/>
            <w:tcBorders>
              <w:top w:val="single" w:sz="4" w:space="0" w:color="auto"/>
              <w:left w:val="single" w:sz="4" w:space="0" w:color="auto"/>
              <w:bottom w:val="single" w:sz="4" w:space="0" w:color="auto"/>
              <w:right w:val="single" w:sz="4" w:space="0" w:color="auto"/>
            </w:tcBorders>
            <w:vAlign w:val="center"/>
            <w:hideMark/>
          </w:tcPr>
          <w:p w14:paraId="6BC4E19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Unable to receive ARS</w:t>
            </w:r>
          </w:p>
        </w:tc>
      </w:tr>
      <w:tr w:rsidR="0071652C" w:rsidRPr="004479A7" w14:paraId="49E20938"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5E2FB6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ST29</w:t>
            </w:r>
          </w:p>
        </w:tc>
        <w:tc>
          <w:tcPr>
            <w:tcW w:w="3259" w:type="dxa"/>
            <w:tcBorders>
              <w:top w:val="single" w:sz="4" w:space="0" w:color="auto"/>
              <w:left w:val="single" w:sz="4" w:space="0" w:color="auto"/>
              <w:bottom w:val="single" w:sz="4" w:space="0" w:color="auto"/>
              <w:right w:val="single" w:sz="4" w:space="0" w:color="auto"/>
            </w:tcBorders>
            <w:vAlign w:val="center"/>
            <w:hideMark/>
          </w:tcPr>
          <w:p w14:paraId="1FD49DD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Account registration in progress</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AB7930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ST30</w:t>
            </w:r>
          </w:p>
        </w:tc>
        <w:tc>
          <w:tcPr>
            <w:tcW w:w="4475" w:type="dxa"/>
            <w:tcBorders>
              <w:top w:val="single" w:sz="4" w:space="0" w:color="auto"/>
              <w:left w:val="single" w:sz="4" w:space="0" w:color="auto"/>
              <w:bottom w:val="single" w:sz="4" w:space="0" w:color="auto"/>
              <w:right w:val="single" w:sz="4" w:space="0" w:color="auto"/>
            </w:tcBorders>
            <w:vAlign w:val="center"/>
            <w:hideMark/>
          </w:tcPr>
          <w:p w14:paraId="2F90322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Refund in progress</w:t>
            </w:r>
          </w:p>
        </w:tc>
      </w:tr>
      <w:tr w:rsidR="0071652C" w:rsidRPr="004479A7" w14:paraId="438E28A4"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F88828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330394E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Double remittance occurred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2B7486D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3065919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Failed to check payer's name</w:t>
            </w:r>
          </w:p>
        </w:tc>
      </w:tr>
      <w:tr w:rsidR="0071652C" w:rsidRPr="004479A7" w14:paraId="0744C746"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3FB9E19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ST33</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90F1DD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limit per transaction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3F79FD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ST34</w:t>
            </w:r>
          </w:p>
        </w:tc>
        <w:tc>
          <w:tcPr>
            <w:tcW w:w="4475" w:type="dxa"/>
            <w:tcBorders>
              <w:top w:val="single" w:sz="4" w:space="0" w:color="auto"/>
              <w:left w:val="single" w:sz="4" w:space="0" w:color="auto"/>
              <w:bottom w:val="single" w:sz="4" w:space="0" w:color="auto"/>
              <w:right w:val="single" w:sz="4" w:space="0" w:color="auto"/>
            </w:tcBorders>
            <w:vAlign w:val="center"/>
            <w:hideMark/>
          </w:tcPr>
          <w:p w14:paraId="3DBC98F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Exceeded the daily limit</w:t>
            </w:r>
          </w:p>
        </w:tc>
      </w:tr>
      <w:tr w:rsidR="0071652C" w:rsidRPr="004479A7" w14:paraId="05F507F1"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49D7AD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ST35</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87F06C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Fraudulent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1C33539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ST36</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819844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The connection was lost after a certain period of time.</w:t>
            </w:r>
          </w:p>
        </w:tc>
      </w:tr>
      <w:tr w:rsidR="0071652C" w:rsidRPr="004479A7" w14:paraId="1A293DD3"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243E622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ST37</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848FF9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Easy P</w:t>
            </w:r>
            <w:r w:rsidRPr="004479A7">
              <w:rPr>
                <w:rFonts w:asciiTheme="minorEastAsia" w:eastAsiaTheme="minorEastAsia" w:hAnsiTheme="minorEastAsia" w:cs="굴림"/>
                <w:sz w:val="18"/>
                <w:szCs w:val="18"/>
              </w:rPr>
              <w:t>ayment cancellation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7382E46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ST38</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F81305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Request in progress</w:t>
            </w:r>
          </w:p>
        </w:tc>
      </w:tr>
      <w:tr w:rsidR="0071652C" w:rsidRPr="004479A7" w14:paraId="03974843"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3B3579A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ST39</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D87F54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Duplicate</w:t>
            </w:r>
            <w:r w:rsidRPr="004479A7">
              <w:rPr>
                <w:rFonts w:asciiTheme="minorEastAsia" w:eastAsiaTheme="minorEastAsia" w:hAnsiTheme="minorEastAsia" w:cs="굴림"/>
                <w:sz w:val="18"/>
                <w:szCs w:val="18"/>
              </w:rPr>
              <w:t xml:space="preserve"> refund</w:t>
            </w:r>
            <w:r>
              <w:rPr>
                <w:rFonts w:asciiTheme="minorEastAsia" w:eastAsiaTheme="minorEastAsia" w:hAnsiTheme="minorEastAsia" w:cs="굴림"/>
                <w:sz w:val="18"/>
                <w:szCs w:val="18"/>
              </w:rPr>
              <w:t xml:space="preserve"> request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3D850F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ST40</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CA7273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There is a request in progress</w:t>
            </w:r>
          </w:p>
        </w:tc>
      </w:tr>
      <w:tr w:rsidR="0071652C" w:rsidRPr="004479A7" w14:paraId="07561249"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5DBBF46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ST41</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E9CDB6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Service capacity exceeded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298F3A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30C8183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System BUSY</w:t>
            </w:r>
          </w:p>
        </w:tc>
      </w:tr>
      <w:tr w:rsidR="0071652C" w:rsidRPr="004479A7" w14:paraId="1979646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C082A4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ST43</w:t>
            </w:r>
          </w:p>
        </w:tc>
        <w:tc>
          <w:tcPr>
            <w:tcW w:w="3259" w:type="dxa"/>
            <w:tcBorders>
              <w:top w:val="single" w:sz="4" w:space="0" w:color="auto"/>
              <w:left w:val="single" w:sz="4" w:space="0" w:color="auto"/>
              <w:bottom w:val="single" w:sz="4" w:space="0" w:color="auto"/>
              <w:right w:val="single" w:sz="4" w:space="0" w:color="auto"/>
            </w:tcBorders>
            <w:vAlign w:val="center"/>
            <w:hideMark/>
          </w:tcPr>
          <w:p w14:paraId="3049A7C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account is already registered.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14B63E8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ST44</w:t>
            </w:r>
          </w:p>
        </w:tc>
        <w:tc>
          <w:tcPr>
            <w:tcW w:w="4475" w:type="dxa"/>
            <w:tcBorders>
              <w:top w:val="single" w:sz="4" w:space="0" w:color="auto"/>
              <w:left w:val="single" w:sz="4" w:space="0" w:color="auto"/>
              <w:bottom w:val="single" w:sz="4" w:space="0" w:color="auto"/>
              <w:right w:val="single" w:sz="4" w:space="0" w:color="auto"/>
            </w:tcBorders>
            <w:vAlign w:val="center"/>
            <w:hideMark/>
          </w:tcPr>
          <w:p w14:paraId="2E8AAF7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A non-tradeable bank</w:t>
            </w:r>
          </w:p>
        </w:tc>
      </w:tr>
      <w:tr w:rsidR="0071652C" w:rsidRPr="004479A7" w14:paraId="28B3426B"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610EBCC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ST50</w:t>
            </w:r>
          </w:p>
        </w:tc>
        <w:tc>
          <w:tcPr>
            <w:tcW w:w="3259" w:type="dxa"/>
            <w:tcBorders>
              <w:top w:val="single" w:sz="4" w:space="0" w:color="auto"/>
              <w:left w:val="single" w:sz="4" w:space="0" w:color="auto"/>
              <w:bottom w:val="single" w:sz="4" w:space="0" w:color="auto"/>
              <w:right w:val="single" w:sz="4" w:space="0" w:color="auto"/>
            </w:tcBorders>
            <w:vAlign w:val="center"/>
            <w:hideMark/>
          </w:tcPr>
          <w:p w14:paraId="0D6C2E6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Duplicate request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A3DDE2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ST51</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280F7E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Cash receipt user</w:t>
            </w:r>
            <w:r w:rsidRPr="004479A7">
              <w:rPr>
                <w:rFonts w:asciiTheme="minorEastAsia" w:eastAsiaTheme="minorEastAsia" w:hAnsiTheme="minorEastAsia"/>
                <w:sz w:val="18"/>
                <w:szCs w:val="18"/>
              </w:rPr>
              <w:t xml:space="preserve"> already registered</w:t>
            </w:r>
          </w:p>
        </w:tc>
      </w:tr>
      <w:tr w:rsidR="0071652C" w:rsidRPr="004479A7" w14:paraId="787060C3"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007D32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ST52</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73B2B5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Unregistered cash receipt user</w:t>
            </w:r>
          </w:p>
        </w:tc>
        <w:tc>
          <w:tcPr>
            <w:tcW w:w="1274" w:type="dxa"/>
            <w:tcBorders>
              <w:top w:val="single" w:sz="4" w:space="0" w:color="auto"/>
              <w:left w:val="single" w:sz="4" w:space="0" w:color="auto"/>
              <w:bottom w:val="single" w:sz="4" w:space="0" w:color="auto"/>
              <w:right w:val="single" w:sz="4" w:space="0" w:color="auto"/>
            </w:tcBorders>
            <w:vAlign w:val="center"/>
            <w:hideMark/>
          </w:tcPr>
          <w:p w14:paraId="43FABC1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ST53</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50DAB4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Already canceled account</w:t>
            </w:r>
          </w:p>
        </w:tc>
      </w:tr>
      <w:tr w:rsidR="0071652C" w:rsidRPr="004479A7" w14:paraId="34E16CF0"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0A3D0BD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ST60</w:t>
            </w:r>
          </w:p>
        </w:tc>
        <w:tc>
          <w:tcPr>
            <w:tcW w:w="3259" w:type="dxa"/>
            <w:tcBorders>
              <w:top w:val="single" w:sz="4" w:space="0" w:color="auto"/>
              <w:left w:val="single" w:sz="4" w:space="0" w:color="auto"/>
              <w:bottom w:val="single" w:sz="4" w:space="0" w:color="auto"/>
              <w:right w:val="single" w:sz="4" w:space="0" w:color="auto"/>
            </w:tcBorders>
            <w:vAlign w:val="center"/>
            <w:hideMark/>
          </w:tcPr>
          <w:p w14:paraId="62FCA38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Transaction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111968A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ST61</w:t>
            </w:r>
          </w:p>
        </w:tc>
        <w:tc>
          <w:tcPr>
            <w:tcW w:w="4475" w:type="dxa"/>
            <w:tcBorders>
              <w:top w:val="single" w:sz="4" w:space="0" w:color="auto"/>
              <w:left w:val="single" w:sz="4" w:space="0" w:color="auto"/>
              <w:bottom w:val="single" w:sz="4" w:space="0" w:color="auto"/>
              <w:right w:val="single" w:sz="4" w:space="0" w:color="auto"/>
            </w:tcBorders>
            <w:vAlign w:val="center"/>
            <w:hideMark/>
          </w:tcPr>
          <w:p w14:paraId="16CF970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Exceeded the limit in amount per transaction</w:t>
            </w:r>
          </w:p>
        </w:tc>
      </w:tr>
      <w:tr w:rsidR="0071652C" w:rsidRPr="004479A7" w14:paraId="34CB692C"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471D100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ST62</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0FC920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daily limit in amount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347B7DF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ST63</w:t>
            </w:r>
          </w:p>
        </w:tc>
        <w:tc>
          <w:tcPr>
            <w:tcW w:w="4475" w:type="dxa"/>
            <w:tcBorders>
              <w:top w:val="single" w:sz="4" w:space="0" w:color="auto"/>
              <w:left w:val="single" w:sz="4" w:space="0" w:color="auto"/>
              <w:bottom w:val="single" w:sz="4" w:space="0" w:color="auto"/>
              <w:right w:val="single" w:sz="4" w:space="0" w:color="auto"/>
            </w:tcBorders>
            <w:vAlign w:val="center"/>
            <w:hideMark/>
          </w:tcPr>
          <w:p w14:paraId="009D7CD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monthly limit in amount</w:t>
            </w:r>
          </w:p>
        </w:tc>
      </w:tr>
      <w:tr w:rsidR="0071652C" w:rsidRPr="004479A7" w14:paraId="049A8213"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A8E9CB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ST64</w:t>
            </w:r>
          </w:p>
        </w:tc>
        <w:tc>
          <w:tcPr>
            <w:tcW w:w="3259" w:type="dxa"/>
            <w:tcBorders>
              <w:top w:val="single" w:sz="4" w:space="0" w:color="auto"/>
              <w:left w:val="single" w:sz="4" w:space="0" w:color="auto"/>
              <w:bottom w:val="single" w:sz="4" w:space="0" w:color="auto"/>
              <w:right w:val="single" w:sz="4" w:space="0" w:color="auto"/>
            </w:tcBorders>
            <w:vAlign w:val="center"/>
            <w:hideMark/>
          </w:tcPr>
          <w:p w14:paraId="4C200F9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daily limit in number of transactions</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503A92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ST65</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87D93C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monthly limit in number of transactions</w:t>
            </w:r>
          </w:p>
        </w:tc>
      </w:tr>
      <w:tr w:rsidR="0071652C" w:rsidRPr="004479A7" w14:paraId="275F5FEE"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367CCB7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ST66</w:t>
            </w:r>
          </w:p>
        </w:tc>
        <w:tc>
          <w:tcPr>
            <w:tcW w:w="3259" w:type="dxa"/>
            <w:tcBorders>
              <w:top w:val="single" w:sz="4" w:space="0" w:color="auto"/>
              <w:left w:val="single" w:sz="4" w:space="0" w:color="auto"/>
              <w:bottom w:val="single" w:sz="4" w:space="0" w:color="auto"/>
              <w:right w:val="single" w:sz="4" w:space="0" w:color="auto"/>
            </w:tcBorders>
            <w:vAlign w:val="center"/>
            <w:hideMark/>
          </w:tcPr>
          <w:p w14:paraId="6C96C01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Password registration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14:paraId="6E550C9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ST67</w:t>
            </w:r>
          </w:p>
        </w:tc>
        <w:tc>
          <w:tcPr>
            <w:tcW w:w="4475" w:type="dxa"/>
            <w:tcBorders>
              <w:top w:val="single" w:sz="4" w:space="0" w:color="auto"/>
              <w:left w:val="single" w:sz="4" w:space="0" w:color="auto"/>
              <w:bottom w:val="single" w:sz="4" w:space="0" w:color="auto"/>
              <w:right w:val="single" w:sz="4" w:space="0" w:color="auto"/>
            </w:tcBorders>
            <w:vAlign w:val="center"/>
            <w:hideMark/>
          </w:tcPr>
          <w:p w14:paraId="4FD1315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Password mismatch</w:t>
            </w:r>
          </w:p>
        </w:tc>
      </w:tr>
      <w:tr w:rsidR="0071652C" w:rsidRPr="004479A7" w14:paraId="109D1D6E"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10EFE83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ST68</w:t>
            </w:r>
          </w:p>
        </w:tc>
        <w:tc>
          <w:tcPr>
            <w:tcW w:w="3259" w:type="dxa"/>
            <w:tcBorders>
              <w:top w:val="single" w:sz="4" w:space="0" w:color="auto"/>
              <w:left w:val="single" w:sz="4" w:space="0" w:color="auto"/>
              <w:bottom w:val="single" w:sz="4" w:space="0" w:color="auto"/>
              <w:right w:val="single" w:sz="4" w:space="0" w:color="auto"/>
            </w:tcBorders>
            <w:vAlign w:val="center"/>
            <w:hideMark/>
          </w:tcPr>
          <w:p w14:paraId="5EABFC5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Service suspension</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6FB78B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ST69</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85283F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selected payment service is not available d</w:t>
            </w:r>
            <w:r>
              <w:rPr>
                <w:rFonts w:asciiTheme="minorEastAsia" w:eastAsiaTheme="minorEastAsia" w:hAnsiTheme="minorEastAsia" w:cs="굴림"/>
                <w:sz w:val="18"/>
                <w:szCs w:val="18"/>
              </w:rPr>
              <w:t xml:space="preserve">ue to policy. </w:t>
            </w:r>
            <w:r w:rsidRPr="004479A7">
              <w:rPr>
                <w:rFonts w:asciiTheme="minorEastAsia" w:eastAsiaTheme="minorEastAsia" w:hAnsiTheme="minorEastAsia" w:cs="굴림"/>
                <w:sz w:val="18"/>
                <w:szCs w:val="18"/>
              </w:rPr>
              <w:t>Please use another payment method.</w:t>
            </w:r>
          </w:p>
        </w:tc>
      </w:tr>
      <w:tr w:rsidR="0071652C" w:rsidRPr="004479A7" w14:paraId="21F5D7A2"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767ECD1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ST70</w:t>
            </w:r>
          </w:p>
        </w:tc>
        <w:tc>
          <w:tcPr>
            <w:tcW w:w="3259" w:type="dxa"/>
            <w:tcBorders>
              <w:top w:val="single" w:sz="4" w:space="0" w:color="auto"/>
              <w:left w:val="single" w:sz="4" w:space="0" w:color="auto"/>
              <w:bottom w:val="single" w:sz="4" w:space="0" w:color="auto"/>
              <w:right w:val="single" w:sz="4" w:space="0" w:color="auto"/>
            </w:tcBorders>
            <w:vAlign w:val="center"/>
            <w:hideMark/>
          </w:tcPr>
          <w:p w14:paraId="798FCEA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selected payment service is not available d</w:t>
            </w:r>
            <w:r>
              <w:rPr>
                <w:rFonts w:asciiTheme="minorEastAsia" w:eastAsiaTheme="minorEastAsia" w:hAnsiTheme="minorEastAsia" w:cs="굴림"/>
                <w:sz w:val="18"/>
                <w:szCs w:val="18"/>
              </w:rPr>
              <w:t xml:space="preserve">ue to policy. Please contact </w:t>
            </w:r>
            <w:proofErr w:type="spellStart"/>
            <w:r>
              <w:rPr>
                <w:rFonts w:asciiTheme="minorEastAsia" w:eastAsiaTheme="minorEastAsia" w:hAnsiTheme="minorEastAsia" w:cs="굴림"/>
                <w:sz w:val="18"/>
                <w:szCs w:val="18"/>
              </w:rPr>
              <w:t>Hecto</w:t>
            </w:r>
            <w:proofErr w:type="spellEnd"/>
            <w:r>
              <w:rPr>
                <w:rFonts w:asciiTheme="minorEastAsia" w:eastAsiaTheme="minorEastAsia" w:hAnsiTheme="minorEastAsia" w:cs="굴림"/>
                <w:sz w:val="18"/>
                <w:szCs w:val="18"/>
              </w:rPr>
              <w:t xml:space="preserve"> Financial Customer Center</w:t>
            </w:r>
            <w:r w:rsidRPr="004479A7">
              <w:rPr>
                <w:rFonts w:asciiTheme="minorEastAsia" w:eastAsiaTheme="minorEastAsia" w:hAnsiTheme="minorEastAsia" w:cs="굴림"/>
                <w:sz w:val="18"/>
                <w:szCs w:val="18"/>
              </w:rPr>
              <w:t xml:space="preserve"> (1600-5220)</w:t>
            </w:r>
          </w:p>
        </w:tc>
        <w:tc>
          <w:tcPr>
            <w:tcW w:w="1274" w:type="dxa"/>
            <w:tcBorders>
              <w:top w:val="single" w:sz="4" w:space="0" w:color="auto"/>
              <w:left w:val="single" w:sz="4" w:space="0" w:color="auto"/>
              <w:bottom w:val="single" w:sz="4" w:space="0" w:color="auto"/>
              <w:right w:val="single" w:sz="4" w:space="0" w:color="auto"/>
            </w:tcBorders>
            <w:vAlign w:val="center"/>
            <w:hideMark/>
          </w:tcPr>
          <w:p w14:paraId="1CF836C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ST72</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95A8D9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ARS 2nd Authentication Required for Payment</w:t>
            </w:r>
          </w:p>
        </w:tc>
      </w:tr>
      <w:tr w:rsidR="0071652C" w:rsidRPr="004479A7" w14:paraId="7C3524E5"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14:paraId="6F5E215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ST75</w:t>
            </w:r>
          </w:p>
        </w:tc>
        <w:tc>
          <w:tcPr>
            <w:tcW w:w="3259" w:type="dxa"/>
            <w:tcBorders>
              <w:top w:val="single" w:sz="4" w:space="0" w:color="auto"/>
              <w:left w:val="single" w:sz="4" w:space="0" w:color="auto"/>
              <w:bottom w:val="single" w:sz="4" w:space="0" w:color="auto"/>
              <w:right w:val="single" w:sz="4" w:space="0" w:color="auto"/>
            </w:tcBorders>
            <w:vAlign w:val="center"/>
          </w:tcPr>
          <w:p w14:paraId="0930F480" w14:textId="77777777" w:rsidR="0071652C"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Multiple attempts were made with wrong information. </w:t>
            </w:r>
            <w:r>
              <w:rPr>
                <w:rFonts w:asciiTheme="minorEastAsia" w:eastAsiaTheme="minorEastAsia" w:hAnsiTheme="minorEastAsia" w:cs="굴림"/>
                <w:sz w:val="18"/>
                <w:szCs w:val="18"/>
              </w:rPr>
              <w:t>The account cannot be used.</w:t>
            </w:r>
          </w:p>
          <w:p w14:paraId="36207E7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Please try again on the next day.</w:t>
            </w:r>
          </w:p>
        </w:tc>
        <w:tc>
          <w:tcPr>
            <w:tcW w:w="1274" w:type="dxa"/>
            <w:tcBorders>
              <w:top w:val="single" w:sz="4" w:space="0" w:color="auto"/>
              <w:left w:val="single" w:sz="4" w:space="0" w:color="auto"/>
              <w:bottom w:val="single" w:sz="4" w:space="0" w:color="auto"/>
              <w:right w:val="single" w:sz="4" w:space="0" w:color="auto"/>
            </w:tcBorders>
            <w:vAlign w:val="center"/>
          </w:tcPr>
          <w:p w14:paraId="17A1266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ST76</w:t>
            </w:r>
          </w:p>
        </w:tc>
        <w:tc>
          <w:tcPr>
            <w:tcW w:w="4475" w:type="dxa"/>
            <w:tcBorders>
              <w:top w:val="single" w:sz="4" w:space="0" w:color="auto"/>
              <w:left w:val="single" w:sz="4" w:space="0" w:color="auto"/>
              <w:bottom w:val="single" w:sz="4" w:space="0" w:color="auto"/>
              <w:right w:val="single" w:sz="4" w:space="0" w:color="auto"/>
            </w:tcBorders>
            <w:vAlign w:val="center"/>
          </w:tcPr>
          <w:p w14:paraId="1C4BF319" w14:textId="77777777" w:rsidR="0071652C"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Multiple attempts were made with wrong information. </w:t>
            </w:r>
            <w:r>
              <w:rPr>
                <w:rFonts w:asciiTheme="minorEastAsia" w:eastAsiaTheme="minorEastAsia" w:hAnsiTheme="minorEastAsia" w:cs="굴림"/>
                <w:sz w:val="18"/>
                <w:szCs w:val="18"/>
              </w:rPr>
              <w:t>The account cannot be used.</w:t>
            </w:r>
          </w:p>
          <w:p w14:paraId="28B9D53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Please try again on the next day.</w:t>
            </w:r>
          </w:p>
        </w:tc>
      </w:tr>
      <w:tr w:rsidR="0071652C" w:rsidRPr="004479A7" w14:paraId="6EC9767F"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1DD572C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ST86</w:t>
            </w:r>
          </w:p>
        </w:tc>
        <w:tc>
          <w:tcPr>
            <w:tcW w:w="3259" w:type="dxa"/>
            <w:tcBorders>
              <w:top w:val="single" w:sz="4" w:space="0" w:color="auto"/>
              <w:left w:val="single" w:sz="4" w:space="0" w:color="auto"/>
              <w:bottom w:val="single" w:sz="4" w:space="0" w:color="auto"/>
              <w:right w:val="single" w:sz="4" w:space="0" w:color="auto"/>
            </w:tcBorders>
            <w:vAlign w:val="center"/>
            <w:hideMark/>
          </w:tcPr>
          <w:p w14:paraId="20A22E5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Authentication failed</w:t>
            </w:r>
            <w:r w:rsidRPr="004479A7">
              <w:rPr>
                <w:rFonts w:asciiTheme="minorEastAsia" w:eastAsiaTheme="minorEastAsia" w:hAnsiTheme="minorEastAsia" w:cs="굴림"/>
                <w:sz w:val="18"/>
                <w:szCs w:val="18"/>
              </w:rPr>
              <w:t xml:space="preserve"> (Mobile phone </w:t>
            </w:r>
            <w:r>
              <w:rPr>
                <w:rFonts w:asciiTheme="minorEastAsia" w:eastAsiaTheme="minorEastAsia" w:hAnsiTheme="minorEastAsia" w:cs="굴림"/>
                <w:sz w:val="18"/>
                <w:szCs w:val="18"/>
              </w:rPr>
              <w:t>verification</w:t>
            </w:r>
            <w:r w:rsidRPr="004479A7">
              <w:rPr>
                <w:rFonts w:asciiTheme="minorEastAsia" w:eastAsiaTheme="minorEastAsia" w:hAnsiTheme="minorEastAsia" w:cs="굴림"/>
                <w:sz w:val="18"/>
                <w:szCs w:val="18"/>
              </w:rPr>
              <w: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8D9845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ST87</w:t>
            </w:r>
          </w:p>
        </w:tc>
        <w:tc>
          <w:tcPr>
            <w:tcW w:w="4475" w:type="dxa"/>
            <w:tcBorders>
              <w:top w:val="single" w:sz="4" w:space="0" w:color="auto"/>
              <w:left w:val="single" w:sz="4" w:space="0" w:color="auto"/>
              <w:bottom w:val="single" w:sz="4" w:space="0" w:color="auto"/>
              <w:right w:val="single" w:sz="4" w:space="0" w:color="auto"/>
            </w:tcBorders>
            <w:vAlign w:val="center"/>
            <w:hideMark/>
          </w:tcPr>
          <w:p w14:paraId="1BB706A7" w14:textId="77777777" w:rsidR="0071652C"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 xml:space="preserve">Not registered for Easy Self-Authentication. </w:t>
            </w:r>
          </w:p>
          <w:p w14:paraId="5786F09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(Mobile Phone Verification)</w:t>
            </w:r>
          </w:p>
        </w:tc>
      </w:tr>
      <w:tr w:rsidR="0071652C" w:rsidRPr="004479A7" w14:paraId="469DF576"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14:paraId="41D3E09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VTIM</w:t>
            </w:r>
          </w:p>
        </w:tc>
        <w:tc>
          <w:tcPr>
            <w:tcW w:w="3259" w:type="dxa"/>
            <w:tcBorders>
              <w:top w:val="single" w:sz="4" w:space="0" w:color="auto"/>
              <w:left w:val="single" w:sz="4" w:space="0" w:color="auto"/>
              <w:bottom w:val="single" w:sz="4" w:space="0" w:color="auto"/>
              <w:right w:val="single" w:sz="4" w:space="0" w:color="auto"/>
            </w:tcBorders>
            <w:vAlign w:val="center"/>
            <w:hideMark/>
          </w:tcPr>
          <w:p w14:paraId="785B136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 xml:space="preserve">A relay </w:t>
            </w:r>
            <w:r>
              <w:rPr>
                <w:rFonts w:asciiTheme="minorEastAsia" w:eastAsiaTheme="minorEastAsia" w:hAnsiTheme="minorEastAsia" w:cs="굴림"/>
                <w:sz w:val="18"/>
                <w:szCs w:val="18"/>
              </w:rPr>
              <w:t>institution</w:t>
            </w:r>
            <w:r w:rsidRPr="004479A7">
              <w:rPr>
                <w:rFonts w:asciiTheme="minorEastAsia" w:eastAsiaTheme="minorEastAsia" w:hAnsiTheme="minorEastAsia" w:cs="굴림" w:hint="eastAsia"/>
                <w:sz w:val="18"/>
                <w:szCs w:val="18"/>
              </w:rPr>
              <w:t xml:space="preserve"> TIMEOUT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5903885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ST99</w:t>
            </w:r>
          </w:p>
        </w:tc>
        <w:tc>
          <w:tcPr>
            <w:tcW w:w="4475" w:type="dxa"/>
            <w:tcBorders>
              <w:top w:val="single" w:sz="4" w:space="0" w:color="auto"/>
              <w:left w:val="single" w:sz="4" w:space="0" w:color="auto"/>
              <w:bottom w:val="single" w:sz="4" w:space="0" w:color="auto"/>
              <w:right w:val="single" w:sz="4" w:space="0" w:color="auto"/>
            </w:tcBorders>
            <w:vAlign w:val="center"/>
            <w:hideMark/>
          </w:tcPr>
          <w:p w14:paraId="7792679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Easy Payment System is under</w:t>
            </w:r>
            <w:r w:rsidRPr="004479A7">
              <w:rPr>
                <w:rFonts w:asciiTheme="minorEastAsia" w:eastAsiaTheme="minorEastAsia" w:hAnsiTheme="minorEastAsia" w:cs="굴림"/>
                <w:sz w:val="18"/>
                <w:szCs w:val="18"/>
              </w:rPr>
              <w:t xml:space="preserve"> maintenance</w:t>
            </w:r>
          </w:p>
        </w:tc>
      </w:tr>
      <w:tr w:rsidR="0071652C" w:rsidRPr="004479A7" w14:paraId="145EEF32"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14:paraId="34DE7A6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SE01</w:t>
            </w:r>
          </w:p>
        </w:tc>
        <w:tc>
          <w:tcPr>
            <w:tcW w:w="3259" w:type="dxa"/>
            <w:tcBorders>
              <w:top w:val="single" w:sz="4" w:space="0" w:color="auto"/>
              <w:left w:val="single" w:sz="4" w:space="0" w:color="auto"/>
              <w:bottom w:val="single" w:sz="4" w:space="0" w:color="auto"/>
              <w:right w:val="single" w:sz="4" w:space="0" w:color="auto"/>
            </w:tcBorders>
            <w:vAlign w:val="center"/>
          </w:tcPr>
          <w:p w14:paraId="560B50C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sidRPr="00A32ED5">
              <w:rPr>
                <w:rFonts w:asciiTheme="minorEastAsia" w:eastAsiaTheme="minorEastAsia" w:hAnsiTheme="minorEastAsia" w:cs="굴림"/>
                <w:sz w:val="18"/>
                <w:szCs w:val="18"/>
              </w:rPr>
              <w:t>The authentication validity time has expired.</w:t>
            </w:r>
          </w:p>
        </w:tc>
        <w:tc>
          <w:tcPr>
            <w:tcW w:w="1274" w:type="dxa"/>
            <w:tcBorders>
              <w:top w:val="single" w:sz="4" w:space="0" w:color="auto"/>
              <w:left w:val="single" w:sz="4" w:space="0" w:color="auto"/>
              <w:bottom w:val="single" w:sz="4" w:space="0" w:color="auto"/>
              <w:right w:val="single" w:sz="4" w:space="0" w:color="auto"/>
            </w:tcBorders>
            <w:vAlign w:val="center"/>
          </w:tcPr>
          <w:p w14:paraId="0B27EB4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SE02</w:t>
            </w:r>
          </w:p>
        </w:tc>
        <w:tc>
          <w:tcPr>
            <w:tcW w:w="4475" w:type="dxa"/>
            <w:tcBorders>
              <w:top w:val="single" w:sz="4" w:space="0" w:color="auto"/>
              <w:left w:val="single" w:sz="4" w:space="0" w:color="auto"/>
              <w:bottom w:val="single" w:sz="4" w:space="0" w:color="auto"/>
              <w:right w:val="single" w:sz="4" w:space="0" w:color="auto"/>
            </w:tcBorders>
            <w:vAlign w:val="center"/>
          </w:tcPr>
          <w:p w14:paraId="157A6AC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Verification number mismatch.</w:t>
            </w:r>
          </w:p>
        </w:tc>
      </w:tr>
      <w:tr w:rsidR="0071652C" w:rsidRPr="004479A7" w14:paraId="0CEB1913"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14:paraId="190B0CA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SE03</w:t>
            </w:r>
          </w:p>
        </w:tc>
        <w:tc>
          <w:tcPr>
            <w:tcW w:w="3259" w:type="dxa"/>
            <w:tcBorders>
              <w:top w:val="single" w:sz="4" w:space="0" w:color="auto"/>
              <w:left w:val="single" w:sz="4" w:space="0" w:color="auto"/>
              <w:bottom w:val="single" w:sz="4" w:space="0" w:color="auto"/>
              <w:right w:val="single" w:sz="4" w:space="0" w:color="auto"/>
            </w:tcBorders>
            <w:vAlign w:val="center"/>
          </w:tcPr>
          <w:p w14:paraId="57F16B6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w:t>
            </w:r>
            <w:r w:rsidRPr="00A32ED5">
              <w:rPr>
                <w:rFonts w:asciiTheme="minorEastAsia" w:eastAsiaTheme="minorEastAsia" w:hAnsiTheme="minorEastAsia" w:cs="굴림"/>
                <w:sz w:val="18"/>
                <w:szCs w:val="18"/>
              </w:rPr>
              <w:t xml:space="preserve"> the number of </w:t>
            </w:r>
            <w:r>
              <w:rPr>
                <w:rFonts w:asciiTheme="minorEastAsia" w:eastAsiaTheme="minorEastAsia" w:hAnsiTheme="minorEastAsia" w:cs="굴림"/>
                <w:sz w:val="18"/>
                <w:szCs w:val="18"/>
              </w:rPr>
              <w:t>authentications</w:t>
            </w:r>
            <w:r w:rsidRPr="00A32ED5">
              <w:rPr>
                <w:rFonts w:asciiTheme="minorEastAsia" w:eastAsiaTheme="minorEastAsia" w:hAnsiTheme="minorEastAsia" w:cs="굴림"/>
                <w:sz w:val="18"/>
                <w:szCs w:val="18"/>
              </w:rPr>
              <w:t xml:space="preserve"> allowed.</w:t>
            </w:r>
          </w:p>
        </w:tc>
        <w:tc>
          <w:tcPr>
            <w:tcW w:w="1274" w:type="dxa"/>
            <w:tcBorders>
              <w:top w:val="single" w:sz="4" w:space="0" w:color="auto"/>
              <w:left w:val="single" w:sz="4" w:space="0" w:color="auto"/>
              <w:bottom w:val="single" w:sz="4" w:space="0" w:color="auto"/>
              <w:right w:val="single" w:sz="4" w:space="0" w:color="auto"/>
            </w:tcBorders>
            <w:vAlign w:val="center"/>
          </w:tcPr>
          <w:p w14:paraId="63B287F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SE04</w:t>
            </w:r>
          </w:p>
        </w:tc>
        <w:tc>
          <w:tcPr>
            <w:tcW w:w="4475" w:type="dxa"/>
            <w:tcBorders>
              <w:top w:val="single" w:sz="4" w:space="0" w:color="auto"/>
              <w:left w:val="single" w:sz="4" w:space="0" w:color="auto"/>
              <w:bottom w:val="single" w:sz="4" w:space="0" w:color="auto"/>
              <w:right w:val="single" w:sz="4" w:space="0" w:color="auto"/>
            </w:tcBorders>
            <w:vAlign w:val="center"/>
          </w:tcPr>
          <w:p w14:paraId="5315F88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Open Banking canceled account. </w:t>
            </w:r>
            <w:r>
              <w:rPr>
                <w:rFonts w:asciiTheme="minorEastAsia" w:eastAsiaTheme="minorEastAsia" w:hAnsiTheme="minorEastAsia" w:cs="굴림"/>
                <w:sz w:val="18"/>
                <w:szCs w:val="18"/>
              </w:rPr>
              <w:t>Need to be cancelled.</w:t>
            </w:r>
          </w:p>
        </w:tc>
      </w:tr>
      <w:tr w:rsidR="0071652C" w:rsidRPr="004479A7" w14:paraId="222B6FA0" w14:textId="77777777" w:rsidTr="00C346F8">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14:paraId="322DA7D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SE05</w:t>
            </w:r>
          </w:p>
        </w:tc>
        <w:tc>
          <w:tcPr>
            <w:tcW w:w="3259" w:type="dxa"/>
            <w:tcBorders>
              <w:top w:val="single" w:sz="4" w:space="0" w:color="auto"/>
              <w:left w:val="single" w:sz="4" w:space="0" w:color="auto"/>
              <w:bottom w:val="single" w:sz="4" w:space="0" w:color="auto"/>
              <w:right w:val="single" w:sz="4" w:space="0" w:color="auto"/>
            </w:tcBorders>
            <w:vAlign w:val="center"/>
          </w:tcPr>
          <w:p w14:paraId="1C8C0CC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Open Banking is not valid for the account. </w:t>
            </w:r>
            <w:r>
              <w:rPr>
                <w:rFonts w:asciiTheme="minorEastAsia" w:eastAsiaTheme="minorEastAsia" w:hAnsiTheme="minorEastAsia" w:cs="굴림"/>
                <w:sz w:val="18"/>
                <w:szCs w:val="18"/>
              </w:rPr>
              <w:t>Need to be cancelled.</w:t>
            </w:r>
          </w:p>
        </w:tc>
        <w:tc>
          <w:tcPr>
            <w:tcW w:w="1274" w:type="dxa"/>
            <w:tcBorders>
              <w:top w:val="single" w:sz="4" w:space="0" w:color="auto"/>
              <w:left w:val="single" w:sz="4" w:space="0" w:color="auto"/>
              <w:bottom w:val="single" w:sz="4" w:space="0" w:color="auto"/>
              <w:right w:val="single" w:sz="4" w:space="0" w:color="auto"/>
            </w:tcBorders>
            <w:vAlign w:val="center"/>
          </w:tcPr>
          <w:p w14:paraId="43D371A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p>
        </w:tc>
        <w:tc>
          <w:tcPr>
            <w:tcW w:w="4475" w:type="dxa"/>
            <w:tcBorders>
              <w:top w:val="single" w:sz="4" w:space="0" w:color="auto"/>
              <w:left w:val="single" w:sz="4" w:space="0" w:color="auto"/>
              <w:bottom w:val="single" w:sz="4" w:space="0" w:color="auto"/>
              <w:right w:val="single" w:sz="4" w:space="0" w:color="auto"/>
            </w:tcBorders>
            <w:vAlign w:val="center"/>
          </w:tcPr>
          <w:p w14:paraId="21BB1BE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굴림"/>
                <w:sz w:val="18"/>
                <w:szCs w:val="18"/>
              </w:rPr>
            </w:pPr>
          </w:p>
        </w:tc>
      </w:tr>
    </w:tbl>
    <w:p w14:paraId="776611C2" w14:textId="77777777" w:rsidR="0071652C" w:rsidRPr="00236C4C" w:rsidRDefault="0071652C" w:rsidP="0071652C">
      <w:pPr>
        <w:pStyle w:val="cq11"/>
        <w:ind w:leftChars="0" w:left="0"/>
        <w:rPr>
          <w:rFonts w:asciiTheme="minorEastAsia" w:eastAsiaTheme="minorEastAsia" w:hAnsiTheme="minorEastAsia"/>
          <w:color w:val="FF0000"/>
        </w:rPr>
      </w:pPr>
      <w:r w:rsidRPr="00236C4C">
        <w:rPr>
          <w:rFonts w:asciiTheme="minorEastAsia" w:eastAsiaTheme="minorEastAsia" w:hAnsiTheme="minorEastAsia" w:hint="eastAsia"/>
          <w:color w:val="FF0000"/>
        </w:rPr>
        <w:t xml:space="preserve">※ ST75: </w:t>
      </w:r>
      <w:r>
        <w:rPr>
          <w:rFonts w:asciiTheme="minorEastAsia" w:eastAsiaTheme="minorEastAsia" w:hAnsiTheme="minorEastAsia"/>
          <w:color w:val="FF0000"/>
        </w:rPr>
        <w:t>Account cannot be used due to account holder inquiry abusing attempt (several account numbers).</w:t>
      </w:r>
    </w:p>
    <w:p w14:paraId="21C42801" w14:textId="77777777" w:rsidR="0071652C" w:rsidRPr="0071652C" w:rsidRDefault="0071652C" w:rsidP="0071652C">
      <w:pPr>
        <w:pStyle w:val="cq11"/>
        <w:ind w:leftChars="0" w:left="0"/>
        <w:rPr>
          <w:rFonts w:asciiTheme="minorEastAsia" w:eastAsiaTheme="minorEastAsia" w:hAnsiTheme="minorEastAsia"/>
          <w:color w:val="FF0000"/>
        </w:rPr>
      </w:pPr>
      <w:r w:rsidRPr="00236C4C">
        <w:rPr>
          <w:rFonts w:asciiTheme="minorEastAsia" w:eastAsiaTheme="minorEastAsia" w:hAnsiTheme="minorEastAsia" w:hint="eastAsia"/>
          <w:color w:val="FF0000"/>
        </w:rPr>
        <w:t xml:space="preserve">※ ST76: </w:t>
      </w:r>
      <w:r>
        <w:rPr>
          <w:rFonts w:asciiTheme="minorEastAsia" w:eastAsiaTheme="minorEastAsia" w:hAnsiTheme="minorEastAsia"/>
          <w:color w:val="FF0000"/>
        </w:rPr>
        <w:t>Account cannot be used due to account holder inquiry abusing attempt (exceeded number of failures).</w:t>
      </w:r>
    </w:p>
    <w:p w14:paraId="7D3F70D2" w14:textId="77777777" w:rsidR="00D025CF" w:rsidRDefault="00CF3008">
      <w:pPr>
        <w:pStyle w:val="2"/>
      </w:pPr>
      <w:bookmarkStart w:id="87" w:name="_Toc134516457"/>
      <w:r>
        <w:rPr>
          <w:rFonts w:hint="eastAsia"/>
        </w:rPr>
        <w:t xml:space="preserve">Financial Institution </w:t>
      </w:r>
      <w:r>
        <w:t>Identifiers</w:t>
      </w:r>
      <w:bookmarkEnd w:id="87"/>
    </w:p>
    <w:p w14:paraId="05D82CEB" w14:textId="77777777" w:rsidR="0071652C" w:rsidRPr="004479A7" w:rsidRDefault="0071652C" w:rsidP="0071652C">
      <w:pPr>
        <w:pStyle w:val="cq11"/>
        <w:ind w:left="440"/>
        <w:rPr>
          <w:rFonts w:asciiTheme="minorEastAsia" w:eastAsiaTheme="minorEastAsia" w:hAnsiTheme="minorEastAsia"/>
        </w:rPr>
      </w:pPr>
      <w:r w:rsidRPr="004479A7">
        <w:rPr>
          <w:rFonts w:asciiTheme="minorEastAsia" w:eastAsiaTheme="minorEastAsia" w:hAnsiTheme="minorEastAsia"/>
        </w:rPr>
        <w:t>Financial institution unique identification codes</w:t>
      </w:r>
      <w:r>
        <w:rPr>
          <w:rFonts w:asciiTheme="minorEastAsia" w:eastAsiaTheme="minorEastAsia" w:hAnsiTheme="minorEastAsia"/>
        </w:rPr>
        <w:t xml:space="preserve"> provided by </w:t>
      </w:r>
      <w:proofErr w:type="spellStart"/>
      <w:r>
        <w:rPr>
          <w:rFonts w:asciiTheme="minorEastAsia" w:eastAsiaTheme="minorEastAsia" w:hAnsiTheme="minorEastAsia"/>
        </w:rPr>
        <w:t>Hecto</w:t>
      </w:r>
      <w:proofErr w:type="spellEnd"/>
      <w:r>
        <w:rPr>
          <w:rFonts w:asciiTheme="minorEastAsia" w:eastAsiaTheme="minorEastAsia" w:hAnsiTheme="minorEastAsia"/>
        </w:rPr>
        <w:t xml:space="preserve"> Financial</w:t>
      </w:r>
      <w:r w:rsidRPr="004479A7">
        <w:rPr>
          <w:rFonts w:asciiTheme="minorEastAsia" w:eastAsiaTheme="minorEastAsia" w:hAnsiTheme="minorEastAsia"/>
        </w:rPr>
        <w:t xml:space="preserve"> are as follows:</w:t>
      </w:r>
    </w:p>
    <w:tbl>
      <w:tblPr>
        <w:tblStyle w:val="a7"/>
        <w:tblW w:w="10430" w:type="dxa"/>
        <w:jc w:val="center"/>
        <w:tblLook w:val="04A0" w:firstRow="1" w:lastRow="0" w:firstColumn="1" w:lastColumn="0" w:noHBand="0" w:noVBand="1"/>
      </w:tblPr>
      <w:tblGrid>
        <w:gridCol w:w="1559"/>
        <w:gridCol w:w="3119"/>
        <w:gridCol w:w="1559"/>
        <w:gridCol w:w="4193"/>
      </w:tblGrid>
      <w:tr w:rsidR="0071652C" w:rsidRPr="004479A7" w14:paraId="44AD13DF" w14:textId="77777777" w:rsidTr="00C346F8">
        <w:trPr>
          <w:trHeight w:val="510"/>
          <w:jc w:val="center"/>
        </w:trPr>
        <w:tc>
          <w:tcPr>
            <w:tcW w:w="1559" w:type="dxa"/>
            <w:shd w:val="pct10" w:color="auto" w:fill="auto"/>
            <w:vAlign w:val="center"/>
          </w:tcPr>
          <w:p w14:paraId="513FD3F7" w14:textId="77777777" w:rsidR="0071652C" w:rsidRPr="004479A7" w:rsidRDefault="0071652C" w:rsidP="00C346F8">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Financial I</w:t>
            </w:r>
            <w:r w:rsidRPr="004479A7">
              <w:rPr>
                <w:rFonts w:asciiTheme="minorEastAsia" w:eastAsiaTheme="minorEastAsia" w:hAnsiTheme="minorEastAsia" w:cs="Arial" w:hint="eastAsia"/>
                <w:b/>
                <w:color w:val="000000"/>
                <w:sz w:val="18"/>
                <w:szCs w:val="18"/>
              </w:rPr>
              <w:t>nstitution</w:t>
            </w:r>
            <w:r>
              <w:rPr>
                <w:rFonts w:asciiTheme="minorEastAsia" w:eastAsiaTheme="minorEastAsia" w:hAnsiTheme="minorEastAsia" w:cs="Arial"/>
                <w:b/>
                <w:color w:val="000000"/>
                <w:sz w:val="18"/>
                <w:szCs w:val="18"/>
              </w:rPr>
              <w:t xml:space="preserve"> Code</w:t>
            </w:r>
          </w:p>
        </w:tc>
        <w:tc>
          <w:tcPr>
            <w:tcW w:w="3119" w:type="dxa"/>
            <w:shd w:val="pct10" w:color="auto" w:fill="auto"/>
            <w:vAlign w:val="center"/>
          </w:tcPr>
          <w:p w14:paraId="18B38519" w14:textId="77777777" w:rsidR="0071652C" w:rsidRPr="004479A7" w:rsidRDefault="0071652C" w:rsidP="00C346F8">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w:t>
            </w:r>
            <w:r w:rsidRPr="004479A7">
              <w:rPr>
                <w:rFonts w:asciiTheme="minorEastAsia" w:eastAsiaTheme="minorEastAsia" w:hAnsiTheme="minorEastAsia" w:cs="Arial" w:hint="eastAsia"/>
                <w:b/>
                <w:color w:val="000000"/>
                <w:sz w:val="18"/>
                <w:szCs w:val="18"/>
              </w:rPr>
              <w:t>nstitution</w:t>
            </w:r>
          </w:p>
        </w:tc>
        <w:tc>
          <w:tcPr>
            <w:tcW w:w="1559" w:type="dxa"/>
            <w:shd w:val="pct10" w:color="auto" w:fill="auto"/>
            <w:vAlign w:val="center"/>
          </w:tcPr>
          <w:p w14:paraId="3A05C5CE" w14:textId="77777777" w:rsidR="0071652C" w:rsidRPr="004479A7" w:rsidRDefault="0071652C" w:rsidP="00C346F8">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Financial I</w:t>
            </w:r>
            <w:r w:rsidRPr="004479A7">
              <w:rPr>
                <w:rFonts w:asciiTheme="minorEastAsia" w:eastAsiaTheme="minorEastAsia" w:hAnsiTheme="minorEastAsia" w:cs="Arial" w:hint="eastAsia"/>
                <w:b/>
                <w:color w:val="000000"/>
                <w:sz w:val="18"/>
                <w:szCs w:val="18"/>
              </w:rPr>
              <w:t>nstitution</w:t>
            </w:r>
            <w:r>
              <w:rPr>
                <w:rFonts w:asciiTheme="minorEastAsia" w:eastAsiaTheme="minorEastAsia" w:hAnsiTheme="minorEastAsia" w:cs="Arial"/>
                <w:b/>
                <w:color w:val="000000"/>
                <w:sz w:val="18"/>
                <w:szCs w:val="18"/>
              </w:rPr>
              <w:t xml:space="preserve"> Code</w:t>
            </w:r>
          </w:p>
        </w:tc>
        <w:tc>
          <w:tcPr>
            <w:tcW w:w="4193" w:type="dxa"/>
            <w:shd w:val="pct10" w:color="auto" w:fill="auto"/>
            <w:vAlign w:val="center"/>
          </w:tcPr>
          <w:p w14:paraId="0A8252BF" w14:textId="77777777" w:rsidR="0071652C" w:rsidRPr="004479A7" w:rsidRDefault="0071652C" w:rsidP="00C346F8">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w:t>
            </w:r>
            <w:r w:rsidRPr="004479A7">
              <w:rPr>
                <w:rFonts w:asciiTheme="minorEastAsia" w:eastAsiaTheme="minorEastAsia" w:hAnsiTheme="minorEastAsia" w:cs="Arial" w:hint="eastAsia"/>
                <w:b/>
                <w:color w:val="000000"/>
                <w:sz w:val="18"/>
                <w:szCs w:val="18"/>
              </w:rPr>
              <w:t>nstitution</w:t>
            </w:r>
          </w:p>
        </w:tc>
      </w:tr>
      <w:tr w:rsidR="0071652C" w:rsidRPr="004479A7" w14:paraId="5E189CD4" w14:textId="77777777" w:rsidTr="00C346F8">
        <w:trPr>
          <w:jc w:val="center"/>
        </w:trPr>
        <w:tc>
          <w:tcPr>
            <w:tcW w:w="1559" w:type="dxa"/>
            <w:vAlign w:val="center"/>
          </w:tcPr>
          <w:p w14:paraId="3EE02B7A"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002</w:t>
            </w:r>
          </w:p>
        </w:tc>
        <w:tc>
          <w:tcPr>
            <w:tcW w:w="3119" w:type="dxa"/>
            <w:vAlign w:val="center"/>
          </w:tcPr>
          <w:p w14:paraId="38F0BC84"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KDB</w:t>
            </w:r>
          </w:p>
        </w:tc>
        <w:tc>
          <w:tcPr>
            <w:tcW w:w="1559" w:type="dxa"/>
            <w:vAlign w:val="center"/>
          </w:tcPr>
          <w:p w14:paraId="067CDB97"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071</w:t>
            </w:r>
          </w:p>
        </w:tc>
        <w:tc>
          <w:tcPr>
            <w:tcW w:w="4193" w:type="dxa"/>
            <w:vAlign w:val="center"/>
          </w:tcPr>
          <w:p w14:paraId="7F00D5D7"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Post</w:t>
            </w:r>
          </w:p>
        </w:tc>
      </w:tr>
      <w:tr w:rsidR="0071652C" w:rsidRPr="004479A7" w14:paraId="01FEB26B" w14:textId="77777777" w:rsidTr="00C346F8">
        <w:trPr>
          <w:jc w:val="center"/>
        </w:trPr>
        <w:tc>
          <w:tcPr>
            <w:tcW w:w="1559" w:type="dxa"/>
            <w:vAlign w:val="center"/>
          </w:tcPr>
          <w:p w14:paraId="71455771"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003</w:t>
            </w:r>
          </w:p>
        </w:tc>
        <w:tc>
          <w:tcPr>
            <w:tcW w:w="3119" w:type="dxa"/>
            <w:vAlign w:val="center"/>
          </w:tcPr>
          <w:p w14:paraId="0C386F82"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IBK</w:t>
            </w:r>
          </w:p>
        </w:tc>
        <w:tc>
          <w:tcPr>
            <w:tcW w:w="1559" w:type="dxa"/>
            <w:vAlign w:val="center"/>
          </w:tcPr>
          <w:p w14:paraId="6C1A7F9A"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081</w:t>
            </w:r>
          </w:p>
        </w:tc>
        <w:tc>
          <w:tcPr>
            <w:tcW w:w="4193" w:type="dxa"/>
            <w:vAlign w:val="center"/>
          </w:tcPr>
          <w:p w14:paraId="4F9E2BAF"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Hana Bank</w:t>
            </w:r>
          </w:p>
        </w:tc>
      </w:tr>
      <w:tr w:rsidR="0071652C" w:rsidRPr="004479A7" w14:paraId="2DA9F593" w14:textId="77777777" w:rsidTr="00C346F8">
        <w:trPr>
          <w:jc w:val="center"/>
        </w:trPr>
        <w:tc>
          <w:tcPr>
            <w:tcW w:w="1559" w:type="dxa"/>
            <w:vAlign w:val="center"/>
          </w:tcPr>
          <w:p w14:paraId="230F5E2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004</w:t>
            </w:r>
          </w:p>
        </w:tc>
        <w:tc>
          <w:tcPr>
            <w:tcW w:w="3119" w:type="dxa"/>
            <w:vAlign w:val="center"/>
          </w:tcPr>
          <w:p w14:paraId="1F9CE41B"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sz w:val="18"/>
                <w:szCs w:val="18"/>
              </w:rPr>
              <w:t>Kookmin</w:t>
            </w:r>
            <w:proofErr w:type="spellEnd"/>
            <w:r w:rsidRPr="004479A7">
              <w:rPr>
                <w:rFonts w:asciiTheme="minorEastAsia" w:eastAsiaTheme="minorEastAsia" w:hAnsiTheme="minorEastAsia" w:cs="Arial"/>
                <w:sz w:val="18"/>
                <w:szCs w:val="18"/>
              </w:rPr>
              <w:t xml:space="preserve"> Bank</w:t>
            </w:r>
          </w:p>
        </w:tc>
        <w:tc>
          <w:tcPr>
            <w:tcW w:w="1559" w:type="dxa"/>
            <w:vAlign w:val="center"/>
          </w:tcPr>
          <w:p w14:paraId="60E79EAC"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088</w:t>
            </w:r>
          </w:p>
        </w:tc>
        <w:tc>
          <w:tcPr>
            <w:tcW w:w="4193" w:type="dxa"/>
            <w:vAlign w:val="center"/>
          </w:tcPr>
          <w:p w14:paraId="30BF1589" w14:textId="77777777" w:rsidR="0071652C" w:rsidRPr="004479A7" w:rsidRDefault="0071652C" w:rsidP="00C346F8">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color w:val="000000"/>
                <w:sz w:val="18"/>
                <w:szCs w:val="18"/>
              </w:rPr>
              <w:t>Shinhan</w:t>
            </w:r>
            <w:proofErr w:type="spellEnd"/>
            <w:r>
              <w:rPr>
                <w:rFonts w:asciiTheme="minorEastAsia" w:eastAsiaTheme="minorEastAsia" w:hAnsiTheme="minorEastAsia" w:cs="Arial"/>
                <w:color w:val="000000"/>
                <w:sz w:val="18"/>
                <w:szCs w:val="18"/>
              </w:rPr>
              <w:t xml:space="preserve"> Bank</w:t>
            </w:r>
          </w:p>
        </w:tc>
      </w:tr>
      <w:tr w:rsidR="0071652C" w:rsidRPr="004479A7" w14:paraId="1877DF99" w14:textId="77777777" w:rsidTr="00C346F8">
        <w:trPr>
          <w:jc w:val="center"/>
        </w:trPr>
        <w:tc>
          <w:tcPr>
            <w:tcW w:w="1559" w:type="dxa"/>
            <w:vAlign w:val="center"/>
          </w:tcPr>
          <w:p w14:paraId="6C3EC2D8"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007</w:t>
            </w:r>
          </w:p>
        </w:tc>
        <w:tc>
          <w:tcPr>
            <w:tcW w:w="3119" w:type="dxa"/>
            <w:vAlign w:val="center"/>
          </w:tcPr>
          <w:p w14:paraId="3EC5CC62" w14:textId="77777777" w:rsidR="0071652C" w:rsidRPr="0056087E" w:rsidRDefault="0071652C" w:rsidP="00C346F8">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sz w:val="18"/>
                <w:szCs w:val="18"/>
              </w:rPr>
              <w:t>Suhyup</w:t>
            </w:r>
            <w:proofErr w:type="spellEnd"/>
            <w:r>
              <w:rPr>
                <w:rFonts w:asciiTheme="minorEastAsia" w:eastAsiaTheme="minorEastAsia" w:hAnsiTheme="minorEastAsia" w:cs="Arial"/>
                <w:sz w:val="18"/>
                <w:szCs w:val="18"/>
              </w:rPr>
              <w:t xml:space="preserve"> Bank</w:t>
            </w:r>
          </w:p>
        </w:tc>
        <w:tc>
          <w:tcPr>
            <w:tcW w:w="1559" w:type="dxa"/>
            <w:vAlign w:val="center"/>
          </w:tcPr>
          <w:p w14:paraId="453EA571"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089</w:t>
            </w:r>
          </w:p>
        </w:tc>
        <w:tc>
          <w:tcPr>
            <w:tcW w:w="4193" w:type="dxa"/>
            <w:vAlign w:val="center"/>
          </w:tcPr>
          <w:p w14:paraId="0F5DB1BA" w14:textId="77777777" w:rsidR="0071652C" w:rsidRPr="004479A7" w:rsidRDefault="0071652C" w:rsidP="00C346F8">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color w:val="000000"/>
                <w:sz w:val="18"/>
                <w:szCs w:val="18"/>
              </w:rPr>
              <w:t>Kbank</w:t>
            </w:r>
            <w:proofErr w:type="spellEnd"/>
          </w:p>
        </w:tc>
      </w:tr>
      <w:tr w:rsidR="0071652C" w:rsidRPr="004479A7" w14:paraId="2EA19EAD" w14:textId="77777777" w:rsidTr="00C346F8">
        <w:trPr>
          <w:jc w:val="center"/>
        </w:trPr>
        <w:tc>
          <w:tcPr>
            <w:tcW w:w="1559" w:type="dxa"/>
            <w:vAlign w:val="center"/>
          </w:tcPr>
          <w:p w14:paraId="49C9BEC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011</w:t>
            </w:r>
          </w:p>
        </w:tc>
        <w:tc>
          <w:tcPr>
            <w:tcW w:w="3119" w:type="dxa"/>
            <w:vAlign w:val="center"/>
          </w:tcPr>
          <w:p w14:paraId="5BA9D6F3"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sz w:val="18"/>
                <w:szCs w:val="18"/>
              </w:rPr>
              <w:t>Nonghyup</w:t>
            </w:r>
            <w:proofErr w:type="spellEnd"/>
            <w:r w:rsidRPr="004479A7">
              <w:rPr>
                <w:rFonts w:asciiTheme="minorEastAsia" w:eastAsiaTheme="minorEastAsia" w:hAnsiTheme="minorEastAsia" w:cs="Arial"/>
                <w:sz w:val="18"/>
                <w:szCs w:val="18"/>
              </w:rPr>
              <w:t xml:space="preserve"> Bank</w:t>
            </w:r>
          </w:p>
        </w:tc>
        <w:tc>
          <w:tcPr>
            <w:tcW w:w="1559" w:type="dxa"/>
            <w:vAlign w:val="center"/>
          </w:tcPr>
          <w:p w14:paraId="1DA81A9F"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090</w:t>
            </w:r>
          </w:p>
        </w:tc>
        <w:tc>
          <w:tcPr>
            <w:tcW w:w="4193" w:type="dxa"/>
            <w:vAlign w:val="center"/>
          </w:tcPr>
          <w:p w14:paraId="55120048" w14:textId="77777777" w:rsidR="0071652C" w:rsidRPr="004479A7" w:rsidRDefault="0071652C" w:rsidP="00C346F8">
            <w:pPr>
              <w:rPr>
                <w:rFonts w:asciiTheme="minorEastAsia" w:eastAsiaTheme="minorEastAsia" w:hAnsiTheme="minorEastAsia" w:cs="Arial"/>
                <w:color w:val="000000"/>
                <w:sz w:val="18"/>
                <w:szCs w:val="18"/>
              </w:rPr>
            </w:pPr>
            <w:proofErr w:type="spellStart"/>
            <w:r>
              <w:rPr>
                <w:rFonts w:asciiTheme="minorEastAsia" w:eastAsiaTheme="minorEastAsia" w:hAnsiTheme="minorEastAsia" w:cs="Arial"/>
                <w:color w:val="000000"/>
                <w:sz w:val="18"/>
                <w:szCs w:val="18"/>
              </w:rPr>
              <w:t>Kakao</w:t>
            </w:r>
            <w:proofErr w:type="spellEnd"/>
            <w:r>
              <w:rPr>
                <w:rFonts w:asciiTheme="minorEastAsia" w:eastAsiaTheme="minorEastAsia" w:hAnsiTheme="minorEastAsia" w:cs="Arial"/>
                <w:color w:val="000000"/>
                <w:sz w:val="18"/>
                <w:szCs w:val="18"/>
              </w:rPr>
              <w:t xml:space="preserve"> Bank</w:t>
            </w:r>
          </w:p>
        </w:tc>
      </w:tr>
      <w:tr w:rsidR="0071652C" w:rsidRPr="004479A7" w14:paraId="5F657DB8" w14:textId="77777777" w:rsidTr="00C346F8">
        <w:trPr>
          <w:jc w:val="center"/>
        </w:trPr>
        <w:tc>
          <w:tcPr>
            <w:tcW w:w="1559" w:type="dxa"/>
            <w:vAlign w:val="center"/>
          </w:tcPr>
          <w:p w14:paraId="0951287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012</w:t>
            </w:r>
          </w:p>
        </w:tc>
        <w:tc>
          <w:tcPr>
            <w:tcW w:w="3119" w:type="dxa"/>
            <w:vAlign w:val="center"/>
          </w:tcPr>
          <w:p w14:paraId="098B34DB" w14:textId="77777777" w:rsidR="0071652C" w:rsidRPr="0056087E" w:rsidRDefault="0071652C" w:rsidP="00C346F8">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National Agricultural Cooperative Federation</w:t>
            </w:r>
            <w:r>
              <w:rPr>
                <w:rFonts w:asciiTheme="minorEastAsia" w:eastAsiaTheme="minorEastAsia" w:hAnsiTheme="minorEastAsia" w:cs="Arial"/>
                <w:color w:val="000000"/>
                <w:sz w:val="18"/>
                <w:szCs w:val="18"/>
              </w:rPr>
              <w:t xml:space="preserve"> (NACF)</w:t>
            </w:r>
          </w:p>
        </w:tc>
        <w:tc>
          <w:tcPr>
            <w:tcW w:w="1559" w:type="dxa"/>
            <w:vAlign w:val="center"/>
          </w:tcPr>
          <w:p w14:paraId="3C77692F"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092</w:t>
            </w:r>
          </w:p>
        </w:tc>
        <w:tc>
          <w:tcPr>
            <w:tcW w:w="4193" w:type="dxa"/>
            <w:vAlign w:val="center"/>
          </w:tcPr>
          <w:p w14:paraId="4C0B0FAF"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Toss Bank</w:t>
            </w:r>
          </w:p>
        </w:tc>
      </w:tr>
      <w:tr w:rsidR="0071652C" w:rsidRPr="004479A7" w14:paraId="34C4EBFE" w14:textId="77777777" w:rsidTr="00C346F8">
        <w:trPr>
          <w:jc w:val="center"/>
        </w:trPr>
        <w:tc>
          <w:tcPr>
            <w:tcW w:w="1559" w:type="dxa"/>
            <w:vAlign w:val="center"/>
          </w:tcPr>
          <w:p w14:paraId="5394F12E"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020</w:t>
            </w:r>
          </w:p>
        </w:tc>
        <w:tc>
          <w:tcPr>
            <w:tcW w:w="3119" w:type="dxa"/>
            <w:vAlign w:val="center"/>
          </w:tcPr>
          <w:p w14:paraId="13F55CC9"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Woori Bank</w:t>
            </w:r>
          </w:p>
        </w:tc>
        <w:tc>
          <w:tcPr>
            <w:tcW w:w="1559" w:type="dxa"/>
            <w:vAlign w:val="center"/>
          </w:tcPr>
          <w:p w14:paraId="46F55426"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103</w:t>
            </w:r>
          </w:p>
        </w:tc>
        <w:tc>
          <w:tcPr>
            <w:tcW w:w="4193" w:type="dxa"/>
            <w:vAlign w:val="center"/>
          </w:tcPr>
          <w:p w14:paraId="4CAA1A6F" w14:textId="77777777" w:rsidR="0071652C" w:rsidRPr="004479A7"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SBI Savings Bank</w:t>
            </w:r>
          </w:p>
        </w:tc>
      </w:tr>
      <w:tr w:rsidR="0071652C" w:rsidRPr="004479A7" w14:paraId="2F42F1C0" w14:textId="77777777" w:rsidTr="00C346F8">
        <w:trPr>
          <w:jc w:val="center"/>
        </w:trPr>
        <w:tc>
          <w:tcPr>
            <w:tcW w:w="1559" w:type="dxa"/>
            <w:vAlign w:val="center"/>
          </w:tcPr>
          <w:p w14:paraId="019E36A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023</w:t>
            </w:r>
          </w:p>
        </w:tc>
        <w:tc>
          <w:tcPr>
            <w:tcW w:w="3119" w:type="dxa"/>
            <w:vAlign w:val="center"/>
          </w:tcPr>
          <w:p w14:paraId="2DA48F06"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SC Bank</w:t>
            </w:r>
          </w:p>
        </w:tc>
        <w:tc>
          <w:tcPr>
            <w:tcW w:w="1559" w:type="dxa"/>
            <w:vAlign w:val="center"/>
          </w:tcPr>
          <w:p w14:paraId="1D0F9C8B"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209</w:t>
            </w:r>
          </w:p>
        </w:tc>
        <w:tc>
          <w:tcPr>
            <w:tcW w:w="4193" w:type="dxa"/>
            <w:vAlign w:val="center"/>
          </w:tcPr>
          <w:p w14:paraId="7AF54AC9"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Yuanta</w:t>
            </w:r>
            <w:proofErr w:type="spellEnd"/>
            <w:r w:rsidRPr="004479A7">
              <w:rPr>
                <w:rFonts w:asciiTheme="minorEastAsia" w:eastAsiaTheme="minorEastAsia" w:hAnsiTheme="minorEastAsia" w:cs="Arial"/>
                <w:color w:val="000000"/>
                <w:sz w:val="18"/>
                <w:szCs w:val="18"/>
              </w:rPr>
              <w:t xml:space="preserve"> Securities</w:t>
            </w:r>
          </w:p>
        </w:tc>
      </w:tr>
      <w:tr w:rsidR="0071652C" w:rsidRPr="004479A7" w14:paraId="447F1D85" w14:textId="77777777" w:rsidTr="00C346F8">
        <w:trPr>
          <w:jc w:val="center"/>
        </w:trPr>
        <w:tc>
          <w:tcPr>
            <w:tcW w:w="1559" w:type="dxa"/>
            <w:vAlign w:val="center"/>
          </w:tcPr>
          <w:p w14:paraId="36412433"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027</w:t>
            </w:r>
          </w:p>
        </w:tc>
        <w:tc>
          <w:tcPr>
            <w:tcW w:w="3119" w:type="dxa"/>
            <w:vAlign w:val="center"/>
          </w:tcPr>
          <w:p w14:paraId="7C167D02"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Citi Bank</w:t>
            </w:r>
          </w:p>
        </w:tc>
        <w:tc>
          <w:tcPr>
            <w:tcW w:w="1559" w:type="dxa"/>
            <w:vAlign w:val="center"/>
          </w:tcPr>
          <w:p w14:paraId="05C6B6AF"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238</w:t>
            </w:r>
          </w:p>
        </w:tc>
        <w:tc>
          <w:tcPr>
            <w:tcW w:w="4193" w:type="dxa"/>
            <w:vAlign w:val="center"/>
          </w:tcPr>
          <w:p w14:paraId="335AFBEA" w14:textId="77777777" w:rsidR="0071652C" w:rsidRPr="0056087E" w:rsidRDefault="0071652C" w:rsidP="00C346F8">
            <w:pPr>
              <w:rPr>
                <w:rFonts w:asciiTheme="minorEastAsia" w:eastAsiaTheme="minorEastAsia" w:hAnsiTheme="minorEastAsia" w:cs="Arial"/>
                <w:color w:val="000000"/>
                <w:sz w:val="18"/>
                <w:szCs w:val="18"/>
              </w:rPr>
            </w:pPr>
            <w:proofErr w:type="spellStart"/>
            <w:r w:rsidRPr="0056087E">
              <w:rPr>
                <w:rFonts w:asciiTheme="minorEastAsia" w:eastAsiaTheme="minorEastAsia" w:hAnsiTheme="minorEastAsia" w:cs="Arial"/>
                <w:color w:val="000000"/>
                <w:sz w:val="18"/>
                <w:szCs w:val="18"/>
              </w:rPr>
              <w:t>Mirae</w:t>
            </w:r>
            <w:proofErr w:type="spellEnd"/>
            <w:r w:rsidRPr="0056087E">
              <w:rPr>
                <w:rFonts w:asciiTheme="minorEastAsia" w:eastAsiaTheme="minorEastAsia" w:hAnsiTheme="minorEastAsia" w:cs="Arial"/>
                <w:color w:val="000000"/>
                <w:sz w:val="18"/>
                <w:szCs w:val="18"/>
              </w:rPr>
              <w:t xml:space="preserve"> Asset </w:t>
            </w:r>
            <w:r>
              <w:rPr>
                <w:rFonts w:asciiTheme="minorEastAsia" w:eastAsiaTheme="minorEastAsia" w:hAnsiTheme="minorEastAsia" w:cs="Arial"/>
                <w:color w:val="000000"/>
                <w:sz w:val="18"/>
                <w:szCs w:val="18"/>
              </w:rPr>
              <w:t>Securities</w:t>
            </w:r>
          </w:p>
        </w:tc>
      </w:tr>
      <w:tr w:rsidR="0071652C" w:rsidRPr="004479A7" w14:paraId="24130D51" w14:textId="77777777" w:rsidTr="00C346F8">
        <w:trPr>
          <w:jc w:val="center"/>
        </w:trPr>
        <w:tc>
          <w:tcPr>
            <w:tcW w:w="1559" w:type="dxa"/>
            <w:vAlign w:val="center"/>
          </w:tcPr>
          <w:p w14:paraId="5B9C452A"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031</w:t>
            </w:r>
          </w:p>
        </w:tc>
        <w:tc>
          <w:tcPr>
            <w:tcW w:w="3119" w:type="dxa"/>
          </w:tcPr>
          <w:p w14:paraId="151651E6" w14:textId="77777777" w:rsidR="0071652C" w:rsidRPr="004479A7" w:rsidRDefault="0071652C" w:rsidP="00C346F8">
            <w:pPr>
              <w:rPr>
                <w:rFonts w:asciiTheme="minorEastAsia" w:eastAsiaTheme="minorEastAsia" w:hAnsiTheme="minorEastAsia" w:cs="Arial"/>
                <w:sz w:val="18"/>
                <w:szCs w:val="18"/>
              </w:rPr>
            </w:pPr>
            <w:r w:rsidRPr="004479A7">
              <w:rPr>
                <w:rFonts w:asciiTheme="minorEastAsia" w:eastAsiaTheme="minorEastAsia" w:hAnsiTheme="minorEastAsia" w:cs="Arial"/>
                <w:sz w:val="18"/>
                <w:szCs w:val="18"/>
              </w:rPr>
              <w:t>Daegu Bank</w:t>
            </w:r>
          </w:p>
        </w:tc>
        <w:tc>
          <w:tcPr>
            <w:tcW w:w="1559" w:type="dxa"/>
            <w:vAlign w:val="center"/>
          </w:tcPr>
          <w:p w14:paraId="14509EC7"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240</w:t>
            </w:r>
          </w:p>
        </w:tc>
        <w:tc>
          <w:tcPr>
            <w:tcW w:w="4193" w:type="dxa"/>
            <w:vAlign w:val="center"/>
          </w:tcPr>
          <w:p w14:paraId="73E7F0F0"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Samsung Securities</w:t>
            </w:r>
          </w:p>
        </w:tc>
      </w:tr>
      <w:tr w:rsidR="0071652C" w:rsidRPr="004479A7" w14:paraId="199AC083" w14:textId="77777777" w:rsidTr="00C346F8">
        <w:trPr>
          <w:jc w:val="center"/>
        </w:trPr>
        <w:tc>
          <w:tcPr>
            <w:tcW w:w="1559" w:type="dxa"/>
            <w:vAlign w:val="center"/>
          </w:tcPr>
          <w:p w14:paraId="09F2A615"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032</w:t>
            </w:r>
          </w:p>
        </w:tc>
        <w:tc>
          <w:tcPr>
            <w:tcW w:w="3119" w:type="dxa"/>
            <w:vAlign w:val="center"/>
          </w:tcPr>
          <w:p w14:paraId="3CDA3C4F"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Busan Bank</w:t>
            </w:r>
          </w:p>
        </w:tc>
        <w:tc>
          <w:tcPr>
            <w:tcW w:w="1559" w:type="dxa"/>
            <w:vAlign w:val="center"/>
          </w:tcPr>
          <w:p w14:paraId="1B4883E2"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243</w:t>
            </w:r>
          </w:p>
        </w:tc>
        <w:tc>
          <w:tcPr>
            <w:tcW w:w="4193" w:type="dxa"/>
            <w:vAlign w:val="center"/>
          </w:tcPr>
          <w:p w14:paraId="47F83F21"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Korea Investment &amp; Securities</w:t>
            </w:r>
          </w:p>
        </w:tc>
      </w:tr>
      <w:tr w:rsidR="0071652C" w:rsidRPr="004479A7" w14:paraId="10512D32" w14:textId="77777777" w:rsidTr="00C346F8">
        <w:trPr>
          <w:jc w:val="center"/>
        </w:trPr>
        <w:tc>
          <w:tcPr>
            <w:tcW w:w="1559" w:type="dxa"/>
            <w:vAlign w:val="center"/>
          </w:tcPr>
          <w:p w14:paraId="60D82E2A"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034</w:t>
            </w:r>
          </w:p>
        </w:tc>
        <w:tc>
          <w:tcPr>
            <w:tcW w:w="3119" w:type="dxa"/>
            <w:vAlign w:val="center"/>
          </w:tcPr>
          <w:p w14:paraId="606FF386"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Kwangju Bank</w:t>
            </w:r>
          </w:p>
        </w:tc>
        <w:tc>
          <w:tcPr>
            <w:tcW w:w="1559" w:type="dxa"/>
            <w:vAlign w:val="center"/>
          </w:tcPr>
          <w:p w14:paraId="41DE3598"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247</w:t>
            </w:r>
          </w:p>
        </w:tc>
        <w:tc>
          <w:tcPr>
            <w:tcW w:w="4193" w:type="dxa"/>
            <w:vAlign w:val="center"/>
          </w:tcPr>
          <w:p w14:paraId="04BAE0DD"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NH Investment &amp; Securities</w:t>
            </w:r>
          </w:p>
        </w:tc>
      </w:tr>
      <w:tr w:rsidR="0071652C" w:rsidRPr="004479A7" w14:paraId="2E3E4964" w14:textId="77777777" w:rsidTr="00C346F8">
        <w:trPr>
          <w:jc w:val="center"/>
        </w:trPr>
        <w:tc>
          <w:tcPr>
            <w:tcW w:w="1559" w:type="dxa"/>
            <w:vAlign w:val="center"/>
          </w:tcPr>
          <w:p w14:paraId="153F7F67"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035</w:t>
            </w:r>
          </w:p>
        </w:tc>
        <w:tc>
          <w:tcPr>
            <w:tcW w:w="3119" w:type="dxa"/>
            <w:vAlign w:val="center"/>
          </w:tcPr>
          <w:p w14:paraId="40075AA6"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Jeju</w:t>
            </w:r>
            <w:proofErr w:type="spellEnd"/>
            <w:r w:rsidRPr="004479A7">
              <w:rPr>
                <w:rFonts w:asciiTheme="minorEastAsia" w:eastAsiaTheme="minorEastAsia" w:hAnsiTheme="minorEastAsia" w:cs="Arial"/>
                <w:color w:val="000000"/>
                <w:sz w:val="18"/>
                <w:szCs w:val="18"/>
              </w:rPr>
              <w:t xml:space="preserve"> Bank</w:t>
            </w:r>
          </w:p>
        </w:tc>
        <w:tc>
          <w:tcPr>
            <w:tcW w:w="1559" w:type="dxa"/>
            <w:vAlign w:val="center"/>
          </w:tcPr>
          <w:p w14:paraId="752D7009"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266</w:t>
            </w:r>
          </w:p>
        </w:tc>
        <w:tc>
          <w:tcPr>
            <w:tcW w:w="4193" w:type="dxa"/>
            <w:vAlign w:val="center"/>
          </w:tcPr>
          <w:p w14:paraId="6B301263" w14:textId="77777777" w:rsidR="0071652C" w:rsidRPr="004479A7" w:rsidRDefault="0071652C" w:rsidP="00C346F8">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SK Securities</w:t>
            </w:r>
          </w:p>
        </w:tc>
      </w:tr>
      <w:tr w:rsidR="0071652C" w:rsidRPr="004479A7" w14:paraId="5125F4A0" w14:textId="77777777" w:rsidTr="00C346F8">
        <w:trPr>
          <w:jc w:val="center"/>
        </w:trPr>
        <w:tc>
          <w:tcPr>
            <w:tcW w:w="1559" w:type="dxa"/>
            <w:vAlign w:val="center"/>
          </w:tcPr>
          <w:p w14:paraId="26924AA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037</w:t>
            </w:r>
          </w:p>
        </w:tc>
        <w:tc>
          <w:tcPr>
            <w:tcW w:w="3119" w:type="dxa"/>
            <w:vAlign w:val="center"/>
          </w:tcPr>
          <w:p w14:paraId="5547EEBE"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Jeonbuk</w:t>
            </w:r>
            <w:proofErr w:type="spellEnd"/>
            <w:r w:rsidRPr="004479A7">
              <w:rPr>
                <w:rFonts w:asciiTheme="minorEastAsia" w:eastAsiaTheme="minorEastAsia" w:hAnsiTheme="minorEastAsia" w:cs="Arial"/>
                <w:color w:val="000000"/>
                <w:sz w:val="18"/>
                <w:szCs w:val="18"/>
              </w:rPr>
              <w:t xml:space="preserve"> Bank</w:t>
            </w:r>
          </w:p>
        </w:tc>
        <w:tc>
          <w:tcPr>
            <w:tcW w:w="1559" w:type="dxa"/>
            <w:vAlign w:val="center"/>
          </w:tcPr>
          <w:p w14:paraId="439EE0B1"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267</w:t>
            </w:r>
          </w:p>
        </w:tc>
        <w:tc>
          <w:tcPr>
            <w:tcW w:w="4193" w:type="dxa"/>
            <w:vAlign w:val="center"/>
          </w:tcPr>
          <w:p w14:paraId="411EAED5"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Daishin</w:t>
            </w:r>
            <w:proofErr w:type="spellEnd"/>
            <w:r w:rsidRPr="004479A7">
              <w:rPr>
                <w:rFonts w:asciiTheme="minorEastAsia" w:eastAsiaTheme="minorEastAsia" w:hAnsiTheme="minorEastAsia" w:cs="Arial"/>
                <w:color w:val="000000"/>
                <w:sz w:val="18"/>
                <w:szCs w:val="18"/>
              </w:rPr>
              <w:t xml:space="preserve"> Securities</w:t>
            </w:r>
          </w:p>
        </w:tc>
      </w:tr>
      <w:tr w:rsidR="0071652C" w:rsidRPr="004479A7" w14:paraId="76EBA814" w14:textId="77777777" w:rsidTr="00C346F8">
        <w:trPr>
          <w:jc w:val="center"/>
        </w:trPr>
        <w:tc>
          <w:tcPr>
            <w:tcW w:w="1559" w:type="dxa"/>
            <w:vAlign w:val="center"/>
          </w:tcPr>
          <w:p w14:paraId="38267066"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039</w:t>
            </w:r>
          </w:p>
        </w:tc>
        <w:tc>
          <w:tcPr>
            <w:tcW w:w="3119" w:type="dxa"/>
            <w:vAlign w:val="center"/>
          </w:tcPr>
          <w:p w14:paraId="35B2BD77" w14:textId="77777777" w:rsidR="0071652C" w:rsidRPr="0056087E" w:rsidRDefault="0071652C" w:rsidP="00C346F8">
            <w:pPr>
              <w:rPr>
                <w:rFonts w:asciiTheme="minorEastAsia" w:eastAsiaTheme="minorEastAsia" w:hAnsiTheme="minorEastAsia" w:cs="Arial"/>
                <w:color w:val="000000"/>
                <w:sz w:val="18"/>
                <w:szCs w:val="18"/>
              </w:rPr>
            </w:pPr>
            <w:proofErr w:type="spellStart"/>
            <w:r w:rsidRPr="00611209">
              <w:rPr>
                <w:rFonts w:asciiTheme="minorEastAsia" w:eastAsiaTheme="minorEastAsia" w:hAnsiTheme="minorEastAsia" w:cs="Arial"/>
                <w:color w:val="000000"/>
                <w:sz w:val="18"/>
                <w:szCs w:val="18"/>
              </w:rPr>
              <w:t>Kyongnam</w:t>
            </w:r>
            <w:proofErr w:type="spellEnd"/>
            <w:r w:rsidRPr="00611209">
              <w:rPr>
                <w:rFonts w:asciiTheme="minorEastAsia" w:eastAsiaTheme="minorEastAsia" w:hAnsiTheme="minorEastAsia" w:cs="Arial"/>
                <w:color w:val="000000"/>
                <w:sz w:val="18"/>
                <w:szCs w:val="18"/>
              </w:rPr>
              <w:t xml:space="preserve"> </w:t>
            </w:r>
            <w:r w:rsidRPr="0056087E">
              <w:rPr>
                <w:rFonts w:asciiTheme="minorEastAsia" w:eastAsiaTheme="minorEastAsia" w:hAnsiTheme="minorEastAsia" w:cs="Arial"/>
                <w:color w:val="000000"/>
                <w:sz w:val="18"/>
                <w:szCs w:val="18"/>
              </w:rPr>
              <w:t>Bank</w:t>
            </w:r>
          </w:p>
        </w:tc>
        <w:tc>
          <w:tcPr>
            <w:tcW w:w="1559" w:type="dxa"/>
            <w:vAlign w:val="center"/>
          </w:tcPr>
          <w:p w14:paraId="251B51DA"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278</w:t>
            </w:r>
          </w:p>
        </w:tc>
        <w:tc>
          <w:tcPr>
            <w:tcW w:w="4193" w:type="dxa"/>
            <w:vAlign w:val="center"/>
          </w:tcPr>
          <w:p w14:paraId="241FE6F2"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Shinhan</w:t>
            </w:r>
            <w:proofErr w:type="spellEnd"/>
            <w:r w:rsidRPr="004479A7">
              <w:rPr>
                <w:rFonts w:asciiTheme="minorEastAsia" w:eastAsiaTheme="minorEastAsia" w:hAnsiTheme="minorEastAsia" w:cs="Arial"/>
                <w:color w:val="000000"/>
                <w:sz w:val="18"/>
                <w:szCs w:val="18"/>
              </w:rPr>
              <w:t xml:space="preserve"> Financial Investment</w:t>
            </w:r>
          </w:p>
        </w:tc>
      </w:tr>
      <w:tr w:rsidR="0071652C" w:rsidRPr="004479A7" w14:paraId="6D933FEE" w14:textId="77777777" w:rsidTr="00C346F8">
        <w:trPr>
          <w:jc w:val="center"/>
        </w:trPr>
        <w:tc>
          <w:tcPr>
            <w:tcW w:w="1559" w:type="dxa"/>
            <w:vAlign w:val="center"/>
          </w:tcPr>
          <w:p w14:paraId="499C031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045</w:t>
            </w:r>
          </w:p>
        </w:tc>
        <w:tc>
          <w:tcPr>
            <w:tcW w:w="3119" w:type="dxa"/>
            <w:vAlign w:val="center"/>
          </w:tcPr>
          <w:p w14:paraId="01309FD8" w14:textId="77777777" w:rsidR="0071652C" w:rsidRPr="0056087E" w:rsidRDefault="0071652C" w:rsidP="00C346F8">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 xml:space="preserve">Korean Federation of Community </w:t>
            </w:r>
            <w:r w:rsidRPr="0076497E">
              <w:rPr>
                <w:rFonts w:asciiTheme="minorEastAsia" w:eastAsiaTheme="minorEastAsia" w:hAnsiTheme="minorEastAsia" w:cs="Arial"/>
                <w:color w:val="000000"/>
                <w:sz w:val="18"/>
                <w:szCs w:val="18"/>
              </w:rPr>
              <w:lastRenderedPageBreak/>
              <w:t>Credit Cooperatives</w:t>
            </w:r>
            <w:r>
              <w:rPr>
                <w:rFonts w:asciiTheme="minorEastAsia" w:eastAsiaTheme="minorEastAsia" w:hAnsiTheme="minorEastAsia" w:cs="Arial"/>
                <w:color w:val="000000"/>
                <w:sz w:val="18"/>
                <w:szCs w:val="18"/>
              </w:rPr>
              <w:t xml:space="preserve"> (KFCC)</w:t>
            </w:r>
          </w:p>
        </w:tc>
        <w:tc>
          <w:tcPr>
            <w:tcW w:w="1559" w:type="dxa"/>
            <w:vAlign w:val="center"/>
          </w:tcPr>
          <w:p w14:paraId="4170E44E"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lastRenderedPageBreak/>
              <w:t>280</w:t>
            </w:r>
          </w:p>
        </w:tc>
        <w:tc>
          <w:tcPr>
            <w:tcW w:w="4193" w:type="dxa"/>
            <w:vAlign w:val="center"/>
          </w:tcPr>
          <w:p w14:paraId="22F35F14" w14:textId="77777777" w:rsidR="0071652C" w:rsidRPr="0056087E" w:rsidRDefault="0071652C" w:rsidP="00C346F8">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Eugene Investment &amp; Securities</w:t>
            </w:r>
          </w:p>
        </w:tc>
      </w:tr>
      <w:tr w:rsidR="0071652C" w:rsidRPr="004479A7" w14:paraId="2C322967" w14:textId="77777777" w:rsidTr="00C346F8">
        <w:trPr>
          <w:jc w:val="center"/>
        </w:trPr>
        <w:tc>
          <w:tcPr>
            <w:tcW w:w="1559" w:type="dxa"/>
            <w:vAlign w:val="center"/>
          </w:tcPr>
          <w:p w14:paraId="45087A1B"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lastRenderedPageBreak/>
              <w:t>048</w:t>
            </w:r>
          </w:p>
        </w:tc>
        <w:tc>
          <w:tcPr>
            <w:tcW w:w="3119" w:type="dxa"/>
            <w:vAlign w:val="center"/>
          </w:tcPr>
          <w:p w14:paraId="71414655" w14:textId="77777777" w:rsidR="0071652C" w:rsidRPr="0056087E" w:rsidRDefault="0071652C" w:rsidP="00C346F8">
            <w:pPr>
              <w:rPr>
                <w:rFonts w:asciiTheme="minorEastAsia" w:eastAsiaTheme="minorEastAsia" w:hAnsiTheme="minorEastAsia" w:cs="Arial"/>
                <w:color w:val="000000"/>
                <w:sz w:val="18"/>
                <w:szCs w:val="18"/>
              </w:rPr>
            </w:pPr>
            <w:r w:rsidRPr="0076497E">
              <w:rPr>
                <w:rFonts w:asciiTheme="minorEastAsia" w:eastAsiaTheme="minorEastAsia" w:hAnsiTheme="minorEastAsia" w:cs="Arial"/>
                <w:sz w:val="18"/>
                <w:szCs w:val="18"/>
              </w:rPr>
              <w:t>National Credit Union Federation of Korea</w:t>
            </w:r>
            <w:r>
              <w:rPr>
                <w:rFonts w:asciiTheme="minorEastAsia" w:eastAsiaTheme="minorEastAsia" w:hAnsiTheme="minorEastAsia" w:cs="Arial"/>
                <w:sz w:val="18"/>
                <w:szCs w:val="18"/>
              </w:rPr>
              <w:t xml:space="preserve"> (</w:t>
            </w:r>
            <w:r w:rsidRPr="0081068C">
              <w:rPr>
                <w:rFonts w:asciiTheme="minorEastAsia" w:eastAsiaTheme="minorEastAsia" w:hAnsiTheme="minorEastAsia" w:cs="Arial"/>
                <w:sz w:val="18"/>
                <w:szCs w:val="18"/>
              </w:rPr>
              <w:t>NACUFOK</w:t>
            </w:r>
            <w:r>
              <w:rPr>
                <w:rFonts w:asciiTheme="minorEastAsia" w:eastAsiaTheme="minorEastAsia" w:hAnsiTheme="minorEastAsia" w:cs="Arial"/>
                <w:sz w:val="18"/>
                <w:szCs w:val="18"/>
              </w:rPr>
              <w:t>)</w:t>
            </w:r>
          </w:p>
        </w:tc>
        <w:tc>
          <w:tcPr>
            <w:tcW w:w="1559" w:type="dxa"/>
            <w:vAlign w:val="center"/>
          </w:tcPr>
          <w:p w14:paraId="703413A0"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287</w:t>
            </w:r>
          </w:p>
        </w:tc>
        <w:tc>
          <w:tcPr>
            <w:tcW w:w="4193" w:type="dxa"/>
            <w:vAlign w:val="center"/>
          </w:tcPr>
          <w:p w14:paraId="18E1DEEF" w14:textId="77777777" w:rsidR="0071652C" w:rsidRPr="004479A7" w:rsidRDefault="0071652C" w:rsidP="00C346F8">
            <w:pP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Meritz</w:t>
            </w:r>
            <w:proofErr w:type="spellEnd"/>
            <w:r w:rsidRPr="004479A7">
              <w:rPr>
                <w:rFonts w:asciiTheme="minorEastAsia" w:eastAsiaTheme="minorEastAsia" w:hAnsiTheme="minorEastAsia" w:cs="Arial"/>
                <w:color w:val="000000"/>
                <w:sz w:val="18"/>
                <w:szCs w:val="18"/>
              </w:rPr>
              <w:t xml:space="preserve"> Securities</w:t>
            </w:r>
          </w:p>
        </w:tc>
      </w:tr>
      <w:tr w:rsidR="0071652C" w:rsidRPr="004479A7" w14:paraId="0768876B" w14:textId="77777777" w:rsidTr="00C346F8">
        <w:trPr>
          <w:jc w:val="center"/>
        </w:trPr>
        <w:tc>
          <w:tcPr>
            <w:tcW w:w="1559" w:type="dxa"/>
            <w:vAlign w:val="center"/>
          </w:tcPr>
          <w:p w14:paraId="1B6B1F33"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050</w:t>
            </w:r>
          </w:p>
        </w:tc>
        <w:tc>
          <w:tcPr>
            <w:tcW w:w="3119" w:type="dxa"/>
            <w:vAlign w:val="center"/>
          </w:tcPr>
          <w:p w14:paraId="7798A5A4" w14:textId="77777777" w:rsidR="0071652C" w:rsidRPr="0056087E"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Federation of Savings B</w:t>
            </w:r>
            <w:r w:rsidRPr="0076497E">
              <w:rPr>
                <w:rFonts w:asciiTheme="minorEastAsia" w:eastAsiaTheme="minorEastAsia" w:hAnsiTheme="minorEastAsia" w:cs="Arial"/>
                <w:color w:val="000000"/>
                <w:sz w:val="18"/>
                <w:szCs w:val="18"/>
              </w:rPr>
              <w:t>anks</w:t>
            </w:r>
            <w:r>
              <w:rPr>
                <w:rFonts w:asciiTheme="minorEastAsia" w:eastAsiaTheme="minorEastAsia" w:hAnsiTheme="minorEastAsia" w:cs="Arial"/>
                <w:color w:val="000000"/>
                <w:sz w:val="18"/>
                <w:szCs w:val="18"/>
              </w:rPr>
              <w:t xml:space="preserve"> (KFSB)</w:t>
            </w:r>
          </w:p>
        </w:tc>
        <w:tc>
          <w:tcPr>
            <w:tcW w:w="1559" w:type="dxa"/>
            <w:vAlign w:val="center"/>
          </w:tcPr>
          <w:p w14:paraId="361774AC" w14:textId="77777777" w:rsidR="0071652C" w:rsidRPr="004479A7"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099</w:t>
            </w:r>
          </w:p>
        </w:tc>
        <w:tc>
          <w:tcPr>
            <w:tcW w:w="4193" w:type="dxa"/>
            <w:vAlign w:val="center"/>
          </w:tcPr>
          <w:p w14:paraId="3CE3BA22" w14:textId="77777777" w:rsidR="0071652C" w:rsidRPr="004479A7" w:rsidRDefault="0071652C" w:rsidP="00C346F8">
            <w:pPr>
              <w:rPr>
                <w:rFonts w:asciiTheme="minorEastAsia" w:eastAsiaTheme="minorEastAsia" w:hAnsiTheme="minorEastAsia" w:cs="Arial"/>
                <w:color w:val="000000"/>
                <w:sz w:val="18"/>
                <w:szCs w:val="18"/>
              </w:rPr>
            </w:pPr>
            <w:r w:rsidRPr="005E71F2">
              <w:rPr>
                <w:rFonts w:asciiTheme="minorEastAsia" w:eastAsiaTheme="minorEastAsia" w:hAnsiTheme="minorEastAsia" w:cs="Arial"/>
                <w:color w:val="000000"/>
                <w:sz w:val="18"/>
                <w:szCs w:val="18"/>
              </w:rPr>
              <w:t>KFTC</w:t>
            </w:r>
          </w:p>
        </w:tc>
      </w:tr>
      <w:tr w:rsidR="0071652C" w:rsidRPr="004479A7" w14:paraId="6DB06F4A" w14:textId="77777777" w:rsidTr="00C346F8">
        <w:trPr>
          <w:jc w:val="center"/>
        </w:trPr>
        <w:tc>
          <w:tcPr>
            <w:tcW w:w="1559" w:type="dxa"/>
            <w:vAlign w:val="center"/>
          </w:tcPr>
          <w:p w14:paraId="501FB7E9"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064</w:t>
            </w:r>
          </w:p>
        </w:tc>
        <w:tc>
          <w:tcPr>
            <w:tcW w:w="3119" w:type="dxa"/>
            <w:vAlign w:val="center"/>
          </w:tcPr>
          <w:p w14:paraId="6BDF4DA5" w14:textId="77777777" w:rsidR="0071652C" w:rsidRPr="0056087E" w:rsidRDefault="0071652C" w:rsidP="00C346F8">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National Forestry Cooperative</w:t>
            </w:r>
            <w:r w:rsidRPr="0056087E">
              <w:rPr>
                <w:rFonts w:asciiTheme="minorEastAsia" w:eastAsiaTheme="minorEastAsia" w:hAnsiTheme="minorEastAsia" w:cs="Arial"/>
                <w:color w:val="000000"/>
                <w:sz w:val="18"/>
                <w:szCs w:val="18"/>
              </w:rPr>
              <w:t xml:space="preserve"> Federation</w:t>
            </w:r>
            <w:r>
              <w:rPr>
                <w:rFonts w:asciiTheme="minorEastAsia" w:eastAsiaTheme="minorEastAsia" w:hAnsiTheme="minorEastAsia" w:cs="Arial"/>
                <w:color w:val="000000"/>
                <w:sz w:val="18"/>
                <w:szCs w:val="18"/>
              </w:rPr>
              <w:t xml:space="preserve"> (NFCF)</w:t>
            </w:r>
          </w:p>
        </w:tc>
        <w:tc>
          <w:tcPr>
            <w:tcW w:w="1559" w:type="dxa"/>
            <w:vAlign w:val="center"/>
          </w:tcPr>
          <w:p w14:paraId="70B29146" w14:textId="77777777" w:rsidR="0071652C" w:rsidRPr="004479A7" w:rsidRDefault="0071652C" w:rsidP="00C346F8">
            <w:pPr>
              <w:jc w:val="center"/>
              <w:rPr>
                <w:rFonts w:asciiTheme="minorEastAsia" w:eastAsiaTheme="minorEastAsia" w:hAnsiTheme="minorEastAsia" w:cs="Arial"/>
                <w:color w:val="000000"/>
                <w:sz w:val="18"/>
                <w:szCs w:val="18"/>
              </w:rPr>
            </w:pPr>
          </w:p>
        </w:tc>
        <w:tc>
          <w:tcPr>
            <w:tcW w:w="4193" w:type="dxa"/>
            <w:vAlign w:val="center"/>
          </w:tcPr>
          <w:p w14:paraId="0D7C1EA6" w14:textId="77777777" w:rsidR="0071652C" w:rsidRPr="004479A7" w:rsidRDefault="0071652C" w:rsidP="00C346F8">
            <w:pPr>
              <w:rPr>
                <w:rFonts w:asciiTheme="minorEastAsia" w:eastAsiaTheme="minorEastAsia" w:hAnsiTheme="minorEastAsia" w:cs="Arial"/>
                <w:color w:val="000000"/>
                <w:sz w:val="18"/>
                <w:szCs w:val="18"/>
              </w:rPr>
            </w:pPr>
          </w:p>
        </w:tc>
      </w:tr>
    </w:tbl>
    <w:p w14:paraId="24AA5170" w14:textId="77777777" w:rsidR="0071652C" w:rsidRPr="0071652C" w:rsidRDefault="0071652C" w:rsidP="0071652C">
      <w:pPr>
        <w:pStyle w:val="cq11"/>
        <w:ind w:leftChars="0" w:left="0"/>
      </w:pPr>
    </w:p>
    <w:p w14:paraId="3502EA5D" w14:textId="77777777" w:rsidR="00D025CF" w:rsidRDefault="00CF3008">
      <w:pPr>
        <w:pStyle w:val="2"/>
      </w:pPr>
      <w:bookmarkStart w:id="88" w:name="_Toc134516458"/>
      <w:r>
        <w:rPr>
          <w:rFonts w:hint="eastAsia"/>
        </w:rPr>
        <w:t>Bank Regular Maintenance Time</w:t>
      </w:r>
      <w:bookmarkEnd w:id="88"/>
    </w:p>
    <w:p w14:paraId="4BE5BFDC" w14:textId="77777777" w:rsidR="0071652C" w:rsidRPr="00236C4C" w:rsidRDefault="0071652C" w:rsidP="0071652C">
      <w:pPr>
        <w:ind w:leftChars="129" w:left="284"/>
        <w:rPr>
          <w:rFonts w:asciiTheme="minorEastAsia" w:eastAsiaTheme="minorEastAsia" w:hAnsiTheme="minorEastAsia"/>
          <w:color w:val="000000"/>
          <w:sz w:val="20"/>
          <w:szCs w:val="20"/>
        </w:rPr>
      </w:pPr>
      <w:r w:rsidRPr="00236C4C">
        <w:rPr>
          <w:rFonts w:asciiTheme="minorEastAsia" w:eastAsiaTheme="minorEastAsia" w:hAnsiTheme="minorEastAsia"/>
          <w:color w:val="000000"/>
          <w:sz w:val="20"/>
          <w:szCs w:val="20"/>
        </w:rPr>
        <w:t xml:space="preserve">Due to the specifics of bank operating hours, </w:t>
      </w:r>
      <w:proofErr w:type="spellStart"/>
      <w:r w:rsidRPr="005E71F2">
        <w:rPr>
          <w:rFonts w:asciiTheme="minorEastAsia" w:eastAsiaTheme="minorEastAsia" w:hAnsiTheme="minorEastAsia"/>
          <w:color w:val="000000"/>
          <w:sz w:val="20"/>
          <w:szCs w:val="20"/>
        </w:rPr>
        <w:t>Hecto</w:t>
      </w:r>
      <w:proofErr w:type="spellEnd"/>
      <w:r w:rsidRPr="005E71F2">
        <w:rPr>
          <w:rFonts w:asciiTheme="minorEastAsia" w:eastAsiaTheme="minorEastAsia" w:hAnsiTheme="minorEastAsia"/>
          <w:color w:val="000000"/>
          <w:sz w:val="20"/>
          <w:szCs w:val="20"/>
        </w:rPr>
        <w:t xml:space="preserve"> Financial</w:t>
      </w:r>
      <w:r w:rsidRPr="00236C4C">
        <w:rPr>
          <w:rFonts w:asciiTheme="minorEastAsia" w:eastAsiaTheme="minorEastAsia" w:hAnsiTheme="minorEastAsia"/>
          <w:b/>
          <w:color w:val="000000"/>
          <w:sz w:val="20"/>
          <w:szCs w:val="20"/>
        </w:rPr>
        <w:t xml:space="preserve"> recommends transactions between 01:00 and 23:30.</w:t>
      </w:r>
    </w:p>
    <w:p w14:paraId="47FE3F1A" w14:textId="77777777" w:rsidR="0071652C" w:rsidRPr="00236C4C" w:rsidRDefault="0071652C" w:rsidP="0071652C">
      <w:pPr>
        <w:ind w:leftChars="129" w:left="284"/>
        <w:rPr>
          <w:rFonts w:asciiTheme="minorEastAsia" w:eastAsiaTheme="minorEastAsia" w:hAnsiTheme="minorEastAsia"/>
          <w:color w:val="000000"/>
          <w:sz w:val="20"/>
          <w:szCs w:val="20"/>
        </w:rPr>
      </w:pPr>
      <w:r w:rsidRPr="00236C4C">
        <w:rPr>
          <w:rFonts w:asciiTheme="minorEastAsia" w:eastAsiaTheme="minorEastAsia" w:hAnsiTheme="minorEastAsia"/>
          <w:color w:val="000000"/>
          <w:sz w:val="20"/>
          <w:szCs w:val="20"/>
        </w:rPr>
        <w:t>Maintenance time could be extended by bank.</w:t>
      </w:r>
    </w:p>
    <w:p w14:paraId="7FC79CA9" w14:textId="77777777" w:rsidR="0071652C" w:rsidRPr="004479A7" w:rsidRDefault="0071652C" w:rsidP="0071652C">
      <w:pPr>
        <w:rPr>
          <w:rFonts w:asciiTheme="minorEastAsia" w:eastAsiaTheme="minorEastAsia" w:hAnsiTheme="minorEastAsia"/>
          <w:color w:val="000000"/>
          <w:sz w:val="18"/>
          <w:szCs w:val="18"/>
        </w:rPr>
      </w:pPr>
    </w:p>
    <w:tbl>
      <w:tblPr>
        <w:tblW w:w="94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7"/>
        <w:gridCol w:w="1474"/>
        <w:gridCol w:w="1418"/>
        <w:gridCol w:w="1190"/>
        <w:gridCol w:w="1276"/>
        <w:gridCol w:w="3402"/>
      </w:tblGrid>
      <w:tr w:rsidR="0071652C" w:rsidRPr="004479A7" w14:paraId="4DA6D427" w14:textId="77777777" w:rsidTr="00C346F8">
        <w:tc>
          <w:tcPr>
            <w:tcW w:w="737" w:type="dxa"/>
            <w:vMerge w:val="restart"/>
            <w:shd w:val="clear" w:color="auto" w:fill="D9D9D9" w:themeFill="background1" w:themeFillShade="D9"/>
            <w:vAlign w:val="center"/>
          </w:tcPr>
          <w:p w14:paraId="27D205E5"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1474" w:type="dxa"/>
            <w:vMerge w:val="restart"/>
            <w:shd w:val="clear" w:color="auto" w:fill="D9D9D9" w:themeFill="background1" w:themeFillShade="D9"/>
            <w:vAlign w:val="center"/>
          </w:tcPr>
          <w:p w14:paraId="3F38D777"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Name</w:t>
            </w:r>
          </w:p>
        </w:tc>
        <w:tc>
          <w:tcPr>
            <w:tcW w:w="1418" w:type="dxa"/>
            <w:vMerge w:val="restart"/>
            <w:shd w:val="clear" w:color="auto" w:fill="D9D9D9" w:themeFill="background1" w:themeFillShade="D9"/>
            <w:vAlign w:val="center"/>
          </w:tcPr>
          <w:p w14:paraId="02AECFB1"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b/>
                <w:sz w:val="18"/>
                <w:szCs w:val="18"/>
              </w:rPr>
              <w:t>Bank Maintenance Time</w:t>
            </w:r>
          </w:p>
        </w:tc>
        <w:tc>
          <w:tcPr>
            <w:tcW w:w="2466" w:type="dxa"/>
            <w:gridSpan w:val="2"/>
            <w:shd w:val="clear" w:color="auto" w:fill="D9D9D9" w:themeFill="background1" w:themeFillShade="D9"/>
            <w:vAlign w:val="center"/>
          </w:tcPr>
          <w:p w14:paraId="07627C84"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proofErr w:type="spellStart"/>
            <w:r>
              <w:rPr>
                <w:rFonts w:asciiTheme="minorEastAsia" w:eastAsiaTheme="minorEastAsia" w:hAnsiTheme="minorEastAsia" w:cs="돋움체" w:hint="eastAsia"/>
                <w:b/>
                <w:sz w:val="18"/>
                <w:szCs w:val="18"/>
              </w:rPr>
              <w:t>Hecto</w:t>
            </w:r>
            <w:proofErr w:type="spellEnd"/>
            <w:r>
              <w:rPr>
                <w:rFonts w:asciiTheme="minorEastAsia" w:eastAsiaTheme="minorEastAsia" w:hAnsiTheme="minorEastAsia" w:cs="돋움체" w:hint="eastAsia"/>
                <w:b/>
                <w:sz w:val="18"/>
                <w:szCs w:val="18"/>
              </w:rPr>
              <w:t xml:space="preserve"> Financial</w:t>
            </w:r>
            <w:r>
              <w:rPr>
                <w:rFonts w:asciiTheme="minorEastAsia" w:eastAsiaTheme="minorEastAsia" w:hAnsiTheme="minorEastAsia" w:cs="돋움체"/>
                <w:b/>
                <w:sz w:val="18"/>
                <w:szCs w:val="18"/>
              </w:rPr>
              <w:t xml:space="preserve"> Maintenance T</w:t>
            </w:r>
            <w:r w:rsidRPr="004479A7">
              <w:rPr>
                <w:rFonts w:asciiTheme="minorEastAsia" w:eastAsiaTheme="minorEastAsia" w:hAnsiTheme="minorEastAsia" w:cs="돋움체"/>
                <w:b/>
                <w:sz w:val="18"/>
                <w:szCs w:val="18"/>
              </w:rPr>
              <w:t>ime</w:t>
            </w:r>
          </w:p>
        </w:tc>
        <w:tc>
          <w:tcPr>
            <w:tcW w:w="3402" w:type="dxa"/>
            <w:vMerge w:val="restart"/>
            <w:shd w:val="clear" w:color="auto" w:fill="D9D9D9" w:themeFill="background1" w:themeFillShade="D9"/>
            <w:vAlign w:val="center"/>
          </w:tcPr>
          <w:p w14:paraId="684F84CE"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R</w:t>
            </w:r>
            <w:r>
              <w:rPr>
                <w:rFonts w:asciiTheme="minorEastAsia" w:eastAsiaTheme="minorEastAsia" w:hAnsiTheme="minorEastAsia" w:cs="돋움체"/>
                <w:b/>
                <w:sz w:val="18"/>
                <w:szCs w:val="18"/>
              </w:rPr>
              <w:t>egular M</w:t>
            </w:r>
            <w:r w:rsidRPr="004479A7">
              <w:rPr>
                <w:rFonts w:asciiTheme="minorEastAsia" w:eastAsiaTheme="minorEastAsia" w:hAnsiTheme="minorEastAsia" w:cs="돋움체"/>
                <w:b/>
                <w:sz w:val="18"/>
                <w:szCs w:val="18"/>
              </w:rPr>
              <w:t>aintenance</w:t>
            </w:r>
          </w:p>
        </w:tc>
      </w:tr>
      <w:tr w:rsidR="0071652C" w:rsidRPr="004479A7" w14:paraId="5120F766" w14:textId="77777777" w:rsidTr="00C346F8">
        <w:tc>
          <w:tcPr>
            <w:tcW w:w="737" w:type="dxa"/>
            <w:vMerge/>
            <w:shd w:val="clear" w:color="auto" w:fill="D6E3BC" w:themeFill="accent3" w:themeFillTint="66"/>
            <w:vAlign w:val="center"/>
          </w:tcPr>
          <w:p w14:paraId="1425BA5B"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74" w:type="dxa"/>
            <w:vMerge/>
            <w:shd w:val="clear" w:color="auto" w:fill="D6E3BC" w:themeFill="accent3" w:themeFillTint="66"/>
            <w:vAlign w:val="center"/>
          </w:tcPr>
          <w:p w14:paraId="066AF4E7"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18" w:type="dxa"/>
            <w:vMerge/>
            <w:shd w:val="clear" w:color="auto" w:fill="D6E3BC" w:themeFill="accent3" w:themeFillTint="66"/>
            <w:vAlign w:val="center"/>
          </w:tcPr>
          <w:p w14:paraId="5041EC1A"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190" w:type="dxa"/>
            <w:shd w:val="clear" w:color="auto" w:fill="D9D9D9" w:themeFill="background1" w:themeFillShade="D9"/>
            <w:vAlign w:val="center"/>
          </w:tcPr>
          <w:p w14:paraId="0C0B8567"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S</w:t>
            </w:r>
            <w:r w:rsidRPr="004479A7">
              <w:rPr>
                <w:rFonts w:asciiTheme="minorEastAsia" w:eastAsiaTheme="minorEastAsia" w:hAnsiTheme="minorEastAsia" w:cs="돋움체"/>
                <w:b/>
                <w:sz w:val="18"/>
                <w:szCs w:val="18"/>
              </w:rPr>
              <w:t>tart</w:t>
            </w:r>
          </w:p>
        </w:tc>
        <w:tc>
          <w:tcPr>
            <w:tcW w:w="1276" w:type="dxa"/>
            <w:shd w:val="clear" w:color="auto" w:fill="D9D9D9" w:themeFill="background1" w:themeFillShade="D9"/>
          </w:tcPr>
          <w:p w14:paraId="31097FBC"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E</w:t>
            </w:r>
            <w:r w:rsidRPr="004479A7">
              <w:rPr>
                <w:rFonts w:asciiTheme="minorEastAsia" w:eastAsiaTheme="minorEastAsia" w:hAnsiTheme="minorEastAsia" w:cs="돋움체"/>
                <w:b/>
                <w:sz w:val="18"/>
                <w:szCs w:val="18"/>
              </w:rPr>
              <w:t>nd</w:t>
            </w:r>
          </w:p>
        </w:tc>
        <w:tc>
          <w:tcPr>
            <w:tcW w:w="3402" w:type="dxa"/>
            <w:vMerge/>
            <w:shd w:val="clear" w:color="auto" w:fill="D6E3BC" w:themeFill="accent3" w:themeFillTint="66"/>
          </w:tcPr>
          <w:p w14:paraId="5476156E" w14:textId="77777777" w:rsidR="0071652C" w:rsidRPr="004479A7" w:rsidRDefault="0071652C" w:rsidP="00C346F8">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rPr>
                <w:rFonts w:asciiTheme="minorEastAsia" w:eastAsiaTheme="minorEastAsia" w:hAnsiTheme="minorEastAsia" w:cs="돋움체"/>
                <w:sz w:val="18"/>
                <w:szCs w:val="18"/>
              </w:rPr>
            </w:pPr>
          </w:p>
        </w:tc>
      </w:tr>
      <w:tr w:rsidR="0071652C" w:rsidRPr="004479A7" w14:paraId="4BB83E2E" w14:textId="77777777" w:rsidTr="00C346F8">
        <w:tc>
          <w:tcPr>
            <w:tcW w:w="737" w:type="dxa"/>
            <w:vAlign w:val="center"/>
          </w:tcPr>
          <w:p w14:paraId="78BFE71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002</w:t>
            </w:r>
          </w:p>
        </w:tc>
        <w:tc>
          <w:tcPr>
            <w:tcW w:w="1474" w:type="dxa"/>
            <w:vAlign w:val="center"/>
          </w:tcPr>
          <w:p w14:paraId="7511FBF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K</w:t>
            </w:r>
            <w:r w:rsidRPr="004479A7">
              <w:rPr>
                <w:rFonts w:asciiTheme="minorEastAsia" w:eastAsiaTheme="minorEastAsia" w:hAnsiTheme="minorEastAsia" w:cs="Times New Roman"/>
                <w:sz w:val="18"/>
                <w:szCs w:val="18"/>
              </w:rPr>
              <w:t>DB</w:t>
            </w:r>
          </w:p>
        </w:tc>
        <w:tc>
          <w:tcPr>
            <w:tcW w:w="1418" w:type="dxa"/>
            <w:vAlign w:val="center"/>
          </w:tcPr>
          <w:p w14:paraId="4DFBB74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14:paraId="4CB3E1F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vAlign w:val="center"/>
          </w:tcPr>
          <w:p w14:paraId="2BF05DC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:15</w:t>
            </w:r>
          </w:p>
        </w:tc>
        <w:tc>
          <w:tcPr>
            <w:tcW w:w="3402" w:type="dxa"/>
            <w:vAlign w:val="center"/>
          </w:tcPr>
          <w:p w14:paraId="3F4B6D98"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Every </w:t>
            </w:r>
            <w:r w:rsidRPr="004479A7">
              <w:rPr>
                <w:rFonts w:asciiTheme="minorEastAsia" w:eastAsiaTheme="minorEastAsia" w:hAnsiTheme="minorEastAsia"/>
                <w:sz w:val="18"/>
                <w:szCs w:val="18"/>
              </w:rPr>
              <w:t>2</w:t>
            </w:r>
            <w:r w:rsidRPr="004479A7">
              <w:rPr>
                <w:rFonts w:asciiTheme="minorEastAsia" w:eastAsiaTheme="minorEastAsia" w:hAnsiTheme="minorEastAsia"/>
                <w:sz w:val="18"/>
                <w:szCs w:val="18"/>
                <w:vertAlign w:val="superscript"/>
              </w:rPr>
              <w:t>nd</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Sunday of the month</w:t>
            </w:r>
            <w:r w:rsidRPr="004479A7">
              <w:rPr>
                <w:rFonts w:asciiTheme="minorEastAsia" w:eastAsiaTheme="minorEastAsia" w:hAnsiTheme="minorEastAsia" w:hint="eastAsia"/>
                <w:sz w:val="18"/>
                <w:szCs w:val="18"/>
              </w:rPr>
              <w:t xml:space="preserve"> 00:00~04:00</w:t>
            </w:r>
          </w:p>
        </w:tc>
      </w:tr>
      <w:tr w:rsidR="0071652C" w:rsidRPr="004479A7" w14:paraId="7C4830B3" w14:textId="77777777" w:rsidTr="00C346F8">
        <w:tc>
          <w:tcPr>
            <w:tcW w:w="737" w:type="dxa"/>
            <w:vAlign w:val="center"/>
          </w:tcPr>
          <w:p w14:paraId="76363C0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003</w:t>
            </w:r>
          </w:p>
        </w:tc>
        <w:tc>
          <w:tcPr>
            <w:tcW w:w="1474" w:type="dxa"/>
            <w:vAlign w:val="center"/>
          </w:tcPr>
          <w:p w14:paraId="19A8F5A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hint="eastAsia"/>
                <w:sz w:val="18"/>
                <w:szCs w:val="18"/>
              </w:rPr>
              <w:t>IBK</w:t>
            </w:r>
          </w:p>
        </w:tc>
        <w:tc>
          <w:tcPr>
            <w:tcW w:w="1418" w:type="dxa"/>
            <w:vAlign w:val="center"/>
          </w:tcPr>
          <w:p w14:paraId="01E4510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14:paraId="2F06033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tcPr>
          <w:p w14:paraId="14B718C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:12</w:t>
            </w:r>
          </w:p>
        </w:tc>
        <w:tc>
          <w:tcPr>
            <w:tcW w:w="3402" w:type="dxa"/>
            <w:vAlign w:val="center"/>
          </w:tcPr>
          <w:p w14:paraId="4F3D4335"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Every Sunday </w:t>
            </w:r>
            <w:r w:rsidRPr="004479A7">
              <w:rPr>
                <w:rFonts w:asciiTheme="minorEastAsia" w:eastAsiaTheme="minorEastAsia" w:hAnsiTheme="minorEastAsia"/>
                <w:sz w:val="18"/>
                <w:szCs w:val="18"/>
              </w:rPr>
              <w:t>00:00~00:30</w:t>
            </w:r>
          </w:p>
        </w:tc>
      </w:tr>
      <w:tr w:rsidR="0071652C" w:rsidRPr="004479A7" w14:paraId="292E682E" w14:textId="77777777" w:rsidTr="00C346F8">
        <w:tc>
          <w:tcPr>
            <w:tcW w:w="737" w:type="dxa"/>
            <w:vAlign w:val="center"/>
          </w:tcPr>
          <w:p w14:paraId="78814B2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004</w:t>
            </w:r>
          </w:p>
        </w:tc>
        <w:tc>
          <w:tcPr>
            <w:tcW w:w="1474" w:type="dxa"/>
            <w:vAlign w:val="center"/>
          </w:tcPr>
          <w:p w14:paraId="132DB27A"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Kookmi</w:t>
            </w:r>
            <w:r>
              <w:rPr>
                <w:rFonts w:asciiTheme="minorEastAsia" w:eastAsiaTheme="minorEastAsia" w:hAnsiTheme="minorEastAsia" w:cs="Times New Roman"/>
                <w:sz w:val="18"/>
                <w:szCs w:val="18"/>
              </w:rPr>
              <w:t>n</w:t>
            </w:r>
            <w:proofErr w:type="spellEnd"/>
            <w:r>
              <w:rPr>
                <w:rFonts w:asciiTheme="minorEastAsia" w:eastAsiaTheme="minorEastAsia" w:hAnsiTheme="minorEastAsia" w:cs="Times New Roman"/>
                <w:sz w:val="18"/>
                <w:szCs w:val="18"/>
              </w:rPr>
              <w:t xml:space="preserve"> Bank</w:t>
            </w:r>
          </w:p>
        </w:tc>
        <w:tc>
          <w:tcPr>
            <w:tcW w:w="1418" w:type="dxa"/>
            <w:vAlign w:val="center"/>
          </w:tcPr>
          <w:p w14:paraId="5B249D8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14:paraId="26BD230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vAlign w:val="center"/>
          </w:tcPr>
          <w:p w14:paraId="40F4D61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:12</w:t>
            </w:r>
          </w:p>
        </w:tc>
        <w:tc>
          <w:tcPr>
            <w:tcW w:w="3402" w:type="dxa"/>
          </w:tcPr>
          <w:p w14:paraId="0BC56249"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sz w:val="18"/>
                <w:szCs w:val="18"/>
              </w:rPr>
              <w:t>Every 3</w:t>
            </w:r>
            <w:r w:rsidRPr="004479A7">
              <w:rPr>
                <w:rFonts w:asciiTheme="minorEastAsia" w:eastAsiaTheme="minorEastAsia" w:hAnsiTheme="minorEastAsia"/>
                <w:sz w:val="18"/>
                <w:szCs w:val="18"/>
                <w:vertAlign w:val="superscript"/>
              </w:rPr>
              <w:t>rd</w:t>
            </w:r>
            <w:r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Sunday of the month</w:t>
            </w:r>
          </w:p>
          <w:p w14:paraId="2E5833A8"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sz w:val="18"/>
                <w:szCs w:val="18"/>
              </w:rPr>
              <w:t>00:00~00:30, 05:00~05:30</w:t>
            </w:r>
          </w:p>
          <w:p w14:paraId="08C28329"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 xml:space="preserve">External work </w:t>
            </w:r>
            <w:r w:rsidRPr="004479A7">
              <w:rPr>
                <w:rFonts w:asciiTheme="minorEastAsia" w:eastAsiaTheme="minorEastAsia" w:hAnsiTheme="minorEastAsia" w:hint="eastAsia"/>
                <w:sz w:val="18"/>
                <w:szCs w:val="18"/>
              </w:rPr>
              <w:t>01:00~06:00(</w:t>
            </w:r>
            <w:r>
              <w:rPr>
                <w:rFonts w:asciiTheme="minorEastAsia" w:eastAsiaTheme="minorEastAsia" w:hAnsiTheme="minorEastAsia"/>
                <w:sz w:val="18"/>
                <w:szCs w:val="18"/>
              </w:rPr>
              <w:t>Intermittent transaction</w:t>
            </w:r>
            <w:r w:rsidRPr="004479A7">
              <w:rPr>
                <w:rFonts w:asciiTheme="minorEastAsia" w:eastAsiaTheme="minorEastAsia" w:hAnsiTheme="minorEastAsia"/>
                <w:sz w:val="18"/>
                <w:szCs w:val="18"/>
              </w:rPr>
              <w:t xml:space="preserve"> error</w:t>
            </w:r>
            <w:r w:rsidRPr="004479A7">
              <w:rPr>
                <w:rFonts w:asciiTheme="minorEastAsia" w:eastAsiaTheme="minorEastAsia" w:hAnsiTheme="minorEastAsia" w:hint="eastAsia"/>
                <w:sz w:val="18"/>
                <w:szCs w:val="18"/>
              </w:rPr>
              <w:t>)</w:t>
            </w:r>
          </w:p>
        </w:tc>
      </w:tr>
      <w:tr w:rsidR="0071652C" w:rsidRPr="004479A7" w14:paraId="56607FD2" w14:textId="77777777" w:rsidTr="00C346F8">
        <w:tc>
          <w:tcPr>
            <w:tcW w:w="737" w:type="dxa"/>
            <w:vAlign w:val="center"/>
          </w:tcPr>
          <w:p w14:paraId="745F6D9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007</w:t>
            </w:r>
          </w:p>
        </w:tc>
        <w:tc>
          <w:tcPr>
            <w:tcW w:w="1474" w:type="dxa"/>
            <w:vAlign w:val="center"/>
          </w:tcPr>
          <w:p w14:paraId="0BFC6BF7"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sz w:val="18"/>
                <w:szCs w:val="18"/>
              </w:rPr>
            </w:pPr>
            <w:proofErr w:type="spellStart"/>
            <w:r>
              <w:rPr>
                <w:rFonts w:asciiTheme="minorEastAsia" w:eastAsiaTheme="minorEastAsia" w:hAnsiTheme="minorEastAsia" w:hint="eastAsia"/>
                <w:sz w:val="18"/>
                <w:szCs w:val="18"/>
              </w:rPr>
              <w:t>S</w:t>
            </w:r>
            <w:r>
              <w:rPr>
                <w:rFonts w:asciiTheme="minorEastAsia" w:eastAsiaTheme="minorEastAsia" w:hAnsiTheme="minorEastAsia"/>
                <w:sz w:val="18"/>
                <w:szCs w:val="18"/>
              </w:rPr>
              <w:t>uhyup</w:t>
            </w:r>
            <w:proofErr w:type="spellEnd"/>
            <w:r>
              <w:rPr>
                <w:rFonts w:asciiTheme="minorEastAsia" w:eastAsiaTheme="minorEastAsia" w:hAnsiTheme="minorEastAsia"/>
                <w:sz w:val="18"/>
                <w:szCs w:val="18"/>
              </w:rPr>
              <w:t xml:space="preserve"> Bank</w:t>
            </w:r>
          </w:p>
        </w:tc>
        <w:tc>
          <w:tcPr>
            <w:tcW w:w="1418" w:type="dxa"/>
            <w:vAlign w:val="center"/>
          </w:tcPr>
          <w:p w14:paraId="6DC68D1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14:paraId="751E90B3"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14:paraId="30A226D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14:paraId="57B859F9"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68E6B6C8" w14:textId="77777777" w:rsidTr="00C346F8">
        <w:tc>
          <w:tcPr>
            <w:tcW w:w="737" w:type="dxa"/>
            <w:vAlign w:val="center"/>
          </w:tcPr>
          <w:p w14:paraId="4F14776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011</w:t>
            </w:r>
          </w:p>
        </w:tc>
        <w:tc>
          <w:tcPr>
            <w:tcW w:w="1474" w:type="dxa"/>
            <w:vAlign w:val="center"/>
          </w:tcPr>
          <w:p w14:paraId="5F3480C7"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sz w:val="18"/>
                <w:szCs w:val="18"/>
              </w:rPr>
              <w:t>Nonghyup</w:t>
            </w:r>
            <w:proofErr w:type="spellEnd"/>
            <w:r>
              <w:rPr>
                <w:rFonts w:asciiTheme="minorEastAsia" w:eastAsiaTheme="minorEastAsia" w:hAnsiTheme="minorEastAsia" w:cs="Times New Roman" w:hint="eastAsia"/>
                <w:sz w:val="18"/>
                <w:szCs w:val="18"/>
              </w:rPr>
              <w:t xml:space="preserve"> Bank</w:t>
            </w:r>
          </w:p>
        </w:tc>
        <w:tc>
          <w:tcPr>
            <w:tcW w:w="1418" w:type="dxa"/>
            <w:vAlign w:val="center"/>
          </w:tcPr>
          <w:p w14:paraId="7C3D498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14:paraId="5639B35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7EA172D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14:paraId="12C0377E" w14:textId="77777777" w:rsidR="0071652C"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Every</w:t>
            </w:r>
            <w:r w:rsidRPr="004479A7">
              <w:rPr>
                <w:rFonts w:asciiTheme="minorEastAsia" w:eastAsiaTheme="minorEastAsia" w:hAnsiTheme="minorEastAsia"/>
                <w:color w:val="000000"/>
                <w:sz w:val="18"/>
                <w:szCs w:val="18"/>
              </w:rPr>
              <w:t xml:space="preserve"> </w:t>
            </w:r>
            <w:r w:rsidRPr="004479A7">
              <w:rPr>
                <w:rFonts w:asciiTheme="minorEastAsia" w:eastAsiaTheme="minorEastAsia" w:hAnsiTheme="minorEastAsia"/>
                <w:sz w:val="18"/>
                <w:szCs w:val="18"/>
              </w:rPr>
              <w:t>3</w:t>
            </w:r>
            <w:r w:rsidRPr="004479A7">
              <w:rPr>
                <w:rFonts w:asciiTheme="minorEastAsia" w:eastAsiaTheme="minorEastAsia" w:hAnsiTheme="minorEastAsia"/>
                <w:sz w:val="18"/>
                <w:szCs w:val="18"/>
                <w:vertAlign w:val="superscript"/>
              </w:rPr>
              <w:t>rd</w:t>
            </w:r>
            <w:r>
              <w:rPr>
                <w:rFonts w:asciiTheme="minorEastAsia" w:eastAsiaTheme="minorEastAsia" w:hAnsiTheme="minorEastAsia"/>
                <w:color w:val="000000"/>
                <w:sz w:val="18"/>
                <w:szCs w:val="18"/>
              </w:rPr>
              <w:t xml:space="preserve"> Monday of the month</w:t>
            </w:r>
            <w:r w:rsidRPr="004479A7">
              <w:rPr>
                <w:rFonts w:asciiTheme="minorEastAsia" w:eastAsiaTheme="minorEastAsia" w:hAnsiTheme="minorEastAsia"/>
                <w:color w:val="000000"/>
                <w:sz w:val="18"/>
                <w:szCs w:val="18"/>
              </w:rPr>
              <w:t xml:space="preserve"> </w:t>
            </w:r>
          </w:p>
          <w:p w14:paraId="731DA108" w14:textId="77777777" w:rsidR="0071652C" w:rsidRPr="004479A7" w:rsidRDefault="0071652C" w:rsidP="00C346F8">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 xml:space="preserve">00:00 to 04:00 </w:t>
            </w:r>
          </w:p>
          <w:p w14:paraId="52B79BF4" w14:textId="77777777" w:rsidR="0071652C" w:rsidRPr="004479A7" w:rsidRDefault="0071652C" w:rsidP="00C346F8">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(Next business day if the date is a public holiday)</w:t>
            </w:r>
          </w:p>
        </w:tc>
      </w:tr>
      <w:tr w:rsidR="0071652C" w:rsidRPr="004479A7" w14:paraId="292CA06E" w14:textId="77777777" w:rsidTr="00C346F8">
        <w:tc>
          <w:tcPr>
            <w:tcW w:w="737" w:type="dxa"/>
            <w:vAlign w:val="center"/>
          </w:tcPr>
          <w:p w14:paraId="75FEFA0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020</w:t>
            </w:r>
          </w:p>
        </w:tc>
        <w:tc>
          <w:tcPr>
            <w:tcW w:w="1474" w:type="dxa"/>
            <w:vAlign w:val="center"/>
          </w:tcPr>
          <w:p w14:paraId="51CA1962"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W</w:t>
            </w:r>
            <w:r>
              <w:rPr>
                <w:rFonts w:asciiTheme="minorEastAsia" w:eastAsiaTheme="minorEastAsia" w:hAnsiTheme="minorEastAsia" w:cs="Times New Roman"/>
                <w:sz w:val="18"/>
                <w:szCs w:val="18"/>
              </w:rPr>
              <w:t>oori Bank</w:t>
            </w:r>
          </w:p>
        </w:tc>
        <w:tc>
          <w:tcPr>
            <w:tcW w:w="1418" w:type="dxa"/>
            <w:vAlign w:val="center"/>
          </w:tcPr>
          <w:p w14:paraId="513CABC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14:paraId="1F96CFB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77AB0122"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14:paraId="76575FE6" w14:textId="77777777" w:rsidR="0071652C"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 xml:space="preserve">Every </w:t>
            </w:r>
            <w:r w:rsidRPr="004479A7">
              <w:rPr>
                <w:rFonts w:asciiTheme="minorEastAsia" w:eastAsiaTheme="minorEastAsia" w:hAnsiTheme="minorEastAsia"/>
                <w:color w:val="000000"/>
                <w:sz w:val="18"/>
                <w:szCs w:val="18"/>
              </w:rPr>
              <w:t>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Sunday </w:t>
            </w:r>
            <w:r>
              <w:rPr>
                <w:rFonts w:asciiTheme="minorEastAsia" w:eastAsiaTheme="minorEastAsia" w:hAnsiTheme="minorEastAsia"/>
                <w:color w:val="000000"/>
                <w:sz w:val="18"/>
                <w:szCs w:val="18"/>
              </w:rPr>
              <w:t>of the month</w:t>
            </w:r>
            <w:r w:rsidRPr="004479A7">
              <w:rPr>
                <w:rFonts w:asciiTheme="minorEastAsia" w:eastAsiaTheme="minorEastAsia" w:hAnsiTheme="minorEastAsia"/>
                <w:color w:val="000000"/>
                <w:sz w:val="18"/>
                <w:szCs w:val="18"/>
              </w:rPr>
              <w:t xml:space="preserve"> </w:t>
            </w:r>
          </w:p>
          <w:p w14:paraId="1106DFC9" w14:textId="77777777" w:rsidR="0071652C" w:rsidRPr="004479A7" w:rsidRDefault="0071652C" w:rsidP="00C346F8">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02:00 to 06:00</w:t>
            </w:r>
          </w:p>
          <w:p w14:paraId="4FC3E4C8" w14:textId="77777777" w:rsidR="0071652C" w:rsidRPr="004479A7" w:rsidRDefault="0071652C" w:rsidP="00C346F8">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(Work date is notified by bank in advance)</w:t>
            </w:r>
          </w:p>
        </w:tc>
      </w:tr>
      <w:tr w:rsidR="0071652C" w:rsidRPr="004479A7" w14:paraId="5BD1A041" w14:textId="77777777" w:rsidTr="00C346F8">
        <w:trPr>
          <w:trHeight w:val="489"/>
        </w:trPr>
        <w:tc>
          <w:tcPr>
            <w:tcW w:w="737" w:type="dxa"/>
            <w:vAlign w:val="center"/>
          </w:tcPr>
          <w:p w14:paraId="3013524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023</w:t>
            </w:r>
          </w:p>
        </w:tc>
        <w:tc>
          <w:tcPr>
            <w:tcW w:w="1474" w:type="dxa"/>
            <w:vAlign w:val="center"/>
          </w:tcPr>
          <w:p w14:paraId="7048887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lang w:val="ru-RU"/>
              </w:rPr>
            </w:pPr>
            <w:r w:rsidRPr="004479A7">
              <w:rPr>
                <w:rFonts w:asciiTheme="minorEastAsia" w:eastAsiaTheme="minorEastAsia" w:hAnsiTheme="minorEastAsia"/>
                <w:sz w:val="18"/>
                <w:szCs w:val="18"/>
              </w:rPr>
              <w:t>SC Bank</w:t>
            </w:r>
          </w:p>
        </w:tc>
        <w:tc>
          <w:tcPr>
            <w:tcW w:w="1418" w:type="dxa"/>
            <w:vAlign w:val="center"/>
          </w:tcPr>
          <w:p w14:paraId="29A753A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14:paraId="13413092"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46F11107"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14:paraId="29271807"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498A4C86" w14:textId="77777777" w:rsidTr="00C346F8">
        <w:tc>
          <w:tcPr>
            <w:tcW w:w="737" w:type="dxa"/>
            <w:vAlign w:val="center"/>
          </w:tcPr>
          <w:p w14:paraId="13FDC40B"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027</w:t>
            </w:r>
          </w:p>
        </w:tc>
        <w:tc>
          <w:tcPr>
            <w:tcW w:w="1474" w:type="dxa"/>
            <w:vAlign w:val="center"/>
          </w:tcPr>
          <w:p w14:paraId="09569917"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C</w:t>
            </w:r>
            <w:r>
              <w:rPr>
                <w:rFonts w:asciiTheme="minorEastAsia" w:eastAsiaTheme="minorEastAsia" w:hAnsiTheme="minorEastAsia" w:cs="Times New Roman"/>
                <w:sz w:val="18"/>
                <w:szCs w:val="18"/>
              </w:rPr>
              <w:t>iti Bank</w:t>
            </w:r>
          </w:p>
        </w:tc>
        <w:tc>
          <w:tcPr>
            <w:tcW w:w="1418" w:type="dxa"/>
            <w:vAlign w:val="center"/>
          </w:tcPr>
          <w:p w14:paraId="5A3BB89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402512EE"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954166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14:paraId="59EBE3AD"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day 00:30~04:30</w:t>
            </w:r>
          </w:p>
        </w:tc>
      </w:tr>
      <w:tr w:rsidR="0071652C" w:rsidRPr="004479A7" w14:paraId="0FB99562" w14:textId="77777777" w:rsidTr="00C346F8">
        <w:tc>
          <w:tcPr>
            <w:tcW w:w="737" w:type="dxa"/>
            <w:vAlign w:val="center"/>
          </w:tcPr>
          <w:p w14:paraId="59A6810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031</w:t>
            </w:r>
          </w:p>
        </w:tc>
        <w:tc>
          <w:tcPr>
            <w:tcW w:w="1474" w:type="dxa"/>
            <w:vAlign w:val="center"/>
          </w:tcPr>
          <w:p w14:paraId="63AFD26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hint="eastAsia"/>
                <w:sz w:val="18"/>
                <w:szCs w:val="18"/>
              </w:rPr>
              <w:t>Daegu</w:t>
            </w:r>
            <w:r>
              <w:rPr>
                <w:rFonts w:asciiTheme="minorEastAsia" w:eastAsiaTheme="minorEastAsia" w:hAnsiTheme="minorEastAsia"/>
                <w:sz w:val="18"/>
                <w:szCs w:val="18"/>
              </w:rPr>
              <w:t xml:space="preserve"> Bank</w:t>
            </w:r>
          </w:p>
        </w:tc>
        <w:tc>
          <w:tcPr>
            <w:tcW w:w="1418" w:type="dxa"/>
            <w:vAlign w:val="center"/>
          </w:tcPr>
          <w:p w14:paraId="6B27F82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77690E72"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145C107F"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2AF18CF6"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00DD32AD" w14:textId="77777777" w:rsidTr="00C346F8">
        <w:tc>
          <w:tcPr>
            <w:tcW w:w="737" w:type="dxa"/>
            <w:vAlign w:val="center"/>
          </w:tcPr>
          <w:p w14:paraId="5DA4862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032</w:t>
            </w:r>
          </w:p>
        </w:tc>
        <w:tc>
          <w:tcPr>
            <w:tcW w:w="1474" w:type="dxa"/>
            <w:vAlign w:val="center"/>
          </w:tcPr>
          <w:p w14:paraId="0BBC415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B</w:t>
            </w:r>
            <w:r w:rsidRPr="004479A7">
              <w:rPr>
                <w:rFonts w:asciiTheme="minorEastAsia" w:eastAsiaTheme="minorEastAsia" w:hAnsiTheme="minorEastAsia" w:cs="Times New Roman"/>
                <w:sz w:val="18"/>
                <w:szCs w:val="18"/>
              </w:rPr>
              <w:t>usan</w:t>
            </w:r>
            <w:r>
              <w:rPr>
                <w:rFonts w:asciiTheme="minorEastAsia" w:eastAsiaTheme="minorEastAsia" w:hAnsiTheme="minorEastAsia" w:cs="Times New Roman"/>
                <w:sz w:val="18"/>
                <w:szCs w:val="18"/>
              </w:rPr>
              <w:t xml:space="preserve"> Bank</w:t>
            </w:r>
          </w:p>
        </w:tc>
        <w:tc>
          <w:tcPr>
            <w:tcW w:w="1418" w:type="dxa"/>
            <w:vAlign w:val="center"/>
          </w:tcPr>
          <w:p w14:paraId="5022998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14:paraId="5A6835A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ADFBD5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24703CE7"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46769F83" w14:textId="77777777" w:rsidTr="00C346F8">
        <w:tc>
          <w:tcPr>
            <w:tcW w:w="737" w:type="dxa"/>
            <w:vAlign w:val="center"/>
          </w:tcPr>
          <w:p w14:paraId="40EDD8A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034</w:t>
            </w:r>
          </w:p>
        </w:tc>
        <w:tc>
          <w:tcPr>
            <w:tcW w:w="1474" w:type="dxa"/>
            <w:vAlign w:val="center"/>
          </w:tcPr>
          <w:p w14:paraId="7F9CAB1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sz w:val="18"/>
                <w:szCs w:val="18"/>
              </w:rPr>
              <w:t>Kwangju</w:t>
            </w:r>
            <w:r>
              <w:rPr>
                <w:rFonts w:asciiTheme="minorEastAsia" w:eastAsiaTheme="minorEastAsia" w:hAnsiTheme="minorEastAsia"/>
                <w:sz w:val="18"/>
                <w:szCs w:val="18"/>
              </w:rPr>
              <w:t xml:space="preserve"> Bank</w:t>
            </w:r>
          </w:p>
        </w:tc>
        <w:tc>
          <w:tcPr>
            <w:tcW w:w="1418" w:type="dxa"/>
            <w:vAlign w:val="center"/>
          </w:tcPr>
          <w:p w14:paraId="385DBBA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7EF3AA3C"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4D6BA1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1CAD7BE4" w14:textId="77777777" w:rsidR="0071652C" w:rsidRPr="004479A7" w:rsidRDefault="0071652C" w:rsidP="00C346F8">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w:t>
            </w:r>
            <w:r>
              <w:rPr>
                <w:rFonts w:asciiTheme="minorEastAsia" w:eastAsiaTheme="minorEastAsia" w:hAnsiTheme="minorEastAsia"/>
                <w:color w:val="000000"/>
                <w:sz w:val="18"/>
                <w:szCs w:val="18"/>
              </w:rPr>
              <w:t>Sunday of the month</w:t>
            </w:r>
            <w:r w:rsidRPr="004479A7">
              <w:rPr>
                <w:rFonts w:asciiTheme="minorEastAsia" w:eastAsiaTheme="minorEastAsia" w:hAnsiTheme="minorEastAsia" w:hint="eastAsia"/>
                <w:color w:val="000000"/>
                <w:sz w:val="18"/>
                <w:szCs w:val="18"/>
              </w:rPr>
              <w:t xml:space="preserve"> 02:00~06:00</w:t>
            </w:r>
          </w:p>
        </w:tc>
      </w:tr>
      <w:tr w:rsidR="0071652C" w:rsidRPr="004479A7" w14:paraId="1C25FB1F" w14:textId="77777777" w:rsidTr="00C346F8">
        <w:tc>
          <w:tcPr>
            <w:tcW w:w="737" w:type="dxa"/>
            <w:vAlign w:val="center"/>
          </w:tcPr>
          <w:p w14:paraId="4FD23B9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035</w:t>
            </w:r>
          </w:p>
        </w:tc>
        <w:tc>
          <w:tcPr>
            <w:tcW w:w="1474" w:type="dxa"/>
            <w:vAlign w:val="center"/>
          </w:tcPr>
          <w:p w14:paraId="4F44988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sidRPr="004479A7">
              <w:rPr>
                <w:rFonts w:asciiTheme="minorEastAsia" w:eastAsiaTheme="minorEastAsia" w:hAnsiTheme="minorEastAsia" w:cs="Times New Roman" w:hint="eastAsia"/>
                <w:sz w:val="18"/>
                <w:szCs w:val="18"/>
              </w:rPr>
              <w:t>J</w:t>
            </w:r>
            <w:r w:rsidRPr="004479A7">
              <w:rPr>
                <w:rFonts w:asciiTheme="minorEastAsia" w:eastAsiaTheme="minorEastAsia" w:hAnsiTheme="minorEastAsia" w:cs="Times New Roman"/>
                <w:sz w:val="18"/>
                <w:szCs w:val="18"/>
              </w:rPr>
              <w:t>eju</w:t>
            </w:r>
            <w:proofErr w:type="spellEnd"/>
            <w:r>
              <w:rPr>
                <w:rFonts w:asciiTheme="minorEastAsia" w:eastAsiaTheme="minorEastAsia" w:hAnsiTheme="minorEastAsia" w:cs="Times New Roman"/>
                <w:sz w:val="18"/>
                <w:szCs w:val="18"/>
              </w:rPr>
              <w:t xml:space="preserve"> Bank</w:t>
            </w:r>
          </w:p>
        </w:tc>
        <w:tc>
          <w:tcPr>
            <w:tcW w:w="1418" w:type="dxa"/>
            <w:vAlign w:val="center"/>
          </w:tcPr>
          <w:p w14:paraId="159D0F6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45647C0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3AF7907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14:paraId="466E9A65" w14:textId="77777777" w:rsidR="0071652C" w:rsidRPr="004479A7" w:rsidRDefault="0071652C" w:rsidP="00C346F8">
            <w:pP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E</w:t>
            </w:r>
            <w:r w:rsidRPr="004479A7">
              <w:rPr>
                <w:rFonts w:asciiTheme="minorEastAsia" w:eastAsiaTheme="minorEastAsia" w:hAnsiTheme="minorEastAsia"/>
                <w:color w:val="000000"/>
                <w:sz w:val="18"/>
                <w:szCs w:val="18"/>
              </w:rPr>
              <w:t xml:space="preserve">very </w:t>
            </w:r>
            <w:r>
              <w:rPr>
                <w:rFonts w:asciiTheme="minorEastAsia" w:eastAsiaTheme="minorEastAsia" w:hAnsiTheme="minorEastAsia"/>
                <w:color w:val="000000"/>
                <w:sz w:val="18"/>
                <w:szCs w:val="18"/>
              </w:rPr>
              <w:t>Sunday</w:t>
            </w:r>
            <w:r w:rsidRPr="004479A7">
              <w:rPr>
                <w:rFonts w:asciiTheme="minorEastAsia" w:eastAsiaTheme="minorEastAsia" w:hAnsiTheme="minorEastAsia" w:hint="eastAsia"/>
                <w:color w:val="000000"/>
                <w:sz w:val="18"/>
                <w:szCs w:val="18"/>
              </w:rPr>
              <w:t xml:space="preserve"> 04:30~05:00</w:t>
            </w:r>
          </w:p>
        </w:tc>
      </w:tr>
      <w:tr w:rsidR="0071652C" w:rsidRPr="004479A7" w14:paraId="35DF5937" w14:textId="77777777" w:rsidTr="00C346F8">
        <w:tc>
          <w:tcPr>
            <w:tcW w:w="737" w:type="dxa"/>
            <w:vAlign w:val="center"/>
          </w:tcPr>
          <w:p w14:paraId="781F935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037</w:t>
            </w:r>
          </w:p>
        </w:tc>
        <w:tc>
          <w:tcPr>
            <w:tcW w:w="1474" w:type="dxa"/>
            <w:vAlign w:val="center"/>
          </w:tcPr>
          <w:p w14:paraId="6E64BB4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sidRPr="004479A7">
              <w:rPr>
                <w:rFonts w:asciiTheme="minorEastAsia" w:eastAsiaTheme="minorEastAsia" w:hAnsiTheme="minorEastAsia" w:cs="굴림" w:hint="eastAsia"/>
                <w:sz w:val="18"/>
                <w:szCs w:val="18"/>
              </w:rPr>
              <w:t>Jeonbuk</w:t>
            </w:r>
            <w:proofErr w:type="spellEnd"/>
            <w:r>
              <w:rPr>
                <w:rFonts w:asciiTheme="minorEastAsia" w:eastAsiaTheme="minorEastAsia" w:hAnsiTheme="minorEastAsia" w:cs="굴림"/>
                <w:sz w:val="18"/>
                <w:szCs w:val="18"/>
              </w:rPr>
              <w:t xml:space="preserve"> Bank</w:t>
            </w:r>
          </w:p>
        </w:tc>
        <w:tc>
          <w:tcPr>
            <w:tcW w:w="1418" w:type="dxa"/>
            <w:vAlign w:val="center"/>
          </w:tcPr>
          <w:p w14:paraId="2971C66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14:paraId="0CD4F9A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17ADAF4"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412EA792" w14:textId="77777777" w:rsidR="0071652C" w:rsidRPr="004479A7" w:rsidRDefault="0071652C" w:rsidP="00C346F8">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Saturday</w:t>
            </w:r>
            <w:r w:rsidRPr="004479A7">
              <w:rPr>
                <w:rFonts w:asciiTheme="minorEastAsia" w:eastAsiaTheme="minorEastAsia" w:hAnsiTheme="minorEastAsia" w:hint="eastAsia"/>
                <w:color w:val="000000"/>
                <w:sz w:val="18"/>
                <w:szCs w:val="18"/>
              </w:rPr>
              <w:t xml:space="preserve"> </w:t>
            </w:r>
            <w:r>
              <w:rPr>
                <w:rFonts w:asciiTheme="minorEastAsia" w:eastAsiaTheme="minorEastAsia" w:hAnsiTheme="minorEastAsia"/>
                <w:color w:val="000000"/>
                <w:sz w:val="18"/>
                <w:szCs w:val="18"/>
              </w:rPr>
              <w:t xml:space="preserve">of the month </w:t>
            </w:r>
            <w:r w:rsidRPr="004479A7">
              <w:rPr>
                <w:rFonts w:asciiTheme="minorEastAsia" w:eastAsiaTheme="minorEastAsia" w:hAnsiTheme="minorEastAsia" w:hint="eastAsia"/>
                <w:color w:val="000000"/>
                <w:sz w:val="18"/>
                <w:szCs w:val="18"/>
              </w:rPr>
              <w:t>00:00~04:00</w:t>
            </w:r>
          </w:p>
        </w:tc>
      </w:tr>
      <w:tr w:rsidR="0071652C" w:rsidRPr="004479A7" w14:paraId="21DACFDC" w14:textId="77777777" w:rsidTr="00C346F8">
        <w:tc>
          <w:tcPr>
            <w:tcW w:w="737" w:type="dxa"/>
            <w:vAlign w:val="center"/>
          </w:tcPr>
          <w:p w14:paraId="546E704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039</w:t>
            </w:r>
          </w:p>
        </w:tc>
        <w:tc>
          <w:tcPr>
            <w:tcW w:w="1474" w:type="dxa"/>
            <w:vAlign w:val="center"/>
          </w:tcPr>
          <w:p w14:paraId="2BD5C00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sidRPr="004479A7">
              <w:rPr>
                <w:rFonts w:asciiTheme="minorEastAsia" w:eastAsiaTheme="minorEastAsia" w:hAnsiTheme="minorEastAsia" w:cs="Times New Roman" w:hint="eastAsia"/>
                <w:sz w:val="18"/>
                <w:szCs w:val="18"/>
              </w:rPr>
              <w:t>K</w:t>
            </w:r>
            <w:r w:rsidRPr="004479A7">
              <w:rPr>
                <w:rFonts w:asciiTheme="minorEastAsia" w:eastAsiaTheme="minorEastAsia" w:hAnsiTheme="minorEastAsia" w:cs="Times New Roman"/>
                <w:sz w:val="18"/>
                <w:szCs w:val="18"/>
              </w:rPr>
              <w:t>yongnam</w:t>
            </w:r>
            <w:proofErr w:type="spellEnd"/>
            <w:r>
              <w:rPr>
                <w:rFonts w:asciiTheme="minorEastAsia" w:eastAsiaTheme="minorEastAsia" w:hAnsiTheme="minorEastAsia" w:cs="Times New Roman"/>
                <w:sz w:val="18"/>
                <w:szCs w:val="18"/>
              </w:rPr>
              <w:t xml:space="preserve"> Bank</w:t>
            </w:r>
          </w:p>
        </w:tc>
        <w:tc>
          <w:tcPr>
            <w:tcW w:w="1418" w:type="dxa"/>
            <w:vAlign w:val="center"/>
          </w:tcPr>
          <w:p w14:paraId="42340EB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6225D507"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06A571E"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6A9CF11D" w14:textId="77777777" w:rsidR="0071652C" w:rsidRPr="004479A7" w:rsidRDefault="0071652C" w:rsidP="00C346F8">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Sunday</w:t>
            </w:r>
            <w:r w:rsidRPr="004479A7">
              <w:rPr>
                <w:rFonts w:asciiTheme="minorEastAsia" w:eastAsiaTheme="minorEastAsia" w:hAnsiTheme="minorEastAsia" w:hint="eastAsia"/>
                <w:color w:val="000000"/>
                <w:sz w:val="18"/>
                <w:szCs w:val="18"/>
              </w:rPr>
              <w:t xml:space="preserve"> </w:t>
            </w:r>
            <w:r>
              <w:rPr>
                <w:rFonts w:asciiTheme="minorEastAsia" w:eastAsiaTheme="minorEastAsia" w:hAnsiTheme="minorEastAsia"/>
                <w:color w:val="000000"/>
                <w:sz w:val="18"/>
                <w:szCs w:val="18"/>
              </w:rPr>
              <w:t xml:space="preserve">of the month </w:t>
            </w:r>
            <w:r w:rsidRPr="004479A7">
              <w:rPr>
                <w:rFonts w:asciiTheme="minorEastAsia" w:eastAsiaTheme="minorEastAsia" w:hAnsiTheme="minorEastAsia" w:hint="eastAsia"/>
                <w:color w:val="000000"/>
                <w:sz w:val="18"/>
                <w:szCs w:val="18"/>
              </w:rPr>
              <w:t>0</w:t>
            </w:r>
            <w:r>
              <w:rPr>
                <w:rFonts w:asciiTheme="minorEastAsia" w:eastAsiaTheme="minorEastAsia" w:hAnsiTheme="minorEastAsia"/>
                <w:color w:val="000000"/>
                <w:sz w:val="18"/>
                <w:szCs w:val="18"/>
              </w:rPr>
              <w:t>0:00~07:00</w:t>
            </w:r>
          </w:p>
        </w:tc>
      </w:tr>
      <w:tr w:rsidR="0071652C" w:rsidRPr="004479A7" w14:paraId="21AF8542" w14:textId="77777777" w:rsidTr="00C346F8">
        <w:tc>
          <w:tcPr>
            <w:tcW w:w="737" w:type="dxa"/>
            <w:vAlign w:val="center"/>
          </w:tcPr>
          <w:p w14:paraId="6264FB1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045</w:t>
            </w:r>
          </w:p>
        </w:tc>
        <w:tc>
          <w:tcPr>
            <w:tcW w:w="1474" w:type="dxa"/>
            <w:vAlign w:val="center"/>
          </w:tcPr>
          <w:p w14:paraId="5701AF3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굴림" w:hint="eastAsia"/>
                <w:sz w:val="18"/>
                <w:szCs w:val="18"/>
              </w:rPr>
              <w:t>KFCC</w:t>
            </w:r>
          </w:p>
        </w:tc>
        <w:tc>
          <w:tcPr>
            <w:tcW w:w="1418" w:type="dxa"/>
            <w:vAlign w:val="center"/>
          </w:tcPr>
          <w:p w14:paraId="76AAE51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14:paraId="15234141"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14:paraId="048B2060"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14:paraId="6865BA78"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6F1DC1E7" w14:textId="77777777" w:rsidTr="00C346F8">
        <w:tc>
          <w:tcPr>
            <w:tcW w:w="737" w:type="dxa"/>
            <w:vAlign w:val="center"/>
          </w:tcPr>
          <w:p w14:paraId="6597EB8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048</w:t>
            </w:r>
          </w:p>
        </w:tc>
        <w:tc>
          <w:tcPr>
            <w:tcW w:w="1474" w:type="dxa"/>
            <w:vAlign w:val="center"/>
          </w:tcPr>
          <w:p w14:paraId="1033568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81068C">
              <w:rPr>
                <w:rFonts w:asciiTheme="minorEastAsia" w:eastAsiaTheme="minorEastAsia" w:hAnsiTheme="minorEastAsia" w:cs="Times New Roman"/>
                <w:sz w:val="18"/>
                <w:szCs w:val="18"/>
              </w:rPr>
              <w:t>NACUFOK</w:t>
            </w:r>
          </w:p>
        </w:tc>
        <w:tc>
          <w:tcPr>
            <w:tcW w:w="1418" w:type="dxa"/>
            <w:vAlign w:val="center"/>
          </w:tcPr>
          <w:p w14:paraId="1C8AA97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0E943E2F"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8223F87"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04EC0F90"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063C4495" w14:textId="77777777" w:rsidTr="00C346F8">
        <w:tc>
          <w:tcPr>
            <w:tcW w:w="737" w:type="dxa"/>
            <w:vAlign w:val="center"/>
          </w:tcPr>
          <w:p w14:paraId="63A4BCC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050</w:t>
            </w:r>
          </w:p>
        </w:tc>
        <w:tc>
          <w:tcPr>
            <w:tcW w:w="1474" w:type="dxa"/>
            <w:vAlign w:val="center"/>
          </w:tcPr>
          <w:p w14:paraId="41EAA32A" w14:textId="77777777" w:rsidR="0071652C" w:rsidRPr="0056087E"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KFSB</w:t>
            </w:r>
          </w:p>
        </w:tc>
        <w:tc>
          <w:tcPr>
            <w:tcW w:w="1418" w:type="dxa"/>
            <w:vAlign w:val="center"/>
          </w:tcPr>
          <w:p w14:paraId="618254A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23:50~00:10</w:t>
            </w:r>
          </w:p>
        </w:tc>
        <w:tc>
          <w:tcPr>
            <w:tcW w:w="1190" w:type="dxa"/>
            <w:vAlign w:val="center"/>
          </w:tcPr>
          <w:p w14:paraId="5FF7698E"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23:50</w:t>
            </w:r>
          </w:p>
        </w:tc>
        <w:tc>
          <w:tcPr>
            <w:tcW w:w="1276" w:type="dxa"/>
            <w:vAlign w:val="center"/>
          </w:tcPr>
          <w:p w14:paraId="31995E54"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00:35</w:t>
            </w:r>
          </w:p>
        </w:tc>
        <w:tc>
          <w:tcPr>
            <w:tcW w:w="3402" w:type="dxa"/>
            <w:vAlign w:val="center"/>
          </w:tcPr>
          <w:p w14:paraId="63C48C03" w14:textId="77777777" w:rsidR="0071652C" w:rsidRPr="004479A7"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71652C" w:rsidRPr="004479A7" w14:paraId="34193BB5" w14:textId="77777777" w:rsidTr="00C346F8">
        <w:tc>
          <w:tcPr>
            <w:tcW w:w="737" w:type="dxa"/>
            <w:vAlign w:val="center"/>
          </w:tcPr>
          <w:p w14:paraId="511FB469"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064</w:t>
            </w:r>
          </w:p>
        </w:tc>
        <w:tc>
          <w:tcPr>
            <w:tcW w:w="1474" w:type="dxa"/>
            <w:vAlign w:val="center"/>
          </w:tcPr>
          <w:p w14:paraId="48590765" w14:textId="77777777" w:rsidR="0071652C" w:rsidRPr="0056087E" w:rsidRDefault="0071652C" w:rsidP="00C346F8">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NFCF</w:t>
            </w:r>
          </w:p>
        </w:tc>
        <w:tc>
          <w:tcPr>
            <w:tcW w:w="1418" w:type="dxa"/>
            <w:vAlign w:val="center"/>
          </w:tcPr>
          <w:p w14:paraId="1A7D931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23:30~00:30</w:t>
            </w:r>
          </w:p>
        </w:tc>
        <w:tc>
          <w:tcPr>
            <w:tcW w:w="1190" w:type="dxa"/>
            <w:vAlign w:val="center"/>
          </w:tcPr>
          <w:p w14:paraId="5E7FEA29"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14:paraId="6C4711D1"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01:00</w:t>
            </w:r>
          </w:p>
        </w:tc>
        <w:tc>
          <w:tcPr>
            <w:tcW w:w="3402" w:type="dxa"/>
            <w:vAlign w:val="center"/>
          </w:tcPr>
          <w:p w14:paraId="7D83607B" w14:textId="77777777" w:rsidR="0071652C" w:rsidRPr="004479A7"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71652C" w:rsidRPr="004479A7" w14:paraId="18D640F7" w14:textId="77777777" w:rsidTr="00C346F8">
        <w:tc>
          <w:tcPr>
            <w:tcW w:w="737" w:type="dxa"/>
            <w:vAlign w:val="center"/>
          </w:tcPr>
          <w:p w14:paraId="47144D5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071</w:t>
            </w:r>
          </w:p>
        </w:tc>
        <w:tc>
          <w:tcPr>
            <w:tcW w:w="1474" w:type="dxa"/>
            <w:vAlign w:val="center"/>
          </w:tcPr>
          <w:p w14:paraId="70E70FF6"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 xml:space="preserve">Korea </w:t>
            </w:r>
            <w:r>
              <w:rPr>
                <w:rFonts w:asciiTheme="minorEastAsia" w:eastAsiaTheme="minorEastAsia" w:hAnsiTheme="minorEastAsia" w:cs="Times New Roman" w:hint="eastAsia"/>
                <w:sz w:val="18"/>
                <w:szCs w:val="18"/>
              </w:rPr>
              <w:t>P</w:t>
            </w:r>
            <w:r>
              <w:rPr>
                <w:rFonts w:asciiTheme="minorEastAsia" w:eastAsiaTheme="minorEastAsia" w:hAnsiTheme="minorEastAsia" w:cs="Times New Roman"/>
                <w:sz w:val="18"/>
                <w:szCs w:val="18"/>
              </w:rPr>
              <w:t>ost</w:t>
            </w:r>
          </w:p>
        </w:tc>
        <w:tc>
          <w:tcPr>
            <w:tcW w:w="1418" w:type="dxa"/>
            <w:vAlign w:val="center"/>
          </w:tcPr>
          <w:p w14:paraId="6B5C540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500FFCD6"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1063806D"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5442918A" w14:textId="77777777" w:rsidR="0071652C" w:rsidRPr="004479A7" w:rsidRDefault="0071652C" w:rsidP="00C346F8">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Daily</w:t>
            </w:r>
            <w:r w:rsidRPr="004479A7">
              <w:rPr>
                <w:rFonts w:asciiTheme="minorEastAsia" w:eastAsiaTheme="minorEastAsia" w:hAnsiTheme="minorEastAsia" w:hint="eastAsia"/>
                <w:color w:val="000000"/>
                <w:sz w:val="18"/>
                <w:szCs w:val="18"/>
              </w:rPr>
              <w:t xml:space="preserve"> 04:00~05:00</w:t>
            </w:r>
            <w:r>
              <w:rPr>
                <w:rFonts w:asciiTheme="minorEastAsia" w:eastAsiaTheme="minorEastAsia" w:hAnsiTheme="minorEastAsia"/>
                <w:color w:val="000000"/>
                <w:sz w:val="18"/>
                <w:szCs w:val="18"/>
              </w:rPr>
              <w:t xml:space="preserve"> </w:t>
            </w:r>
          </w:p>
        </w:tc>
      </w:tr>
      <w:tr w:rsidR="0071652C" w:rsidRPr="004479A7" w14:paraId="5D7B0F94" w14:textId="77777777" w:rsidTr="00C346F8">
        <w:tc>
          <w:tcPr>
            <w:tcW w:w="737" w:type="dxa"/>
            <w:vAlign w:val="center"/>
          </w:tcPr>
          <w:p w14:paraId="6E86F16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081</w:t>
            </w:r>
          </w:p>
        </w:tc>
        <w:tc>
          <w:tcPr>
            <w:tcW w:w="1474" w:type="dxa"/>
            <w:vAlign w:val="center"/>
          </w:tcPr>
          <w:p w14:paraId="49E927E2" w14:textId="77777777" w:rsidR="0071652C" w:rsidRPr="004479A7" w:rsidRDefault="0071652C" w:rsidP="00C346F8">
            <w:pPr>
              <w:jc w:val="center"/>
              <w:rPr>
                <w:rFonts w:asciiTheme="minorEastAsia" w:eastAsiaTheme="minorEastAsia" w:hAnsiTheme="minorEastAsia" w:cs="굴림"/>
                <w:color w:val="000000"/>
                <w:sz w:val="18"/>
                <w:szCs w:val="18"/>
              </w:rPr>
            </w:pPr>
            <w:r>
              <w:rPr>
                <w:rFonts w:asciiTheme="minorEastAsia" w:eastAsiaTheme="minorEastAsia" w:hAnsiTheme="minorEastAsia" w:cs="굴림"/>
                <w:color w:val="000000"/>
                <w:sz w:val="18"/>
                <w:szCs w:val="18"/>
              </w:rPr>
              <w:t>Hana Bank</w:t>
            </w:r>
          </w:p>
        </w:tc>
        <w:tc>
          <w:tcPr>
            <w:tcW w:w="1418" w:type="dxa"/>
            <w:vAlign w:val="center"/>
          </w:tcPr>
          <w:p w14:paraId="10ABECF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2EAF37E5"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13001673"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00:15</w:t>
            </w:r>
          </w:p>
        </w:tc>
        <w:tc>
          <w:tcPr>
            <w:tcW w:w="3402" w:type="dxa"/>
            <w:vAlign w:val="center"/>
          </w:tcPr>
          <w:p w14:paraId="0569ED7B" w14:textId="77777777" w:rsidR="0071652C"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Every 2</w:t>
            </w:r>
            <w:r w:rsidRPr="00E27417">
              <w:rPr>
                <w:rFonts w:asciiTheme="minorEastAsia" w:eastAsiaTheme="minorEastAsia" w:hAnsiTheme="minorEastAsia" w:hint="eastAsia"/>
                <w:color w:val="000000"/>
                <w:sz w:val="18"/>
                <w:szCs w:val="18"/>
                <w:vertAlign w:val="superscript"/>
              </w:rPr>
              <w:t>nd</w:t>
            </w:r>
            <w:r>
              <w:rPr>
                <w:rFonts w:asciiTheme="minorEastAsia" w:eastAsiaTheme="minorEastAsia" w:hAnsiTheme="minorEastAsia" w:hint="eastAsia"/>
                <w:color w:val="000000"/>
                <w:sz w:val="18"/>
                <w:szCs w:val="18"/>
              </w:rPr>
              <w:t xml:space="preserve"> </w:t>
            </w:r>
            <w:r>
              <w:rPr>
                <w:rFonts w:asciiTheme="minorEastAsia" w:eastAsiaTheme="minorEastAsia" w:hAnsiTheme="minorEastAsia"/>
                <w:color w:val="000000"/>
                <w:sz w:val="18"/>
                <w:szCs w:val="18"/>
              </w:rPr>
              <w:t>Sunday of the month</w:t>
            </w:r>
          </w:p>
          <w:p w14:paraId="4BC847E6"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00:00~08:00</w:t>
            </w:r>
          </w:p>
        </w:tc>
      </w:tr>
      <w:tr w:rsidR="0071652C" w:rsidRPr="004479A7" w14:paraId="3ED42AD7" w14:textId="77777777" w:rsidTr="00C346F8">
        <w:tc>
          <w:tcPr>
            <w:tcW w:w="737" w:type="dxa"/>
            <w:vAlign w:val="center"/>
          </w:tcPr>
          <w:p w14:paraId="5511967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088</w:t>
            </w:r>
          </w:p>
        </w:tc>
        <w:tc>
          <w:tcPr>
            <w:tcW w:w="1474" w:type="dxa"/>
            <w:vAlign w:val="center"/>
          </w:tcPr>
          <w:p w14:paraId="1EC6ADE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sidRPr="004479A7">
              <w:rPr>
                <w:rFonts w:asciiTheme="minorEastAsia" w:eastAsiaTheme="minorEastAsia" w:hAnsiTheme="minorEastAsia" w:cs="Times New Roman" w:hint="eastAsia"/>
                <w:sz w:val="18"/>
                <w:szCs w:val="18"/>
              </w:rPr>
              <w:t>S</w:t>
            </w:r>
            <w:r w:rsidRPr="004479A7">
              <w:rPr>
                <w:rFonts w:asciiTheme="minorEastAsia" w:eastAsiaTheme="minorEastAsia" w:hAnsiTheme="minorEastAsia" w:cs="Times New Roman"/>
                <w:sz w:val="18"/>
                <w:szCs w:val="18"/>
              </w:rPr>
              <w:t>hinhan</w:t>
            </w:r>
            <w:proofErr w:type="spellEnd"/>
            <w:r>
              <w:rPr>
                <w:rFonts w:asciiTheme="minorEastAsia" w:eastAsiaTheme="minorEastAsia" w:hAnsiTheme="minorEastAsia" w:cs="Times New Roman"/>
                <w:sz w:val="18"/>
                <w:szCs w:val="18"/>
              </w:rPr>
              <w:t xml:space="preserve"> Bank</w:t>
            </w:r>
          </w:p>
        </w:tc>
        <w:tc>
          <w:tcPr>
            <w:tcW w:w="1418" w:type="dxa"/>
            <w:vAlign w:val="center"/>
          </w:tcPr>
          <w:p w14:paraId="47091EE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14:paraId="43F3440F"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686B981"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598783B2"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090B35C4" w14:textId="77777777" w:rsidTr="00C346F8">
        <w:tc>
          <w:tcPr>
            <w:tcW w:w="737" w:type="dxa"/>
            <w:vAlign w:val="center"/>
          </w:tcPr>
          <w:p w14:paraId="6C7C588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089</w:t>
            </w:r>
          </w:p>
        </w:tc>
        <w:tc>
          <w:tcPr>
            <w:tcW w:w="1474" w:type="dxa"/>
            <w:vAlign w:val="center"/>
          </w:tcPr>
          <w:p w14:paraId="795C94B2"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cs="Times New Roman" w:hint="eastAsia"/>
                <w:sz w:val="18"/>
                <w:szCs w:val="18"/>
              </w:rPr>
              <w:t>Kbank</w:t>
            </w:r>
            <w:proofErr w:type="spellEnd"/>
          </w:p>
        </w:tc>
        <w:tc>
          <w:tcPr>
            <w:tcW w:w="1418" w:type="dxa"/>
            <w:vAlign w:val="center"/>
          </w:tcPr>
          <w:p w14:paraId="6FC15B4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23:40~00:30</w:t>
            </w:r>
          </w:p>
        </w:tc>
        <w:tc>
          <w:tcPr>
            <w:tcW w:w="1190" w:type="dxa"/>
            <w:vAlign w:val="center"/>
          </w:tcPr>
          <w:p w14:paraId="67D7EBA4"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23:35</w:t>
            </w:r>
          </w:p>
        </w:tc>
        <w:tc>
          <w:tcPr>
            <w:tcW w:w="1276" w:type="dxa"/>
            <w:vAlign w:val="center"/>
          </w:tcPr>
          <w:p w14:paraId="6177D09D"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00:35</w:t>
            </w:r>
          </w:p>
        </w:tc>
        <w:tc>
          <w:tcPr>
            <w:tcW w:w="3402" w:type="dxa"/>
            <w:vAlign w:val="center"/>
          </w:tcPr>
          <w:p w14:paraId="4C8AEF4D" w14:textId="77777777" w:rsidR="0071652C" w:rsidRPr="004479A7"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71652C" w:rsidRPr="004479A7" w14:paraId="2AEA678C" w14:textId="77777777" w:rsidTr="00C346F8">
        <w:tc>
          <w:tcPr>
            <w:tcW w:w="737" w:type="dxa"/>
            <w:vAlign w:val="center"/>
          </w:tcPr>
          <w:p w14:paraId="0E1A5D0C"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090</w:t>
            </w:r>
          </w:p>
        </w:tc>
        <w:tc>
          <w:tcPr>
            <w:tcW w:w="1474" w:type="dxa"/>
            <w:vAlign w:val="center"/>
          </w:tcPr>
          <w:p w14:paraId="24705BB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sidRPr="004479A7">
              <w:rPr>
                <w:rFonts w:asciiTheme="minorEastAsia" w:eastAsiaTheme="minorEastAsia" w:hAnsiTheme="minorEastAsia" w:cs="Times New Roman" w:hint="eastAsia"/>
                <w:sz w:val="18"/>
                <w:szCs w:val="18"/>
              </w:rPr>
              <w:t>Kakao</w:t>
            </w:r>
            <w:proofErr w:type="spellEnd"/>
            <w:r w:rsidRPr="004479A7">
              <w:rPr>
                <w:rFonts w:asciiTheme="minorEastAsia" w:eastAsiaTheme="minorEastAsia" w:hAnsiTheme="minorEastAsia" w:cs="Times New Roman" w:hint="eastAsia"/>
                <w:sz w:val="18"/>
                <w:szCs w:val="18"/>
              </w:rPr>
              <w:t xml:space="preserve"> Bank</w:t>
            </w:r>
          </w:p>
        </w:tc>
        <w:tc>
          <w:tcPr>
            <w:tcW w:w="1418" w:type="dxa"/>
            <w:vAlign w:val="center"/>
          </w:tcPr>
          <w:p w14:paraId="057B6AD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23:50~00:10</w:t>
            </w:r>
          </w:p>
        </w:tc>
        <w:tc>
          <w:tcPr>
            <w:tcW w:w="1190" w:type="dxa"/>
            <w:vAlign w:val="center"/>
          </w:tcPr>
          <w:p w14:paraId="6ABDF758"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14C6CAE1"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14:paraId="2961E066"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57B80842" w14:textId="77777777" w:rsidTr="00C346F8">
        <w:tc>
          <w:tcPr>
            <w:tcW w:w="737" w:type="dxa"/>
            <w:vAlign w:val="center"/>
          </w:tcPr>
          <w:p w14:paraId="7D932C1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092</w:t>
            </w:r>
          </w:p>
        </w:tc>
        <w:tc>
          <w:tcPr>
            <w:tcW w:w="1474" w:type="dxa"/>
            <w:vAlign w:val="center"/>
          </w:tcPr>
          <w:p w14:paraId="120E699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Toss Bank</w:t>
            </w:r>
          </w:p>
        </w:tc>
        <w:tc>
          <w:tcPr>
            <w:tcW w:w="1418" w:type="dxa"/>
            <w:vAlign w:val="center"/>
          </w:tcPr>
          <w:p w14:paraId="4DF5581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23:55~00:05</w:t>
            </w:r>
          </w:p>
        </w:tc>
        <w:tc>
          <w:tcPr>
            <w:tcW w:w="1190" w:type="dxa"/>
            <w:vAlign w:val="center"/>
          </w:tcPr>
          <w:p w14:paraId="58403CF8"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23:55</w:t>
            </w:r>
          </w:p>
        </w:tc>
        <w:tc>
          <w:tcPr>
            <w:tcW w:w="1276" w:type="dxa"/>
            <w:vAlign w:val="center"/>
          </w:tcPr>
          <w:p w14:paraId="336FEA29"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00:05</w:t>
            </w:r>
          </w:p>
        </w:tc>
        <w:tc>
          <w:tcPr>
            <w:tcW w:w="3402" w:type="dxa"/>
            <w:vAlign w:val="center"/>
          </w:tcPr>
          <w:p w14:paraId="6776E83B"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4F3352D8" w14:textId="77777777" w:rsidTr="00C346F8">
        <w:tc>
          <w:tcPr>
            <w:tcW w:w="737" w:type="dxa"/>
            <w:vAlign w:val="center"/>
          </w:tcPr>
          <w:p w14:paraId="4A21AA3C"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103</w:t>
            </w:r>
          </w:p>
        </w:tc>
        <w:tc>
          <w:tcPr>
            <w:tcW w:w="1474" w:type="dxa"/>
            <w:vAlign w:val="center"/>
          </w:tcPr>
          <w:p w14:paraId="088CACF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SBI Savings Bank</w:t>
            </w:r>
          </w:p>
        </w:tc>
        <w:tc>
          <w:tcPr>
            <w:tcW w:w="1418" w:type="dxa"/>
            <w:vAlign w:val="center"/>
          </w:tcPr>
          <w:p w14:paraId="17D4728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23:55~00:10</w:t>
            </w:r>
          </w:p>
        </w:tc>
        <w:tc>
          <w:tcPr>
            <w:tcW w:w="1190" w:type="dxa"/>
            <w:vAlign w:val="center"/>
          </w:tcPr>
          <w:p w14:paraId="4C3A3CA5"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23:50</w:t>
            </w:r>
          </w:p>
        </w:tc>
        <w:tc>
          <w:tcPr>
            <w:tcW w:w="1276" w:type="dxa"/>
            <w:vAlign w:val="center"/>
          </w:tcPr>
          <w:p w14:paraId="71356818"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00:05</w:t>
            </w:r>
          </w:p>
        </w:tc>
        <w:tc>
          <w:tcPr>
            <w:tcW w:w="3402" w:type="dxa"/>
            <w:vAlign w:val="center"/>
          </w:tcPr>
          <w:p w14:paraId="28E75EFA"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02EF569A" w14:textId="77777777" w:rsidTr="00C346F8">
        <w:tc>
          <w:tcPr>
            <w:tcW w:w="737" w:type="dxa"/>
            <w:vAlign w:val="center"/>
          </w:tcPr>
          <w:p w14:paraId="7EFE00E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209</w:t>
            </w:r>
          </w:p>
        </w:tc>
        <w:tc>
          <w:tcPr>
            <w:tcW w:w="1474" w:type="dxa"/>
            <w:vAlign w:val="center"/>
          </w:tcPr>
          <w:p w14:paraId="7174C4D3" w14:textId="77777777" w:rsidR="0071652C" w:rsidRPr="00C539AA" w:rsidRDefault="0071652C" w:rsidP="00C346F8">
            <w:pPr>
              <w:jc w:val="center"/>
              <w:rPr>
                <w:rFonts w:asciiTheme="minorEastAsia" w:eastAsiaTheme="minorEastAsia" w:hAnsiTheme="minorEastAsia" w:cs="굴림"/>
                <w:color w:val="000000"/>
                <w:sz w:val="18"/>
                <w:szCs w:val="18"/>
              </w:rPr>
            </w:pPr>
            <w:proofErr w:type="spellStart"/>
            <w:r>
              <w:rPr>
                <w:rFonts w:asciiTheme="minorEastAsia" w:eastAsiaTheme="minorEastAsia" w:hAnsiTheme="minorEastAsia" w:cs="굴림" w:hint="eastAsia"/>
                <w:color w:val="000000"/>
                <w:sz w:val="18"/>
                <w:szCs w:val="18"/>
              </w:rPr>
              <w:t>Y</w:t>
            </w:r>
            <w:r>
              <w:rPr>
                <w:rFonts w:asciiTheme="minorEastAsia" w:eastAsiaTheme="minorEastAsia" w:hAnsiTheme="minorEastAsia" w:cs="굴림"/>
                <w:color w:val="000000"/>
                <w:sz w:val="18"/>
                <w:szCs w:val="18"/>
              </w:rPr>
              <w:t>uanta</w:t>
            </w:r>
            <w:proofErr w:type="spellEnd"/>
            <w:r>
              <w:rPr>
                <w:rFonts w:asciiTheme="minorEastAsia" w:eastAsiaTheme="minorEastAsia" w:hAnsiTheme="minorEastAsia" w:cs="굴림"/>
                <w:color w:val="000000"/>
                <w:sz w:val="18"/>
                <w:szCs w:val="18"/>
              </w:rPr>
              <w:t xml:space="preserve"> Securities</w:t>
            </w:r>
          </w:p>
        </w:tc>
        <w:tc>
          <w:tcPr>
            <w:tcW w:w="1418" w:type="dxa"/>
            <w:vAlign w:val="center"/>
          </w:tcPr>
          <w:p w14:paraId="27AFD40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23:50~00:10</w:t>
            </w:r>
          </w:p>
        </w:tc>
        <w:tc>
          <w:tcPr>
            <w:tcW w:w="1190" w:type="dxa"/>
            <w:vAlign w:val="center"/>
          </w:tcPr>
          <w:p w14:paraId="1F66EB3D"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4A5B47F2"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14:paraId="2AE3DF04"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11919272" w14:textId="77777777" w:rsidTr="00C346F8">
        <w:tc>
          <w:tcPr>
            <w:tcW w:w="737" w:type="dxa"/>
            <w:vAlign w:val="center"/>
          </w:tcPr>
          <w:p w14:paraId="32DA03A0"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238</w:t>
            </w:r>
          </w:p>
        </w:tc>
        <w:tc>
          <w:tcPr>
            <w:tcW w:w="1474" w:type="dxa"/>
            <w:vAlign w:val="center"/>
          </w:tcPr>
          <w:p w14:paraId="70C9D502" w14:textId="77777777" w:rsidR="0071652C" w:rsidRPr="004479A7" w:rsidRDefault="0071652C" w:rsidP="00C346F8">
            <w:pPr>
              <w:jc w:val="center"/>
              <w:rPr>
                <w:rFonts w:asciiTheme="minorEastAsia" w:eastAsiaTheme="minorEastAsia" w:hAnsiTheme="minorEastAsia" w:cs="굴림"/>
                <w:color w:val="000000"/>
                <w:sz w:val="18"/>
                <w:szCs w:val="18"/>
              </w:rPr>
            </w:pPr>
            <w:proofErr w:type="spellStart"/>
            <w:r>
              <w:rPr>
                <w:rFonts w:asciiTheme="minorEastAsia" w:eastAsiaTheme="minorEastAsia" w:hAnsiTheme="minorEastAsia" w:cs="굴림" w:hint="eastAsia"/>
                <w:color w:val="000000"/>
                <w:sz w:val="18"/>
                <w:szCs w:val="18"/>
              </w:rPr>
              <w:t>Mirae</w:t>
            </w:r>
            <w:proofErr w:type="spellEnd"/>
            <w:r>
              <w:rPr>
                <w:rFonts w:asciiTheme="minorEastAsia" w:eastAsiaTheme="minorEastAsia" w:hAnsiTheme="minorEastAsia" w:cs="굴림" w:hint="eastAsia"/>
                <w:color w:val="000000"/>
                <w:sz w:val="18"/>
                <w:szCs w:val="18"/>
              </w:rPr>
              <w:t xml:space="preserve"> Asset</w:t>
            </w:r>
            <w:r>
              <w:rPr>
                <w:rFonts w:asciiTheme="minorEastAsia" w:eastAsiaTheme="minorEastAsia" w:hAnsiTheme="minorEastAsia" w:cs="굴림"/>
                <w:color w:val="000000"/>
                <w:sz w:val="18"/>
                <w:szCs w:val="18"/>
              </w:rPr>
              <w:t xml:space="preserve"> Securities</w:t>
            </w:r>
          </w:p>
        </w:tc>
        <w:tc>
          <w:tcPr>
            <w:tcW w:w="1418" w:type="dxa"/>
            <w:vAlign w:val="center"/>
          </w:tcPr>
          <w:p w14:paraId="09FDB44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23:30~00:20</w:t>
            </w:r>
          </w:p>
        </w:tc>
        <w:tc>
          <w:tcPr>
            <w:tcW w:w="1190" w:type="dxa"/>
            <w:vAlign w:val="center"/>
          </w:tcPr>
          <w:p w14:paraId="64FAAA23"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23:30</w:t>
            </w:r>
          </w:p>
        </w:tc>
        <w:tc>
          <w:tcPr>
            <w:tcW w:w="1276" w:type="dxa"/>
            <w:vAlign w:val="center"/>
          </w:tcPr>
          <w:p w14:paraId="7F5DFB72"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00:20</w:t>
            </w:r>
          </w:p>
        </w:tc>
        <w:tc>
          <w:tcPr>
            <w:tcW w:w="3402" w:type="dxa"/>
            <w:vAlign w:val="center"/>
          </w:tcPr>
          <w:p w14:paraId="5384327C"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3C921788" w14:textId="77777777" w:rsidTr="00C346F8">
        <w:tc>
          <w:tcPr>
            <w:tcW w:w="737" w:type="dxa"/>
            <w:vAlign w:val="center"/>
          </w:tcPr>
          <w:p w14:paraId="18ABD943"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240</w:t>
            </w:r>
          </w:p>
        </w:tc>
        <w:tc>
          <w:tcPr>
            <w:tcW w:w="1474" w:type="dxa"/>
            <w:vAlign w:val="center"/>
          </w:tcPr>
          <w:p w14:paraId="13BA9B83"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Samsung Securities</w:t>
            </w:r>
          </w:p>
        </w:tc>
        <w:tc>
          <w:tcPr>
            <w:tcW w:w="1418" w:type="dxa"/>
            <w:vAlign w:val="center"/>
          </w:tcPr>
          <w:p w14:paraId="78EC9E9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23:30~00:20</w:t>
            </w:r>
          </w:p>
        </w:tc>
        <w:tc>
          <w:tcPr>
            <w:tcW w:w="1190" w:type="dxa"/>
            <w:vAlign w:val="center"/>
          </w:tcPr>
          <w:p w14:paraId="288D1B4A"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485CB947"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14:paraId="283CB901"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30608304" w14:textId="77777777" w:rsidTr="00C346F8">
        <w:tc>
          <w:tcPr>
            <w:tcW w:w="737" w:type="dxa"/>
            <w:vAlign w:val="center"/>
          </w:tcPr>
          <w:p w14:paraId="4B9D90C6"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243</w:t>
            </w:r>
          </w:p>
        </w:tc>
        <w:tc>
          <w:tcPr>
            <w:tcW w:w="1474" w:type="dxa"/>
            <w:vAlign w:val="center"/>
          </w:tcPr>
          <w:p w14:paraId="76C7E9FF"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Korea Investment &amp; Securities</w:t>
            </w:r>
          </w:p>
        </w:tc>
        <w:tc>
          <w:tcPr>
            <w:tcW w:w="1418" w:type="dxa"/>
            <w:vAlign w:val="center"/>
          </w:tcPr>
          <w:p w14:paraId="6E68D55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23:40~00:10</w:t>
            </w:r>
          </w:p>
        </w:tc>
        <w:tc>
          <w:tcPr>
            <w:tcW w:w="1190" w:type="dxa"/>
            <w:vAlign w:val="center"/>
          </w:tcPr>
          <w:p w14:paraId="46CC8407" w14:textId="77777777" w:rsidR="0071652C" w:rsidRPr="004479A7" w:rsidRDefault="0071652C" w:rsidP="00C346F8">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23:40</w:t>
            </w:r>
          </w:p>
        </w:tc>
        <w:tc>
          <w:tcPr>
            <w:tcW w:w="1276" w:type="dxa"/>
            <w:vAlign w:val="center"/>
          </w:tcPr>
          <w:p w14:paraId="2EF1E745"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14:paraId="11421D08"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71652C" w:rsidRPr="004479A7" w14:paraId="41DF8E53" w14:textId="77777777" w:rsidTr="00C346F8">
        <w:tc>
          <w:tcPr>
            <w:tcW w:w="737" w:type="dxa"/>
            <w:vAlign w:val="center"/>
          </w:tcPr>
          <w:p w14:paraId="018EF265"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247</w:t>
            </w:r>
          </w:p>
        </w:tc>
        <w:tc>
          <w:tcPr>
            <w:tcW w:w="1474" w:type="dxa"/>
            <w:vAlign w:val="center"/>
          </w:tcPr>
          <w:p w14:paraId="63F5BA2C"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sidRPr="00C539AA">
              <w:rPr>
                <w:rFonts w:asciiTheme="minorEastAsia" w:eastAsiaTheme="minorEastAsia" w:hAnsiTheme="minorEastAsia" w:cs="Times New Roman" w:hint="eastAsia"/>
                <w:sz w:val="18"/>
                <w:szCs w:val="18"/>
              </w:rPr>
              <w:t>NH</w:t>
            </w:r>
            <w:r>
              <w:rPr>
                <w:rFonts w:asciiTheme="minorEastAsia" w:eastAsiaTheme="minorEastAsia" w:hAnsiTheme="minorEastAsia" w:cs="Times New Roman" w:hint="eastAsia"/>
                <w:sz w:val="18"/>
                <w:szCs w:val="18"/>
              </w:rPr>
              <w:t xml:space="preserve"> </w:t>
            </w:r>
            <w:r>
              <w:rPr>
                <w:rFonts w:asciiTheme="minorEastAsia" w:eastAsiaTheme="minorEastAsia" w:hAnsiTheme="minorEastAsia" w:cs="Times New Roman"/>
                <w:sz w:val="18"/>
                <w:szCs w:val="18"/>
              </w:rPr>
              <w:t>Investment &amp; Securities</w:t>
            </w:r>
          </w:p>
        </w:tc>
        <w:tc>
          <w:tcPr>
            <w:tcW w:w="1418" w:type="dxa"/>
            <w:vAlign w:val="center"/>
          </w:tcPr>
          <w:p w14:paraId="64F40DA3"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23:50~00:15</w:t>
            </w:r>
          </w:p>
        </w:tc>
        <w:tc>
          <w:tcPr>
            <w:tcW w:w="1190" w:type="dxa"/>
            <w:vAlign w:val="center"/>
          </w:tcPr>
          <w:p w14:paraId="01BC21DA"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23:50</w:t>
            </w:r>
          </w:p>
        </w:tc>
        <w:tc>
          <w:tcPr>
            <w:tcW w:w="1276" w:type="dxa"/>
          </w:tcPr>
          <w:p w14:paraId="296B506F"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:05</w:t>
            </w:r>
          </w:p>
        </w:tc>
        <w:tc>
          <w:tcPr>
            <w:tcW w:w="3402" w:type="dxa"/>
          </w:tcPr>
          <w:p w14:paraId="14F97A8F"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71652C" w:rsidRPr="004479A7" w14:paraId="2461A79D" w14:textId="77777777" w:rsidTr="00C346F8">
        <w:tc>
          <w:tcPr>
            <w:tcW w:w="737" w:type="dxa"/>
            <w:vAlign w:val="center"/>
          </w:tcPr>
          <w:p w14:paraId="3863DFD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266</w:t>
            </w:r>
          </w:p>
        </w:tc>
        <w:tc>
          <w:tcPr>
            <w:tcW w:w="1474" w:type="dxa"/>
            <w:vAlign w:val="center"/>
          </w:tcPr>
          <w:p w14:paraId="6A8F2534" w14:textId="77777777" w:rsidR="0071652C" w:rsidRPr="004479A7" w:rsidRDefault="0071652C" w:rsidP="00C346F8">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SK Securities</w:t>
            </w:r>
          </w:p>
        </w:tc>
        <w:tc>
          <w:tcPr>
            <w:tcW w:w="1418" w:type="dxa"/>
            <w:vAlign w:val="center"/>
          </w:tcPr>
          <w:p w14:paraId="10931D8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23:50~00:30</w:t>
            </w:r>
          </w:p>
        </w:tc>
        <w:tc>
          <w:tcPr>
            <w:tcW w:w="1190" w:type="dxa"/>
            <w:vAlign w:val="center"/>
          </w:tcPr>
          <w:p w14:paraId="76E06B27"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w:t>
            </w:r>
          </w:p>
        </w:tc>
        <w:tc>
          <w:tcPr>
            <w:tcW w:w="1276" w:type="dxa"/>
          </w:tcPr>
          <w:p w14:paraId="1A7BB054"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00:30</w:t>
            </w:r>
          </w:p>
        </w:tc>
        <w:tc>
          <w:tcPr>
            <w:tcW w:w="3402" w:type="dxa"/>
          </w:tcPr>
          <w:p w14:paraId="1628556B"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71652C" w:rsidRPr="004479A7" w14:paraId="0E64172D" w14:textId="77777777" w:rsidTr="00C346F8">
        <w:tc>
          <w:tcPr>
            <w:tcW w:w="737" w:type="dxa"/>
            <w:vAlign w:val="center"/>
          </w:tcPr>
          <w:p w14:paraId="5167FF49"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267</w:t>
            </w:r>
          </w:p>
        </w:tc>
        <w:tc>
          <w:tcPr>
            <w:tcW w:w="1474" w:type="dxa"/>
            <w:vAlign w:val="center"/>
          </w:tcPr>
          <w:p w14:paraId="1DB977C7" w14:textId="77777777" w:rsidR="0071652C" w:rsidRPr="004479A7" w:rsidRDefault="0071652C" w:rsidP="00C346F8">
            <w:pPr>
              <w:jc w:val="cente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Daishin</w:t>
            </w:r>
            <w:proofErr w:type="spellEnd"/>
            <w:r w:rsidRPr="004479A7">
              <w:rPr>
                <w:rFonts w:asciiTheme="minorEastAsia" w:eastAsiaTheme="minorEastAsia" w:hAnsiTheme="minorEastAsia" w:cs="Arial"/>
                <w:color w:val="000000"/>
                <w:sz w:val="18"/>
                <w:szCs w:val="18"/>
              </w:rPr>
              <w:t xml:space="preserve"> Securities</w:t>
            </w:r>
          </w:p>
        </w:tc>
        <w:tc>
          <w:tcPr>
            <w:tcW w:w="1418" w:type="dxa"/>
            <w:vAlign w:val="center"/>
          </w:tcPr>
          <w:p w14:paraId="6F34C21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23:55~00:25</w:t>
            </w:r>
          </w:p>
        </w:tc>
        <w:tc>
          <w:tcPr>
            <w:tcW w:w="1190" w:type="dxa"/>
            <w:vAlign w:val="center"/>
          </w:tcPr>
          <w:p w14:paraId="5607D4E9"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w:t>
            </w:r>
          </w:p>
        </w:tc>
        <w:tc>
          <w:tcPr>
            <w:tcW w:w="1276" w:type="dxa"/>
          </w:tcPr>
          <w:p w14:paraId="057FCA9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00:25</w:t>
            </w:r>
          </w:p>
        </w:tc>
        <w:tc>
          <w:tcPr>
            <w:tcW w:w="3402" w:type="dxa"/>
          </w:tcPr>
          <w:p w14:paraId="128B8B1A"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71652C" w:rsidRPr="004479A7" w14:paraId="2D34804C" w14:textId="77777777" w:rsidTr="00C346F8">
        <w:tc>
          <w:tcPr>
            <w:tcW w:w="737" w:type="dxa"/>
            <w:vAlign w:val="center"/>
          </w:tcPr>
          <w:p w14:paraId="30D9CBB3" w14:textId="77777777" w:rsidR="0071652C"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278</w:t>
            </w:r>
          </w:p>
        </w:tc>
        <w:tc>
          <w:tcPr>
            <w:tcW w:w="1474" w:type="dxa"/>
            <w:vAlign w:val="center"/>
          </w:tcPr>
          <w:p w14:paraId="2E686E44" w14:textId="77777777" w:rsidR="0071652C" w:rsidRPr="004479A7" w:rsidRDefault="0071652C" w:rsidP="00C346F8">
            <w:pPr>
              <w:jc w:val="center"/>
              <w:rPr>
                <w:rFonts w:asciiTheme="minorEastAsia" w:eastAsiaTheme="minorEastAsia" w:hAnsiTheme="minorEastAsia" w:cs="Arial"/>
                <w:color w:val="000000"/>
                <w:sz w:val="18"/>
                <w:szCs w:val="18"/>
              </w:rPr>
            </w:pPr>
            <w:proofErr w:type="spellStart"/>
            <w:r w:rsidRPr="004479A7">
              <w:rPr>
                <w:rFonts w:asciiTheme="minorEastAsia" w:eastAsiaTheme="minorEastAsia" w:hAnsiTheme="minorEastAsia" w:cs="Arial"/>
                <w:color w:val="000000"/>
                <w:sz w:val="18"/>
                <w:szCs w:val="18"/>
              </w:rPr>
              <w:t>Shinhan</w:t>
            </w:r>
            <w:proofErr w:type="spellEnd"/>
            <w:r w:rsidRPr="004479A7">
              <w:rPr>
                <w:rFonts w:asciiTheme="minorEastAsia" w:eastAsiaTheme="minorEastAsia" w:hAnsiTheme="minorEastAsia" w:cs="Arial"/>
                <w:color w:val="000000"/>
                <w:sz w:val="18"/>
                <w:szCs w:val="18"/>
              </w:rPr>
              <w:t xml:space="preserve"> Financial Investment</w:t>
            </w:r>
          </w:p>
        </w:tc>
        <w:tc>
          <w:tcPr>
            <w:tcW w:w="1418" w:type="dxa"/>
            <w:vAlign w:val="center"/>
          </w:tcPr>
          <w:p w14:paraId="775AF12E"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23:25~00:15</w:t>
            </w:r>
          </w:p>
        </w:tc>
        <w:tc>
          <w:tcPr>
            <w:tcW w:w="1190" w:type="dxa"/>
            <w:vAlign w:val="center"/>
          </w:tcPr>
          <w:p w14:paraId="76E360A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w:t>
            </w:r>
          </w:p>
        </w:tc>
        <w:tc>
          <w:tcPr>
            <w:tcW w:w="1276" w:type="dxa"/>
          </w:tcPr>
          <w:p w14:paraId="0C00CD81"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00:15</w:t>
            </w:r>
          </w:p>
        </w:tc>
        <w:tc>
          <w:tcPr>
            <w:tcW w:w="3402" w:type="dxa"/>
          </w:tcPr>
          <w:p w14:paraId="15D87CB2" w14:textId="77777777" w:rsidR="0071652C" w:rsidRPr="004479A7" w:rsidRDefault="0071652C" w:rsidP="00C346F8">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Every day</w:t>
            </w:r>
            <w:r w:rsidRPr="00E27417">
              <w:rPr>
                <w:rFonts w:asciiTheme="minorEastAsia" w:eastAsiaTheme="minorEastAsia" w:hAnsiTheme="minorEastAsia"/>
                <w:sz w:val="18"/>
                <w:szCs w:val="18"/>
              </w:rPr>
              <w:t xml:space="preserve"> 23:30~00:10, 03:00~03:10</w:t>
            </w:r>
          </w:p>
        </w:tc>
      </w:tr>
      <w:tr w:rsidR="0071652C" w:rsidRPr="004479A7" w14:paraId="7214DCD2" w14:textId="77777777" w:rsidTr="00C346F8">
        <w:tc>
          <w:tcPr>
            <w:tcW w:w="737" w:type="dxa"/>
            <w:vAlign w:val="center"/>
          </w:tcPr>
          <w:p w14:paraId="522AAFF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280</w:t>
            </w:r>
          </w:p>
        </w:tc>
        <w:tc>
          <w:tcPr>
            <w:tcW w:w="1474" w:type="dxa"/>
            <w:vAlign w:val="center"/>
          </w:tcPr>
          <w:p w14:paraId="4AAD4DBA"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E</w:t>
            </w:r>
            <w:r>
              <w:rPr>
                <w:rFonts w:asciiTheme="minorEastAsia" w:eastAsiaTheme="minorEastAsia" w:hAnsiTheme="minorEastAsia" w:cs="Times New Roman"/>
                <w:sz w:val="18"/>
                <w:szCs w:val="18"/>
              </w:rPr>
              <w:t>ugene Investment &amp; Securities</w:t>
            </w:r>
          </w:p>
        </w:tc>
        <w:tc>
          <w:tcPr>
            <w:tcW w:w="1418" w:type="dxa"/>
            <w:vAlign w:val="center"/>
          </w:tcPr>
          <w:p w14:paraId="758BBED8"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14:paraId="0D25625A"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6E3AD02A"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00:35</w:t>
            </w:r>
          </w:p>
        </w:tc>
        <w:tc>
          <w:tcPr>
            <w:tcW w:w="3402" w:type="dxa"/>
            <w:vAlign w:val="center"/>
          </w:tcPr>
          <w:p w14:paraId="6150C14F" w14:textId="77777777" w:rsidR="0071652C" w:rsidRPr="009A6097" w:rsidRDefault="0071652C" w:rsidP="00C346F8">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71652C" w:rsidRPr="004479A7" w14:paraId="615CF1DA" w14:textId="77777777" w:rsidTr="00C346F8">
        <w:trPr>
          <w:trHeight w:val="64"/>
        </w:trPr>
        <w:tc>
          <w:tcPr>
            <w:tcW w:w="737" w:type="dxa"/>
            <w:vAlign w:val="center"/>
          </w:tcPr>
          <w:p w14:paraId="25685E6D"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287</w:t>
            </w:r>
          </w:p>
        </w:tc>
        <w:tc>
          <w:tcPr>
            <w:tcW w:w="1474" w:type="dxa"/>
            <w:vAlign w:val="center"/>
          </w:tcPr>
          <w:p w14:paraId="2FFB3212" w14:textId="77777777" w:rsidR="0071652C" w:rsidRPr="00C539AA" w:rsidRDefault="0071652C" w:rsidP="00C346F8">
            <w:pPr>
              <w:pStyle w:val="af3"/>
              <w:tabs>
                <w:tab w:val="left" w:pos="300"/>
              </w:tabs>
              <w:spacing w:line="240" w:lineRule="atLeast"/>
              <w:jc w:val="center"/>
              <w:rPr>
                <w:rFonts w:asciiTheme="minorEastAsia" w:eastAsiaTheme="minorEastAsia" w:hAnsiTheme="minorEastAsia" w:cs="Times New Roman"/>
                <w:sz w:val="18"/>
                <w:szCs w:val="18"/>
              </w:rPr>
            </w:pPr>
            <w:proofErr w:type="spellStart"/>
            <w:r>
              <w:rPr>
                <w:rFonts w:asciiTheme="minorEastAsia" w:eastAsiaTheme="minorEastAsia" w:hAnsiTheme="minorEastAsia" w:hint="eastAsia"/>
                <w:sz w:val="18"/>
                <w:szCs w:val="18"/>
              </w:rPr>
              <w:t>M</w:t>
            </w:r>
            <w:r>
              <w:rPr>
                <w:rFonts w:asciiTheme="minorEastAsia" w:eastAsiaTheme="minorEastAsia" w:hAnsiTheme="minorEastAsia"/>
                <w:sz w:val="18"/>
                <w:szCs w:val="18"/>
              </w:rPr>
              <w:t>eritz</w:t>
            </w:r>
            <w:proofErr w:type="spellEnd"/>
            <w:r>
              <w:rPr>
                <w:rFonts w:asciiTheme="minorEastAsia" w:eastAsiaTheme="minorEastAsia" w:hAnsiTheme="minorEastAsia"/>
                <w:sz w:val="18"/>
                <w:szCs w:val="18"/>
              </w:rPr>
              <w:t xml:space="preserve"> Securities</w:t>
            </w:r>
          </w:p>
        </w:tc>
        <w:tc>
          <w:tcPr>
            <w:tcW w:w="1418" w:type="dxa"/>
            <w:vAlign w:val="center"/>
          </w:tcPr>
          <w:p w14:paraId="52BCB866" w14:textId="77777777" w:rsidR="0071652C" w:rsidRPr="004479A7" w:rsidRDefault="0071652C" w:rsidP="00C346F8">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23:50~00:20</w:t>
            </w:r>
          </w:p>
        </w:tc>
        <w:tc>
          <w:tcPr>
            <w:tcW w:w="1190" w:type="dxa"/>
            <w:vAlign w:val="center"/>
          </w:tcPr>
          <w:p w14:paraId="2CFB156B"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14:paraId="37718715" w14:textId="77777777" w:rsidR="0071652C" w:rsidRPr="004479A7" w:rsidRDefault="0071652C" w:rsidP="00C346F8">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00:20</w:t>
            </w:r>
          </w:p>
        </w:tc>
        <w:tc>
          <w:tcPr>
            <w:tcW w:w="3402" w:type="dxa"/>
            <w:vAlign w:val="center"/>
          </w:tcPr>
          <w:p w14:paraId="195808F9" w14:textId="77777777" w:rsidR="0071652C" w:rsidRPr="004479A7" w:rsidRDefault="0071652C" w:rsidP="00C346F8">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bl>
    <w:p w14:paraId="45B71747" w14:textId="77777777" w:rsidR="0071652C" w:rsidRPr="0071652C" w:rsidRDefault="0071652C" w:rsidP="0071652C">
      <w:pPr>
        <w:pStyle w:val="cq11"/>
        <w:ind w:leftChars="0" w:left="0"/>
      </w:pPr>
    </w:p>
    <w:p w14:paraId="1C04EBE4" w14:textId="77777777" w:rsidR="00D025CF" w:rsidRPr="002D222E" w:rsidRDefault="000E589F">
      <w:pPr>
        <w:pStyle w:val="2"/>
        <w:rPr>
          <w:color w:val="auto"/>
        </w:rPr>
      </w:pPr>
      <w:bookmarkStart w:id="89" w:name="_Toc134516459"/>
      <w:r w:rsidRPr="002D222E">
        <w:rPr>
          <w:color w:val="auto"/>
        </w:rPr>
        <w:t>Request for Return of Funds</w:t>
      </w:r>
      <w:r w:rsidR="00054F82" w:rsidRPr="002D222E">
        <w:rPr>
          <w:color w:val="auto"/>
        </w:rPr>
        <w:t xml:space="preserve"> Confirmation Return Reason Codes</w:t>
      </w:r>
      <w:bookmarkEnd w:id="89"/>
    </w:p>
    <w:p w14:paraId="03DA4F4A" w14:textId="77777777" w:rsidR="003B23D5" w:rsidRPr="003B23D5" w:rsidRDefault="00054F82" w:rsidP="00054F82">
      <w:pPr>
        <w:pStyle w:val="cq11"/>
        <w:ind w:left="440"/>
      </w:pPr>
      <w:proofErr w:type="spellStart"/>
      <w:r>
        <w:rPr>
          <w:rFonts w:hint="eastAsia"/>
        </w:rPr>
        <w:t>Hecto</w:t>
      </w:r>
      <w:proofErr w:type="spellEnd"/>
      <w:r>
        <w:rPr>
          <w:rFonts w:hint="eastAsia"/>
        </w:rPr>
        <w:t xml:space="preserve"> </w:t>
      </w:r>
      <w:proofErr w:type="spellStart"/>
      <w:r>
        <w:rPr>
          <w:rFonts w:hint="eastAsia"/>
        </w:rPr>
        <w:t>Financial</w:t>
      </w:r>
      <w:r>
        <w:t>’</w:t>
      </w:r>
      <w:r>
        <w:t>s</w:t>
      </w:r>
      <w:proofErr w:type="spellEnd"/>
      <w:r>
        <w:t xml:space="preserve"> r</w:t>
      </w:r>
      <w:r>
        <w:rPr>
          <w:rFonts w:hint="eastAsia"/>
        </w:rPr>
        <w:t>equest for return of funds co</w:t>
      </w:r>
      <w:r>
        <w:t>nfirmation return reason codes are as follows</w:t>
      </w:r>
      <w:r w:rsidR="003B23D5">
        <w:rPr>
          <w:rFonts w:hint="eastAsia"/>
        </w:rPr>
        <w:t>.</w:t>
      </w:r>
    </w:p>
    <w:tbl>
      <w:tblPr>
        <w:tblStyle w:val="a7"/>
        <w:tblW w:w="10430" w:type="dxa"/>
        <w:jc w:val="center"/>
        <w:tblLook w:val="04A0" w:firstRow="1" w:lastRow="0" w:firstColumn="1" w:lastColumn="0" w:noHBand="0" w:noVBand="1"/>
      </w:tblPr>
      <w:tblGrid>
        <w:gridCol w:w="1559"/>
        <w:gridCol w:w="3119"/>
        <w:gridCol w:w="1559"/>
        <w:gridCol w:w="4193"/>
      </w:tblGrid>
      <w:tr w:rsidR="003B23D5" w:rsidRPr="004479A7" w14:paraId="0C4EB7C4" w14:textId="77777777" w:rsidTr="00F03A23">
        <w:trPr>
          <w:trHeight w:val="510"/>
          <w:jc w:val="center"/>
        </w:trPr>
        <w:tc>
          <w:tcPr>
            <w:tcW w:w="1559" w:type="dxa"/>
            <w:shd w:val="pct10" w:color="auto" w:fill="auto"/>
            <w:vAlign w:val="center"/>
          </w:tcPr>
          <w:p w14:paraId="69208BF8" w14:textId="77777777" w:rsidR="003B23D5" w:rsidRPr="004479A7" w:rsidRDefault="003B23D5" w:rsidP="003B23D5">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 xml:space="preserve">Return Reason </w:t>
            </w:r>
            <w:r>
              <w:rPr>
                <w:rFonts w:asciiTheme="minorEastAsia" w:eastAsiaTheme="minorEastAsia" w:hAnsiTheme="minorEastAsia" w:cs="Arial" w:hint="eastAsia"/>
                <w:b/>
                <w:color w:val="000000"/>
                <w:sz w:val="18"/>
                <w:szCs w:val="18"/>
              </w:rPr>
              <w:lastRenderedPageBreak/>
              <w:t>Code</w:t>
            </w:r>
          </w:p>
        </w:tc>
        <w:tc>
          <w:tcPr>
            <w:tcW w:w="3119" w:type="dxa"/>
            <w:shd w:val="pct10" w:color="auto" w:fill="auto"/>
            <w:vAlign w:val="center"/>
          </w:tcPr>
          <w:p w14:paraId="20A68AE1" w14:textId="77777777" w:rsidR="003B23D5" w:rsidRPr="004479A7" w:rsidRDefault="003B23D5" w:rsidP="003B23D5">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b/>
                <w:color w:val="000000"/>
                <w:sz w:val="18"/>
                <w:szCs w:val="18"/>
              </w:rPr>
              <w:lastRenderedPageBreak/>
              <w:t>Return Reason</w:t>
            </w:r>
          </w:p>
        </w:tc>
        <w:tc>
          <w:tcPr>
            <w:tcW w:w="1559" w:type="dxa"/>
            <w:shd w:val="pct10" w:color="auto" w:fill="auto"/>
            <w:vAlign w:val="center"/>
          </w:tcPr>
          <w:p w14:paraId="302A8ECA" w14:textId="77777777" w:rsidR="003B23D5" w:rsidRPr="004479A7" w:rsidRDefault="003B23D5" w:rsidP="003B23D5">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 xml:space="preserve">Return Reason </w:t>
            </w:r>
            <w:r>
              <w:rPr>
                <w:rFonts w:asciiTheme="minorEastAsia" w:eastAsiaTheme="minorEastAsia" w:hAnsiTheme="minorEastAsia" w:cs="Arial" w:hint="eastAsia"/>
                <w:b/>
                <w:color w:val="000000"/>
                <w:sz w:val="18"/>
                <w:szCs w:val="18"/>
              </w:rPr>
              <w:lastRenderedPageBreak/>
              <w:t>Code</w:t>
            </w:r>
          </w:p>
        </w:tc>
        <w:tc>
          <w:tcPr>
            <w:tcW w:w="4193" w:type="dxa"/>
            <w:shd w:val="pct10" w:color="auto" w:fill="auto"/>
            <w:vAlign w:val="center"/>
          </w:tcPr>
          <w:p w14:paraId="6BB4A5EF" w14:textId="77777777" w:rsidR="003B23D5" w:rsidRPr="004479A7" w:rsidRDefault="003B23D5" w:rsidP="003B23D5">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b/>
                <w:color w:val="000000"/>
                <w:sz w:val="18"/>
                <w:szCs w:val="18"/>
              </w:rPr>
              <w:lastRenderedPageBreak/>
              <w:t>Return Reason</w:t>
            </w:r>
          </w:p>
        </w:tc>
      </w:tr>
      <w:tr w:rsidR="003B23D5" w:rsidRPr="004479A7" w14:paraId="0F0C9A0B" w14:textId="77777777" w:rsidTr="00F03A23">
        <w:trPr>
          <w:jc w:val="center"/>
        </w:trPr>
        <w:tc>
          <w:tcPr>
            <w:tcW w:w="1559" w:type="dxa"/>
            <w:vAlign w:val="center"/>
          </w:tcPr>
          <w:p w14:paraId="42EC8A15"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lastRenderedPageBreak/>
              <w:t>50</w:t>
            </w:r>
          </w:p>
        </w:tc>
        <w:tc>
          <w:tcPr>
            <w:tcW w:w="3119" w:type="dxa"/>
            <w:vAlign w:val="center"/>
          </w:tcPr>
          <w:p w14:paraId="077A2418"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 xml:space="preserve">Different original transaction </w:t>
            </w:r>
          </w:p>
        </w:tc>
        <w:tc>
          <w:tcPr>
            <w:tcW w:w="1559" w:type="dxa"/>
            <w:vAlign w:val="center"/>
          </w:tcPr>
          <w:p w14:paraId="73C765BD"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51</w:t>
            </w:r>
          </w:p>
        </w:tc>
        <w:tc>
          <w:tcPr>
            <w:tcW w:w="4193" w:type="dxa"/>
            <w:vAlign w:val="center"/>
          </w:tcPr>
          <w:p w14:paraId="4396E644"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Customer rejected</w:t>
            </w:r>
          </w:p>
        </w:tc>
      </w:tr>
      <w:tr w:rsidR="003B23D5" w:rsidRPr="004479A7" w14:paraId="1BC8E5B6" w14:textId="77777777" w:rsidTr="00F03A23">
        <w:trPr>
          <w:jc w:val="center"/>
        </w:trPr>
        <w:tc>
          <w:tcPr>
            <w:tcW w:w="1559" w:type="dxa"/>
            <w:vAlign w:val="center"/>
          </w:tcPr>
          <w:p w14:paraId="717E5B94"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52</w:t>
            </w:r>
          </w:p>
        </w:tc>
        <w:tc>
          <w:tcPr>
            <w:tcW w:w="3119" w:type="dxa"/>
            <w:vAlign w:val="center"/>
          </w:tcPr>
          <w:p w14:paraId="178C36D4"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Legally restricted account</w:t>
            </w:r>
          </w:p>
        </w:tc>
        <w:tc>
          <w:tcPr>
            <w:tcW w:w="1559" w:type="dxa"/>
            <w:vAlign w:val="center"/>
          </w:tcPr>
          <w:p w14:paraId="79201271"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54</w:t>
            </w:r>
          </w:p>
        </w:tc>
        <w:tc>
          <w:tcPr>
            <w:tcW w:w="4193" w:type="dxa"/>
            <w:vAlign w:val="center"/>
          </w:tcPr>
          <w:p w14:paraId="5E70786D"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Affiliate and linked account</w:t>
            </w:r>
          </w:p>
        </w:tc>
      </w:tr>
      <w:tr w:rsidR="003B23D5" w:rsidRPr="004479A7" w14:paraId="48346DE5" w14:textId="77777777" w:rsidTr="00F03A23">
        <w:trPr>
          <w:jc w:val="center"/>
        </w:trPr>
        <w:tc>
          <w:tcPr>
            <w:tcW w:w="1559" w:type="dxa"/>
            <w:vAlign w:val="center"/>
          </w:tcPr>
          <w:p w14:paraId="0521311E"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55</w:t>
            </w:r>
          </w:p>
        </w:tc>
        <w:tc>
          <w:tcPr>
            <w:tcW w:w="3119" w:type="dxa"/>
            <w:vAlign w:val="center"/>
          </w:tcPr>
          <w:p w14:paraId="6565EFA3"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Closed account</w:t>
            </w:r>
          </w:p>
        </w:tc>
        <w:tc>
          <w:tcPr>
            <w:tcW w:w="1559" w:type="dxa"/>
            <w:vAlign w:val="center"/>
          </w:tcPr>
          <w:p w14:paraId="12A732B5"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56</w:t>
            </w:r>
          </w:p>
        </w:tc>
        <w:tc>
          <w:tcPr>
            <w:tcW w:w="4193" w:type="dxa"/>
            <w:vAlign w:val="center"/>
          </w:tcPr>
          <w:p w14:paraId="33511236"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Unable to contact customer (Different contact number)</w:t>
            </w:r>
          </w:p>
        </w:tc>
      </w:tr>
      <w:tr w:rsidR="003B23D5" w:rsidRPr="004479A7" w14:paraId="2ED4DE42" w14:textId="77777777" w:rsidTr="00F03A23">
        <w:trPr>
          <w:jc w:val="center"/>
        </w:trPr>
        <w:tc>
          <w:tcPr>
            <w:tcW w:w="1559" w:type="dxa"/>
            <w:vAlign w:val="center"/>
          </w:tcPr>
          <w:p w14:paraId="1E68C096"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58</w:t>
            </w:r>
          </w:p>
        </w:tc>
        <w:tc>
          <w:tcPr>
            <w:tcW w:w="3119" w:type="dxa"/>
            <w:vAlign w:val="center"/>
          </w:tcPr>
          <w:p w14:paraId="33B0FE87" w14:textId="77777777" w:rsidR="003B23D5" w:rsidRPr="0056087E"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Returned by customer</w:t>
            </w:r>
          </w:p>
        </w:tc>
        <w:tc>
          <w:tcPr>
            <w:tcW w:w="1559" w:type="dxa"/>
            <w:vAlign w:val="center"/>
          </w:tcPr>
          <w:p w14:paraId="28215830"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59</w:t>
            </w:r>
          </w:p>
        </w:tc>
        <w:tc>
          <w:tcPr>
            <w:tcW w:w="4193" w:type="dxa"/>
            <w:vAlign w:val="center"/>
          </w:tcPr>
          <w:p w14:paraId="2240E66E"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Institution return (Virtual account)</w:t>
            </w:r>
          </w:p>
        </w:tc>
      </w:tr>
      <w:tr w:rsidR="003B23D5" w:rsidRPr="004479A7" w14:paraId="04840ECB" w14:textId="77777777" w:rsidTr="00F03A23">
        <w:trPr>
          <w:jc w:val="center"/>
        </w:trPr>
        <w:tc>
          <w:tcPr>
            <w:tcW w:w="1559" w:type="dxa"/>
            <w:vAlign w:val="center"/>
          </w:tcPr>
          <w:p w14:paraId="375F4AB7"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60</w:t>
            </w:r>
          </w:p>
        </w:tc>
        <w:tc>
          <w:tcPr>
            <w:tcW w:w="3119" w:type="dxa"/>
            <w:vAlign w:val="center"/>
          </w:tcPr>
          <w:p w14:paraId="5DC225EC"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Suspended payment account (Other payables)</w:t>
            </w:r>
          </w:p>
        </w:tc>
        <w:tc>
          <w:tcPr>
            <w:tcW w:w="1559" w:type="dxa"/>
            <w:vAlign w:val="center"/>
          </w:tcPr>
          <w:p w14:paraId="7C35A799"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61</w:t>
            </w:r>
          </w:p>
        </w:tc>
        <w:tc>
          <w:tcPr>
            <w:tcW w:w="4193" w:type="dxa"/>
            <w:vAlign w:val="center"/>
          </w:tcPr>
          <w:p w14:paraId="316B82C2" w14:textId="77777777" w:rsidR="003B23D5" w:rsidRPr="004479A7" w:rsidRDefault="003D2612" w:rsidP="003B23D5">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Special account (Subscription, deceased)</w:t>
            </w:r>
          </w:p>
        </w:tc>
      </w:tr>
      <w:tr w:rsidR="003B23D5" w:rsidRPr="004479A7" w14:paraId="6676D972" w14:textId="77777777" w:rsidTr="00F03A23">
        <w:trPr>
          <w:jc w:val="center"/>
        </w:trPr>
        <w:tc>
          <w:tcPr>
            <w:tcW w:w="1559" w:type="dxa"/>
            <w:vAlign w:val="center"/>
          </w:tcPr>
          <w:p w14:paraId="59382BB4"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62</w:t>
            </w:r>
          </w:p>
        </w:tc>
        <w:tc>
          <w:tcPr>
            <w:tcW w:w="3119" w:type="dxa"/>
            <w:vAlign w:val="center"/>
          </w:tcPr>
          <w:p w14:paraId="5AF18DCD" w14:textId="77777777" w:rsidR="003B23D5" w:rsidRPr="0056087E"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 xml:space="preserve">E-commerce </w:t>
            </w:r>
            <w:r>
              <w:rPr>
                <w:rFonts w:asciiTheme="minorEastAsia" w:eastAsiaTheme="minorEastAsia" w:hAnsiTheme="minorEastAsia" w:cs="Arial"/>
                <w:color w:val="000000"/>
                <w:sz w:val="18"/>
                <w:szCs w:val="18"/>
              </w:rPr>
              <w:t>fraudulent</w:t>
            </w:r>
            <w:r>
              <w:rPr>
                <w:rFonts w:asciiTheme="minorEastAsia" w:eastAsiaTheme="minorEastAsia" w:hAnsiTheme="minorEastAsia" w:cs="Arial" w:hint="eastAsia"/>
                <w:color w:val="000000"/>
                <w:sz w:val="18"/>
                <w:szCs w:val="18"/>
              </w:rPr>
              <w:t xml:space="preserve"> </w:t>
            </w:r>
            <w:r>
              <w:rPr>
                <w:rFonts w:asciiTheme="minorEastAsia" w:eastAsiaTheme="minorEastAsia" w:hAnsiTheme="minorEastAsia" w:cs="Arial"/>
                <w:color w:val="000000"/>
                <w:sz w:val="18"/>
                <w:szCs w:val="18"/>
              </w:rPr>
              <w:t>account (fake account)</w:t>
            </w:r>
          </w:p>
        </w:tc>
        <w:tc>
          <w:tcPr>
            <w:tcW w:w="1559" w:type="dxa"/>
            <w:vAlign w:val="center"/>
          </w:tcPr>
          <w:p w14:paraId="7FD9E383"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63</w:t>
            </w:r>
          </w:p>
        </w:tc>
        <w:tc>
          <w:tcPr>
            <w:tcW w:w="4193" w:type="dxa"/>
            <w:vAlign w:val="center"/>
          </w:tcPr>
          <w:p w14:paraId="64FA03F6"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Dispute between individuals</w:t>
            </w:r>
          </w:p>
        </w:tc>
      </w:tr>
      <w:tr w:rsidR="003B23D5" w:rsidRPr="004479A7" w14:paraId="700245CC" w14:textId="77777777" w:rsidTr="00F03A23">
        <w:trPr>
          <w:jc w:val="center"/>
        </w:trPr>
        <w:tc>
          <w:tcPr>
            <w:tcW w:w="1559" w:type="dxa"/>
            <w:vAlign w:val="center"/>
          </w:tcPr>
          <w:p w14:paraId="7880C586" w14:textId="77777777" w:rsidR="003B23D5" w:rsidRPr="004479A7" w:rsidRDefault="003B23D5" w:rsidP="00F03A2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99</w:t>
            </w:r>
          </w:p>
        </w:tc>
        <w:tc>
          <w:tcPr>
            <w:tcW w:w="3119" w:type="dxa"/>
            <w:vAlign w:val="center"/>
          </w:tcPr>
          <w:p w14:paraId="7F26A115" w14:textId="77777777" w:rsidR="003B23D5" w:rsidRPr="004479A7" w:rsidRDefault="003D2612" w:rsidP="00F03A23">
            <w:pP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Others</w:t>
            </w:r>
          </w:p>
        </w:tc>
        <w:tc>
          <w:tcPr>
            <w:tcW w:w="1559" w:type="dxa"/>
            <w:vAlign w:val="center"/>
          </w:tcPr>
          <w:p w14:paraId="07FEA921" w14:textId="77777777" w:rsidR="003B23D5" w:rsidRPr="004479A7" w:rsidRDefault="003B23D5" w:rsidP="00F03A23">
            <w:pPr>
              <w:jc w:val="center"/>
              <w:rPr>
                <w:rFonts w:asciiTheme="minorEastAsia" w:eastAsiaTheme="minorEastAsia" w:hAnsiTheme="minorEastAsia" w:cs="Arial"/>
                <w:color w:val="000000"/>
                <w:sz w:val="18"/>
                <w:szCs w:val="18"/>
              </w:rPr>
            </w:pPr>
          </w:p>
        </w:tc>
        <w:tc>
          <w:tcPr>
            <w:tcW w:w="4193" w:type="dxa"/>
            <w:vAlign w:val="center"/>
          </w:tcPr>
          <w:p w14:paraId="4FAB0C43" w14:textId="77777777" w:rsidR="003B23D5" w:rsidRPr="004479A7" w:rsidRDefault="003B23D5" w:rsidP="00F03A23">
            <w:pPr>
              <w:rPr>
                <w:rFonts w:asciiTheme="minorEastAsia" w:eastAsiaTheme="minorEastAsia" w:hAnsiTheme="minorEastAsia" w:cs="Arial"/>
                <w:color w:val="000000"/>
                <w:sz w:val="18"/>
                <w:szCs w:val="18"/>
              </w:rPr>
            </w:pPr>
          </w:p>
        </w:tc>
      </w:tr>
    </w:tbl>
    <w:p w14:paraId="223C8CAF" w14:textId="77777777" w:rsidR="003B23D5" w:rsidRPr="003B23D5" w:rsidRDefault="003B23D5" w:rsidP="003B23D5">
      <w:pPr>
        <w:pStyle w:val="cq11"/>
        <w:ind w:left="440"/>
      </w:pPr>
    </w:p>
    <w:sectPr w:rsidR="003B23D5" w:rsidRPr="003B23D5" w:rsidSect="00374E55">
      <w:headerReference w:type="even" r:id="rId42"/>
      <w:headerReference w:type="default" r:id="rId43"/>
      <w:footerReference w:type="default" r:id="rId44"/>
      <w:headerReference w:type="first" r:id="rId45"/>
      <w:footerReference w:type="first" r:id="rId46"/>
      <w:type w:val="continuous"/>
      <w:pgSz w:w="11907" w:h="16840" w:code="9"/>
      <w:pgMar w:top="720" w:right="720" w:bottom="720" w:left="720" w:header="454" w:footer="567" w:gutter="0"/>
      <w:cols w:space="720"/>
      <w:titlePg/>
      <w:docGrid w:linePitch="299" w:charSpace="-1134"/>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차형주-EPC" w:date="2024-03-20T11:47:00Z" w:initials="차">
    <w:p w14:paraId="76EB8F51" w14:textId="77777777" w:rsidR="007E49EF" w:rsidRPr="008B773D" w:rsidRDefault="007E49EF" w:rsidP="007E49EF">
      <w:pPr>
        <w:numPr>
          <w:ilvl w:val="1"/>
          <w:numId w:val="21"/>
        </w:numPr>
        <w:spacing w:line="240" w:lineRule="auto"/>
        <w:jc w:val="both"/>
        <w:rPr>
          <w:rFonts w:ascii="Calibri" w:hAnsi="Calibri" w:cs="Calibri"/>
          <w:color w:val="00B0F0"/>
        </w:rPr>
      </w:pPr>
      <w:r>
        <w:rPr>
          <w:rStyle w:val="aff6"/>
        </w:rPr>
        <w:annotationRef/>
      </w:r>
      <w:r w:rsidRPr="008B773D">
        <w:rPr>
          <w:rFonts w:ascii="Calibri" w:hAnsi="Calibri" w:cs="Calibri"/>
          <w:color w:val="00B0F0"/>
        </w:rPr>
        <w:t>Account registration API targets customers using the existing perm banking system, particularly those who have already completed ARS authentication.</w:t>
      </w:r>
    </w:p>
    <w:p w14:paraId="45E60458" w14:textId="77777777" w:rsidR="007E49EF" w:rsidRPr="008B773D" w:rsidRDefault="007E49EF" w:rsidP="007E49EF">
      <w:pPr>
        <w:numPr>
          <w:ilvl w:val="1"/>
          <w:numId w:val="21"/>
        </w:numPr>
        <w:spacing w:line="240" w:lineRule="auto"/>
        <w:jc w:val="both"/>
        <w:rPr>
          <w:rFonts w:ascii="Calibri" w:hAnsi="Calibri" w:cs="Calibri"/>
          <w:color w:val="00B0F0"/>
        </w:rPr>
      </w:pPr>
      <w:r w:rsidRPr="008B773D">
        <w:rPr>
          <w:rFonts w:ascii="Calibri" w:hAnsi="Calibri" w:cs="Calibri"/>
          <w:color w:val="00B0F0"/>
        </w:rPr>
        <w:t>Open banking account registration API is for customers requiring additional open banking registration. It is used when additional open banking registration beyond perm banking is necessary.</w:t>
      </w:r>
    </w:p>
    <w:p w14:paraId="24418FCB" w14:textId="77777777" w:rsidR="007E49EF" w:rsidRPr="007E49EF" w:rsidRDefault="007E49EF">
      <w:pPr>
        <w:pStyle w:val="a6"/>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418FC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3103B" w14:textId="77777777" w:rsidR="006B4893" w:rsidRDefault="006B4893">
      <w:r>
        <w:separator/>
      </w:r>
    </w:p>
    <w:p w14:paraId="52626878" w14:textId="77777777" w:rsidR="006B4893" w:rsidRDefault="006B4893"/>
    <w:p w14:paraId="244EB6E9" w14:textId="77777777" w:rsidR="006B4893" w:rsidRDefault="006B4893"/>
    <w:p w14:paraId="7ACBD106" w14:textId="77777777" w:rsidR="006B4893" w:rsidRDefault="006B4893"/>
    <w:p w14:paraId="781EBED9" w14:textId="77777777" w:rsidR="006B4893" w:rsidRDefault="006B4893"/>
    <w:p w14:paraId="4E8C8BC8" w14:textId="77777777" w:rsidR="006B4893" w:rsidRDefault="006B4893"/>
    <w:p w14:paraId="00DB68BA" w14:textId="77777777" w:rsidR="006B4893" w:rsidRDefault="006B4893"/>
    <w:p w14:paraId="7C4D5EB7" w14:textId="77777777" w:rsidR="006B4893" w:rsidRDefault="006B4893"/>
  </w:endnote>
  <w:endnote w:type="continuationSeparator" w:id="0">
    <w:p w14:paraId="5037358D" w14:textId="77777777" w:rsidR="006B4893" w:rsidRDefault="006B4893">
      <w:r>
        <w:continuationSeparator/>
      </w:r>
    </w:p>
    <w:p w14:paraId="710E48B9" w14:textId="77777777" w:rsidR="006B4893" w:rsidRDefault="006B4893"/>
    <w:p w14:paraId="4C08CDA1" w14:textId="77777777" w:rsidR="006B4893" w:rsidRDefault="006B4893"/>
    <w:p w14:paraId="08C56D09" w14:textId="77777777" w:rsidR="006B4893" w:rsidRDefault="006B4893"/>
    <w:p w14:paraId="18F4BA0E" w14:textId="77777777" w:rsidR="006B4893" w:rsidRDefault="006B4893"/>
    <w:p w14:paraId="7F925F02" w14:textId="77777777" w:rsidR="006B4893" w:rsidRDefault="006B4893"/>
    <w:p w14:paraId="2D53CB36" w14:textId="77777777" w:rsidR="006B4893" w:rsidRDefault="006B4893"/>
    <w:p w14:paraId="02A79749" w14:textId="77777777" w:rsidR="006B4893" w:rsidRDefault="006B48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embedRegular r:id="rId1" w:subsetted="1" w:fontKey="{E5671B6F-FC8D-4DE0-BE7B-771BB123EEC8}"/>
    <w:embedBold r:id="rId2" w:subsetted="1" w:fontKey="{B4209C55-7526-4D5C-8254-737D882F652F}"/>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embedRegular r:id="rId3" w:fontKey="{46B0B497-B5B0-49D2-B7E2-D062151A11C3}"/>
    <w:embedBold r:id="rId4" w:fontKey="{35A2FC65-897E-4094-A5BF-2F270AEED452}"/>
    <w:embedBoldItalic r:id="rId5" w:fontKey="{CDA65691-812E-47E8-B00D-FC089789BE50}"/>
  </w:font>
  <w:font w:name="Verdana">
    <w:panose1 w:val="020B0604030504040204"/>
    <w:charset w:val="00"/>
    <w:family w:val="swiss"/>
    <w:pitch w:val="variable"/>
    <w:sig w:usb0="A00006FF" w:usb1="4000205B" w:usb2="00000010" w:usb3="00000000" w:csb0="0000019F" w:csb1="00000000"/>
    <w:embedRegular r:id="rId6" w:fontKey="{6F6D5B22-9715-4A0A-B7FE-91B9B0571AFC}"/>
    <w:embedBold r:id="rId7" w:fontKey="{A5D4D8BA-4E6A-444F-AA8C-E8AAD9A72601}"/>
    <w:embedItalic r:id="rId8" w:fontKey="{A88FBFDD-24BA-4A22-870B-D80E51E147AC}"/>
  </w:font>
  <w:font w:name="Tahoma">
    <w:panose1 w:val="020B0604030504040204"/>
    <w:charset w:val="00"/>
    <w:family w:val="swiss"/>
    <w:pitch w:val="variable"/>
    <w:sig w:usb0="E1002EFF" w:usb1="C000605B" w:usb2="00000029" w:usb3="00000000" w:csb0="000101FF" w:csb1="00000000"/>
    <w:embedRegular r:id="rId9" w:fontKey="{A029AF9E-97F0-416B-A2FC-6AA0D6CBD181}"/>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10" w:fontKey="{679C01FB-13DD-4085-BE2A-DFB4D4B18BB6}"/>
  </w:font>
  <w:font w:name="돋움">
    <w:altName w:val="Dotu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1" w:fontKey="{D9D83253-ACFC-48F4-A028-4DF0B9CD929D}"/>
  </w:font>
  <w:font w:name="Book Antiqua">
    <w:panose1 w:val="02040602050305030304"/>
    <w:charset w:val="00"/>
    <w:family w:val="roman"/>
    <w:pitch w:val="variable"/>
    <w:sig w:usb0="00000287" w:usb1="00000000" w:usb2="00000000" w:usb3="00000000" w:csb0="0000009F" w:csb1="00000000"/>
    <w:embedRegular r:id="rId12" w:fontKey="{00D90383-E887-4EA6-94A1-5E373664A840}"/>
  </w:font>
  <w:font w:name="Century Schoolbook">
    <w:panose1 w:val="02040604050505020304"/>
    <w:charset w:val="00"/>
    <w:family w:val="roman"/>
    <w:pitch w:val="variable"/>
    <w:sig w:usb0="00000287" w:usb1="00000000" w:usb2="00000000" w:usb3="00000000" w:csb0="0000009F" w:csb1="00000000"/>
    <w:embedRegular r:id="rId13" w:fontKey="{D8A0A1D2-1792-4B22-92F2-90ACA9AEA800}"/>
  </w:font>
  <w:font w:name="Calibri">
    <w:panose1 w:val="020F0502020204030204"/>
    <w:charset w:val="00"/>
    <w:family w:val="swiss"/>
    <w:pitch w:val="variable"/>
    <w:sig w:usb0="E00002FF" w:usb1="4000ACFF" w:usb2="00000001" w:usb3="00000000" w:csb0="0000019F" w:csb1="00000000"/>
    <w:embedRegular r:id="rId14" w:fontKey="{F1137B85-357F-4B36-A234-08979EC1D189}"/>
    <w:embedBold r:id="rId15" w:fontKey="{31A9B8EB-9BC3-4A82-B5E5-4D2684ED4ED6}"/>
    <w:embedItalic r:id="rId16" w:fontKey="{E7D999B1-A2B1-43FC-AE96-23B413311DE0}"/>
    <w:embedBoldItalic r:id="rId17" w:fontKey="{C927B867-8929-4DA4-9F8D-E8F060BB302F}"/>
  </w:font>
  <w:font w:name="NanumGothic">
    <w:altName w:val="맑은 고딕"/>
    <w:charset w:val="81"/>
    <w:family w:val="auto"/>
    <w:pitch w:val="variable"/>
    <w:sig w:usb0="900002A7" w:usb1="29D7FCFB" w:usb2="00000010" w:usb3="00000000" w:csb0="002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67CAC" w14:textId="77777777" w:rsidR="001A79C6" w:rsidRDefault="001A79C6"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b/>
        <w:kern w:val="2"/>
        <w:sz w:val="18"/>
        <w:szCs w:val="18"/>
      </w:rPr>
    </w:pPr>
  </w:p>
  <w:p w14:paraId="1C99B970" w14:textId="77777777" w:rsidR="001A79C6" w:rsidRPr="006D0BFF" w:rsidRDefault="001A79C6"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kern w:val="2"/>
        <w:sz w:val="18"/>
        <w:szCs w:val="18"/>
      </w:rPr>
    </w:pPr>
    <w:r w:rsidRPr="006C20B0">
      <w:rPr>
        <w:rFonts w:asciiTheme="minorEastAsia" w:hAnsiTheme="minorEastAsia"/>
        <w:noProof/>
      </w:rPr>
      <w:drawing>
        <wp:anchor distT="0" distB="0" distL="114300" distR="114300" simplePos="0" relativeHeight="251656704" behindDoc="1" locked="0" layoutInCell="1" allowOverlap="1" wp14:anchorId="4DE20ADE" wp14:editId="73C7CFB2">
          <wp:simplePos x="0" y="0"/>
          <wp:positionH relativeFrom="column">
            <wp:posOffset>3497</wp:posOffset>
          </wp:positionH>
          <wp:positionV relativeFrom="paragraph">
            <wp:posOffset>33020</wp:posOffset>
          </wp:positionV>
          <wp:extent cx="1180465" cy="168910"/>
          <wp:effectExtent l="0" t="0" r="635" b="2540"/>
          <wp:wrapNone/>
          <wp:docPr id="1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0465" cy="168910"/>
                  </a:xfrm>
                  <a:prstGeom prst="rect">
                    <a:avLst/>
                  </a:prstGeom>
                </pic:spPr>
              </pic:pic>
            </a:graphicData>
          </a:graphic>
          <wp14:sizeRelH relativeFrom="page">
            <wp14:pctWidth>0</wp14:pctWidth>
          </wp14:sizeRelH>
          <wp14:sizeRelV relativeFrom="page">
            <wp14:pctHeight>0</wp14:pctHeight>
          </wp14:sizeRelV>
        </wp:anchor>
      </w:drawing>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PAGE</w:instrText>
    </w:r>
    <w:r w:rsidRPr="006D0BFF">
      <w:rPr>
        <w:rFonts w:asciiTheme="minorEastAsia" w:eastAsiaTheme="minorEastAsia" w:hAnsiTheme="minorEastAsia"/>
        <w:b/>
        <w:kern w:val="2"/>
        <w:sz w:val="18"/>
        <w:szCs w:val="18"/>
      </w:rPr>
      <w:fldChar w:fldCharType="separate"/>
    </w:r>
    <w:r w:rsidR="007E49EF">
      <w:rPr>
        <w:rFonts w:asciiTheme="minorEastAsia" w:eastAsiaTheme="minorEastAsia" w:hAnsiTheme="minorEastAsia"/>
        <w:b/>
        <w:noProof/>
        <w:kern w:val="2"/>
        <w:sz w:val="18"/>
        <w:szCs w:val="18"/>
      </w:rPr>
      <w:t>21</w:t>
    </w:r>
    <w:r w:rsidRPr="006D0BFF">
      <w:rPr>
        <w:rFonts w:asciiTheme="minorEastAsia" w:eastAsiaTheme="minorEastAsia" w:hAnsiTheme="minorEastAsia"/>
        <w:b/>
        <w:kern w:val="2"/>
        <w:sz w:val="18"/>
        <w:szCs w:val="18"/>
      </w:rPr>
      <w:fldChar w:fldCharType="end"/>
    </w:r>
    <w:r w:rsidRPr="006D0BFF">
      <w:rPr>
        <w:rFonts w:asciiTheme="minorEastAsia" w:eastAsiaTheme="minorEastAsia" w:hAnsiTheme="minorEastAsia"/>
        <w:kern w:val="2"/>
        <w:sz w:val="18"/>
        <w:szCs w:val="18"/>
        <w:lang w:val="ko-KR"/>
      </w:rPr>
      <w:t xml:space="preserve"> / </w:t>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NUMPAGES</w:instrText>
    </w:r>
    <w:r w:rsidRPr="006D0BFF">
      <w:rPr>
        <w:rFonts w:asciiTheme="minorEastAsia" w:eastAsiaTheme="minorEastAsia" w:hAnsiTheme="minorEastAsia"/>
        <w:b/>
        <w:kern w:val="2"/>
        <w:sz w:val="18"/>
        <w:szCs w:val="18"/>
      </w:rPr>
      <w:fldChar w:fldCharType="separate"/>
    </w:r>
    <w:r w:rsidR="007E49EF">
      <w:rPr>
        <w:rFonts w:asciiTheme="minorEastAsia" w:eastAsiaTheme="minorEastAsia" w:hAnsiTheme="minorEastAsia"/>
        <w:b/>
        <w:noProof/>
        <w:kern w:val="2"/>
        <w:sz w:val="18"/>
        <w:szCs w:val="18"/>
      </w:rPr>
      <w:t>41</w:t>
    </w:r>
    <w:r w:rsidRPr="006D0BFF">
      <w:rPr>
        <w:rFonts w:asciiTheme="minorEastAsia" w:eastAsiaTheme="minorEastAsia" w:hAnsiTheme="minorEastAsia"/>
        <w:b/>
        <w:kern w:val="2"/>
        <w:sz w:val="18"/>
        <w:szCs w:val="18"/>
      </w:rPr>
      <w:fldChar w:fldCharType="end"/>
    </w:r>
  </w:p>
  <w:p w14:paraId="506BC731" w14:textId="77777777" w:rsidR="001A79C6" w:rsidRPr="00D50145" w:rsidRDefault="001A79C6" w:rsidP="00D50145">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022C1" w14:textId="77777777" w:rsidR="001A79C6" w:rsidRPr="006D0BFF" w:rsidRDefault="001A79C6" w:rsidP="00081817">
    <w:pPr>
      <w:tabs>
        <w:tab w:val="center" w:pos="4513"/>
        <w:tab w:val="left" w:pos="6075"/>
        <w:tab w:val="right" w:pos="9029"/>
      </w:tabs>
      <w:wordWrap w:val="0"/>
      <w:autoSpaceDE w:val="0"/>
      <w:autoSpaceDN w:val="0"/>
      <w:snapToGrid w:val="0"/>
      <w:spacing w:line="240" w:lineRule="auto"/>
      <w:rPr>
        <w:rFonts w:asciiTheme="minorEastAsia" w:eastAsiaTheme="minorEastAsia" w:hAnsiTheme="minorEastAsia"/>
        <w:kern w:val="2"/>
        <w:sz w:val="18"/>
        <w:szCs w:val="18"/>
      </w:rPr>
    </w:pPr>
    <w:r w:rsidRPr="006D0BFF">
      <w:rPr>
        <w:rFonts w:asciiTheme="minorEastAsia" w:eastAsiaTheme="minorEastAsia" w:hAnsiTheme="minorEastAsia" w:hint="eastAsia"/>
        <w:kern w:val="2"/>
        <w:sz w:val="18"/>
        <w:szCs w:val="18"/>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13244B" w14:textId="77777777" w:rsidR="006B4893" w:rsidRDefault="006B4893">
      <w:r>
        <w:separator/>
      </w:r>
    </w:p>
    <w:p w14:paraId="1C645C3E" w14:textId="77777777" w:rsidR="006B4893" w:rsidRDefault="006B4893"/>
    <w:p w14:paraId="513367E7" w14:textId="77777777" w:rsidR="006B4893" w:rsidRDefault="006B4893"/>
    <w:p w14:paraId="3C25D74B" w14:textId="77777777" w:rsidR="006B4893" w:rsidRDefault="006B4893"/>
    <w:p w14:paraId="12C131F0" w14:textId="77777777" w:rsidR="006B4893" w:rsidRDefault="006B4893"/>
    <w:p w14:paraId="18A587ED" w14:textId="77777777" w:rsidR="006B4893" w:rsidRDefault="006B4893"/>
    <w:p w14:paraId="215C4A5E" w14:textId="77777777" w:rsidR="006B4893" w:rsidRDefault="006B4893"/>
    <w:p w14:paraId="6C9DC59F" w14:textId="77777777" w:rsidR="006B4893" w:rsidRDefault="006B4893"/>
  </w:footnote>
  <w:footnote w:type="continuationSeparator" w:id="0">
    <w:p w14:paraId="2B26F5A3" w14:textId="77777777" w:rsidR="006B4893" w:rsidRDefault="006B4893">
      <w:r>
        <w:continuationSeparator/>
      </w:r>
    </w:p>
    <w:p w14:paraId="10AA2C09" w14:textId="77777777" w:rsidR="006B4893" w:rsidRDefault="006B4893"/>
    <w:p w14:paraId="6B680320" w14:textId="77777777" w:rsidR="006B4893" w:rsidRDefault="006B4893"/>
    <w:p w14:paraId="104CC2C3" w14:textId="77777777" w:rsidR="006B4893" w:rsidRDefault="006B4893"/>
    <w:p w14:paraId="6BD8681D" w14:textId="77777777" w:rsidR="006B4893" w:rsidRDefault="006B4893"/>
    <w:p w14:paraId="681EFFFE" w14:textId="77777777" w:rsidR="006B4893" w:rsidRDefault="006B4893"/>
    <w:p w14:paraId="084F9D00" w14:textId="77777777" w:rsidR="006B4893" w:rsidRDefault="006B4893"/>
    <w:p w14:paraId="7146C7CA" w14:textId="77777777" w:rsidR="006B4893" w:rsidRDefault="006B489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4A51A" w14:textId="77777777" w:rsidR="001A79C6" w:rsidRDefault="006B4893">
    <w:r>
      <w:rPr>
        <w:noProof/>
        <w:lang w:eastAsia="en-US"/>
      </w:rPr>
      <w:pict w14:anchorId="689F99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77" type="#_x0000_t136" style="position:absolute;margin-left:0;margin-top:0;width:592.7pt;height:91.15pt;rotation:315;z-index:-251657728;mso-position-horizontal:center;mso-position-horizontal-relative:margin;mso-position-vertical:center;mso-position-vertical-relative:margin" o:allowincell="f" fillcolor="silver" stroked="f">
          <v:textpath style="font-family:&quot;Century Gothic&quot;;font-size:1pt" string="CONFIDENCIAL"/>
          <w10:wrap anchorx="margin" anchory="margin"/>
        </v:shape>
      </w:pict>
    </w:r>
  </w:p>
  <w:p w14:paraId="356E905E" w14:textId="77777777" w:rsidR="001A79C6" w:rsidRDefault="001A79C6"/>
  <w:p w14:paraId="6DA52948" w14:textId="77777777" w:rsidR="001A79C6" w:rsidRDefault="001A79C6"/>
  <w:p w14:paraId="742DA5C4" w14:textId="77777777" w:rsidR="001A79C6" w:rsidRDefault="001A79C6"/>
  <w:p w14:paraId="163D3EBA" w14:textId="77777777" w:rsidR="001A79C6" w:rsidRDefault="001A79C6"/>
  <w:p w14:paraId="469C160D" w14:textId="77777777" w:rsidR="001A79C6" w:rsidRDefault="001A79C6"/>
  <w:p w14:paraId="6D06B834" w14:textId="77777777" w:rsidR="001A79C6" w:rsidRDefault="001A79C6"/>
  <w:p w14:paraId="35D587AC" w14:textId="77777777" w:rsidR="001A79C6" w:rsidRDefault="001A79C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41" w:type="pct"/>
      <w:tblInd w:w="-52" w:type="dxa"/>
      <w:shd w:val="clear" w:color="auto" w:fill="C0C0C0"/>
      <w:tblCellMar>
        <w:left w:w="28" w:type="dxa"/>
        <w:right w:w="28" w:type="dxa"/>
      </w:tblCellMar>
      <w:tblLook w:val="01E0" w:firstRow="1" w:lastRow="1" w:firstColumn="1" w:lastColumn="1" w:noHBand="0" w:noVBand="0"/>
    </w:tblPr>
    <w:tblGrid>
      <w:gridCol w:w="10553"/>
    </w:tblGrid>
    <w:tr w:rsidR="001A79C6" w:rsidRPr="001D3468" w14:paraId="40B58471" w14:textId="77777777" w:rsidTr="004C3CA7">
      <w:trPr>
        <w:trHeight w:val="340"/>
      </w:trPr>
      <w:tc>
        <w:tcPr>
          <w:tcW w:w="5803" w:type="dxa"/>
          <w:shd w:val="clear" w:color="auto" w:fill="auto"/>
          <w:vAlign w:val="center"/>
        </w:tcPr>
        <w:p w14:paraId="5239CE9B" w14:textId="77777777" w:rsidR="001A79C6" w:rsidRPr="001D3468" w:rsidRDefault="001A79C6" w:rsidP="00405905">
          <w:pPr>
            <w:pStyle w:val="af4"/>
            <w:jc w:val="right"/>
            <w:rPr>
              <w:sz w:val="18"/>
              <w:szCs w:val="18"/>
              <w:lang w:eastAsia="ko-KR"/>
            </w:rPr>
          </w:pPr>
          <w:proofErr w:type="spellStart"/>
          <w:r>
            <w:rPr>
              <w:sz w:val="18"/>
              <w:szCs w:val="18"/>
              <w:lang w:eastAsia="ko-KR"/>
            </w:rPr>
            <w:t>Hecto</w:t>
          </w:r>
          <w:proofErr w:type="spellEnd"/>
          <w:r>
            <w:rPr>
              <w:sz w:val="18"/>
              <w:szCs w:val="18"/>
              <w:lang w:eastAsia="ko-KR"/>
            </w:rPr>
            <w:t xml:space="preserve"> Financial</w:t>
          </w:r>
          <w:r>
            <w:rPr>
              <w:rFonts w:hint="eastAsia"/>
              <w:sz w:val="18"/>
              <w:szCs w:val="18"/>
              <w:lang w:eastAsia="ko-KR"/>
            </w:rPr>
            <w:t xml:space="preserve"> </w:t>
          </w:r>
          <w:r w:rsidRPr="00D025CF">
            <w:rPr>
              <w:sz w:val="18"/>
              <w:szCs w:val="18"/>
              <w:lang w:eastAsia="ko-KR"/>
            </w:rPr>
            <w:t>Easy Cash Payment (Open Banking) Standard WEB API</w:t>
          </w:r>
          <w:r>
            <w:rPr>
              <w:rFonts w:hint="eastAsia"/>
              <w:sz w:val="18"/>
              <w:szCs w:val="18"/>
              <w:lang w:eastAsia="ko-KR"/>
            </w:rPr>
            <w:t>)</w:t>
          </w:r>
        </w:p>
        <w:p w14:paraId="0EB7EAC0" w14:textId="77777777" w:rsidR="001A79C6" w:rsidRPr="00405905" w:rsidRDefault="001A79C6" w:rsidP="004C3CA7">
          <w:pPr>
            <w:pStyle w:val="af4"/>
            <w:jc w:val="right"/>
            <w:rPr>
              <w:sz w:val="18"/>
              <w:szCs w:val="18"/>
              <w:lang w:eastAsia="ko-KR"/>
            </w:rPr>
          </w:pPr>
        </w:p>
      </w:tc>
    </w:tr>
  </w:tbl>
  <w:p w14:paraId="0EA6C1D7" w14:textId="77777777" w:rsidR="001A79C6" w:rsidRPr="009C5F65" w:rsidRDefault="001A79C6" w:rsidP="00374E55">
    <w:pPr>
      <w:pStyle w:val="af4"/>
      <w:jc w:val="right"/>
      <w:rPr>
        <w:lang w:eastAsia="ko-KR"/>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244B5" w14:textId="77777777" w:rsidR="001A79C6" w:rsidRDefault="001A79C6" w:rsidP="008C06B6">
    <w:pPr>
      <w:tabs>
        <w:tab w:val="left" w:pos="7020"/>
        <w:tab w:val="right" w:pos="9127"/>
      </w:tabs>
      <w:ind w:leftChars="-71" w:left="-156" w:rightChars="-64" w:right="-141" w:firstLineChars="15" w:firstLine="33"/>
    </w:pPr>
    <w:r w:rsidRPr="006C20B0">
      <w:rPr>
        <w:noProof/>
      </w:rPr>
      <w:drawing>
        <wp:anchor distT="0" distB="0" distL="114300" distR="114300" simplePos="0" relativeHeight="251657728" behindDoc="1" locked="0" layoutInCell="1" allowOverlap="1" wp14:anchorId="5377D2D4" wp14:editId="36DFEFE6">
          <wp:simplePos x="0" y="0"/>
          <wp:positionH relativeFrom="column">
            <wp:posOffset>4445</wp:posOffset>
          </wp:positionH>
          <wp:positionV relativeFrom="paragraph">
            <wp:posOffset>161290</wp:posOffset>
          </wp:positionV>
          <wp:extent cx="2203450" cy="314960"/>
          <wp:effectExtent l="0" t="0" r="6350" b="8890"/>
          <wp:wrapNone/>
          <wp:docPr id="1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03450" cy="3149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ab/>
    </w:r>
    <w:r>
      <w:rPr>
        <w:rFonts w:hint="eastAsia"/>
      </w:rPr>
      <w:tab/>
    </w:r>
    <w:r>
      <w:tab/>
    </w:r>
  </w:p>
  <w:p w14:paraId="51F29D08" w14:textId="77777777" w:rsidR="001A79C6" w:rsidRDefault="001A79C6"/>
  <w:p w14:paraId="637F2E78" w14:textId="77777777" w:rsidR="001A79C6" w:rsidRDefault="001A79C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49E5"/>
    <w:multiLevelType w:val="hybridMultilevel"/>
    <w:tmpl w:val="412EEA7A"/>
    <w:lvl w:ilvl="0" w:tplc="4616450A">
      <w:start w:val="1"/>
      <w:numFmt w:val="decimal"/>
      <w:lvlText w:val="%1)"/>
      <w:lvlJc w:val="left"/>
      <w:pPr>
        <w:ind w:left="800" w:hanging="360"/>
      </w:pPr>
      <w:rPr>
        <w:rFonts w:hint="eastAsia"/>
      </w:rPr>
    </w:lvl>
    <w:lvl w:ilvl="1" w:tplc="1DC464CE">
      <w:start w:val="1"/>
      <w:numFmt w:val="decimal"/>
      <w:lvlText w:val="%2)"/>
      <w:lvlJc w:val="left"/>
      <w:pPr>
        <w:ind w:left="1200" w:hanging="360"/>
      </w:pPr>
      <w:rPr>
        <w:rFonts w:hint="eastAsia"/>
      </w:rPr>
    </w:lvl>
    <w:lvl w:ilvl="2" w:tplc="CAD8553C">
      <w:start w:val="1"/>
      <w:numFmt w:val="decimal"/>
      <w:lvlText w:val="(%3)"/>
      <w:lvlJc w:val="left"/>
      <w:pPr>
        <w:ind w:left="1600" w:hanging="360"/>
      </w:pPr>
      <w:rPr>
        <w:rFonts w:hint="eastAsia"/>
      </w:r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 w15:restartNumberingAfterBreak="0">
    <w:nsid w:val="041C57AC"/>
    <w:multiLevelType w:val="hybridMultilevel"/>
    <w:tmpl w:val="2196F66A"/>
    <w:lvl w:ilvl="0" w:tplc="07B29B8A">
      <w:start w:val="1"/>
      <w:numFmt w:val="bullet"/>
      <w:pStyle w:val="cq2"/>
      <w:lvlText w:val="-"/>
      <w:lvlJc w:val="left"/>
      <w:pPr>
        <w:ind w:left="1424" w:hanging="400"/>
      </w:pPr>
      <w:rPr>
        <w:rFonts w:ascii="Vrinda" w:hAnsi="Vrinda" w:hint="default"/>
      </w:rPr>
    </w:lvl>
    <w:lvl w:ilvl="1" w:tplc="04090003" w:tentative="1">
      <w:start w:val="1"/>
      <w:numFmt w:val="bullet"/>
      <w:lvlText w:val=""/>
      <w:lvlJc w:val="left"/>
      <w:pPr>
        <w:ind w:left="1824" w:hanging="400"/>
      </w:pPr>
      <w:rPr>
        <w:rFonts w:ascii="Wingdings" w:hAnsi="Wingdings" w:hint="default"/>
      </w:rPr>
    </w:lvl>
    <w:lvl w:ilvl="2" w:tplc="04090005" w:tentative="1">
      <w:start w:val="1"/>
      <w:numFmt w:val="bullet"/>
      <w:lvlText w:val=""/>
      <w:lvlJc w:val="left"/>
      <w:pPr>
        <w:ind w:left="2224" w:hanging="400"/>
      </w:pPr>
      <w:rPr>
        <w:rFonts w:ascii="Wingdings" w:hAnsi="Wingdings" w:hint="default"/>
      </w:rPr>
    </w:lvl>
    <w:lvl w:ilvl="3" w:tplc="04090001" w:tentative="1">
      <w:start w:val="1"/>
      <w:numFmt w:val="bullet"/>
      <w:lvlText w:val=""/>
      <w:lvlJc w:val="left"/>
      <w:pPr>
        <w:ind w:left="2624" w:hanging="400"/>
      </w:pPr>
      <w:rPr>
        <w:rFonts w:ascii="Wingdings" w:hAnsi="Wingdings" w:hint="default"/>
      </w:rPr>
    </w:lvl>
    <w:lvl w:ilvl="4" w:tplc="04090003" w:tentative="1">
      <w:start w:val="1"/>
      <w:numFmt w:val="bullet"/>
      <w:lvlText w:val=""/>
      <w:lvlJc w:val="left"/>
      <w:pPr>
        <w:ind w:left="3024" w:hanging="400"/>
      </w:pPr>
      <w:rPr>
        <w:rFonts w:ascii="Wingdings" w:hAnsi="Wingdings" w:hint="default"/>
      </w:rPr>
    </w:lvl>
    <w:lvl w:ilvl="5" w:tplc="04090005" w:tentative="1">
      <w:start w:val="1"/>
      <w:numFmt w:val="bullet"/>
      <w:lvlText w:val=""/>
      <w:lvlJc w:val="left"/>
      <w:pPr>
        <w:ind w:left="3424" w:hanging="400"/>
      </w:pPr>
      <w:rPr>
        <w:rFonts w:ascii="Wingdings" w:hAnsi="Wingdings" w:hint="default"/>
      </w:rPr>
    </w:lvl>
    <w:lvl w:ilvl="6" w:tplc="04090001" w:tentative="1">
      <w:start w:val="1"/>
      <w:numFmt w:val="bullet"/>
      <w:lvlText w:val=""/>
      <w:lvlJc w:val="left"/>
      <w:pPr>
        <w:ind w:left="3824" w:hanging="400"/>
      </w:pPr>
      <w:rPr>
        <w:rFonts w:ascii="Wingdings" w:hAnsi="Wingdings" w:hint="default"/>
      </w:rPr>
    </w:lvl>
    <w:lvl w:ilvl="7" w:tplc="04090003" w:tentative="1">
      <w:start w:val="1"/>
      <w:numFmt w:val="bullet"/>
      <w:lvlText w:val=""/>
      <w:lvlJc w:val="left"/>
      <w:pPr>
        <w:ind w:left="4224" w:hanging="400"/>
      </w:pPr>
      <w:rPr>
        <w:rFonts w:ascii="Wingdings" w:hAnsi="Wingdings" w:hint="default"/>
      </w:rPr>
    </w:lvl>
    <w:lvl w:ilvl="8" w:tplc="04090005" w:tentative="1">
      <w:start w:val="1"/>
      <w:numFmt w:val="bullet"/>
      <w:lvlText w:val=""/>
      <w:lvlJc w:val="left"/>
      <w:pPr>
        <w:ind w:left="4624" w:hanging="400"/>
      </w:pPr>
      <w:rPr>
        <w:rFonts w:ascii="Wingdings" w:hAnsi="Wingdings" w:hint="default"/>
      </w:rPr>
    </w:lvl>
  </w:abstractNum>
  <w:abstractNum w:abstractNumId="2" w15:restartNumberingAfterBreak="0">
    <w:nsid w:val="107B6C68"/>
    <w:multiLevelType w:val="hybridMultilevel"/>
    <w:tmpl w:val="3B0E019A"/>
    <w:lvl w:ilvl="0" w:tplc="02BA1AE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3" w15:restartNumberingAfterBreak="0">
    <w:nsid w:val="1A630625"/>
    <w:multiLevelType w:val="hybridMultilevel"/>
    <w:tmpl w:val="32A07150"/>
    <w:lvl w:ilvl="0" w:tplc="A41A1CEA">
      <w:start w:val="1"/>
      <w:numFmt w:val="bullet"/>
      <w:pStyle w:val="cq1"/>
      <w:lvlText w:val=""/>
      <w:lvlJc w:val="left"/>
      <w:pPr>
        <w:ind w:left="400" w:hanging="400"/>
      </w:pPr>
      <w:rPr>
        <w:rFonts w:ascii="Wingdings" w:hAnsi="Wingdings" w:hint="default"/>
      </w:rPr>
    </w:lvl>
    <w:lvl w:ilvl="1" w:tplc="04090003">
      <w:start w:val="1"/>
      <w:numFmt w:val="bullet"/>
      <w:lvlText w:val=""/>
      <w:lvlJc w:val="left"/>
      <w:pPr>
        <w:ind w:left="1367" w:hanging="400"/>
      </w:pPr>
      <w:rPr>
        <w:rFonts w:ascii="Wingdings" w:hAnsi="Wingdings" w:hint="default"/>
      </w:rPr>
    </w:lvl>
    <w:lvl w:ilvl="2" w:tplc="FCFE5FD8">
      <w:numFmt w:val="bullet"/>
      <w:lvlText w:val="-"/>
      <w:lvlJc w:val="left"/>
      <w:pPr>
        <w:ind w:left="1727" w:hanging="360"/>
      </w:pPr>
      <w:rPr>
        <w:rFonts w:ascii="맑은 고딕" w:eastAsia="맑은 고딕" w:hAnsi="맑은 고딕" w:cs="Times New Roman" w:hint="eastAsia"/>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4" w15:restartNumberingAfterBreak="0">
    <w:nsid w:val="2C2838B6"/>
    <w:multiLevelType w:val="hybridMultilevel"/>
    <w:tmpl w:val="5080C08C"/>
    <w:lvl w:ilvl="0" w:tplc="8ED64674">
      <w:start w:val="2019"/>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DE9757B"/>
    <w:multiLevelType w:val="multilevel"/>
    <w:tmpl w:val="FD8C951A"/>
    <w:lvl w:ilvl="0">
      <w:start w:val="1"/>
      <w:numFmt w:val="decimal"/>
      <w:pStyle w:val="1"/>
      <w:lvlText w:val="%1."/>
      <w:lvlJc w:val="left"/>
      <w:pPr>
        <w:tabs>
          <w:tab w:val="num" w:pos="0"/>
        </w:tabs>
        <w:ind w:left="425" w:hanging="425"/>
      </w:pPr>
      <w:rPr>
        <w:rFonts w:ascii="맑은 고딕" w:eastAsia="맑은 고딕" w:hAnsi="맑은 고딕" w:hint="eastAsia"/>
        <w:b/>
        <w:i w:val="0"/>
        <w:sz w:val="32"/>
      </w:rPr>
    </w:lvl>
    <w:lvl w:ilvl="1">
      <w:start w:val="1"/>
      <w:numFmt w:val="decimal"/>
      <w:pStyle w:val="2"/>
      <w:lvlText w:val="%1.%2"/>
      <w:lvlJc w:val="left"/>
      <w:pPr>
        <w:tabs>
          <w:tab w:val="num" w:pos="0"/>
        </w:tabs>
        <w:ind w:left="567" w:hanging="567"/>
      </w:pPr>
      <w:rPr>
        <w:rFonts w:hint="eastAsia"/>
      </w:rPr>
    </w:lvl>
    <w:lvl w:ilvl="2">
      <w:start w:val="1"/>
      <w:numFmt w:val="decimal"/>
      <w:pStyle w:val="3"/>
      <w:lvlText w:val="%1.%2.%3"/>
      <w:lvlJc w:val="left"/>
      <w:pPr>
        <w:tabs>
          <w:tab w:val="num" w:pos="0"/>
        </w:tabs>
        <w:ind w:left="709" w:hanging="709"/>
      </w:pPr>
      <w:rPr>
        <w:rFonts w:hint="eastAsia"/>
      </w:rPr>
    </w:lvl>
    <w:lvl w:ilvl="3">
      <w:start w:val="1"/>
      <w:numFmt w:val="decimal"/>
      <w:pStyle w:val="4"/>
      <w:lvlText w:val="%1.%2.%3.%4"/>
      <w:lvlJc w:val="left"/>
      <w:pPr>
        <w:tabs>
          <w:tab w:val="num" w:pos="851"/>
        </w:tabs>
        <w:ind w:left="851" w:hanging="851"/>
      </w:pPr>
      <w:rPr>
        <w:rFonts w:hint="eastAsia"/>
      </w:rPr>
    </w:lvl>
    <w:lvl w:ilvl="4">
      <w:start w:val="1"/>
      <w:numFmt w:val="decimal"/>
      <w:pStyle w:val="5"/>
      <w:lvlText w:val="%1.%2.%3.%4.%5"/>
      <w:lvlJc w:val="left"/>
      <w:pPr>
        <w:tabs>
          <w:tab w:val="num" w:pos="1021"/>
        </w:tabs>
        <w:ind w:left="851" w:hanging="851"/>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30305110"/>
    <w:multiLevelType w:val="hybridMultilevel"/>
    <w:tmpl w:val="6234EDD2"/>
    <w:lvl w:ilvl="0" w:tplc="379E31CE">
      <w:start w:val="1"/>
      <w:numFmt w:val="bullet"/>
      <w:pStyle w:val="cq3"/>
      <w:lvlText w:val=""/>
      <w:lvlJc w:val="left"/>
      <w:pPr>
        <w:ind w:left="1707" w:hanging="400"/>
      </w:pPr>
      <w:rPr>
        <w:rFonts w:ascii="Wingdings" w:hAnsi="Wingdings" w:hint="default"/>
      </w:rPr>
    </w:lvl>
    <w:lvl w:ilvl="1" w:tplc="04090003" w:tentative="1">
      <w:start w:val="1"/>
      <w:numFmt w:val="bullet"/>
      <w:lvlText w:val=""/>
      <w:lvlJc w:val="left"/>
      <w:pPr>
        <w:ind w:left="2107" w:hanging="400"/>
      </w:pPr>
      <w:rPr>
        <w:rFonts w:ascii="Wingdings" w:hAnsi="Wingdings" w:hint="default"/>
      </w:rPr>
    </w:lvl>
    <w:lvl w:ilvl="2" w:tplc="04090005" w:tentative="1">
      <w:start w:val="1"/>
      <w:numFmt w:val="bullet"/>
      <w:lvlText w:val=""/>
      <w:lvlJc w:val="left"/>
      <w:pPr>
        <w:ind w:left="2507" w:hanging="400"/>
      </w:pPr>
      <w:rPr>
        <w:rFonts w:ascii="Wingdings" w:hAnsi="Wingdings" w:hint="default"/>
      </w:rPr>
    </w:lvl>
    <w:lvl w:ilvl="3" w:tplc="04090001" w:tentative="1">
      <w:start w:val="1"/>
      <w:numFmt w:val="bullet"/>
      <w:lvlText w:val=""/>
      <w:lvlJc w:val="left"/>
      <w:pPr>
        <w:ind w:left="2907" w:hanging="400"/>
      </w:pPr>
      <w:rPr>
        <w:rFonts w:ascii="Wingdings" w:hAnsi="Wingdings" w:hint="default"/>
      </w:rPr>
    </w:lvl>
    <w:lvl w:ilvl="4" w:tplc="04090003" w:tentative="1">
      <w:start w:val="1"/>
      <w:numFmt w:val="bullet"/>
      <w:lvlText w:val=""/>
      <w:lvlJc w:val="left"/>
      <w:pPr>
        <w:ind w:left="3307" w:hanging="400"/>
      </w:pPr>
      <w:rPr>
        <w:rFonts w:ascii="Wingdings" w:hAnsi="Wingdings" w:hint="default"/>
      </w:rPr>
    </w:lvl>
    <w:lvl w:ilvl="5" w:tplc="04090005" w:tentative="1">
      <w:start w:val="1"/>
      <w:numFmt w:val="bullet"/>
      <w:lvlText w:val=""/>
      <w:lvlJc w:val="left"/>
      <w:pPr>
        <w:ind w:left="3707" w:hanging="400"/>
      </w:pPr>
      <w:rPr>
        <w:rFonts w:ascii="Wingdings" w:hAnsi="Wingdings" w:hint="default"/>
      </w:rPr>
    </w:lvl>
    <w:lvl w:ilvl="6" w:tplc="04090001" w:tentative="1">
      <w:start w:val="1"/>
      <w:numFmt w:val="bullet"/>
      <w:lvlText w:val=""/>
      <w:lvlJc w:val="left"/>
      <w:pPr>
        <w:ind w:left="4107" w:hanging="400"/>
      </w:pPr>
      <w:rPr>
        <w:rFonts w:ascii="Wingdings" w:hAnsi="Wingdings" w:hint="default"/>
      </w:rPr>
    </w:lvl>
    <w:lvl w:ilvl="7" w:tplc="04090003" w:tentative="1">
      <w:start w:val="1"/>
      <w:numFmt w:val="bullet"/>
      <w:lvlText w:val=""/>
      <w:lvlJc w:val="left"/>
      <w:pPr>
        <w:ind w:left="4507" w:hanging="400"/>
      </w:pPr>
      <w:rPr>
        <w:rFonts w:ascii="Wingdings" w:hAnsi="Wingdings" w:hint="default"/>
      </w:rPr>
    </w:lvl>
    <w:lvl w:ilvl="8" w:tplc="04090005" w:tentative="1">
      <w:start w:val="1"/>
      <w:numFmt w:val="bullet"/>
      <w:lvlText w:val=""/>
      <w:lvlJc w:val="left"/>
      <w:pPr>
        <w:ind w:left="4907" w:hanging="400"/>
      </w:pPr>
      <w:rPr>
        <w:rFonts w:ascii="Wingdings" w:hAnsi="Wingdings" w:hint="default"/>
      </w:rPr>
    </w:lvl>
  </w:abstractNum>
  <w:abstractNum w:abstractNumId="7" w15:restartNumberingAfterBreak="0">
    <w:nsid w:val="337C621E"/>
    <w:multiLevelType w:val="singleLevel"/>
    <w:tmpl w:val="845AE80C"/>
    <w:lvl w:ilvl="0">
      <w:start w:val="1"/>
      <w:numFmt w:val="bullet"/>
      <w:pStyle w:val="10"/>
      <w:lvlText w:val=""/>
      <w:lvlJc w:val="left"/>
      <w:pPr>
        <w:tabs>
          <w:tab w:val="num" w:pos="502"/>
        </w:tabs>
        <w:ind w:left="502" w:hanging="360"/>
      </w:pPr>
      <w:rPr>
        <w:rFonts w:ascii="Wingdings" w:hAnsi="Wingdings" w:hint="default"/>
      </w:rPr>
    </w:lvl>
  </w:abstractNum>
  <w:abstractNum w:abstractNumId="8" w15:restartNumberingAfterBreak="0">
    <w:nsid w:val="36E937F6"/>
    <w:multiLevelType w:val="multilevel"/>
    <w:tmpl w:val="449C9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7A69B8"/>
    <w:multiLevelType w:val="hybridMultilevel"/>
    <w:tmpl w:val="FDE8654E"/>
    <w:lvl w:ilvl="0" w:tplc="40DCB958">
      <w:start w:val="2"/>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5785078"/>
    <w:multiLevelType w:val="hybridMultilevel"/>
    <w:tmpl w:val="65AA954A"/>
    <w:lvl w:ilvl="0" w:tplc="29D639D0">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49783C47"/>
    <w:multiLevelType w:val="hybridMultilevel"/>
    <w:tmpl w:val="321CCA50"/>
    <w:lvl w:ilvl="0" w:tplc="08AAC3FA">
      <w:start w:val="1"/>
      <w:numFmt w:val="ganada"/>
      <w:pStyle w:val="cq30"/>
      <w:lvlText w:val="%1)"/>
      <w:lvlJc w:val="left"/>
      <w:pPr>
        <w:ind w:left="1676" w:hanging="400"/>
      </w:pPr>
      <w:rPr>
        <w:rFonts w:hint="default"/>
        <w:b w:val="0"/>
        <w:i w:val="0"/>
        <w:color w:val="000000"/>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 w15:restartNumberingAfterBreak="0">
    <w:nsid w:val="4F3C773A"/>
    <w:multiLevelType w:val="hybridMultilevel"/>
    <w:tmpl w:val="6F56D6F0"/>
    <w:lvl w:ilvl="0" w:tplc="515CBFE0">
      <w:start w:val="1"/>
      <w:numFmt w:val="decimal"/>
      <w:pStyle w:val="cq10"/>
      <w:lvlText w:val="%1."/>
      <w:lvlJc w:val="left"/>
      <w:pPr>
        <w:ind w:left="840" w:hanging="400"/>
      </w:pPr>
      <w:rPr>
        <w:rFonts w:hint="default"/>
        <w:b/>
        <w:i w:val="0"/>
        <w:color w:val="auto"/>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3" w15:restartNumberingAfterBreak="0">
    <w:nsid w:val="5D6F3165"/>
    <w:multiLevelType w:val="hybridMultilevel"/>
    <w:tmpl w:val="B6743996"/>
    <w:lvl w:ilvl="0" w:tplc="D8A497A2">
      <w:start w:val="5"/>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0887FD3"/>
    <w:multiLevelType w:val="multilevel"/>
    <w:tmpl w:val="FCD63A0E"/>
    <w:lvl w:ilvl="0">
      <w:start w:val="1"/>
      <w:numFmt w:val="decimal"/>
      <w:lvlText w:val="%1."/>
      <w:lvlJc w:val="left"/>
      <w:pPr>
        <w:ind w:left="1160" w:hanging="360"/>
      </w:pPr>
      <w:rPr>
        <w:rFonts w:asciiTheme="majorHAnsi" w:eastAsiaTheme="majorEastAsia" w:hAnsiTheme="majorHAnsi" w:cs="Times New Roman"/>
      </w:rPr>
    </w:lvl>
    <w:lvl w:ilvl="1">
      <w:start w:val="1"/>
      <w:numFmt w:val="decimal"/>
      <w:isLgl/>
      <w:lvlText w:val="%1.%2."/>
      <w:lvlJc w:val="left"/>
      <w:pPr>
        <w:ind w:left="1520" w:hanging="720"/>
      </w:pPr>
      <w:rPr>
        <w:rFonts w:hint="default"/>
      </w:rPr>
    </w:lvl>
    <w:lvl w:ilvl="2">
      <w:start w:val="1"/>
      <w:numFmt w:val="decimal"/>
      <w:isLgl/>
      <w:lvlText w:val="%1.%2.%3."/>
      <w:lvlJc w:val="left"/>
      <w:pPr>
        <w:ind w:left="1880" w:hanging="1080"/>
      </w:pPr>
      <w:rPr>
        <w:rFonts w:hint="default"/>
      </w:rPr>
    </w:lvl>
    <w:lvl w:ilvl="3">
      <w:start w:val="1"/>
      <w:numFmt w:val="decimal"/>
      <w:isLgl/>
      <w:lvlText w:val="%1.%2.%3.%4."/>
      <w:lvlJc w:val="left"/>
      <w:pPr>
        <w:ind w:left="1880" w:hanging="1080"/>
      </w:pPr>
      <w:rPr>
        <w:rFonts w:hint="default"/>
      </w:rPr>
    </w:lvl>
    <w:lvl w:ilvl="4">
      <w:start w:val="1"/>
      <w:numFmt w:val="decimal"/>
      <w:isLgl/>
      <w:lvlText w:val="%1.%2.%3.%4.%5."/>
      <w:lvlJc w:val="left"/>
      <w:pPr>
        <w:ind w:left="2240" w:hanging="1440"/>
      </w:pPr>
      <w:rPr>
        <w:rFonts w:hint="default"/>
      </w:rPr>
    </w:lvl>
    <w:lvl w:ilvl="5">
      <w:start w:val="1"/>
      <w:numFmt w:val="decimal"/>
      <w:isLgl/>
      <w:lvlText w:val="%1.%2.%3.%4.%5.%6."/>
      <w:lvlJc w:val="left"/>
      <w:pPr>
        <w:ind w:left="2600" w:hanging="1800"/>
      </w:pPr>
      <w:rPr>
        <w:rFonts w:hint="default"/>
      </w:rPr>
    </w:lvl>
    <w:lvl w:ilvl="6">
      <w:start w:val="1"/>
      <w:numFmt w:val="decimal"/>
      <w:isLgl/>
      <w:lvlText w:val="%1.%2.%3.%4.%5.%6.%7."/>
      <w:lvlJc w:val="left"/>
      <w:pPr>
        <w:ind w:left="2600" w:hanging="1800"/>
      </w:pPr>
      <w:rPr>
        <w:rFonts w:hint="default"/>
      </w:rPr>
    </w:lvl>
    <w:lvl w:ilvl="7">
      <w:start w:val="1"/>
      <w:numFmt w:val="decimal"/>
      <w:isLgl/>
      <w:lvlText w:val="%1.%2.%3.%4.%5.%6.%7.%8."/>
      <w:lvlJc w:val="left"/>
      <w:pPr>
        <w:ind w:left="2960" w:hanging="2160"/>
      </w:pPr>
      <w:rPr>
        <w:rFonts w:hint="default"/>
      </w:rPr>
    </w:lvl>
    <w:lvl w:ilvl="8">
      <w:start w:val="1"/>
      <w:numFmt w:val="decimal"/>
      <w:isLgl/>
      <w:lvlText w:val="%1.%2.%3.%4.%5.%6.%7.%8.%9."/>
      <w:lvlJc w:val="left"/>
      <w:pPr>
        <w:ind w:left="3320" w:hanging="2520"/>
      </w:pPr>
      <w:rPr>
        <w:rFonts w:hint="default"/>
      </w:rPr>
    </w:lvl>
  </w:abstractNum>
  <w:abstractNum w:abstractNumId="15" w15:restartNumberingAfterBreak="0">
    <w:nsid w:val="681D5F18"/>
    <w:multiLevelType w:val="multilevel"/>
    <w:tmpl w:val="3EF0DC3A"/>
    <w:lvl w:ilvl="0">
      <w:start w:val="1"/>
      <w:numFmt w:val="decimal"/>
      <w:lvlText w:val="%1."/>
      <w:lvlJc w:val="left"/>
      <w:pPr>
        <w:ind w:left="760" w:hanging="360"/>
      </w:pPr>
      <w:rPr>
        <w:rFont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6" w15:restartNumberingAfterBreak="0">
    <w:nsid w:val="6CBA5C55"/>
    <w:multiLevelType w:val="hybridMultilevel"/>
    <w:tmpl w:val="993E8228"/>
    <w:lvl w:ilvl="0" w:tplc="04090003">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17" w15:restartNumberingAfterBreak="0">
    <w:nsid w:val="6F9D340D"/>
    <w:multiLevelType w:val="hybridMultilevel"/>
    <w:tmpl w:val="08AC2BF2"/>
    <w:lvl w:ilvl="0" w:tplc="5DE242A6">
      <w:start w:val="1"/>
      <w:numFmt w:val="decimalEnclosedCircle"/>
      <w:pStyle w:val="cq20"/>
      <w:lvlText w:val="%1"/>
      <w:lvlJc w:val="left"/>
      <w:pPr>
        <w:ind w:left="1251" w:hanging="400"/>
      </w:pPr>
      <w:rPr>
        <w:rFonts w:hint="default"/>
        <w:b/>
        <w:i w:val="0"/>
        <w:color w:val="333333"/>
        <w:sz w:val="1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8" w15:restartNumberingAfterBreak="0">
    <w:nsid w:val="72834927"/>
    <w:multiLevelType w:val="multilevel"/>
    <w:tmpl w:val="EA0215DA"/>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568"/>
        </w:tabs>
        <w:ind w:left="568" w:firstLine="0"/>
      </w:pPr>
      <w:rPr>
        <w:rFonts w:hint="eastAsia"/>
      </w:rPr>
    </w:lvl>
    <w:lvl w:ilvl="3">
      <w:start w:val="1"/>
      <w:numFmt w:val="decimal"/>
      <w:lvlText w:val="%1.%2.%3.%4"/>
      <w:lvlJc w:val="left"/>
      <w:pPr>
        <w:tabs>
          <w:tab w:val="num" w:pos="0"/>
        </w:tabs>
        <w:ind w:left="0" w:firstLine="0"/>
      </w:pPr>
      <w:rPr>
        <w:rFonts w:hint="eastAsia"/>
      </w:rPr>
    </w:lvl>
    <w:lvl w:ilvl="4">
      <w:start w:val="1"/>
      <w:numFmt w:val="decimal"/>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9" w15:restartNumberingAfterBreak="0">
    <w:nsid w:val="7BA1248F"/>
    <w:multiLevelType w:val="hybridMultilevel"/>
    <w:tmpl w:val="02664FFC"/>
    <w:lvl w:ilvl="0" w:tplc="E96A1DD0">
      <w:start w:val="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12"/>
  </w:num>
  <w:num w:numId="3">
    <w:abstractNumId w:val="11"/>
  </w:num>
  <w:num w:numId="4">
    <w:abstractNumId w:val="17"/>
  </w:num>
  <w:num w:numId="5">
    <w:abstractNumId w:val="18"/>
  </w:num>
  <w:num w:numId="6">
    <w:abstractNumId w:val="3"/>
  </w:num>
  <w:num w:numId="7">
    <w:abstractNumId w:val="1"/>
  </w:num>
  <w:num w:numId="8">
    <w:abstractNumId w:val="6"/>
  </w:num>
  <w:num w:numId="9">
    <w:abstractNumId w:val="7"/>
  </w:num>
  <w:num w:numId="10">
    <w:abstractNumId w:val="1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4"/>
  </w:num>
  <w:num w:numId="14">
    <w:abstractNumId w:val="19"/>
  </w:num>
  <w:num w:numId="15">
    <w:abstractNumId w:val="9"/>
  </w:num>
  <w:num w:numId="16">
    <w:abstractNumId w:val="10"/>
  </w:num>
  <w:num w:numId="17">
    <w:abstractNumId w:val="4"/>
  </w:num>
  <w:num w:numId="18">
    <w:abstractNumId w:val="0"/>
  </w:num>
  <w:num w:numId="19">
    <w:abstractNumId w:val="2"/>
  </w:num>
  <w:num w:numId="20">
    <w:abstractNumId w:val="13"/>
  </w:num>
  <w:num w:numId="21">
    <w:abstractNumId w:val="8"/>
  </w:num>
  <w:numIdMacAtCleanup w:val="1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차형주-EPC">
    <w15:presenceInfo w15:providerId="None" w15:userId="차형주-EP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bordersDoNotSurroundHeader/>
  <w:bordersDoNotSurroundFooter/>
  <w:activeWritingStyle w:appName="MSWord" w:lang="ko-KR" w:vendorID="64" w:dllVersion="131077" w:nlCheck="1" w:checkStyle="1"/>
  <w:activeWritingStyle w:appName="MSWord" w:lang="en-US" w:vendorID="64" w:dllVersion="131078" w:nlCheck="1" w:checkStyle="0"/>
  <w:activeWritingStyle w:appName="MSWord" w:lang="en-GB"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77"/>
  <w:drawingGridVerticalSpacing w:val="245"/>
  <w:displayHorizontalDrawingGridEvery w:val="0"/>
  <w:noPunctuationKerning/>
  <w:characterSpacingControl w:val="doNotCompress"/>
  <w:hdrShapeDefaults>
    <o:shapedefaults v:ext="edit" spidmax="2078" fillcolor="white" strokecolor="lime">
      <v:fill color="white"/>
      <v:stroke color="lime"/>
      <o:colormru v:ext="edit" colors="#39f,#2592ff,#0d86ff,#06c,#09f,#ddd"/>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AB"/>
    <w:rsid w:val="00000119"/>
    <w:rsid w:val="00000648"/>
    <w:rsid w:val="00000C45"/>
    <w:rsid w:val="000013BD"/>
    <w:rsid w:val="00001AC9"/>
    <w:rsid w:val="000020C9"/>
    <w:rsid w:val="000025C1"/>
    <w:rsid w:val="00002956"/>
    <w:rsid w:val="00004302"/>
    <w:rsid w:val="000045F8"/>
    <w:rsid w:val="000047DF"/>
    <w:rsid w:val="000049EA"/>
    <w:rsid w:val="00004C0F"/>
    <w:rsid w:val="00004E3D"/>
    <w:rsid w:val="00004F54"/>
    <w:rsid w:val="000050A0"/>
    <w:rsid w:val="00005307"/>
    <w:rsid w:val="00005D25"/>
    <w:rsid w:val="00006025"/>
    <w:rsid w:val="000060B6"/>
    <w:rsid w:val="0000640A"/>
    <w:rsid w:val="000079AE"/>
    <w:rsid w:val="00007BF5"/>
    <w:rsid w:val="00010BD1"/>
    <w:rsid w:val="0001106F"/>
    <w:rsid w:val="000111E9"/>
    <w:rsid w:val="000119E1"/>
    <w:rsid w:val="00012981"/>
    <w:rsid w:val="00013225"/>
    <w:rsid w:val="0001326B"/>
    <w:rsid w:val="00013389"/>
    <w:rsid w:val="000138CC"/>
    <w:rsid w:val="000139F5"/>
    <w:rsid w:val="00013B32"/>
    <w:rsid w:val="00013E35"/>
    <w:rsid w:val="00014AA6"/>
    <w:rsid w:val="00014E15"/>
    <w:rsid w:val="00014F39"/>
    <w:rsid w:val="00015BA8"/>
    <w:rsid w:val="00016A6A"/>
    <w:rsid w:val="00016DE6"/>
    <w:rsid w:val="00017B6F"/>
    <w:rsid w:val="00017E19"/>
    <w:rsid w:val="00017FA8"/>
    <w:rsid w:val="0002059F"/>
    <w:rsid w:val="00020821"/>
    <w:rsid w:val="0002095A"/>
    <w:rsid w:val="00020DB5"/>
    <w:rsid w:val="00020EF5"/>
    <w:rsid w:val="0002157E"/>
    <w:rsid w:val="000215FE"/>
    <w:rsid w:val="000225CA"/>
    <w:rsid w:val="000225E0"/>
    <w:rsid w:val="00022902"/>
    <w:rsid w:val="00022B83"/>
    <w:rsid w:val="00022BBD"/>
    <w:rsid w:val="0002330E"/>
    <w:rsid w:val="00023BAE"/>
    <w:rsid w:val="00024730"/>
    <w:rsid w:val="00024CC9"/>
    <w:rsid w:val="00024F6E"/>
    <w:rsid w:val="000254B0"/>
    <w:rsid w:val="0002551A"/>
    <w:rsid w:val="000255E0"/>
    <w:rsid w:val="00025D07"/>
    <w:rsid w:val="0002686C"/>
    <w:rsid w:val="00026C19"/>
    <w:rsid w:val="00026C4B"/>
    <w:rsid w:val="0002772C"/>
    <w:rsid w:val="00027AD4"/>
    <w:rsid w:val="00030421"/>
    <w:rsid w:val="0003136B"/>
    <w:rsid w:val="00031C13"/>
    <w:rsid w:val="00031E7E"/>
    <w:rsid w:val="000325F5"/>
    <w:rsid w:val="00032A76"/>
    <w:rsid w:val="00032B35"/>
    <w:rsid w:val="00033FD7"/>
    <w:rsid w:val="000342F7"/>
    <w:rsid w:val="00035643"/>
    <w:rsid w:val="00035946"/>
    <w:rsid w:val="00035C3D"/>
    <w:rsid w:val="00036599"/>
    <w:rsid w:val="000367BA"/>
    <w:rsid w:val="00037782"/>
    <w:rsid w:val="00037BFC"/>
    <w:rsid w:val="000400C3"/>
    <w:rsid w:val="00040B86"/>
    <w:rsid w:val="0004120F"/>
    <w:rsid w:val="000413AA"/>
    <w:rsid w:val="0004142C"/>
    <w:rsid w:val="000414FB"/>
    <w:rsid w:val="00041B46"/>
    <w:rsid w:val="00041CDB"/>
    <w:rsid w:val="00042084"/>
    <w:rsid w:val="00042543"/>
    <w:rsid w:val="00042D5F"/>
    <w:rsid w:val="00042D81"/>
    <w:rsid w:val="00043233"/>
    <w:rsid w:val="000436F0"/>
    <w:rsid w:val="00043E01"/>
    <w:rsid w:val="00043FC9"/>
    <w:rsid w:val="0004416B"/>
    <w:rsid w:val="000452B6"/>
    <w:rsid w:val="000457A0"/>
    <w:rsid w:val="00045B76"/>
    <w:rsid w:val="00046785"/>
    <w:rsid w:val="000468FE"/>
    <w:rsid w:val="000471CA"/>
    <w:rsid w:val="0005015E"/>
    <w:rsid w:val="00050C98"/>
    <w:rsid w:val="00050D52"/>
    <w:rsid w:val="00051119"/>
    <w:rsid w:val="00051D1C"/>
    <w:rsid w:val="000521F3"/>
    <w:rsid w:val="00052813"/>
    <w:rsid w:val="00052A74"/>
    <w:rsid w:val="00052F51"/>
    <w:rsid w:val="00054790"/>
    <w:rsid w:val="00054F82"/>
    <w:rsid w:val="000555FF"/>
    <w:rsid w:val="00055956"/>
    <w:rsid w:val="00055977"/>
    <w:rsid w:val="00055C66"/>
    <w:rsid w:val="00055F51"/>
    <w:rsid w:val="000560AF"/>
    <w:rsid w:val="000566D6"/>
    <w:rsid w:val="0005719C"/>
    <w:rsid w:val="0005785B"/>
    <w:rsid w:val="00057ACE"/>
    <w:rsid w:val="00057C51"/>
    <w:rsid w:val="00057F4C"/>
    <w:rsid w:val="00060001"/>
    <w:rsid w:val="00061057"/>
    <w:rsid w:val="00061C60"/>
    <w:rsid w:val="00062919"/>
    <w:rsid w:val="000634EB"/>
    <w:rsid w:val="00063C94"/>
    <w:rsid w:val="00064905"/>
    <w:rsid w:val="00064C16"/>
    <w:rsid w:val="0006575C"/>
    <w:rsid w:val="00066C8A"/>
    <w:rsid w:val="00066FDD"/>
    <w:rsid w:val="00067382"/>
    <w:rsid w:val="00067D22"/>
    <w:rsid w:val="00071824"/>
    <w:rsid w:val="00071997"/>
    <w:rsid w:val="000746FD"/>
    <w:rsid w:val="0007472A"/>
    <w:rsid w:val="00074A55"/>
    <w:rsid w:val="00074F9F"/>
    <w:rsid w:val="0007616B"/>
    <w:rsid w:val="0007760B"/>
    <w:rsid w:val="0008073E"/>
    <w:rsid w:val="000807E5"/>
    <w:rsid w:val="000808F9"/>
    <w:rsid w:val="00081817"/>
    <w:rsid w:val="00081BE6"/>
    <w:rsid w:val="00081C11"/>
    <w:rsid w:val="00081C39"/>
    <w:rsid w:val="00082CDF"/>
    <w:rsid w:val="00082F5E"/>
    <w:rsid w:val="0008318F"/>
    <w:rsid w:val="000832EC"/>
    <w:rsid w:val="000835A3"/>
    <w:rsid w:val="00083CB5"/>
    <w:rsid w:val="00084B69"/>
    <w:rsid w:val="00084F12"/>
    <w:rsid w:val="00085890"/>
    <w:rsid w:val="00085F01"/>
    <w:rsid w:val="00087421"/>
    <w:rsid w:val="000875CD"/>
    <w:rsid w:val="000904E9"/>
    <w:rsid w:val="00090B41"/>
    <w:rsid w:val="00092850"/>
    <w:rsid w:val="00093CB5"/>
    <w:rsid w:val="00094367"/>
    <w:rsid w:val="00094DA8"/>
    <w:rsid w:val="00095087"/>
    <w:rsid w:val="000953ED"/>
    <w:rsid w:val="000959F1"/>
    <w:rsid w:val="00095BE3"/>
    <w:rsid w:val="00095C85"/>
    <w:rsid w:val="00095D7D"/>
    <w:rsid w:val="00095E42"/>
    <w:rsid w:val="000974B2"/>
    <w:rsid w:val="00097918"/>
    <w:rsid w:val="00097D1A"/>
    <w:rsid w:val="00097F4C"/>
    <w:rsid w:val="000A017B"/>
    <w:rsid w:val="000A0972"/>
    <w:rsid w:val="000A1174"/>
    <w:rsid w:val="000A1799"/>
    <w:rsid w:val="000A1AC7"/>
    <w:rsid w:val="000A1B05"/>
    <w:rsid w:val="000A1BCD"/>
    <w:rsid w:val="000A29D6"/>
    <w:rsid w:val="000A32EE"/>
    <w:rsid w:val="000A3371"/>
    <w:rsid w:val="000A35EB"/>
    <w:rsid w:val="000A38AF"/>
    <w:rsid w:val="000A474D"/>
    <w:rsid w:val="000A4CCB"/>
    <w:rsid w:val="000A5CFD"/>
    <w:rsid w:val="000A5D1A"/>
    <w:rsid w:val="000A63DE"/>
    <w:rsid w:val="000A72EE"/>
    <w:rsid w:val="000A7E40"/>
    <w:rsid w:val="000B050D"/>
    <w:rsid w:val="000B0847"/>
    <w:rsid w:val="000B0A45"/>
    <w:rsid w:val="000B0ACD"/>
    <w:rsid w:val="000B0E65"/>
    <w:rsid w:val="000B0F07"/>
    <w:rsid w:val="000B15A9"/>
    <w:rsid w:val="000B1CB5"/>
    <w:rsid w:val="000B394F"/>
    <w:rsid w:val="000B4B92"/>
    <w:rsid w:val="000B4D7C"/>
    <w:rsid w:val="000B6704"/>
    <w:rsid w:val="000B686F"/>
    <w:rsid w:val="000B763B"/>
    <w:rsid w:val="000C12C3"/>
    <w:rsid w:val="000C140A"/>
    <w:rsid w:val="000C16A7"/>
    <w:rsid w:val="000C2957"/>
    <w:rsid w:val="000C29E4"/>
    <w:rsid w:val="000C2CDF"/>
    <w:rsid w:val="000C348F"/>
    <w:rsid w:val="000C3537"/>
    <w:rsid w:val="000C3929"/>
    <w:rsid w:val="000C3A0C"/>
    <w:rsid w:val="000C3F99"/>
    <w:rsid w:val="000C51E7"/>
    <w:rsid w:val="000C5BDF"/>
    <w:rsid w:val="000C6CCF"/>
    <w:rsid w:val="000C6ECF"/>
    <w:rsid w:val="000C7AE9"/>
    <w:rsid w:val="000C7B0D"/>
    <w:rsid w:val="000C7F4C"/>
    <w:rsid w:val="000D02E6"/>
    <w:rsid w:val="000D0649"/>
    <w:rsid w:val="000D0E58"/>
    <w:rsid w:val="000D0F61"/>
    <w:rsid w:val="000D1674"/>
    <w:rsid w:val="000D173E"/>
    <w:rsid w:val="000D1AB3"/>
    <w:rsid w:val="000D1B85"/>
    <w:rsid w:val="000D1DF9"/>
    <w:rsid w:val="000D2BCA"/>
    <w:rsid w:val="000D2E07"/>
    <w:rsid w:val="000D3881"/>
    <w:rsid w:val="000D3F63"/>
    <w:rsid w:val="000D4141"/>
    <w:rsid w:val="000D5B6B"/>
    <w:rsid w:val="000D5D1E"/>
    <w:rsid w:val="000D6333"/>
    <w:rsid w:val="000D70ED"/>
    <w:rsid w:val="000D7F0F"/>
    <w:rsid w:val="000E0884"/>
    <w:rsid w:val="000E100C"/>
    <w:rsid w:val="000E11EC"/>
    <w:rsid w:val="000E1918"/>
    <w:rsid w:val="000E1960"/>
    <w:rsid w:val="000E1B2A"/>
    <w:rsid w:val="000E20B5"/>
    <w:rsid w:val="000E2654"/>
    <w:rsid w:val="000E283E"/>
    <w:rsid w:val="000E3002"/>
    <w:rsid w:val="000E3171"/>
    <w:rsid w:val="000E3233"/>
    <w:rsid w:val="000E32C3"/>
    <w:rsid w:val="000E3FAF"/>
    <w:rsid w:val="000E40C6"/>
    <w:rsid w:val="000E40EE"/>
    <w:rsid w:val="000E466A"/>
    <w:rsid w:val="000E4F5B"/>
    <w:rsid w:val="000E503C"/>
    <w:rsid w:val="000E5042"/>
    <w:rsid w:val="000E50D0"/>
    <w:rsid w:val="000E589F"/>
    <w:rsid w:val="000E5936"/>
    <w:rsid w:val="000E5988"/>
    <w:rsid w:val="000E5A99"/>
    <w:rsid w:val="000E5BC0"/>
    <w:rsid w:val="000E5E4C"/>
    <w:rsid w:val="000E6076"/>
    <w:rsid w:val="000E7728"/>
    <w:rsid w:val="000E7735"/>
    <w:rsid w:val="000E7F36"/>
    <w:rsid w:val="000E7FAE"/>
    <w:rsid w:val="000F0FCA"/>
    <w:rsid w:val="000F1631"/>
    <w:rsid w:val="000F1A40"/>
    <w:rsid w:val="000F1D94"/>
    <w:rsid w:val="000F1EF6"/>
    <w:rsid w:val="000F21BE"/>
    <w:rsid w:val="000F23FF"/>
    <w:rsid w:val="000F28B6"/>
    <w:rsid w:val="000F3716"/>
    <w:rsid w:val="000F3F46"/>
    <w:rsid w:val="000F4232"/>
    <w:rsid w:val="000F5353"/>
    <w:rsid w:val="000F5F33"/>
    <w:rsid w:val="000F6696"/>
    <w:rsid w:val="000F785D"/>
    <w:rsid w:val="000F7A01"/>
    <w:rsid w:val="00100052"/>
    <w:rsid w:val="001005A3"/>
    <w:rsid w:val="001008FA"/>
    <w:rsid w:val="001019C0"/>
    <w:rsid w:val="00101F23"/>
    <w:rsid w:val="0010204E"/>
    <w:rsid w:val="001022EC"/>
    <w:rsid w:val="00102B27"/>
    <w:rsid w:val="00102DF7"/>
    <w:rsid w:val="00103922"/>
    <w:rsid w:val="00103A0F"/>
    <w:rsid w:val="00104BCB"/>
    <w:rsid w:val="001050E5"/>
    <w:rsid w:val="0010526A"/>
    <w:rsid w:val="001060AD"/>
    <w:rsid w:val="00106138"/>
    <w:rsid w:val="00106CF8"/>
    <w:rsid w:val="00107D4C"/>
    <w:rsid w:val="001101A6"/>
    <w:rsid w:val="001109E9"/>
    <w:rsid w:val="00110B9C"/>
    <w:rsid w:val="00110BB4"/>
    <w:rsid w:val="00110EC2"/>
    <w:rsid w:val="00111788"/>
    <w:rsid w:val="00111EAC"/>
    <w:rsid w:val="00112062"/>
    <w:rsid w:val="001128D4"/>
    <w:rsid w:val="00113824"/>
    <w:rsid w:val="00113953"/>
    <w:rsid w:val="0011395F"/>
    <w:rsid w:val="0011468A"/>
    <w:rsid w:val="00114A9B"/>
    <w:rsid w:val="00114E7A"/>
    <w:rsid w:val="001164C8"/>
    <w:rsid w:val="00116540"/>
    <w:rsid w:val="00116584"/>
    <w:rsid w:val="00116E0F"/>
    <w:rsid w:val="001177C0"/>
    <w:rsid w:val="00117E26"/>
    <w:rsid w:val="00117FBE"/>
    <w:rsid w:val="00117FF5"/>
    <w:rsid w:val="00120228"/>
    <w:rsid w:val="0012048B"/>
    <w:rsid w:val="00120DAE"/>
    <w:rsid w:val="00120EE1"/>
    <w:rsid w:val="0012138D"/>
    <w:rsid w:val="00121675"/>
    <w:rsid w:val="0012199C"/>
    <w:rsid w:val="00122375"/>
    <w:rsid w:val="001226DD"/>
    <w:rsid w:val="00123A42"/>
    <w:rsid w:val="00123E26"/>
    <w:rsid w:val="001245FF"/>
    <w:rsid w:val="001248F6"/>
    <w:rsid w:val="00124AD4"/>
    <w:rsid w:val="00125145"/>
    <w:rsid w:val="001256D9"/>
    <w:rsid w:val="00125D2A"/>
    <w:rsid w:val="0012625A"/>
    <w:rsid w:val="00126C6E"/>
    <w:rsid w:val="00127020"/>
    <w:rsid w:val="001270E4"/>
    <w:rsid w:val="0012784F"/>
    <w:rsid w:val="00127A16"/>
    <w:rsid w:val="001309E1"/>
    <w:rsid w:val="00130A24"/>
    <w:rsid w:val="00131717"/>
    <w:rsid w:val="00131763"/>
    <w:rsid w:val="001317F2"/>
    <w:rsid w:val="00131BB4"/>
    <w:rsid w:val="00132288"/>
    <w:rsid w:val="00132E33"/>
    <w:rsid w:val="00132ED1"/>
    <w:rsid w:val="001334C2"/>
    <w:rsid w:val="00134225"/>
    <w:rsid w:val="0013507B"/>
    <w:rsid w:val="0013542C"/>
    <w:rsid w:val="00135A53"/>
    <w:rsid w:val="00137807"/>
    <w:rsid w:val="00137882"/>
    <w:rsid w:val="001379D1"/>
    <w:rsid w:val="00137A80"/>
    <w:rsid w:val="00137ADD"/>
    <w:rsid w:val="00140C79"/>
    <w:rsid w:val="00141372"/>
    <w:rsid w:val="00141411"/>
    <w:rsid w:val="0014173E"/>
    <w:rsid w:val="0014224C"/>
    <w:rsid w:val="00142509"/>
    <w:rsid w:val="00142906"/>
    <w:rsid w:val="00142AB7"/>
    <w:rsid w:val="001431A9"/>
    <w:rsid w:val="001435FC"/>
    <w:rsid w:val="001438FA"/>
    <w:rsid w:val="00143DF8"/>
    <w:rsid w:val="00143EA8"/>
    <w:rsid w:val="00143EF5"/>
    <w:rsid w:val="001445E1"/>
    <w:rsid w:val="001447C4"/>
    <w:rsid w:val="001458B2"/>
    <w:rsid w:val="00145AD3"/>
    <w:rsid w:val="00146687"/>
    <w:rsid w:val="0014681A"/>
    <w:rsid w:val="001469C2"/>
    <w:rsid w:val="00147953"/>
    <w:rsid w:val="00147A74"/>
    <w:rsid w:val="00147AEC"/>
    <w:rsid w:val="00150261"/>
    <w:rsid w:val="001503EA"/>
    <w:rsid w:val="0015051D"/>
    <w:rsid w:val="001505C7"/>
    <w:rsid w:val="0015076B"/>
    <w:rsid w:val="001512EE"/>
    <w:rsid w:val="00151CCB"/>
    <w:rsid w:val="00151FAB"/>
    <w:rsid w:val="001522BF"/>
    <w:rsid w:val="001524D2"/>
    <w:rsid w:val="00152ADC"/>
    <w:rsid w:val="00152D63"/>
    <w:rsid w:val="0015321D"/>
    <w:rsid w:val="0015376D"/>
    <w:rsid w:val="001539B9"/>
    <w:rsid w:val="00153AE5"/>
    <w:rsid w:val="00153C5F"/>
    <w:rsid w:val="001546F3"/>
    <w:rsid w:val="00154942"/>
    <w:rsid w:val="00154BF6"/>
    <w:rsid w:val="00154E12"/>
    <w:rsid w:val="0015644C"/>
    <w:rsid w:val="0015788E"/>
    <w:rsid w:val="00157A13"/>
    <w:rsid w:val="00157A66"/>
    <w:rsid w:val="0016176D"/>
    <w:rsid w:val="00161E03"/>
    <w:rsid w:val="0016204C"/>
    <w:rsid w:val="0016289F"/>
    <w:rsid w:val="0016298F"/>
    <w:rsid w:val="00162F4F"/>
    <w:rsid w:val="00163812"/>
    <w:rsid w:val="00163A97"/>
    <w:rsid w:val="001656C5"/>
    <w:rsid w:val="00165857"/>
    <w:rsid w:val="00165C3D"/>
    <w:rsid w:val="00165EF0"/>
    <w:rsid w:val="00166668"/>
    <w:rsid w:val="0016681D"/>
    <w:rsid w:val="0016692D"/>
    <w:rsid w:val="00166992"/>
    <w:rsid w:val="00166DF2"/>
    <w:rsid w:val="00167705"/>
    <w:rsid w:val="001700E6"/>
    <w:rsid w:val="00170B15"/>
    <w:rsid w:val="001719D0"/>
    <w:rsid w:val="00172B6C"/>
    <w:rsid w:val="00172BA8"/>
    <w:rsid w:val="00172CAD"/>
    <w:rsid w:val="0017309B"/>
    <w:rsid w:val="0017383B"/>
    <w:rsid w:val="00173F00"/>
    <w:rsid w:val="0017412F"/>
    <w:rsid w:val="001745AF"/>
    <w:rsid w:val="00174928"/>
    <w:rsid w:val="0017578D"/>
    <w:rsid w:val="00175F3C"/>
    <w:rsid w:val="0017627D"/>
    <w:rsid w:val="001768D7"/>
    <w:rsid w:val="001773F8"/>
    <w:rsid w:val="00177D05"/>
    <w:rsid w:val="00180D80"/>
    <w:rsid w:val="00180EF3"/>
    <w:rsid w:val="00181122"/>
    <w:rsid w:val="001818AA"/>
    <w:rsid w:val="00182EDD"/>
    <w:rsid w:val="001831E5"/>
    <w:rsid w:val="00183249"/>
    <w:rsid w:val="0018356E"/>
    <w:rsid w:val="00183A4A"/>
    <w:rsid w:val="00183C5E"/>
    <w:rsid w:val="001841DA"/>
    <w:rsid w:val="0018579F"/>
    <w:rsid w:val="001859B0"/>
    <w:rsid w:val="001861AB"/>
    <w:rsid w:val="00186BD3"/>
    <w:rsid w:val="00186EB1"/>
    <w:rsid w:val="00187B84"/>
    <w:rsid w:val="00190EEC"/>
    <w:rsid w:val="001912E0"/>
    <w:rsid w:val="00191F8D"/>
    <w:rsid w:val="00192B84"/>
    <w:rsid w:val="00192F01"/>
    <w:rsid w:val="001939DF"/>
    <w:rsid w:val="00194558"/>
    <w:rsid w:val="00194A5D"/>
    <w:rsid w:val="00196904"/>
    <w:rsid w:val="00196B35"/>
    <w:rsid w:val="00196CC4"/>
    <w:rsid w:val="00196EE6"/>
    <w:rsid w:val="001970FA"/>
    <w:rsid w:val="00197200"/>
    <w:rsid w:val="0019770F"/>
    <w:rsid w:val="00197EE4"/>
    <w:rsid w:val="00197F79"/>
    <w:rsid w:val="001A06A7"/>
    <w:rsid w:val="001A128B"/>
    <w:rsid w:val="001A129E"/>
    <w:rsid w:val="001A1BC7"/>
    <w:rsid w:val="001A1E77"/>
    <w:rsid w:val="001A2439"/>
    <w:rsid w:val="001A256D"/>
    <w:rsid w:val="001A25A2"/>
    <w:rsid w:val="001A25F8"/>
    <w:rsid w:val="001A319F"/>
    <w:rsid w:val="001A3241"/>
    <w:rsid w:val="001A3795"/>
    <w:rsid w:val="001A3DC3"/>
    <w:rsid w:val="001A3E6F"/>
    <w:rsid w:val="001A41FB"/>
    <w:rsid w:val="001A4329"/>
    <w:rsid w:val="001A45C0"/>
    <w:rsid w:val="001A4B48"/>
    <w:rsid w:val="001A4CBC"/>
    <w:rsid w:val="001A4DF8"/>
    <w:rsid w:val="001A59C9"/>
    <w:rsid w:val="001A5E6E"/>
    <w:rsid w:val="001A6A4B"/>
    <w:rsid w:val="001A6ABD"/>
    <w:rsid w:val="001A6DF6"/>
    <w:rsid w:val="001A70E5"/>
    <w:rsid w:val="001A7263"/>
    <w:rsid w:val="001A74C9"/>
    <w:rsid w:val="001A7864"/>
    <w:rsid w:val="001A79C6"/>
    <w:rsid w:val="001A7B8F"/>
    <w:rsid w:val="001B0626"/>
    <w:rsid w:val="001B1131"/>
    <w:rsid w:val="001B131A"/>
    <w:rsid w:val="001B1472"/>
    <w:rsid w:val="001B2B12"/>
    <w:rsid w:val="001B3835"/>
    <w:rsid w:val="001B3CAD"/>
    <w:rsid w:val="001B425F"/>
    <w:rsid w:val="001B4521"/>
    <w:rsid w:val="001B4951"/>
    <w:rsid w:val="001B570F"/>
    <w:rsid w:val="001B5997"/>
    <w:rsid w:val="001B5D9C"/>
    <w:rsid w:val="001B6639"/>
    <w:rsid w:val="001B6C72"/>
    <w:rsid w:val="001B6CF9"/>
    <w:rsid w:val="001B700B"/>
    <w:rsid w:val="001B716A"/>
    <w:rsid w:val="001B7210"/>
    <w:rsid w:val="001B7389"/>
    <w:rsid w:val="001B7404"/>
    <w:rsid w:val="001B75D3"/>
    <w:rsid w:val="001C110E"/>
    <w:rsid w:val="001C145F"/>
    <w:rsid w:val="001C3227"/>
    <w:rsid w:val="001C3344"/>
    <w:rsid w:val="001C37B2"/>
    <w:rsid w:val="001C3A86"/>
    <w:rsid w:val="001C3BFF"/>
    <w:rsid w:val="001C402F"/>
    <w:rsid w:val="001C4283"/>
    <w:rsid w:val="001C42AC"/>
    <w:rsid w:val="001C496F"/>
    <w:rsid w:val="001C4E17"/>
    <w:rsid w:val="001C5260"/>
    <w:rsid w:val="001C54DF"/>
    <w:rsid w:val="001C5811"/>
    <w:rsid w:val="001C5840"/>
    <w:rsid w:val="001C5921"/>
    <w:rsid w:val="001C6D22"/>
    <w:rsid w:val="001C6E9A"/>
    <w:rsid w:val="001C6FC6"/>
    <w:rsid w:val="001C7414"/>
    <w:rsid w:val="001C79E5"/>
    <w:rsid w:val="001C7DF6"/>
    <w:rsid w:val="001D026B"/>
    <w:rsid w:val="001D0CBA"/>
    <w:rsid w:val="001D3228"/>
    <w:rsid w:val="001D33BA"/>
    <w:rsid w:val="001D375F"/>
    <w:rsid w:val="001D3D01"/>
    <w:rsid w:val="001D42F8"/>
    <w:rsid w:val="001D47CA"/>
    <w:rsid w:val="001D4D09"/>
    <w:rsid w:val="001D5181"/>
    <w:rsid w:val="001D53E2"/>
    <w:rsid w:val="001D5678"/>
    <w:rsid w:val="001D58C5"/>
    <w:rsid w:val="001D61FE"/>
    <w:rsid w:val="001D65FB"/>
    <w:rsid w:val="001D6D2C"/>
    <w:rsid w:val="001D6E8F"/>
    <w:rsid w:val="001D7037"/>
    <w:rsid w:val="001D7081"/>
    <w:rsid w:val="001D74BB"/>
    <w:rsid w:val="001D76AC"/>
    <w:rsid w:val="001D78C8"/>
    <w:rsid w:val="001E01B5"/>
    <w:rsid w:val="001E12AD"/>
    <w:rsid w:val="001E1333"/>
    <w:rsid w:val="001E183B"/>
    <w:rsid w:val="001E2144"/>
    <w:rsid w:val="001E2450"/>
    <w:rsid w:val="001E3291"/>
    <w:rsid w:val="001E3A05"/>
    <w:rsid w:val="001E3AFE"/>
    <w:rsid w:val="001E44CA"/>
    <w:rsid w:val="001E4644"/>
    <w:rsid w:val="001E4815"/>
    <w:rsid w:val="001E4C2C"/>
    <w:rsid w:val="001E4F5F"/>
    <w:rsid w:val="001E5449"/>
    <w:rsid w:val="001E5B3B"/>
    <w:rsid w:val="001E6235"/>
    <w:rsid w:val="001E72AA"/>
    <w:rsid w:val="001E7789"/>
    <w:rsid w:val="001F05FF"/>
    <w:rsid w:val="001F0B9A"/>
    <w:rsid w:val="001F12DC"/>
    <w:rsid w:val="001F164F"/>
    <w:rsid w:val="001F187F"/>
    <w:rsid w:val="001F1A91"/>
    <w:rsid w:val="001F1BBA"/>
    <w:rsid w:val="001F24A0"/>
    <w:rsid w:val="001F3CD1"/>
    <w:rsid w:val="001F5651"/>
    <w:rsid w:val="001F6332"/>
    <w:rsid w:val="001F658E"/>
    <w:rsid w:val="001F6844"/>
    <w:rsid w:val="001F68C4"/>
    <w:rsid w:val="001F7252"/>
    <w:rsid w:val="001F75E3"/>
    <w:rsid w:val="001F7ADC"/>
    <w:rsid w:val="00200216"/>
    <w:rsid w:val="00200E87"/>
    <w:rsid w:val="00200F17"/>
    <w:rsid w:val="002017D2"/>
    <w:rsid w:val="002019FF"/>
    <w:rsid w:val="0020217C"/>
    <w:rsid w:val="002025B2"/>
    <w:rsid w:val="00202EBB"/>
    <w:rsid w:val="00203215"/>
    <w:rsid w:val="002040EE"/>
    <w:rsid w:val="00204362"/>
    <w:rsid w:val="0020519C"/>
    <w:rsid w:val="00206032"/>
    <w:rsid w:val="002067D3"/>
    <w:rsid w:val="00206CCB"/>
    <w:rsid w:val="00207A05"/>
    <w:rsid w:val="00210FC4"/>
    <w:rsid w:val="0021128F"/>
    <w:rsid w:val="002115F3"/>
    <w:rsid w:val="00211A98"/>
    <w:rsid w:val="00211E23"/>
    <w:rsid w:val="00211E45"/>
    <w:rsid w:val="002122C3"/>
    <w:rsid w:val="0021230D"/>
    <w:rsid w:val="00212BC9"/>
    <w:rsid w:val="00212CBA"/>
    <w:rsid w:val="00213D30"/>
    <w:rsid w:val="00213F36"/>
    <w:rsid w:val="00214212"/>
    <w:rsid w:val="00214935"/>
    <w:rsid w:val="00214EB5"/>
    <w:rsid w:val="00215FE0"/>
    <w:rsid w:val="002162DF"/>
    <w:rsid w:val="002162F8"/>
    <w:rsid w:val="0021632D"/>
    <w:rsid w:val="002169A0"/>
    <w:rsid w:val="00217579"/>
    <w:rsid w:val="002175C4"/>
    <w:rsid w:val="00217A0A"/>
    <w:rsid w:val="00217CE8"/>
    <w:rsid w:val="00217D6D"/>
    <w:rsid w:val="002200E8"/>
    <w:rsid w:val="00220558"/>
    <w:rsid w:val="00220778"/>
    <w:rsid w:val="00220833"/>
    <w:rsid w:val="0022099E"/>
    <w:rsid w:val="00220E14"/>
    <w:rsid w:val="00221DEA"/>
    <w:rsid w:val="00222CED"/>
    <w:rsid w:val="00222E52"/>
    <w:rsid w:val="00222F39"/>
    <w:rsid w:val="00223018"/>
    <w:rsid w:val="00223621"/>
    <w:rsid w:val="00223EC5"/>
    <w:rsid w:val="00224366"/>
    <w:rsid w:val="002247DF"/>
    <w:rsid w:val="00224C45"/>
    <w:rsid w:val="00224F42"/>
    <w:rsid w:val="002252BF"/>
    <w:rsid w:val="00225512"/>
    <w:rsid w:val="0022574A"/>
    <w:rsid w:val="00225854"/>
    <w:rsid w:val="00225B5C"/>
    <w:rsid w:val="0022700C"/>
    <w:rsid w:val="0023017F"/>
    <w:rsid w:val="002315E5"/>
    <w:rsid w:val="00232391"/>
    <w:rsid w:val="00232A11"/>
    <w:rsid w:val="0023306E"/>
    <w:rsid w:val="002336CB"/>
    <w:rsid w:val="00233EEE"/>
    <w:rsid w:val="0023460D"/>
    <w:rsid w:val="0023481F"/>
    <w:rsid w:val="00234BB3"/>
    <w:rsid w:val="00234BC4"/>
    <w:rsid w:val="00234F61"/>
    <w:rsid w:val="00234F79"/>
    <w:rsid w:val="00234F9D"/>
    <w:rsid w:val="002350F5"/>
    <w:rsid w:val="002354A5"/>
    <w:rsid w:val="002359AC"/>
    <w:rsid w:val="00235B9F"/>
    <w:rsid w:val="002363D1"/>
    <w:rsid w:val="00236582"/>
    <w:rsid w:val="00236C47"/>
    <w:rsid w:val="00236FFA"/>
    <w:rsid w:val="002370DE"/>
    <w:rsid w:val="00237484"/>
    <w:rsid w:val="0023759F"/>
    <w:rsid w:val="002401B2"/>
    <w:rsid w:val="00240261"/>
    <w:rsid w:val="00240266"/>
    <w:rsid w:val="00240485"/>
    <w:rsid w:val="002404EA"/>
    <w:rsid w:val="0024088F"/>
    <w:rsid w:val="00240A36"/>
    <w:rsid w:val="00241146"/>
    <w:rsid w:val="00241610"/>
    <w:rsid w:val="00241726"/>
    <w:rsid w:val="002417FD"/>
    <w:rsid w:val="002429F4"/>
    <w:rsid w:val="00243C1F"/>
    <w:rsid w:val="00243ED1"/>
    <w:rsid w:val="002441C5"/>
    <w:rsid w:val="00244707"/>
    <w:rsid w:val="00245016"/>
    <w:rsid w:val="00245935"/>
    <w:rsid w:val="00245F93"/>
    <w:rsid w:val="00246B70"/>
    <w:rsid w:val="00246D3C"/>
    <w:rsid w:val="00247262"/>
    <w:rsid w:val="002472C7"/>
    <w:rsid w:val="00247FBF"/>
    <w:rsid w:val="00250418"/>
    <w:rsid w:val="00250FD1"/>
    <w:rsid w:val="002520E2"/>
    <w:rsid w:val="00252266"/>
    <w:rsid w:val="002524E8"/>
    <w:rsid w:val="002524F9"/>
    <w:rsid w:val="002528C3"/>
    <w:rsid w:val="00252D2E"/>
    <w:rsid w:val="0025302F"/>
    <w:rsid w:val="002537B6"/>
    <w:rsid w:val="002548BE"/>
    <w:rsid w:val="002566FB"/>
    <w:rsid w:val="00256D45"/>
    <w:rsid w:val="00256FA9"/>
    <w:rsid w:val="00257431"/>
    <w:rsid w:val="00260039"/>
    <w:rsid w:val="002600D5"/>
    <w:rsid w:val="002600E5"/>
    <w:rsid w:val="00260BA9"/>
    <w:rsid w:val="00261868"/>
    <w:rsid w:val="00261A66"/>
    <w:rsid w:val="00262520"/>
    <w:rsid w:val="00262711"/>
    <w:rsid w:val="00262903"/>
    <w:rsid w:val="00263169"/>
    <w:rsid w:val="00263885"/>
    <w:rsid w:val="00263B61"/>
    <w:rsid w:val="00263D30"/>
    <w:rsid w:val="00263DF6"/>
    <w:rsid w:val="002641B0"/>
    <w:rsid w:val="002641CC"/>
    <w:rsid w:val="002644F6"/>
    <w:rsid w:val="00264F07"/>
    <w:rsid w:val="002655C9"/>
    <w:rsid w:val="00265FA8"/>
    <w:rsid w:val="002660A3"/>
    <w:rsid w:val="002662BC"/>
    <w:rsid w:val="0026663F"/>
    <w:rsid w:val="00267637"/>
    <w:rsid w:val="0026779A"/>
    <w:rsid w:val="002677C2"/>
    <w:rsid w:val="00267951"/>
    <w:rsid w:val="00267F95"/>
    <w:rsid w:val="00270680"/>
    <w:rsid w:val="002714AD"/>
    <w:rsid w:val="002715D4"/>
    <w:rsid w:val="00271630"/>
    <w:rsid w:val="00271C89"/>
    <w:rsid w:val="0027201F"/>
    <w:rsid w:val="00272526"/>
    <w:rsid w:val="00273007"/>
    <w:rsid w:val="00273345"/>
    <w:rsid w:val="00273DD5"/>
    <w:rsid w:val="00274F08"/>
    <w:rsid w:val="00275454"/>
    <w:rsid w:val="00275F1B"/>
    <w:rsid w:val="00276627"/>
    <w:rsid w:val="00277A2F"/>
    <w:rsid w:val="00280124"/>
    <w:rsid w:val="00280211"/>
    <w:rsid w:val="00280915"/>
    <w:rsid w:val="00280B67"/>
    <w:rsid w:val="00281894"/>
    <w:rsid w:val="00281FF7"/>
    <w:rsid w:val="00282B44"/>
    <w:rsid w:val="00283285"/>
    <w:rsid w:val="002838FE"/>
    <w:rsid w:val="00284964"/>
    <w:rsid w:val="00284BBB"/>
    <w:rsid w:val="00284C1D"/>
    <w:rsid w:val="00284CE1"/>
    <w:rsid w:val="002851FD"/>
    <w:rsid w:val="00285753"/>
    <w:rsid w:val="00285D4D"/>
    <w:rsid w:val="00286CEB"/>
    <w:rsid w:val="002871FA"/>
    <w:rsid w:val="00287B1A"/>
    <w:rsid w:val="00287EE4"/>
    <w:rsid w:val="00290737"/>
    <w:rsid w:val="002908A5"/>
    <w:rsid w:val="0029095D"/>
    <w:rsid w:val="00292447"/>
    <w:rsid w:val="00292D03"/>
    <w:rsid w:val="00292DA8"/>
    <w:rsid w:val="0029345D"/>
    <w:rsid w:val="00294693"/>
    <w:rsid w:val="00295AC9"/>
    <w:rsid w:val="00295B40"/>
    <w:rsid w:val="002960FB"/>
    <w:rsid w:val="002971EC"/>
    <w:rsid w:val="00297A8D"/>
    <w:rsid w:val="00297C3B"/>
    <w:rsid w:val="002A00F6"/>
    <w:rsid w:val="002A022E"/>
    <w:rsid w:val="002A0B8C"/>
    <w:rsid w:val="002A15E5"/>
    <w:rsid w:val="002A21EB"/>
    <w:rsid w:val="002A2262"/>
    <w:rsid w:val="002A26F1"/>
    <w:rsid w:val="002A2BEC"/>
    <w:rsid w:val="002A3BF5"/>
    <w:rsid w:val="002A3ED3"/>
    <w:rsid w:val="002A4B50"/>
    <w:rsid w:val="002A4B5C"/>
    <w:rsid w:val="002A50F3"/>
    <w:rsid w:val="002A68DA"/>
    <w:rsid w:val="002A6C16"/>
    <w:rsid w:val="002A7757"/>
    <w:rsid w:val="002A7E06"/>
    <w:rsid w:val="002B09B5"/>
    <w:rsid w:val="002B0C2B"/>
    <w:rsid w:val="002B1ACA"/>
    <w:rsid w:val="002B1F26"/>
    <w:rsid w:val="002B26BC"/>
    <w:rsid w:val="002B2901"/>
    <w:rsid w:val="002B350B"/>
    <w:rsid w:val="002B3602"/>
    <w:rsid w:val="002B3CCE"/>
    <w:rsid w:val="002B400F"/>
    <w:rsid w:val="002B5036"/>
    <w:rsid w:val="002B54B7"/>
    <w:rsid w:val="002B65CB"/>
    <w:rsid w:val="002B677C"/>
    <w:rsid w:val="002B7042"/>
    <w:rsid w:val="002B70C7"/>
    <w:rsid w:val="002B7617"/>
    <w:rsid w:val="002B767E"/>
    <w:rsid w:val="002B7812"/>
    <w:rsid w:val="002B7E8D"/>
    <w:rsid w:val="002C01B1"/>
    <w:rsid w:val="002C0A36"/>
    <w:rsid w:val="002C13EF"/>
    <w:rsid w:val="002C19E6"/>
    <w:rsid w:val="002C19F4"/>
    <w:rsid w:val="002C1BB2"/>
    <w:rsid w:val="002C1CC8"/>
    <w:rsid w:val="002C1DDE"/>
    <w:rsid w:val="002C1F58"/>
    <w:rsid w:val="002C2046"/>
    <w:rsid w:val="002C32C0"/>
    <w:rsid w:val="002C3511"/>
    <w:rsid w:val="002C3A3B"/>
    <w:rsid w:val="002C3C44"/>
    <w:rsid w:val="002C3E1A"/>
    <w:rsid w:val="002C45BF"/>
    <w:rsid w:val="002C4C4C"/>
    <w:rsid w:val="002C5126"/>
    <w:rsid w:val="002C5135"/>
    <w:rsid w:val="002C55FE"/>
    <w:rsid w:val="002C5ECD"/>
    <w:rsid w:val="002C6050"/>
    <w:rsid w:val="002C642E"/>
    <w:rsid w:val="002C6641"/>
    <w:rsid w:val="002C6EFB"/>
    <w:rsid w:val="002C782B"/>
    <w:rsid w:val="002D06A8"/>
    <w:rsid w:val="002D0A5F"/>
    <w:rsid w:val="002D1572"/>
    <w:rsid w:val="002D2020"/>
    <w:rsid w:val="002D21DE"/>
    <w:rsid w:val="002D222E"/>
    <w:rsid w:val="002D2E74"/>
    <w:rsid w:val="002D3A8D"/>
    <w:rsid w:val="002D3D4D"/>
    <w:rsid w:val="002D4333"/>
    <w:rsid w:val="002D482D"/>
    <w:rsid w:val="002D5064"/>
    <w:rsid w:val="002D50B4"/>
    <w:rsid w:val="002D5870"/>
    <w:rsid w:val="002D6093"/>
    <w:rsid w:val="002D6705"/>
    <w:rsid w:val="002D67A9"/>
    <w:rsid w:val="002D6CE0"/>
    <w:rsid w:val="002D6EA1"/>
    <w:rsid w:val="002D7556"/>
    <w:rsid w:val="002D78DE"/>
    <w:rsid w:val="002D7EE0"/>
    <w:rsid w:val="002E08AF"/>
    <w:rsid w:val="002E0F50"/>
    <w:rsid w:val="002E1253"/>
    <w:rsid w:val="002E1693"/>
    <w:rsid w:val="002E303B"/>
    <w:rsid w:val="002E3A91"/>
    <w:rsid w:val="002E4386"/>
    <w:rsid w:val="002E446C"/>
    <w:rsid w:val="002E469E"/>
    <w:rsid w:val="002E4947"/>
    <w:rsid w:val="002E503C"/>
    <w:rsid w:val="002E5874"/>
    <w:rsid w:val="002E6016"/>
    <w:rsid w:val="002E6064"/>
    <w:rsid w:val="002E759F"/>
    <w:rsid w:val="002F0645"/>
    <w:rsid w:val="002F1033"/>
    <w:rsid w:val="002F1096"/>
    <w:rsid w:val="002F16E0"/>
    <w:rsid w:val="002F1702"/>
    <w:rsid w:val="002F21C2"/>
    <w:rsid w:val="002F2382"/>
    <w:rsid w:val="002F24C8"/>
    <w:rsid w:val="002F27D7"/>
    <w:rsid w:val="002F2B7E"/>
    <w:rsid w:val="002F2F94"/>
    <w:rsid w:val="002F3AFF"/>
    <w:rsid w:val="002F444F"/>
    <w:rsid w:val="002F463C"/>
    <w:rsid w:val="002F493E"/>
    <w:rsid w:val="002F5B01"/>
    <w:rsid w:val="002F6412"/>
    <w:rsid w:val="00302159"/>
    <w:rsid w:val="00302748"/>
    <w:rsid w:val="00302F73"/>
    <w:rsid w:val="003039D7"/>
    <w:rsid w:val="00304D50"/>
    <w:rsid w:val="00304F4D"/>
    <w:rsid w:val="00305012"/>
    <w:rsid w:val="003050F8"/>
    <w:rsid w:val="00305528"/>
    <w:rsid w:val="00305865"/>
    <w:rsid w:val="00305BAB"/>
    <w:rsid w:val="00306056"/>
    <w:rsid w:val="00306506"/>
    <w:rsid w:val="003065EB"/>
    <w:rsid w:val="003068CB"/>
    <w:rsid w:val="003071D0"/>
    <w:rsid w:val="003072EF"/>
    <w:rsid w:val="00307718"/>
    <w:rsid w:val="003079AF"/>
    <w:rsid w:val="00307EF4"/>
    <w:rsid w:val="00307FE1"/>
    <w:rsid w:val="0031015E"/>
    <w:rsid w:val="003101EB"/>
    <w:rsid w:val="0031148D"/>
    <w:rsid w:val="00311705"/>
    <w:rsid w:val="0031178E"/>
    <w:rsid w:val="00313725"/>
    <w:rsid w:val="00314526"/>
    <w:rsid w:val="003146F7"/>
    <w:rsid w:val="003149D6"/>
    <w:rsid w:val="003153F2"/>
    <w:rsid w:val="00315E78"/>
    <w:rsid w:val="00316074"/>
    <w:rsid w:val="003162EA"/>
    <w:rsid w:val="00316787"/>
    <w:rsid w:val="0031682F"/>
    <w:rsid w:val="00317ED4"/>
    <w:rsid w:val="00320061"/>
    <w:rsid w:val="00322829"/>
    <w:rsid w:val="00322E42"/>
    <w:rsid w:val="00323A5C"/>
    <w:rsid w:val="00323A7A"/>
    <w:rsid w:val="00323BA8"/>
    <w:rsid w:val="00323F47"/>
    <w:rsid w:val="00324110"/>
    <w:rsid w:val="003245FD"/>
    <w:rsid w:val="003246A6"/>
    <w:rsid w:val="00324827"/>
    <w:rsid w:val="00324934"/>
    <w:rsid w:val="00324D4F"/>
    <w:rsid w:val="00325372"/>
    <w:rsid w:val="003259D6"/>
    <w:rsid w:val="00325A96"/>
    <w:rsid w:val="00325F0F"/>
    <w:rsid w:val="00325F2C"/>
    <w:rsid w:val="00326CFF"/>
    <w:rsid w:val="00327EA1"/>
    <w:rsid w:val="003300ED"/>
    <w:rsid w:val="00330DA1"/>
    <w:rsid w:val="00331436"/>
    <w:rsid w:val="003319B2"/>
    <w:rsid w:val="00331BAF"/>
    <w:rsid w:val="00332016"/>
    <w:rsid w:val="00332495"/>
    <w:rsid w:val="00332F5F"/>
    <w:rsid w:val="00333AF4"/>
    <w:rsid w:val="00333E99"/>
    <w:rsid w:val="00333EB7"/>
    <w:rsid w:val="00334337"/>
    <w:rsid w:val="003346C3"/>
    <w:rsid w:val="003352AE"/>
    <w:rsid w:val="00335B72"/>
    <w:rsid w:val="00336A23"/>
    <w:rsid w:val="0033707B"/>
    <w:rsid w:val="0033718A"/>
    <w:rsid w:val="0033797A"/>
    <w:rsid w:val="00337B35"/>
    <w:rsid w:val="00340705"/>
    <w:rsid w:val="00340812"/>
    <w:rsid w:val="00340A0F"/>
    <w:rsid w:val="00340B2B"/>
    <w:rsid w:val="0034134D"/>
    <w:rsid w:val="0034168B"/>
    <w:rsid w:val="00342F6D"/>
    <w:rsid w:val="00343780"/>
    <w:rsid w:val="003444D4"/>
    <w:rsid w:val="00344C8B"/>
    <w:rsid w:val="003453B4"/>
    <w:rsid w:val="00346B55"/>
    <w:rsid w:val="00346D15"/>
    <w:rsid w:val="00346FBD"/>
    <w:rsid w:val="0034753E"/>
    <w:rsid w:val="0034757F"/>
    <w:rsid w:val="00350B30"/>
    <w:rsid w:val="00350BFE"/>
    <w:rsid w:val="00350C47"/>
    <w:rsid w:val="0035161B"/>
    <w:rsid w:val="00352455"/>
    <w:rsid w:val="00352856"/>
    <w:rsid w:val="00352976"/>
    <w:rsid w:val="00352B31"/>
    <w:rsid w:val="003530F6"/>
    <w:rsid w:val="003537D1"/>
    <w:rsid w:val="00353E4A"/>
    <w:rsid w:val="00355147"/>
    <w:rsid w:val="00355201"/>
    <w:rsid w:val="00355E45"/>
    <w:rsid w:val="00355E81"/>
    <w:rsid w:val="0035638E"/>
    <w:rsid w:val="0035651C"/>
    <w:rsid w:val="0035739D"/>
    <w:rsid w:val="003579D7"/>
    <w:rsid w:val="0036001C"/>
    <w:rsid w:val="003603C0"/>
    <w:rsid w:val="0036050B"/>
    <w:rsid w:val="00361DC3"/>
    <w:rsid w:val="003620BF"/>
    <w:rsid w:val="003627D8"/>
    <w:rsid w:val="00362A40"/>
    <w:rsid w:val="003631C5"/>
    <w:rsid w:val="003636B1"/>
    <w:rsid w:val="00363B59"/>
    <w:rsid w:val="00363FE1"/>
    <w:rsid w:val="00364466"/>
    <w:rsid w:val="00364882"/>
    <w:rsid w:val="003648E7"/>
    <w:rsid w:val="00364AF0"/>
    <w:rsid w:val="00366307"/>
    <w:rsid w:val="00366483"/>
    <w:rsid w:val="0036667E"/>
    <w:rsid w:val="00366C20"/>
    <w:rsid w:val="00366CC7"/>
    <w:rsid w:val="003676B7"/>
    <w:rsid w:val="003676CA"/>
    <w:rsid w:val="0036791B"/>
    <w:rsid w:val="00367985"/>
    <w:rsid w:val="00367A85"/>
    <w:rsid w:val="003701A6"/>
    <w:rsid w:val="0037145A"/>
    <w:rsid w:val="00371470"/>
    <w:rsid w:val="00372817"/>
    <w:rsid w:val="00373289"/>
    <w:rsid w:val="00373529"/>
    <w:rsid w:val="00373679"/>
    <w:rsid w:val="00373902"/>
    <w:rsid w:val="00373EDF"/>
    <w:rsid w:val="00373F91"/>
    <w:rsid w:val="00374866"/>
    <w:rsid w:val="00374E55"/>
    <w:rsid w:val="003755C8"/>
    <w:rsid w:val="00375DC6"/>
    <w:rsid w:val="0037642B"/>
    <w:rsid w:val="00376D2C"/>
    <w:rsid w:val="00377283"/>
    <w:rsid w:val="003800A9"/>
    <w:rsid w:val="00380736"/>
    <w:rsid w:val="003811A5"/>
    <w:rsid w:val="003811FF"/>
    <w:rsid w:val="00381395"/>
    <w:rsid w:val="0038176C"/>
    <w:rsid w:val="0038215C"/>
    <w:rsid w:val="00382F95"/>
    <w:rsid w:val="003835DD"/>
    <w:rsid w:val="00383896"/>
    <w:rsid w:val="00383DF8"/>
    <w:rsid w:val="00385ED1"/>
    <w:rsid w:val="003866FD"/>
    <w:rsid w:val="00386EBF"/>
    <w:rsid w:val="003870B5"/>
    <w:rsid w:val="003879B0"/>
    <w:rsid w:val="00387A71"/>
    <w:rsid w:val="0039040F"/>
    <w:rsid w:val="00390D7D"/>
    <w:rsid w:val="003911C9"/>
    <w:rsid w:val="00391367"/>
    <w:rsid w:val="003924E5"/>
    <w:rsid w:val="00392610"/>
    <w:rsid w:val="003928F4"/>
    <w:rsid w:val="003934E3"/>
    <w:rsid w:val="0039369D"/>
    <w:rsid w:val="0039388B"/>
    <w:rsid w:val="00393EC9"/>
    <w:rsid w:val="003941CD"/>
    <w:rsid w:val="00394A27"/>
    <w:rsid w:val="00394BEF"/>
    <w:rsid w:val="00394F02"/>
    <w:rsid w:val="00395FAF"/>
    <w:rsid w:val="00396257"/>
    <w:rsid w:val="00396701"/>
    <w:rsid w:val="00397F06"/>
    <w:rsid w:val="00397F88"/>
    <w:rsid w:val="003A062F"/>
    <w:rsid w:val="003A0BA8"/>
    <w:rsid w:val="003A0E99"/>
    <w:rsid w:val="003A211B"/>
    <w:rsid w:val="003A28B6"/>
    <w:rsid w:val="003A3C69"/>
    <w:rsid w:val="003A3CE7"/>
    <w:rsid w:val="003A3EB1"/>
    <w:rsid w:val="003A4C7B"/>
    <w:rsid w:val="003A4EDB"/>
    <w:rsid w:val="003A5082"/>
    <w:rsid w:val="003A5260"/>
    <w:rsid w:val="003A5B48"/>
    <w:rsid w:val="003A721D"/>
    <w:rsid w:val="003A74AE"/>
    <w:rsid w:val="003B0369"/>
    <w:rsid w:val="003B0ECF"/>
    <w:rsid w:val="003B10F3"/>
    <w:rsid w:val="003B152D"/>
    <w:rsid w:val="003B15D2"/>
    <w:rsid w:val="003B1DCF"/>
    <w:rsid w:val="003B23D5"/>
    <w:rsid w:val="003B2703"/>
    <w:rsid w:val="003B2778"/>
    <w:rsid w:val="003B2A45"/>
    <w:rsid w:val="003B2BD8"/>
    <w:rsid w:val="003B2CB1"/>
    <w:rsid w:val="003B3A23"/>
    <w:rsid w:val="003B40F3"/>
    <w:rsid w:val="003B5A3C"/>
    <w:rsid w:val="003B647D"/>
    <w:rsid w:val="003B7A14"/>
    <w:rsid w:val="003C17F7"/>
    <w:rsid w:val="003C1D25"/>
    <w:rsid w:val="003C207D"/>
    <w:rsid w:val="003C258E"/>
    <w:rsid w:val="003C2A73"/>
    <w:rsid w:val="003C2B63"/>
    <w:rsid w:val="003C2C96"/>
    <w:rsid w:val="003C2EDD"/>
    <w:rsid w:val="003C3038"/>
    <w:rsid w:val="003C333D"/>
    <w:rsid w:val="003C3C50"/>
    <w:rsid w:val="003C4963"/>
    <w:rsid w:val="003C4A52"/>
    <w:rsid w:val="003C5851"/>
    <w:rsid w:val="003C5B65"/>
    <w:rsid w:val="003C6183"/>
    <w:rsid w:val="003C6241"/>
    <w:rsid w:val="003C633E"/>
    <w:rsid w:val="003C6C57"/>
    <w:rsid w:val="003C720F"/>
    <w:rsid w:val="003C7569"/>
    <w:rsid w:val="003C771B"/>
    <w:rsid w:val="003D05A5"/>
    <w:rsid w:val="003D062E"/>
    <w:rsid w:val="003D0D9D"/>
    <w:rsid w:val="003D1A0C"/>
    <w:rsid w:val="003D220F"/>
    <w:rsid w:val="003D2612"/>
    <w:rsid w:val="003D2665"/>
    <w:rsid w:val="003D2978"/>
    <w:rsid w:val="003D2BD5"/>
    <w:rsid w:val="003D2CF8"/>
    <w:rsid w:val="003D3ACC"/>
    <w:rsid w:val="003D4760"/>
    <w:rsid w:val="003D4D86"/>
    <w:rsid w:val="003D562B"/>
    <w:rsid w:val="003D584A"/>
    <w:rsid w:val="003D58F7"/>
    <w:rsid w:val="003D5A9A"/>
    <w:rsid w:val="003D5BE8"/>
    <w:rsid w:val="003D61A3"/>
    <w:rsid w:val="003D6303"/>
    <w:rsid w:val="003D659B"/>
    <w:rsid w:val="003D6684"/>
    <w:rsid w:val="003D7DA3"/>
    <w:rsid w:val="003E012A"/>
    <w:rsid w:val="003E0A7C"/>
    <w:rsid w:val="003E0D92"/>
    <w:rsid w:val="003E120B"/>
    <w:rsid w:val="003E13B9"/>
    <w:rsid w:val="003E1533"/>
    <w:rsid w:val="003E169A"/>
    <w:rsid w:val="003E1DE8"/>
    <w:rsid w:val="003E2017"/>
    <w:rsid w:val="003E28BD"/>
    <w:rsid w:val="003E2C13"/>
    <w:rsid w:val="003E3599"/>
    <w:rsid w:val="003E3C6B"/>
    <w:rsid w:val="003E3DD8"/>
    <w:rsid w:val="003E459B"/>
    <w:rsid w:val="003E47BF"/>
    <w:rsid w:val="003E4949"/>
    <w:rsid w:val="003E4D10"/>
    <w:rsid w:val="003E4DAA"/>
    <w:rsid w:val="003E5575"/>
    <w:rsid w:val="003E5798"/>
    <w:rsid w:val="003E5A24"/>
    <w:rsid w:val="003E5DAB"/>
    <w:rsid w:val="003E68B9"/>
    <w:rsid w:val="003E68DB"/>
    <w:rsid w:val="003E6A70"/>
    <w:rsid w:val="003E7443"/>
    <w:rsid w:val="003E7BDB"/>
    <w:rsid w:val="003E7E3E"/>
    <w:rsid w:val="003E7F2F"/>
    <w:rsid w:val="003F079A"/>
    <w:rsid w:val="003F0DE8"/>
    <w:rsid w:val="003F20E7"/>
    <w:rsid w:val="003F3E3F"/>
    <w:rsid w:val="003F41D0"/>
    <w:rsid w:val="003F4542"/>
    <w:rsid w:val="003F4AEA"/>
    <w:rsid w:val="003F5408"/>
    <w:rsid w:val="003F54F3"/>
    <w:rsid w:val="003F5EE3"/>
    <w:rsid w:val="003F5FAB"/>
    <w:rsid w:val="003F6807"/>
    <w:rsid w:val="003F68BF"/>
    <w:rsid w:val="003F7B13"/>
    <w:rsid w:val="004002EC"/>
    <w:rsid w:val="004008CB"/>
    <w:rsid w:val="00401016"/>
    <w:rsid w:val="004014EC"/>
    <w:rsid w:val="004017DC"/>
    <w:rsid w:val="004018CC"/>
    <w:rsid w:val="0040192C"/>
    <w:rsid w:val="00401F0C"/>
    <w:rsid w:val="00402005"/>
    <w:rsid w:val="00402A6E"/>
    <w:rsid w:val="00402D87"/>
    <w:rsid w:val="004047BA"/>
    <w:rsid w:val="00405405"/>
    <w:rsid w:val="004058B3"/>
    <w:rsid w:val="00405905"/>
    <w:rsid w:val="00405B46"/>
    <w:rsid w:val="00406015"/>
    <w:rsid w:val="00406665"/>
    <w:rsid w:val="0040671B"/>
    <w:rsid w:val="00406E00"/>
    <w:rsid w:val="00406EBC"/>
    <w:rsid w:val="004070F2"/>
    <w:rsid w:val="00407450"/>
    <w:rsid w:val="00407593"/>
    <w:rsid w:val="004077F1"/>
    <w:rsid w:val="004102F2"/>
    <w:rsid w:val="004104A5"/>
    <w:rsid w:val="004127D2"/>
    <w:rsid w:val="00412868"/>
    <w:rsid w:val="004137DA"/>
    <w:rsid w:val="004146A0"/>
    <w:rsid w:val="00415260"/>
    <w:rsid w:val="00415671"/>
    <w:rsid w:val="00415EB1"/>
    <w:rsid w:val="00416AF1"/>
    <w:rsid w:val="00416F77"/>
    <w:rsid w:val="0042026A"/>
    <w:rsid w:val="0042060E"/>
    <w:rsid w:val="00420F62"/>
    <w:rsid w:val="00421D01"/>
    <w:rsid w:val="004226F4"/>
    <w:rsid w:val="00422BCA"/>
    <w:rsid w:val="004236A3"/>
    <w:rsid w:val="00424784"/>
    <w:rsid w:val="004251BD"/>
    <w:rsid w:val="004264D8"/>
    <w:rsid w:val="004266B8"/>
    <w:rsid w:val="00426937"/>
    <w:rsid w:val="00426C8E"/>
    <w:rsid w:val="0042760E"/>
    <w:rsid w:val="00427835"/>
    <w:rsid w:val="004279C9"/>
    <w:rsid w:val="004306DB"/>
    <w:rsid w:val="004309DF"/>
    <w:rsid w:val="00431021"/>
    <w:rsid w:val="00431BA8"/>
    <w:rsid w:val="0043264A"/>
    <w:rsid w:val="00432AF9"/>
    <w:rsid w:val="00432B67"/>
    <w:rsid w:val="00433C16"/>
    <w:rsid w:val="00433FA9"/>
    <w:rsid w:val="004340C2"/>
    <w:rsid w:val="00434605"/>
    <w:rsid w:val="004350ED"/>
    <w:rsid w:val="00436D8A"/>
    <w:rsid w:val="00436F1B"/>
    <w:rsid w:val="004371C0"/>
    <w:rsid w:val="004374BA"/>
    <w:rsid w:val="004379B6"/>
    <w:rsid w:val="00437B53"/>
    <w:rsid w:val="00437E8D"/>
    <w:rsid w:val="00440C0D"/>
    <w:rsid w:val="00440E01"/>
    <w:rsid w:val="00442499"/>
    <w:rsid w:val="00442D01"/>
    <w:rsid w:val="00442FB5"/>
    <w:rsid w:val="00444767"/>
    <w:rsid w:val="00444827"/>
    <w:rsid w:val="00444CC0"/>
    <w:rsid w:val="00445267"/>
    <w:rsid w:val="004458F8"/>
    <w:rsid w:val="004458FF"/>
    <w:rsid w:val="00445A4A"/>
    <w:rsid w:val="00445EDF"/>
    <w:rsid w:val="0044650C"/>
    <w:rsid w:val="00446FA1"/>
    <w:rsid w:val="0044722E"/>
    <w:rsid w:val="00447CCC"/>
    <w:rsid w:val="00447FB3"/>
    <w:rsid w:val="00450151"/>
    <w:rsid w:val="0045034B"/>
    <w:rsid w:val="00450B06"/>
    <w:rsid w:val="00450C7F"/>
    <w:rsid w:val="004510D1"/>
    <w:rsid w:val="004518AA"/>
    <w:rsid w:val="00451D24"/>
    <w:rsid w:val="004520F7"/>
    <w:rsid w:val="004537CD"/>
    <w:rsid w:val="0045426F"/>
    <w:rsid w:val="00454618"/>
    <w:rsid w:val="00454E87"/>
    <w:rsid w:val="004562AC"/>
    <w:rsid w:val="004562F6"/>
    <w:rsid w:val="004563F2"/>
    <w:rsid w:val="00456B47"/>
    <w:rsid w:val="00456E22"/>
    <w:rsid w:val="004574E8"/>
    <w:rsid w:val="00460427"/>
    <w:rsid w:val="0046044D"/>
    <w:rsid w:val="00460D98"/>
    <w:rsid w:val="0046146C"/>
    <w:rsid w:val="0046157F"/>
    <w:rsid w:val="00461D0B"/>
    <w:rsid w:val="00462CDA"/>
    <w:rsid w:val="00463699"/>
    <w:rsid w:val="0046402A"/>
    <w:rsid w:val="00464486"/>
    <w:rsid w:val="0046448B"/>
    <w:rsid w:val="00464812"/>
    <w:rsid w:val="00465C55"/>
    <w:rsid w:val="004664FA"/>
    <w:rsid w:val="00466CCE"/>
    <w:rsid w:val="004671F1"/>
    <w:rsid w:val="0046765D"/>
    <w:rsid w:val="00467A95"/>
    <w:rsid w:val="00467B51"/>
    <w:rsid w:val="00467E03"/>
    <w:rsid w:val="00467F73"/>
    <w:rsid w:val="00470122"/>
    <w:rsid w:val="00470608"/>
    <w:rsid w:val="00470963"/>
    <w:rsid w:val="004709CF"/>
    <w:rsid w:val="00470D7D"/>
    <w:rsid w:val="0047149D"/>
    <w:rsid w:val="00471C79"/>
    <w:rsid w:val="00472C18"/>
    <w:rsid w:val="00472D51"/>
    <w:rsid w:val="0047339D"/>
    <w:rsid w:val="004736A2"/>
    <w:rsid w:val="00474110"/>
    <w:rsid w:val="0047474A"/>
    <w:rsid w:val="00474F05"/>
    <w:rsid w:val="004752D5"/>
    <w:rsid w:val="0047564C"/>
    <w:rsid w:val="00475962"/>
    <w:rsid w:val="0047699F"/>
    <w:rsid w:val="00476D9F"/>
    <w:rsid w:val="00476FE5"/>
    <w:rsid w:val="00477152"/>
    <w:rsid w:val="00477495"/>
    <w:rsid w:val="00480924"/>
    <w:rsid w:val="004817C5"/>
    <w:rsid w:val="0048229E"/>
    <w:rsid w:val="00482D9A"/>
    <w:rsid w:val="00482EC1"/>
    <w:rsid w:val="0048312D"/>
    <w:rsid w:val="004837A8"/>
    <w:rsid w:val="004844DB"/>
    <w:rsid w:val="004852E5"/>
    <w:rsid w:val="00485405"/>
    <w:rsid w:val="004856C5"/>
    <w:rsid w:val="0048599D"/>
    <w:rsid w:val="004864DC"/>
    <w:rsid w:val="0048695B"/>
    <w:rsid w:val="00487436"/>
    <w:rsid w:val="00487564"/>
    <w:rsid w:val="004878D0"/>
    <w:rsid w:val="004905FC"/>
    <w:rsid w:val="0049086F"/>
    <w:rsid w:val="00492027"/>
    <w:rsid w:val="004925B0"/>
    <w:rsid w:val="00492702"/>
    <w:rsid w:val="00492E2A"/>
    <w:rsid w:val="0049362A"/>
    <w:rsid w:val="00494123"/>
    <w:rsid w:val="0049471E"/>
    <w:rsid w:val="00494BE4"/>
    <w:rsid w:val="0049507E"/>
    <w:rsid w:val="00496B68"/>
    <w:rsid w:val="00496CA8"/>
    <w:rsid w:val="00496CFA"/>
    <w:rsid w:val="004A0023"/>
    <w:rsid w:val="004A0573"/>
    <w:rsid w:val="004A098D"/>
    <w:rsid w:val="004A13D6"/>
    <w:rsid w:val="004A186B"/>
    <w:rsid w:val="004A245D"/>
    <w:rsid w:val="004A25B2"/>
    <w:rsid w:val="004A2813"/>
    <w:rsid w:val="004A2DB4"/>
    <w:rsid w:val="004A2E6E"/>
    <w:rsid w:val="004A3F0E"/>
    <w:rsid w:val="004A439D"/>
    <w:rsid w:val="004A4493"/>
    <w:rsid w:val="004A4BD8"/>
    <w:rsid w:val="004A55BB"/>
    <w:rsid w:val="004A5764"/>
    <w:rsid w:val="004A5D01"/>
    <w:rsid w:val="004A5DA9"/>
    <w:rsid w:val="004A6D53"/>
    <w:rsid w:val="004A6EF9"/>
    <w:rsid w:val="004A783F"/>
    <w:rsid w:val="004A7A5D"/>
    <w:rsid w:val="004A7B9F"/>
    <w:rsid w:val="004B0DA0"/>
    <w:rsid w:val="004B13C0"/>
    <w:rsid w:val="004B1649"/>
    <w:rsid w:val="004B1665"/>
    <w:rsid w:val="004B2921"/>
    <w:rsid w:val="004B3158"/>
    <w:rsid w:val="004B3A24"/>
    <w:rsid w:val="004B3F2A"/>
    <w:rsid w:val="004B3FD4"/>
    <w:rsid w:val="004B4581"/>
    <w:rsid w:val="004B5B4E"/>
    <w:rsid w:val="004B5C31"/>
    <w:rsid w:val="004B6068"/>
    <w:rsid w:val="004B6B74"/>
    <w:rsid w:val="004B7CE5"/>
    <w:rsid w:val="004C0AC3"/>
    <w:rsid w:val="004C1482"/>
    <w:rsid w:val="004C1C07"/>
    <w:rsid w:val="004C2000"/>
    <w:rsid w:val="004C22B0"/>
    <w:rsid w:val="004C2ADB"/>
    <w:rsid w:val="004C2F0C"/>
    <w:rsid w:val="004C3A15"/>
    <w:rsid w:val="004C3CA7"/>
    <w:rsid w:val="004C3E86"/>
    <w:rsid w:val="004C4D2E"/>
    <w:rsid w:val="004C4EBC"/>
    <w:rsid w:val="004C51CB"/>
    <w:rsid w:val="004C5589"/>
    <w:rsid w:val="004C588D"/>
    <w:rsid w:val="004C58F7"/>
    <w:rsid w:val="004C6996"/>
    <w:rsid w:val="004C6AAB"/>
    <w:rsid w:val="004C756C"/>
    <w:rsid w:val="004C7958"/>
    <w:rsid w:val="004C7BAF"/>
    <w:rsid w:val="004C7C6B"/>
    <w:rsid w:val="004C7C6F"/>
    <w:rsid w:val="004C7CA8"/>
    <w:rsid w:val="004C7F5F"/>
    <w:rsid w:val="004D1B23"/>
    <w:rsid w:val="004D1F2D"/>
    <w:rsid w:val="004D23E7"/>
    <w:rsid w:val="004D2449"/>
    <w:rsid w:val="004D2D50"/>
    <w:rsid w:val="004D3DD7"/>
    <w:rsid w:val="004D47DF"/>
    <w:rsid w:val="004D481D"/>
    <w:rsid w:val="004D4E77"/>
    <w:rsid w:val="004D52EB"/>
    <w:rsid w:val="004D5A3D"/>
    <w:rsid w:val="004D5B70"/>
    <w:rsid w:val="004D5BF9"/>
    <w:rsid w:val="004D5EFB"/>
    <w:rsid w:val="004D6002"/>
    <w:rsid w:val="004D636B"/>
    <w:rsid w:val="004D69FE"/>
    <w:rsid w:val="004D75AA"/>
    <w:rsid w:val="004D7D1C"/>
    <w:rsid w:val="004E006F"/>
    <w:rsid w:val="004E02D5"/>
    <w:rsid w:val="004E06C4"/>
    <w:rsid w:val="004E0807"/>
    <w:rsid w:val="004E08D0"/>
    <w:rsid w:val="004E1A12"/>
    <w:rsid w:val="004E1B58"/>
    <w:rsid w:val="004E1EDE"/>
    <w:rsid w:val="004E1FEB"/>
    <w:rsid w:val="004E29D9"/>
    <w:rsid w:val="004E2D37"/>
    <w:rsid w:val="004E3015"/>
    <w:rsid w:val="004E31DC"/>
    <w:rsid w:val="004E3B2A"/>
    <w:rsid w:val="004E3FEE"/>
    <w:rsid w:val="004E7299"/>
    <w:rsid w:val="004F0F16"/>
    <w:rsid w:val="004F1094"/>
    <w:rsid w:val="004F1489"/>
    <w:rsid w:val="004F194E"/>
    <w:rsid w:val="004F1C46"/>
    <w:rsid w:val="004F3892"/>
    <w:rsid w:val="004F38AE"/>
    <w:rsid w:val="004F3984"/>
    <w:rsid w:val="004F3B46"/>
    <w:rsid w:val="004F3FAB"/>
    <w:rsid w:val="004F4725"/>
    <w:rsid w:val="004F4749"/>
    <w:rsid w:val="004F4E47"/>
    <w:rsid w:val="004F5826"/>
    <w:rsid w:val="004F5880"/>
    <w:rsid w:val="004F5ACC"/>
    <w:rsid w:val="004F5C38"/>
    <w:rsid w:val="004F5CB0"/>
    <w:rsid w:val="004F6D1D"/>
    <w:rsid w:val="004F7E71"/>
    <w:rsid w:val="005000A1"/>
    <w:rsid w:val="005005B5"/>
    <w:rsid w:val="00500F35"/>
    <w:rsid w:val="00501D24"/>
    <w:rsid w:val="00502100"/>
    <w:rsid w:val="005026D9"/>
    <w:rsid w:val="00502C33"/>
    <w:rsid w:val="005033E0"/>
    <w:rsid w:val="00504484"/>
    <w:rsid w:val="00504858"/>
    <w:rsid w:val="0050496E"/>
    <w:rsid w:val="00504B9F"/>
    <w:rsid w:val="005060C5"/>
    <w:rsid w:val="005063F1"/>
    <w:rsid w:val="005064C6"/>
    <w:rsid w:val="00506AFB"/>
    <w:rsid w:val="00506C07"/>
    <w:rsid w:val="00506DC4"/>
    <w:rsid w:val="005070CE"/>
    <w:rsid w:val="0050740A"/>
    <w:rsid w:val="00507575"/>
    <w:rsid w:val="00507C1E"/>
    <w:rsid w:val="00507F9C"/>
    <w:rsid w:val="00510727"/>
    <w:rsid w:val="0051079F"/>
    <w:rsid w:val="00510968"/>
    <w:rsid w:val="00510BBC"/>
    <w:rsid w:val="0051245C"/>
    <w:rsid w:val="00513444"/>
    <w:rsid w:val="00513B55"/>
    <w:rsid w:val="00514929"/>
    <w:rsid w:val="0051506E"/>
    <w:rsid w:val="00515914"/>
    <w:rsid w:val="0051664B"/>
    <w:rsid w:val="00516E70"/>
    <w:rsid w:val="00517CB7"/>
    <w:rsid w:val="005219DC"/>
    <w:rsid w:val="005222F5"/>
    <w:rsid w:val="00522901"/>
    <w:rsid w:val="00522922"/>
    <w:rsid w:val="00522C12"/>
    <w:rsid w:val="00523D0D"/>
    <w:rsid w:val="00523FC2"/>
    <w:rsid w:val="0052452D"/>
    <w:rsid w:val="0052469A"/>
    <w:rsid w:val="00524D60"/>
    <w:rsid w:val="0052672F"/>
    <w:rsid w:val="00526E38"/>
    <w:rsid w:val="005275C2"/>
    <w:rsid w:val="00527F6F"/>
    <w:rsid w:val="00531392"/>
    <w:rsid w:val="0053141C"/>
    <w:rsid w:val="00531ACD"/>
    <w:rsid w:val="00532278"/>
    <w:rsid w:val="0053267A"/>
    <w:rsid w:val="00532ECA"/>
    <w:rsid w:val="0053316B"/>
    <w:rsid w:val="0053336D"/>
    <w:rsid w:val="005334C9"/>
    <w:rsid w:val="00533514"/>
    <w:rsid w:val="00533C6D"/>
    <w:rsid w:val="00533D1F"/>
    <w:rsid w:val="00533FB5"/>
    <w:rsid w:val="0053409F"/>
    <w:rsid w:val="005345A9"/>
    <w:rsid w:val="00534714"/>
    <w:rsid w:val="00534C67"/>
    <w:rsid w:val="00534E84"/>
    <w:rsid w:val="00535782"/>
    <w:rsid w:val="0053578A"/>
    <w:rsid w:val="00535D3E"/>
    <w:rsid w:val="00537292"/>
    <w:rsid w:val="0053743A"/>
    <w:rsid w:val="00537D85"/>
    <w:rsid w:val="005402CE"/>
    <w:rsid w:val="00541315"/>
    <w:rsid w:val="005416BB"/>
    <w:rsid w:val="00541D2C"/>
    <w:rsid w:val="00541E6E"/>
    <w:rsid w:val="0054212D"/>
    <w:rsid w:val="00542DB9"/>
    <w:rsid w:val="005431F2"/>
    <w:rsid w:val="00543588"/>
    <w:rsid w:val="00543BC9"/>
    <w:rsid w:val="005443DF"/>
    <w:rsid w:val="005448E2"/>
    <w:rsid w:val="0054498A"/>
    <w:rsid w:val="00545615"/>
    <w:rsid w:val="00545C3C"/>
    <w:rsid w:val="00546EA1"/>
    <w:rsid w:val="005472E1"/>
    <w:rsid w:val="00547CF7"/>
    <w:rsid w:val="00550449"/>
    <w:rsid w:val="005509E6"/>
    <w:rsid w:val="0055130B"/>
    <w:rsid w:val="005513DB"/>
    <w:rsid w:val="00551500"/>
    <w:rsid w:val="005518B2"/>
    <w:rsid w:val="00551FEC"/>
    <w:rsid w:val="00552012"/>
    <w:rsid w:val="00552210"/>
    <w:rsid w:val="0055267C"/>
    <w:rsid w:val="00552CCD"/>
    <w:rsid w:val="005531CA"/>
    <w:rsid w:val="0055339A"/>
    <w:rsid w:val="00553786"/>
    <w:rsid w:val="00553FFE"/>
    <w:rsid w:val="00554443"/>
    <w:rsid w:val="005544A4"/>
    <w:rsid w:val="00554996"/>
    <w:rsid w:val="00554EE0"/>
    <w:rsid w:val="00554F62"/>
    <w:rsid w:val="0055566B"/>
    <w:rsid w:val="00555FCA"/>
    <w:rsid w:val="00556BCA"/>
    <w:rsid w:val="00557CCC"/>
    <w:rsid w:val="00557FA3"/>
    <w:rsid w:val="0056087E"/>
    <w:rsid w:val="00560CCC"/>
    <w:rsid w:val="00561413"/>
    <w:rsid w:val="005615C3"/>
    <w:rsid w:val="00562242"/>
    <w:rsid w:val="00562358"/>
    <w:rsid w:val="005626A9"/>
    <w:rsid w:val="00562715"/>
    <w:rsid w:val="00562B4F"/>
    <w:rsid w:val="005632F7"/>
    <w:rsid w:val="005639BD"/>
    <w:rsid w:val="00563A8F"/>
    <w:rsid w:val="00563D1E"/>
    <w:rsid w:val="005647DD"/>
    <w:rsid w:val="005650FA"/>
    <w:rsid w:val="00565785"/>
    <w:rsid w:val="005667D6"/>
    <w:rsid w:val="00566AE4"/>
    <w:rsid w:val="005670E3"/>
    <w:rsid w:val="005676E4"/>
    <w:rsid w:val="0057063F"/>
    <w:rsid w:val="0057091C"/>
    <w:rsid w:val="00572BC7"/>
    <w:rsid w:val="0057311B"/>
    <w:rsid w:val="005731A4"/>
    <w:rsid w:val="005734F0"/>
    <w:rsid w:val="0057439D"/>
    <w:rsid w:val="0057517C"/>
    <w:rsid w:val="005756DA"/>
    <w:rsid w:val="005757BD"/>
    <w:rsid w:val="00575B13"/>
    <w:rsid w:val="00575D25"/>
    <w:rsid w:val="00575EE1"/>
    <w:rsid w:val="00575F17"/>
    <w:rsid w:val="0057641D"/>
    <w:rsid w:val="005765C9"/>
    <w:rsid w:val="00576943"/>
    <w:rsid w:val="005803F7"/>
    <w:rsid w:val="00580808"/>
    <w:rsid w:val="005809B0"/>
    <w:rsid w:val="00580B46"/>
    <w:rsid w:val="005810DB"/>
    <w:rsid w:val="005817F5"/>
    <w:rsid w:val="00581C59"/>
    <w:rsid w:val="0058289C"/>
    <w:rsid w:val="005841C5"/>
    <w:rsid w:val="005843EF"/>
    <w:rsid w:val="00585978"/>
    <w:rsid w:val="00586E14"/>
    <w:rsid w:val="00586F46"/>
    <w:rsid w:val="00587272"/>
    <w:rsid w:val="005900C7"/>
    <w:rsid w:val="005902B3"/>
    <w:rsid w:val="00590439"/>
    <w:rsid w:val="005904CA"/>
    <w:rsid w:val="005909F3"/>
    <w:rsid w:val="00590FCF"/>
    <w:rsid w:val="00591802"/>
    <w:rsid w:val="00591D50"/>
    <w:rsid w:val="00592E2B"/>
    <w:rsid w:val="00593BEB"/>
    <w:rsid w:val="00595554"/>
    <w:rsid w:val="00595BCB"/>
    <w:rsid w:val="00595BDA"/>
    <w:rsid w:val="005961B3"/>
    <w:rsid w:val="00596309"/>
    <w:rsid w:val="0059646D"/>
    <w:rsid w:val="00596A5F"/>
    <w:rsid w:val="005972B4"/>
    <w:rsid w:val="00597469"/>
    <w:rsid w:val="005A055F"/>
    <w:rsid w:val="005A12FE"/>
    <w:rsid w:val="005A1512"/>
    <w:rsid w:val="005A173A"/>
    <w:rsid w:val="005A21EF"/>
    <w:rsid w:val="005A2B2F"/>
    <w:rsid w:val="005A2DA5"/>
    <w:rsid w:val="005A2FCC"/>
    <w:rsid w:val="005A352C"/>
    <w:rsid w:val="005A3B0E"/>
    <w:rsid w:val="005A3DE4"/>
    <w:rsid w:val="005A3E6C"/>
    <w:rsid w:val="005A4F97"/>
    <w:rsid w:val="005A5497"/>
    <w:rsid w:val="005A5582"/>
    <w:rsid w:val="005A57B7"/>
    <w:rsid w:val="005A5B15"/>
    <w:rsid w:val="005A67DD"/>
    <w:rsid w:val="005A72EE"/>
    <w:rsid w:val="005B068B"/>
    <w:rsid w:val="005B1EFB"/>
    <w:rsid w:val="005B2554"/>
    <w:rsid w:val="005B2C08"/>
    <w:rsid w:val="005B33F6"/>
    <w:rsid w:val="005B34A1"/>
    <w:rsid w:val="005B3741"/>
    <w:rsid w:val="005B37C9"/>
    <w:rsid w:val="005B385F"/>
    <w:rsid w:val="005B477B"/>
    <w:rsid w:val="005B4CB3"/>
    <w:rsid w:val="005B5085"/>
    <w:rsid w:val="005B594F"/>
    <w:rsid w:val="005B5DEF"/>
    <w:rsid w:val="005B5FD0"/>
    <w:rsid w:val="005B6014"/>
    <w:rsid w:val="005B6086"/>
    <w:rsid w:val="005B6EA1"/>
    <w:rsid w:val="005B6FE5"/>
    <w:rsid w:val="005B75AD"/>
    <w:rsid w:val="005B7830"/>
    <w:rsid w:val="005B78ED"/>
    <w:rsid w:val="005B79FD"/>
    <w:rsid w:val="005B7A38"/>
    <w:rsid w:val="005C0CA8"/>
    <w:rsid w:val="005C15E1"/>
    <w:rsid w:val="005C1ED2"/>
    <w:rsid w:val="005C292D"/>
    <w:rsid w:val="005C2F7C"/>
    <w:rsid w:val="005C3239"/>
    <w:rsid w:val="005C343D"/>
    <w:rsid w:val="005C3D5F"/>
    <w:rsid w:val="005C3DA1"/>
    <w:rsid w:val="005C3E4C"/>
    <w:rsid w:val="005C466D"/>
    <w:rsid w:val="005C4A95"/>
    <w:rsid w:val="005C4AEA"/>
    <w:rsid w:val="005C505B"/>
    <w:rsid w:val="005C551E"/>
    <w:rsid w:val="005C57F3"/>
    <w:rsid w:val="005C5AE6"/>
    <w:rsid w:val="005C621D"/>
    <w:rsid w:val="005C6DED"/>
    <w:rsid w:val="005C700B"/>
    <w:rsid w:val="005C7439"/>
    <w:rsid w:val="005C75DE"/>
    <w:rsid w:val="005C79F0"/>
    <w:rsid w:val="005C7DBC"/>
    <w:rsid w:val="005C7F46"/>
    <w:rsid w:val="005C7F95"/>
    <w:rsid w:val="005D0362"/>
    <w:rsid w:val="005D1463"/>
    <w:rsid w:val="005D1599"/>
    <w:rsid w:val="005D1941"/>
    <w:rsid w:val="005D1AE5"/>
    <w:rsid w:val="005D1ECF"/>
    <w:rsid w:val="005D1F26"/>
    <w:rsid w:val="005D2985"/>
    <w:rsid w:val="005D2A58"/>
    <w:rsid w:val="005D2AB2"/>
    <w:rsid w:val="005D3C9C"/>
    <w:rsid w:val="005D4323"/>
    <w:rsid w:val="005D4B32"/>
    <w:rsid w:val="005D5138"/>
    <w:rsid w:val="005D5D38"/>
    <w:rsid w:val="005D6703"/>
    <w:rsid w:val="005D6AF9"/>
    <w:rsid w:val="005D6C1F"/>
    <w:rsid w:val="005D6C42"/>
    <w:rsid w:val="005D71C1"/>
    <w:rsid w:val="005D793A"/>
    <w:rsid w:val="005E025C"/>
    <w:rsid w:val="005E0901"/>
    <w:rsid w:val="005E09DB"/>
    <w:rsid w:val="005E0BD2"/>
    <w:rsid w:val="005E111A"/>
    <w:rsid w:val="005E1609"/>
    <w:rsid w:val="005E1DD4"/>
    <w:rsid w:val="005E1E33"/>
    <w:rsid w:val="005E21C0"/>
    <w:rsid w:val="005E229C"/>
    <w:rsid w:val="005E3782"/>
    <w:rsid w:val="005E3B70"/>
    <w:rsid w:val="005E4287"/>
    <w:rsid w:val="005E572C"/>
    <w:rsid w:val="005E5B08"/>
    <w:rsid w:val="005E65EB"/>
    <w:rsid w:val="005E666A"/>
    <w:rsid w:val="005E6CFE"/>
    <w:rsid w:val="005E6F43"/>
    <w:rsid w:val="005E761C"/>
    <w:rsid w:val="005E76A2"/>
    <w:rsid w:val="005E7DC3"/>
    <w:rsid w:val="005E7E17"/>
    <w:rsid w:val="005E7E35"/>
    <w:rsid w:val="005E7F28"/>
    <w:rsid w:val="005F0C29"/>
    <w:rsid w:val="005F1362"/>
    <w:rsid w:val="005F1C00"/>
    <w:rsid w:val="005F2C57"/>
    <w:rsid w:val="005F3D49"/>
    <w:rsid w:val="005F4403"/>
    <w:rsid w:val="005F493F"/>
    <w:rsid w:val="005F506F"/>
    <w:rsid w:val="005F5175"/>
    <w:rsid w:val="005F6668"/>
    <w:rsid w:val="005F74B7"/>
    <w:rsid w:val="00600751"/>
    <w:rsid w:val="0060094B"/>
    <w:rsid w:val="00600BE3"/>
    <w:rsid w:val="006010F2"/>
    <w:rsid w:val="0060171F"/>
    <w:rsid w:val="0060191E"/>
    <w:rsid w:val="006024F5"/>
    <w:rsid w:val="00602926"/>
    <w:rsid w:val="0060320B"/>
    <w:rsid w:val="00603414"/>
    <w:rsid w:val="0060350D"/>
    <w:rsid w:val="0060378E"/>
    <w:rsid w:val="00603815"/>
    <w:rsid w:val="006056A5"/>
    <w:rsid w:val="00605749"/>
    <w:rsid w:val="00606FD3"/>
    <w:rsid w:val="006072A0"/>
    <w:rsid w:val="00611209"/>
    <w:rsid w:val="00611536"/>
    <w:rsid w:val="0061218A"/>
    <w:rsid w:val="0061250C"/>
    <w:rsid w:val="006125B6"/>
    <w:rsid w:val="00612723"/>
    <w:rsid w:val="00612D8C"/>
    <w:rsid w:val="00612FF4"/>
    <w:rsid w:val="00613460"/>
    <w:rsid w:val="006135C4"/>
    <w:rsid w:val="00613E50"/>
    <w:rsid w:val="0061402E"/>
    <w:rsid w:val="006143B4"/>
    <w:rsid w:val="006144C8"/>
    <w:rsid w:val="006149D2"/>
    <w:rsid w:val="00614BA8"/>
    <w:rsid w:val="00614BBB"/>
    <w:rsid w:val="0061596E"/>
    <w:rsid w:val="00615FB0"/>
    <w:rsid w:val="00616475"/>
    <w:rsid w:val="00616714"/>
    <w:rsid w:val="00616828"/>
    <w:rsid w:val="00616AA5"/>
    <w:rsid w:val="00617742"/>
    <w:rsid w:val="006178DE"/>
    <w:rsid w:val="006203D1"/>
    <w:rsid w:val="00620E6F"/>
    <w:rsid w:val="00621083"/>
    <w:rsid w:val="0062108B"/>
    <w:rsid w:val="00621A32"/>
    <w:rsid w:val="00622C5E"/>
    <w:rsid w:val="00622EF1"/>
    <w:rsid w:val="00622FD0"/>
    <w:rsid w:val="006230C6"/>
    <w:rsid w:val="00623F60"/>
    <w:rsid w:val="0062433E"/>
    <w:rsid w:val="006263A9"/>
    <w:rsid w:val="006269D2"/>
    <w:rsid w:val="00626ACD"/>
    <w:rsid w:val="00626AE2"/>
    <w:rsid w:val="006277A9"/>
    <w:rsid w:val="006278A4"/>
    <w:rsid w:val="006279DD"/>
    <w:rsid w:val="00627E1C"/>
    <w:rsid w:val="006309BD"/>
    <w:rsid w:val="006339DF"/>
    <w:rsid w:val="00634ACA"/>
    <w:rsid w:val="00636A8D"/>
    <w:rsid w:val="00636BCE"/>
    <w:rsid w:val="00637348"/>
    <w:rsid w:val="006376A1"/>
    <w:rsid w:val="0063773F"/>
    <w:rsid w:val="00637C6B"/>
    <w:rsid w:val="0064127D"/>
    <w:rsid w:val="00641D64"/>
    <w:rsid w:val="00643303"/>
    <w:rsid w:val="0064342E"/>
    <w:rsid w:val="00643C14"/>
    <w:rsid w:val="00643DFE"/>
    <w:rsid w:val="00644218"/>
    <w:rsid w:val="006443A4"/>
    <w:rsid w:val="006444EF"/>
    <w:rsid w:val="006449B4"/>
    <w:rsid w:val="006449C5"/>
    <w:rsid w:val="00645095"/>
    <w:rsid w:val="0064554A"/>
    <w:rsid w:val="00645F11"/>
    <w:rsid w:val="006461C2"/>
    <w:rsid w:val="006466DA"/>
    <w:rsid w:val="0064723F"/>
    <w:rsid w:val="0064726A"/>
    <w:rsid w:val="00651B60"/>
    <w:rsid w:val="00651BDF"/>
    <w:rsid w:val="00652E63"/>
    <w:rsid w:val="00652F65"/>
    <w:rsid w:val="0065332C"/>
    <w:rsid w:val="006533F5"/>
    <w:rsid w:val="00653D80"/>
    <w:rsid w:val="00653E8D"/>
    <w:rsid w:val="006543F3"/>
    <w:rsid w:val="00654892"/>
    <w:rsid w:val="00654B63"/>
    <w:rsid w:val="00654FF1"/>
    <w:rsid w:val="00655738"/>
    <w:rsid w:val="00656303"/>
    <w:rsid w:val="00656345"/>
    <w:rsid w:val="0065652F"/>
    <w:rsid w:val="0065693D"/>
    <w:rsid w:val="00656B4D"/>
    <w:rsid w:val="00656EC6"/>
    <w:rsid w:val="00657DC1"/>
    <w:rsid w:val="006601A7"/>
    <w:rsid w:val="006602A2"/>
    <w:rsid w:val="00660D09"/>
    <w:rsid w:val="0066178F"/>
    <w:rsid w:val="00661D36"/>
    <w:rsid w:val="00661FA5"/>
    <w:rsid w:val="00662075"/>
    <w:rsid w:val="00663144"/>
    <w:rsid w:val="00663634"/>
    <w:rsid w:val="006636C8"/>
    <w:rsid w:val="00663BE3"/>
    <w:rsid w:val="00664F8E"/>
    <w:rsid w:val="0066502A"/>
    <w:rsid w:val="0066558C"/>
    <w:rsid w:val="006655D2"/>
    <w:rsid w:val="00666923"/>
    <w:rsid w:val="00666A65"/>
    <w:rsid w:val="00666B28"/>
    <w:rsid w:val="00666BE3"/>
    <w:rsid w:val="00666D41"/>
    <w:rsid w:val="00667232"/>
    <w:rsid w:val="0066739B"/>
    <w:rsid w:val="00667B72"/>
    <w:rsid w:val="00667EB0"/>
    <w:rsid w:val="00670336"/>
    <w:rsid w:val="00670E11"/>
    <w:rsid w:val="00671350"/>
    <w:rsid w:val="00671910"/>
    <w:rsid w:val="00671E15"/>
    <w:rsid w:val="0067272E"/>
    <w:rsid w:val="006729A0"/>
    <w:rsid w:val="00672A6F"/>
    <w:rsid w:val="00672BAD"/>
    <w:rsid w:val="00673270"/>
    <w:rsid w:val="006736FC"/>
    <w:rsid w:val="00673781"/>
    <w:rsid w:val="00673C1E"/>
    <w:rsid w:val="00673C5E"/>
    <w:rsid w:val="0067440A"/>
    <w:rsid w:val="006745D4"/>
    <w:rsid w:val="006746F2"/>
    <w:rsid w:val="00674D4C"/>
    <w:rsid w:val="00675020"/>
    <w:rsid w:val="006753DA"/>
    <w:rsid w:val="00675CE2"/>
    <w:rsid w:val="006766D9"/>
    <w:rsid w:val="00676C0B"/>
    <w:rsid w:val="00677294"/>
    <w:rsid w:val="0067729C"/>
    <w:rsid w:val="00677DCE"/>
    <w:rsid w:val="00677F73"/>
    <w:rsid w:val="00677F8E"/>
    <w:rsid w:val="00681703"/>
    <w:rsid w:val="00681EBD"/>
    <w:rsid w:val="006820CA"/>
    <w:rsid w:val="0068295E"/>
    <w:rsid w:val="00683215"/>
    <w:rsid w:val="0068350F"/>
    <w:rsid w:val="00684CDB"/>
    <w:rsid w:val="00684D6A"/>
    <w:rsid w:val="00685F66"/>
    <w:rsid w:val="006864D9"/>
    <w:rsid w:val="00686B1A"/>
    <w:rsid w:val="00686B92"/>
    <w:rsid w:val="0068729F"/>
    <w:rsid w:val="006874C6"/>
    <w:rsid w:val="0068777C"/>
    <w:rsid w:val="006906EF"/>
    <w:rsid w:val="00690983"/>
    <w:rsid w:val="006916A2"/>
    <w:rsid w:val="00692F2E"/>
    <w:rsid w:val="0069362C"/>
    <w:rsid w:val="00693E28"/>
    <w:rsid w:val="00694127"/>
    <w:rsid w:val="006941B0"/>
    <w:rsid w:val="006943EE"/>
    <w:rsid w:val="00694A87"/>
    <w:rsid w:val="00695026"/>
    <w:rsid w:val="00695473"/>
    <w:rsid w:val="00695F60"/>
    <w:rsid w:val="006961EE"/>
    <w:rsid w:val="00696DBF"/>
    <w:rsid w:val="0069781B"/>
    <w:rsid w:val="00697B0C"/>
    <w:rsid w:val="00697D54"/>
    <w:rsid w:val="00697E25"/>
    <w:rsid w:val="006A0161"/>
    <w:rsid w:val="006A193F"/>
    <w:rsid w:val="006A2582"/>
    <w:rsid w:val="006A27C4"/>
    <w:rsid w:val="006A2896"/>
    <w:rsid w:val="006A28AB"/>
    <w:rsid w:val="006A2A68"/>
    <w:rsid w:val="006A2AC7"/>
    <w:rsid w:val="006A3DE1"/>
    <w:rsid w:val="006A3E50"/>
    <w:rsid w:val="006A469F"/>
    <w:rsid w:val="006A5189"/>
    <w:rsid w:val="006A51A9"/>
    <w:rsid w:val="006A5213"/>
    <w:rsid w:val="006A5C68"/>
    <w:rsid w:val="006A5D94"/>
    <w:rsid w:val="006A6B41"/>
    <w:rsid w:val="006A6EAD"/>
    <w:rsid w:val="006A7274"/>
    <w:rsid w:val="006A7EA3"/>
    <w:rsid w:val="006B076A"/>
    <w:rsid w:val="006B0B92"/>
    <w:rsid w:val="006B0FE0"/>
    <w:rsid w:val="006B1160"/>
    <w:rsid w:val="006B18FD"/>
    <w:rsid w:val="006B194E"/>
    <w:rsid w:val="006B1C52"/>
    <w:rsid w:val="006B315D"/>
    <w:rsid w:val="006B3188"/>
    <w:rsid w:val="006B3F1E"/>
    <w:rsid w:val="006B43A6"/>
    <w:rsid w:val="006B4893"/>
    <w:rsid w:val="006B4D9C"/>
    <w:rsid w:val="006B5276"/>
    <w:rsid w:val="006B544C"/>
    <w:rsid w:val="006B5775"/>
    <w:rsid w:val="006B6819"/>
    <w:rsid w:val="006B76B2"/>
    <w:rsid w:val="006B7839"/>
    <w:rsid w:val="006B79CF"/>
    <w:rsid w:val="006C0278"/>
    <w:rsid w:val="006C12F6"/>
    <w:rsid w:val="006C19CE"/>
    <w:rsid w:val="006C1D27"/>
    <w:rsid w:val="006C1EE9"/>
    <w:rsid w:val="006C205B"/>
    <w:rsid w:val="006C2079"/>
    <w:rsid w:val="006C2549"/>
    <w:rsid w:val="006C36B7"/>
    <w:rsid w:val="006C36E8"/>
    <w:rsid w:val="006C3A43"/>
    <w:rsid w:val="006C3B76"/>
    <w:rsid w:val="006C44F2"/>
    <w:rsid w:val="006C4A6C"/>
    <w:rsid w:val="006C523B"/>
    <w:rsid w:val="006C5B0B"/>
    <w:rsid w:val="006C6A74"/>
    <w:rsid w:val="006C7453"/>
    <w:rsid w:val="006C77B2"/>
    <w:rsid w:val="006C7802"/>
    <w:rsid w:val="006D03C6"/>
    <w:rsid w:val="006D04DC"/>
    <w:rsid w:val="006D0A5C"/>
    <w:rsid w:val="006D0BFF"/>
    <w:rsid w:val="006D0CC3"/>
    <w:rsid w:val="006D15D4"/>
    <w:rsid w:val="006D1E00"/>
    <w:rsid w:val="006D22E1"/>
    <w:rsid w:val="006D251F"/>
    <w:rsid w:val="006D39F3"/>
    <w:rsid w:val="006D42D4"/>
    <w:rsid w:val="006D5C2E"/>
    <w:rsid w:val="006D68E7"/>
    <w:rsid w:val="006D6D94"/>
    <w:rsid w:val="006D6EA9"/>
    <w:rsid w:val="006D75FB"/>
    <w:rsid w:val="006D7958"/>
    <w:rsid w:val="006D7FE8"/>
    <w:rsid w:val="006E00E5"/>
    <w:rsid w:val="006E019A"/>
    <w:rsid w:val="006E0B02"/>
    <w:rsid w:val="006E0C32"/>
    <w:rsid w:val="006E153C"/>
    <w:rsid w:val="006E211F"/>
    <w:rsid w:val="006E2123"/>
    <w:rsid w:val="006E31D4"/>
    <w:rsid w:val="006E41EB"/>
    <w:rsid w:val="006E4ADC"/>
    <w:rsid w:val="006E51E0"/>
    <w:rsid w:val="006E6E2D"/>
    <w:rsid w:val="006E6EB9"/>
    <w:rsid w:val="006E6F14"/>
    <w:rsid w:val="006E76D0"/>
    <w:rsid w:val="006E79EA"/>
    <w:rsid w:val="006E7D73"/>
    <w:rsid w:val="006E7F51"/>
    <w:rsid w:val="006F06D3"/>
    <w:rsid w:val="006F0954"/>
    <w:rsid w:val="006F1796"/>
    <w:rsid w:val="006F23BE"/>
    <w:rsid w:val="006F2725"/>
    <w:rsid w:val="006F2BA0"/>
    <w:rsid w:val="006F3B9A"/>
    <w:rsid w:val="006F3FCF"/>
    <w:rsid w:val="006F4124"/>
    <w:rsid w:val="006F4444"/>
    <w:rsid w:val="006F45ED"/>
    <w:rsid w:val="006F4740"/>
    <w:rsid w:val="006F4AD8"/>
    <w:rsid w:val="006F50D0"/>
    <w:rsid w:val="006F5732"/>
    <w:rsid w:val="006F5900"/>
    <w:rsid w:val="006F6848"/>
    <w:rsid w:val="006F7344"/>
    <w:rsid w:val="006F73A9"/>
    <w:rsid w:val="006F73CA"/>
    <w:rsid w:val="006F73CF"/>
    <w:rsid w:val="006F7F48"/>
    <w:rsid w:val="00701B5E"/>
    <w:rsid w:val="00701E74"/>
    <w:rsid w:val="00702055"/>
    <w:rsid w:val="00702DCE"/>
    <w:rsid w:val="007032DA"/>
    <w:rsid w:val="0070346E"/>
    <w:rsid w:val="00703F65"/>
    <w:rsid w:val="00704637"/>
    <w:rsid w:val="00704B09"/>
    <w:rsid w:val="007051F3"/>
    <w:rsid w:val="00705774"/>
    <w:rsid w:val="00705C3F"/>
    <w:rsid w:val="00705DAF"/>
    <w:rsid w:val="00706998"/>
    <w:rsid w:val="00707176"/>
    <w:rsid w:val="007072A1"/>
    <w:rsid w:val="00710262"/>
    <w:rsid w:val="00710DD7"/>
    <w:rsid w:val="0071125B"/>
    <w:rsid w:val="00711FD0"/>
    <w:rsid w:val="00712686"/>
    <w:rsid w:val="00712FB0"/>
    <w:rsid w:val="007131E4"/>
    <w:rsid w:val="00713915"/>
    <w:rsid w:val="00714CC8"/>
    <w:rsid w:val="00714CD6"/>
    <w:rsid w:val="00715EB5"/>
    <w:rsid w:val="007162E5"/>
    <w:rsid w:val="0071652C"/>
    <w:rsid w:val="0071696E"/>
    <w:rsid w:val="007202BD"/>
    <w:rsid w:val="00720D21"/>
    <w:rsid w:val="00720DCB"/>
    <w:rsid w:val="00721155"/>
    <w:rsid w:val="00721C25"/>
    <w:rsid w:val="0072250D"/>
    <w:rsid w:val="00722614"/>
    <w:rsid w:val="0072281E"/>
    <w:rsid w:val="00722D47"/>
    <w:rsid w:val="00722D78"/>
    <w:rsid w:val="00722E32"/>
    <w:rsid w:val="00723094"/>
    <w:rsid w:val="00723AF6"/>
    <w:rsid w:val="00725485"/>
    <w:rsid w:val="0072548B"/>
    <w:rsid w:val="00725A28"/>
    <w:rsid w:val="00726429"/>
    <w:rsid w:val="007264FB"/>
    <w:rsid w:val="00726B24"/>
    <w:rsid w:val="00726B8B"/>
    <w:rsid w:val="00726B90"/>
    <w:rsid w:val="0072716E"/>
    <w:rsid w:val="007278DD"/>
    <w:rsid w:val="00727AC1"/>
    <w:rsid w:val="007307F7"/>
    <w:rsid w:val="00730E32"/>
    <w:rsid w:val="007311E7"/>
    <w:rsid w:val="00731439"/>
    <w:rsid w:val="00731615"/>
    <w:rsid w:val="00731CB1"/>
    <w:rsid w:val="007322F7"/>
    <w:rsid w:val="00732CAB"/>
    <w:rsid w:val="007331D3"/>
    <w:rsid w:val="00733E97"/>
    <w:rsid w:val="00734364"/>
    <w:rsid w:val="00734404"/>
    <w:rsid w:val="007356CC"/>
    <w:rsid w:val="00735DCF"/>
    <w:rsid w:val="00735F2C"/>
    <w:rsid w:val="00735FB4"/>
    <w:rsid w:val="00736322"/>
    <w:rsid w:val="00736E49"/>
    <w:rsid w:val="00740201"/>
    <w:rsid w:val="00740644"/>
    <w:rsid w:val="00740731"/>
    <w:rsid w:val="00740AB6"/>
    <w:rsid w:val="00740B39"/>
    <w:rsid w:val="00741064"/>
    <w:rsid w:val="0074124C"/>
    <w:rsid w:val="00741CAC"/>
    <w:rsid w:val="00741E09"/>
    <w:rsid w:val="0074221C"/>
    <w:rsid w:val="00743350"/>
    <w:rsid w:val="00743423"/>
    <w:rsid w:val="007437FF"/>
    <w:rsid w:val="00743D83"/>
    <w:rsid w:val="00743E30"/>
    <w:rsid w:val="00743EC9"/>
    <w:rsid w:val="00744033"/>
    <w:rsid w:val="00744254"/>
    <w:rsid w:val="00745574"/>
    <w:rsid w:val="007457DB"/>
    <w:rsid w:val="00746037"/>
    <w:rsid w:val="00746BBC"/>
    <w:rsid w:val="00746D40"/>
    <w:rsid w:val="0074719B"/>
    <w:rsid w:val="00747629"/>
    <w:rsid w:val="00747F41"/>
    <w:rsid w:val="00747FF5"/>
    <w:rsid w:val="00750439"/>
    <w:rsid w:val="0075068B"/>
    <w:rsid w:val="00751121"/>
    <w:rsid w:val="007512EF"/>
    <w:rsid w:val="007516F7"/>
    <w:rsid w:val="00752225"/>
    <w:rsid w:val="00752235"/>
    <w:rsid w:val="00753334"/>
    <w:rsid w:val="007534AA"/>
    <w:rsid w:val="00754E63"/>
    <w:rsid w:val="0075564B"/>
    <w:rsid w:val="00755678"/>
    <w:rsid w:val="00756615"/>
    <w:rsid w:val="00757700"/>
    <w:rsid w:val="00757F3B"/>
    <w:rsid w:val="00760289"/>
    <w:rsid w:val="00760944"/>
    <w:rsid w:val="00760E43"/>
    <w:rsid w:val="007610B4"/>
    <w:rsid w:val="00761108"/>
    <w:rsid w:val="007619E9"/>
    <w:rsid w:val="007620A3"/>
    <w:rsid w:val="00762169"/>
    <w:rsid w:val="007622AE"/>
    <w:rsid w:val="007628D8"/>
    <w:rsid w:val="00763525"/>
    <w:rsid w:val="00764117"/>
    <w:rsid w:val="0076497E"/>
    <w:rsid w:val="00764B14"/>
    <w:rsid w:val="007651A6"/>
    <w:rsid w:val="0076554E"/>
    <w:rsid w:val="00765BD9"/>
    <w:rsid w:val="00765FED"/>
    <w:rsid w:val="00766407"/>
    <w:rsid w:val="00766DFF"/>
    <w:rsid w:val="00766FE9"/>
    <w:rsid w:val="00767F53"/>
    <w:rsid w:val="0077006A"/>
    <w:rsid w:val="00770438"/>
    <w:rsid w:val="007706FA"/>
    <w:rsid w:val="00770D56"/>
    <w:rsid w:val="007719AE"/>
    <w:rsid w:val="007723E0"/>
    <w:rsid w:val="00772D41"/>
    <w:rsid w:val="007740F6"/>
    <w:rsid w:val="00774AE2"/>
    <w:rsid w:val="0077602C"/>
    <w:rsid w:val="00776305"/>
    <w:rsid w:val="00777C33"/>
    <w:rsid w:val="00777E69"/>
    <w:rsid w:val="00780BEB"/>
    <w:rsid w:val="00780D05"/>
    <w:rsid w:val="007811BD"/>
    <w:rsid w:val="00781463"/>
    <w:rsid w:val="00781567"/>
    <w:rsid w:val="007822AD"/>
    <w:rsid w:val="00782400"/>
    <w:rsid w:val="007827F3"/>
    <w:rsid w:val="00782EC3"/>
    <w:rsid w:val="00783756"/>
    <w:rsid w:val="00783908"/>
    <w:rsid w:val="007845C1"/>
    <w:rsid w:val="00784612"/>
    <w:rsid w:val="007846E9"/>
    <w:rsid w:val="00784795"/>
    <w:rsid w:val="00784D3C"/>
    <w:rsid w:val="007858C9"/>
    <w:rsid w:val="00785A84"/>
    <w:rsid w:val="00785C23"/>
    <w:rsid w:val="00786E9D"/>
    <w:rsid w:val="0078706B"/>
    <w:rsid w:val="00790C53"/>
    <w:rsid w:val="00790EBC"/>
    <w:rsid w:val="0079109A"/>
    <w:rsid w:val="00791492"/>
    <w:rsid w:val="00791E5B"/>
    <w:rsid w:val="00791EEA"/>
    <w:rsid w:val="00792DB6"/>
    <w:rsid w:val="00793097"/>
    <w:rsid w:val="00793FC7"/>
    <w:rsid w:val="00794220"/>
    <w:rsid w:val="007943AA"/>
    <w:rsid w:val="007956BA"/>
    <w:rsid w:val="00796600"/>
    <w:rsid w:val="00796644"/>
    <w:rsid w:val="00796893"/>
    <w:rsid w:val="00797393"/>
    <w:rsid w:val="00797A08"/>
    <w:rsid w:val="007A0B19"/>
    <w:rsid w:val="007A0B37"/>
    <w:rsid w:val="007A0B82"/>
    <w:rsid w:val="007A12F7"/>
    <w:rsid w:val="007A131F"/>
    <w:rsid w:val="007A17FB"/>
    <w:rsid w:val="007A1BA9"/>
    <w:rsid w:val="007A2163"/>
    <w:rsid w:val="007A2F4A"/>
    <w:rsid w:val="007A343D"/>
    <w:rsid w:val="007A4456"/>
    <w:rsid w:val="007A55D8"/>
    <w:rsid w:val="007A6446"/>
    <w:rsid w:val="007A6E3A"/>
    <w:rsid w:val="007A6F68"/>
    <w:rsid w:val="007A726F"/>
    <w:rsid w:val="007A7748"/>
    <w:rsid w:val="007A7B41"/>
    <w:rsid w:val="007A7C3E"/>
    <w:rsid w:val="007A7E5D"/>
    <w:rsid w:val="007B058E"/>
    <w:rsid w:val="007B0DC2"/>
    <w:rsid w:val="007B109B"/>
    <w:rsid w:val="007B141F"/>
    <w:rsid w:val="007B1BEC"/>
    <w:rsid w:val="007B1F57"/>
    <w:rsid w:val="007B224F"/>
    <w:rsid w:val="007B23D9"/>
    <w:rsid w:val="007B4152"/>
    <w:rsid w:val="007B41F6"/>
    <w:rsid w:val="007B4997"/>
    <w:rsid w:val="007B5C2D"/>
    <w:rsid w:val="007B68C2"/>
    <w:rsid w:val="007C010A"/>
    <w:rsid w:val="007C0ED2"/>
    <w:rsid w:val="007C193B"/>
    <w:rsid w:val="007C1A30"/>
    <w:rsid w:val="007C2B09"/>
    <w:rsid w:val="007C3D97"/>
    <w:rsid w:val="007C4CED"/>
    <w:rsid w:val="007C4D02"/>
    <w:rsid w:val="007C50FE"/>
    <w:rsid w:val="007C5A6E"/>
    <w:rsid w:val="007C60C4"/>
    <w:rsid w:val="007C6174"/>
    <w:rsid w:val="007C650A"/>
    <w:rsid w:val="007C6FB8"/>
    <w:rsid w:val="007C7477"/>
    <w:rsid w:val="007C75E8"/>
    <w:rsid w:val="007D0911"/>
    <w:rsid w:val="007D0ED6"/>
    <w:rsid w:val="007D1254"/>
    <w:rsid w:val="007D13F7"/>
    <w:rsid w:val="007D17B1"/>
    <w:rsid w:val="007D1C3F"/>
    <w:rsid w:val="007D1DE9"/>
    <w:rsid w:val="007D23D6"/>
    <w:rsid w:val="007D2916"/>
    <w:rsid w:val="007D3A4A"/>
    <w:rsid w:val="007D3AD4"/>
    <w:rsid w:val="007D42B5"/>
    <w:rsid w:val="007D4375"/>
    <w:rsid w:val="007D4D1C"/>
    <w:rsid w:val="007D50AA"/>
    <w:rsid w:val="007D5DEB"/>
    <w:rsid w:val="007D642E"/>
    <w:rsid w:val="007D6AC9"/>
    <w:rsid w:val="007D6E00"/>
    <w:rsid w:val="007D72DE"/>
    <w:rsid w:val="007D7B15"/>
    <w:rsid w:val="007E179D"/>
    <w:rsid w:val="007E20DA"/>
    <w:rsid w:val="007E21B8"/>
    <w:rsid w:val="007E225D"/>
    <w:rsid w:val="007E2492"/>
    <w:rsid w:val="007E29D2"/>
    <w:rsid w:val="007E2F54"/>
    <w:rsid w:val="007E32CA"/>
    <w:rsid w:val="007E39B5"/>
    <w:rsid w:val="007E3C94"/>
    <w:rsid w:val="007E3D1C"/>
    <w:rsid w:val="007E3D87"/>
    <w:rsid w:val="007E3E83"/>
    <w:rsid w:val="007E405E"/>
    <w:rsid w:val="007E49EF"/>
    <w:rsid w:val="007E4A45"/>
    <w:rsid w:val="007E4E89"/>
    <w:rsid w:val="007E5769"/>
    <w:rsid w:val="007E6509"/>
    <w:rsid w:val="007E7487"/>
    <w:rsid w:val="007E7E11"/>
    <w:rsid w:val="007F0052"/>
    <w:rsid w:val="007F04E8"/>
    <w:rsid w:val="007F07F0"/>
    <w:rsid w:val="007F0D27"/>
    <w:rsid w:val="007F0F3D"/>
    <w:rsid w:val="007F1C2C"/>
    <w:rsid w:val="007F2640"/>
    <w:rsid w:val="007F279C"/>
    <w:rsid w:val="007F298A"/>
    <w:rsid w:val="007F341F"/>
    <w:rsid w:val="007F380B"/>
    <w:rsid w:val="007F4172"/>
    <w:rsid w:val="007F4508"/>
    <w:rsid w:val="007F46CF"/>
    <w:rsid w:val="007F57B9"/>
    <w:rsid w:val="007F5EB7"/>
    <w:rsid w:val="007F5F47"/>
    <w:rsid w:val="007F63EA"/>
    <w:rsid w:val="007F66EC"/>
    <w:rsid w:val="007F6C3B"/>
    <w:rsid w:val="007F6C83"/>
    <w:rsid w:val="007F741E"/>
    <w:rsid w:val="007F7544"/>
    <w:rsid w:val="007F7F09"/>
    <w:rsid w:val="007F7F63"/>
    <w:rsid w:val="00800311"/>
    <w:rsid w:val="008004F2"/>
    <w:rsid w:val="00800F8B"/>
    <w:rsid w:val="00801480"/>
    <w:rsid w:val="00801695"/>
    <w:rsid w:val="00801727"/>
    <w:rsid w:val="0080182E"/>
    <w:rsid w:val="0080193F"/>
    <w:rsid w:val="00801A5D"/>
    <w:rsid w:val="008020B2"/>
    <w:rsid w:val="00802786"/>
    <w:rsid w:val="008028FC"/>
    <w:rsid w:val="00802B81"/>
    <w:rsid w:val="00802F18"/>
    <w:rsid w:val="0080308A"/>
    <w:rsid w:val="0080549A"/>
    <w:rsid w:val="00805C3A"/>
    <w:rsid w:val="00805CEF"/>
    <w:rsid w:val="00805E8D"/>
    <w:rsid w:val="0080642C"/>
    <w:rsid w:val="00806EF6"/>
    <w:rsid w:val="00807D3E"/>
    <w:rsid w:val="0081068C"/>
    <w:rsid w:val="00810742"/>
    <w:rsid w:val="00810E1D"/>
    <w:rsid w:val="00810E3E"/>
    <w:rsid w:val="00811415"/>
    <w:rsid w:val="008127E2"/>
    <w:rsid w:val="008129AE"/>
    <w:rsid w:val="00813DC4"/>
    <w:rsid w:val="00813E05"/>
    <w:rsid w:val="008140A9"/>
    <w:rsid w:val="0081437A"/>
    <w:rsid w:val="00814506"/>
    <w:rsid w:val="00814E67"/>
    <w:rsid w:val="00816C00"/>
    <w:rsid w:val="008178D3"/>
    <w:rsid w:val="00817BE4"/>
    <w:rsid w:val="0082002D"/>
    <w:rsid w:val="0082042E"/>
    <w:rsid w:val="008209B1"/>
    <w:rsid w:val="00820AD4"/>
    <w:rsid w:val="00820D4B"/>
    <w:rsid w:val="00821B1D"/>
    <w:rsid w:val="00822DD2"/>
    <w:rsid w:val="00822F68"/>
    <w:rsid w:val="008231E0"/>
    <w:rsid w:val="0082345B"/>
    <w:rsid w:val="0082366A"/>
    <w:rsid w:val="008240DD"/>
    <w:rsid w:val="008250E9"/>
    <w:rsid w:val="00825716"/>
    <w:rsid w:val="00825751"/>
    <w:rsid w:val="00825998"/>
    <w:rsid w:val="0082627D"/>
    <w:rsid w:val="00826854"/>
    <w:rsid w:val="00826BEF"/>
    <w:rsid w:val="00826ED2"/>
    <w:rsid w:val="0083085F"/>
    <w:rsid w:val="00830BD0"/>
    <w:rsid w:val="00830C48"/>
    <w:rsid w:val="00831C16"/>
    <w:rsid w:val="00831EFC"/>
    <w:rsid w:val="00832058"/>
    <w:rsid w:val="008331F4"/>
    <w:rsid w:val="00833E60"/>
    <w:rsid w:val="00834887"/>
    <w:rsid w:val="00834C22"/>
    <w:rsid w:val="00835254"/>
    <w:rsid w:val="008356A6"/>
    <w:rsid w:val="0083574D"/>
    <w:rsid w:val="00835B98"/>
    <w:rsid w:val="00835F73"/>
    <w:rsid w:val="008363F4"/>
    <w:rsid w:val="008370BB"/>
    <w:rsid w:val="0083741A"/>
    <w:rsid w:val="00837B88"/>
    <w:rsid w:val="00837C33"/>
    <w:rsid w:val="00837D35"/>
    <w:rsid w:val="00840390"/>
    <w:rsid w:val="00840C6D"/>
    <w:rsid w:val="00841301"/>
    <w:rsid w:val="00841401"/>
    <w:rsid w:val="008416EE"/>
    <w:rsid w:val="00842153"/>
    <w:rsid w:val="00842A8E"/>
    <w:rsid w:val="00842F96"/>
    <w:rsid w:val="0084357A"/>
    <w:rsid w:val="00843970"/>
    <w:rsid w:val="00843F96"/>
    <w:rsid w:val="0084466D"/>
    <w:rsid w:val="0084493C"/>
    <w:rsid w:val="00845286"/>
    <w:rsid w:val="00845C52"/>
    <w:rsid w:val="00846461"/>
    <w:rsid w:val="008465BA"/>
    <w:rsid w:val="00846EF7"/>
    <w:rsid w:val="0084773C"/>
    <w:rsid w:val="00847E3E"/>
    <w:rsid w:val="00847FD4"/>
    <w:rsid w:val="008503FE"/>
    <w:rsid w:val="00851470"/>
    <w:rsid w:val="0085233F"/>
    <w:rsid w:val="008525C9"/>
    <w:rsid w:val="00852797"/>
    <w:rsid w:val="0085334D"/>
    <w:rsid w:val="008542D0"/>
    <w:rsid w:val="0085472C"/>
    <w:rsid w:val="00854D12"/>
    <w:rsid w:val="00855C9D"/>
    <w:rsid w:val="00856A2D"/>
    <w:rsid w:val="00856C3E"/>
    <w:rsid w:val="00856C62"/>
    <w:rsid w:val="008579BE"/>
    <w:rsid w:val="00860134"/>
    <w:rsid w:val="00860596"/>
    <w:rsid w:val="00860969"/>
    <w:rsid w:val="00860E95"/>
    <w:rsid w:val="00860EF0"/>
    <w:rsid w:val="00861EDE"/>
    <w:rsid w:val="00862502"/>
    <w:rsid w:val="008628B6"/>
    <w:rsid w:val="0086303A"/>
    <w:rsid w:val="0086337B"/>
    <w:rsid w:val="008636B5"/>
    <w:rsid w:val="008639A6"/>
    <w:rsid w:val="00865575"/>
    <w:rsid w:val="0086639E"/>
    <w:rsid w:val="00866E8A"/>
    <w:rsid w:val="00867157"/>
    <w:rsid w:val="00867279"/>
    <w:rsid w:val="00867D9F"/>
    <w:rsid w:val="008705F3"/>
    <w:rsid w:val="0087088D"/>
    <w:rsid w:val="00870BCB"/>
    <w:rsid w:val="008713ED"/>
    <w:rsid w:val="00871AB1"/>
    <w:rsid w:val="00872006"/>
    <w:rsid w:val="008720B5"/>
    <w:rsid w:val="0087253A"/>
    <w:rsid w:val="008725A1"/>
    <w:rsid w:val="008725D7"/>
    <w:rsid w:val="00872A01"/>
    <w:rsid w:val="008733E4"/>
    <w:rsid w:val="00873491"/>
    <w:rsid w:val="00873E8D"/>
    <w:rsid w:val="008744AA"/>
    <w:rsid w:val="00874748"/>
    <w:rsid w:val="0087481C"/>
    <w:rsid w:val="00875420"/>
    <w:rsid w:val="00876A53"/>
    <w:rsid w:val="00876C77"/>
    <w:rsid w:val="00876D5E"/>
    <w:rsid w:val="00876F85"/>
    <w:rsid w:val="00876FBF"/>
    <w:rsid w:val="008770B8"/>
    <w:rsid w:val="00877DB0"/>
    <w:rsid w:val="00880055"/>
    <w:rsid w:val="008800EA"/>
    <w:rsid w:val="00880BD1"/>
    <w:rsid w:val="00880F16"/>
    <w:rsid w:val="0088104F"/>
    <w:rsid w:val="0088105C"/>
    <w:rsid w:val="008816F8"/>
    <w:rsid w:val="0088176B"/>
    <w:rsid w:val="00881CDA"/>
    <w:rsid w:val="00881E46"/>
    <w:rsid w:val="00882714"/>
    <w:rsid w:val="00882E19"/>
    <w:rsid w:val="00884D39"/>
    <w:rsid w:val="00885220"/>
    <w:rsid w:val="008858F9"/>
    <w:rsid w:val="00885B4D"/>
    <w:rsid w:val="00885C46"/>
    <w:rsid w:val="00885DD4"/>
    <w:rsid w:val="0088614F"/>
    <w:rsid w:val="00887446"/>
    <w:rsid w:val="00887899"/>
    <w:rsid w:val="0088799B"/>
    <w:rsid w:val="00887AD4"/>
    <w:rsid w:val="0089037E"/>
    <w:rsid w:val="0089086E"/>
    <w:rsid w:val="00890954"/>
    <w:rsid w:val="00891669"/>
    <w:rsid w:val="008916DB"/>
    <w:rsid w:val="008919AA"/>
    <w:rsid w:val="00891CB8"/>
    <w:rsid w:val="00891D8F"/>
    <w:rsid w:val="00892918"/>
    <w:rsid w:val="00892F0D"/>
    <w:rsid w:val="00893E85"/>
    <w:rsid w:val="00893F31"/>
    <w:rsid w:val="0089411D"/>
    <w:rsid w:val="00894CB9"/>
    <w:rsid w:val="00894DD5"/>
    <w:rsid w:val="008950D4"/>
    <w:rsid w:val="008967C4"/>
    <w:rsid w:val="00897168"/>
    <w:rsid w:val="008972C7"/>
    <w:rsid w:val="008A03EB"/>
    <w:rsid w:val="008A0499"/>
    <w:rsid w:val="008A0FC5"/>
    <w:rsid w:val="008A13F9"/>
    <w:rsid w:val="008A16FC"/>
    <w:rsid w:val="008A1CF3"/>
    <w:rsid w:val="008A1D47"/>
    <w:rsid w:val="008A1D9E"/>
    <w:rsid w:val="008A261A"/>
    <w:rsid w:val="008A26D0"/>
    <w:rsid w:val="008A288B"/>
    <w:rsid w:val="008A2FA0"/>
    <w:rsid w:val="008A34C1"/>
    <w:rsid w:val="008A3DA1"/>
    <w:rsid w:val="008A3ED3"/>
    <w:rsid w:val="008A3EF2"/>
    <w:rsid w:val="008A4294"/>
    <w:rsid w:val="008A42D5"/>
    <w:rsid w:val="008A433D"/>
    <w:rsid w:val="008A4F0F"/>
    <w:rsid w:val="008A50BC"/>
    <w:rsid w:val="008A5687"/>
    <w:rsid w:val="008A6608"/>
    <w:rsid w:val="008A6797"/>
    <w:rsid w:val="008A6D1D"/>
    <w:rsid w:val="008A79FF"/>
    <w:rsid w:val="008A7BD4"/>
    <w:rsid w:val="008B0256"/>
    <w:rsid w:val="008B0544"/>
    <w:rsid w:val="008B088F"/>
    <w:rsid w:val="008B0AA3"/>
    <w:rsid w:val="008B0EBD"/>
    <w:rsid w:val="008B1740"/>
    <w:rsid w:val="008B2647"/>
    <w:rsid w:val="008B2E53"/>
    <w:rsid w:val="008B3030"/>
    <w:rsid w:val="008B3635"/>
    <w:rsid w:val="008B38AA"/>
    <w:rsid w:val="008B4F99"/>
    <w:rsid w:val="008B5A02"/>
    <w:rsid w:val="008B5D48"/>
    <w:rsid w:val="008B6382"/>
    <w:rsid w:val="008B692A"/>
    <w:rsid w:val="008B69D5"/>
    <w:rsid w:val="008B7696"/>
    <w:rsid w:val="008B78C0"/>
    <w:rsid w:val="008C06B6"/>
    <w:rsid w:val="008C10A5"/>
    <w:rsid w:val="008C156D"/>
    <w:rsid w:val="008C1579"/>
    <w:rsid w:val="008C1A16"/>
    <w:rsid w:val="008C1DF8"/>
    <w:rsid w:val="008C24F2"/>
    <w:rsid w:val="008C27CA"/>
    <w:rsid w:val="008C2979"/>
    <w:rsid w:val="008C2DEE"/>
    <w:rsid w:val="008C2FC6"/>
    <w:rsid w:val="008C3F88"/>
    <w:rsid w:val="008C49C0"/>
    <w:rsid w:val="008C4ED9"/>
    <w:rsid w:val="008C51F1"/>
    <w:rsid w:val="008C5477"/>
    <w:rsid w:val="008C55F4"/>
    <w:rsid w:val="008C5BE2"/>
    <w:rsid w:val="008C5F79"/>
    <w:rsid w:val="008C6B06"/>
    <w:rsid w:val="008C6FB7"/>
    <w:rsid w:val="008C6FF4"/>
    <w:rsid w:val="008C75B4"/>
    <w:rsid w:val="008C7D6D"/>
    <w:rsid w:val="008D02AC"/>
    <w:rsid w:val="008D0CA8"/>
    <w:rsid w:val="008D0D70"/>
    <w:rsid w:val="008D0E3B"/>
    <w:rsid w:val="008D1A4E"/>
    <w:rsid w:val="008D1B3C"/>
    <w:rsid w:val="008D24AB"/>
    <w:rsid w:val="008D2996"/>
    <w:rsid w:val="008D2BFC"/>
    <w:rsid w:val="008D3168"/>
    <w:rsid w:val="008D33C8"/>
    <w:rsid w:val="008D340C"/>
    <w:rsid w:val="008D3EFF"/>
    <w:rsid w:val="008D40D5"/>
    <w:rsid w:val="008D4721"/>
    <w:rsid w:val="008D4D67"/>
    <w:rsid w:val="008D59FB"/>
    <w:rsid w:val="008D5AE4"/>
    <w:rsid w:val="008D6001"/>
    <w:rsid w:val="008D600A"/>
    <w:rsid w:val="008D6F9A"/>
    <w:rsid w:val="008D77E9"/>
    <w:rsid w:val="008D79B9"/>
    <w:rsid w:val="008D7A9B"/>
    <w:rsid w:val="008E0539"/>
    <w:rsid w:val="008E078D"/>
    <w:rsid w:val="008E0E32"/>
    <w:rsid w:val="008E1049"/>
    <w:rsid w:val="008E162A"/>
    <w:rsid w:val="008E2966"/>
    <w:rsid w:val="008E2A6B"/>
    <w:rsid w:val="008E33BE"/>
    <w:rsid w:val="008E4150"/>
    <w:rsid w:val="008E473E"/>
    <w:rsid w:val="008E4784"/>
    <w:rsid w:val="008E59C6"/>
    <w:rsid w:val="008E7779"/>
    <w:rsid w:val="008F0574"/>
    <w:rsid w:val="008F0985"/>
    <w:rsid w:val="008F0E1B"/>
    <w:rsid w:val="008F122D"/>
    <w:rsid w:val="008F18CA"/>
    <w:rsid w:val="008F1F5F"/>
    <w:rsid w:val="008F22D1"/>
    <w:rsid w:val="008F281E"/>
    <w:rsid w:val="008F2B9B"/>
    <w:rsid w:val="008F2CDF"/>
    <w:rsid w:val="008F3069"/>
    <w:rsid w:val="008F3142"/>
    <w:rsid w:val="008F3CC2"/>
    <w:rsid w:val="008F3E1A"/>
    <w:rsid w:val="008F3FC7"/>
    <w:rsid w:val="008F475A"/>
    <w:rsid w:val="008F51F8"/>
    <w:rsid w:val="008F7110"/>
    <w:rsid w:val="008F7256"/>
    <w:rsid w:val="008F748F"/>
    <w:rsid w:val="008F754A"/>
    <w:rsid w:val="008F7995"/>
    <w:rsid w:val="008F7F1B"/>
    <w:rsid w:val="00900313"/>
    <w:rsid w:val="009006CF"/>
    <w:rsid w:val="00902197"/>
    <w:rsid w:val="00902250"/>
    <w:rsid w:val="00902A07"/>
    <w:rsid w:val="00902AF8"/>
    <w:rsid w:val="00902C14"/>
    <w:rsid w:val="00904B24"/>
    <w:rsid w:val="00904D75"/>
    <w:rsid w:val="00904EB2"/>
    <w:rsid w:val="0090576F"/>
    <w:rsid w:val="009066F1"/>
    <w:rsid w:val="00907119"/>
    <w:rsid w:val="0090776E"/>
    <w:rsid w:val="009078F0"/>
    <w:rsid w:val="0091044E"/>
    <w:rsid w:val="00911004"/>
    <w:rsid w:val="00911D85"/>
    <w:rsid w:val="009124DB"/>
    <w:rsid w:val="009125EC"/>
    <w:rsid w:val="00913914"/>
    <w:rsid w:val="009141B2"/>
    <w:rsid w:val="00914563"/>
    <w:rsid w:val="00914F14"/>
    <w:rsid w:val="009150DC"/>
    <w:rsid w:val="0091531F"/>
    <w:rsid w:val="00915B7D"/>
    <w:rsid w:val="009169B0"/>
    <w:rsid w:val="009173F2"/>
    <w:rsid w:val="00917572"/>
    <w:rsid w:val="0091788A"/>
    <w:rsid w:val="00920421"/>
    <w:rsid w:val="009204A9"/>
    <w:rsid w:val="009205E4"/>
    <w:rsid w:val="00921C8E"/>
    <w:rsid w:val="00922679"/>
    <w:rsid w:val="00923968"/>
    <w:rsid w:val="00924410"/>
    <w:rsid w:val="00925C0B"/>
    <w:rsid w:val="00925CBF"/>
    <w:rsid w:val="0092614E"/>
    <w:rsid w:val="00926715"/>
    <w:rsid w:val="00926869"/>
    <w:rsid w:val="00926A08"/>
    <w:rsid w:val="009277C6"/>
    <w:rsid w:val="0093138E"/>
    <w:rsid w:val="009313BF"/>
    <w:rsid w:val="00931665"/>
    <w:rsid w:val="009318C7"/>
    <w:rsid w:val="009318C8"/>
    <w:rsid w:val="009318D5"/>
    <w:rsid w:val="0093356A"/>
    <w:rsid w:val="00933697"/>
    <w:rsid w:val="00933A89"/>
    <w:rsid w:val="00933CA7"/>
    <w:rsid w:val="00933E66"/>
    <w:rsid w:val="00934F75"/>
    <w:rsid w:val="00934FD1"/>
    <w:rsid w:val="0093516A"/>
    <w:rsid w:val="009352EA"/>
    <w:rsid w:val="00935436"/>
    <w:rsid w:val="00935F86"/>
    <w:rsid w:val="00936100"/>
    <w:rsid w:val="009371D0"/>
    <w:rsid w:val="00937783"/>
    <w:rsid w:val="0094062B"/>
    <w:rsid w:val="009406D6"/>
    <w:rsid w:val="00940ECE"/>
    <w:rsid w:val="00941310"/>
    <w:rsid w:val="009413D2"/>
    <w:rsid w:val="00941666"/>
    <w:rsid w:val="00941AC3"/>
    <w:rsid w:val="00942EF3"/>
    <w:rsid w:val="00942F57"/>
    <w:rsid w:val="0094317D"/>
    <w:rsid w:val="00943913"/>
    <w:rsid w:val="00943B07"/>
    <w:rsid w:val="0094573D"/>
    <w:rsid w:val="00945E56"/>
    <w:rsid w:val="0094616D"/>
    <w:rsid w:val="009462A4"/>
    <w:rsid w:val="0094706A"/>
    <w:rsid w:val="009479FC"/>
    <w:rsid w:val="00947C46"/>
    <w:rsid w:val="009507BE"/>
    <w:rsid w:val="00951588"/>
    <w:rsid w:val="00951F30"/>
    <w:rsid w:val="00952A8B"/>
    <w:rsid w:val="00952FE4"/>
    <w:rsid w:val="00953FED"/>
    <w:rsid w:val="00954181"/>
    <w:rsid w:val="009543A1"/>
    <w:rsid w:val="00954410"/>
    <w:rsid w:val="00954583"/>
    <w:rsid w:val="00954878"/>
    <w:rsid w:val="00955247"/>
    <w:rsid w:val="0095529E"/>
    <w:rsid w:val="00955473"/>
    <w:rsid w:val="009559CA"/>
    <w:rsid w:val="00955AC9"/>
    <w:rsid w:val="00955C94"/>
    <w:rsid w:val="00956597"/>
    <w:rsid w:val="00957184"/>
    <w:rsid w:val="00957528"/>
    <w:rsid w:val="00957BAC"/>
    <w:rsid w:val="00957FCA"/>
    <w:rsid w:val="0096012B"/>
    <w:rsid w:val="00960179"/>
    <w:rsid w:val="009601A5"/>
    <w:rsid w:val="009603A7"/>
    <w:rsid w:val="009606D6"/>
    <w:rsid w:val="00960A05"/>
    <w:rsid w:val="00961982"/>
    <w:rsid w:val="00961AE4"/>
    <w:rsid w:val="00961C26"/>
    <w:rsid w:val="00962108"/>
    <w:rsid w:val="00962813"/>
    <w:rsid w:val="00962C61"/>
    <w:rsid w:val="00963134"/>
    <w:rsid w:val="00964201"/>
    <w:rsid w:val="009651B0"/>
    <w:rsid w:val="00965792"/>
    <w:rsid w:val="0096597A"/>
    <w:rsid w:val="00965E28"/>
    <w:rsid w:val="00966008"/>
    <w:rsid w:val="009660BE"/>
    <w:rsid w:val="009661C0"/>
    <w:rsid w:val="0096627C"/>
    <w:rsid w:val="0096644D"/>
    <w:rsid w:val="00966527"/>
    <w:rsid w:val="00966614"/>
    <w:rsid w:val="00967E9B"/>
    <w:rsid w:val="00970339"/>
    <w:rsid w:val="00970A5C"/>
    <w:rsid w:val="00971CAE"/>
    <w:rsid w:val="009731E7"/>
    <w:rsid w:val="00973744"/>
    <w:rsid w:val="009738A0"/>
    <w:rsid w:val="009741B1"/>
    <w:rsid w:val="00974778"/>
    <w:rsid w:val="00974C7F"/>
    <w:rsid w:val="00974EAE"/>
    <w:rsid w:val="0097513F"/>
    <w:rsid w:val="0097543E"/>
    <w:rsid w:val="0097735F"/>
    <w:rsid w:val="00977653"/>
    <w:rsid w:val="00977A88"/>
    <w:rsid w:val="009802FA"/>
    <w:rsid w:val="00981167"/>
    <w:rsid w:val="009816F9"/>
    <w:rsid w:val="00982337"/>
    <w:rsid w:val="009824F5"/>
    <w:rsid w:val="00982DA4"/>
    <w:rsid w:val="00982E11"/>
    <w:rsid w:val="0098304A"/>
    <w:rsid w:val="00983381"/>
    <w:rsid w:val="0098367B"/>
    <w:rsid w:val="00983B71"/>
    <w:rsid w:val="00983D69"/>
    <w:rsid w:val="00984E91"/>
    <w:rsid w:val="00985F09"/>
    <w:rsid w:val="00986430"/>
    <w:rsid w:val="009864F6"/>
    <w:rsid w:val="00986928"/>
    <w:rsid w:val="00986EBC"/>
    <w:rsid w:val="009877BA"/>
    <w:rsid w:val="00987F56"/>
    <w:rsid w:val="00990284"/>
    <w:rsid w:val="0099055D"/>
    <w:rsid w:val="00991054"/>
    <w:rsid w:val="0099184D"/>
    <w:rsid w:val="009920B9"/>
    <w:rsid w:val="0099289F"/>
    <w:rsid w:val="009930FC"/>
    <w:rsid w:val="0099329E"/>
    <w:rsid w:val="00993751"/>
    <w:rsid w:val="00993A35"/>
    <w:rsid w:val="009942F6"/>
    <w:rsid w:val="00994A51"/>
    <w:rsid w:val="00995247"/>
    <w:rsid w:val="0099529F"/>
    <w:rsid w:val="009952C5"/>
    <w:rsid w:val="009952FC"/>
    <w:rsid w:val="009954EC"/>
    <w:rsid w:val="00995ABC"/>
    <w:rsid w:val="009968E9"/>
    <w:rsid w:val="00996DD5"/>
    <w:rsid w:val="00996F4B"/>
    <w:rsid w:val="009973AB"/>
    <w:rsid w:val="0099776B"/>
    <w:rsid w:val="009A0C1D"/>
    <w:rsid w:val="009A160C"/>
    <w:rsid w:val="009A17E6"/>
    <w:rsid w:val="009A1B0E"/>
    <w:rsid w:val="009A1E40"/>
    <w:rsid w:val="009A2150"/>
    <w:rsid w:val="009A3938"/>
    <w:rsid w:val="009A3CD5"/>
    <w:rsid w:val="009A432E"/>
    <w:rsid w:val="009A4A43"/>
    <w:rsid w:val="009A4CC2"/>
    <w:rsid w:val="009A5691"/>
    <w:rsid w:val="009A5C87"/>
    <w:rsid w:val="009A6287"/>
    <w:rsid w:val="009A634A"/>
    <w:rsid w:val="009A7072"/>
    <w:rsid w:val="009A789F"/>
    <w:rsid w:val="009A7A3F"/>
    <w:rsid w:val="009B012D"/>
    <w:rsid w:val="009B0579"/>
    <w:rsid w:val="009B0993"/>
    <w:rsid w:val="009B1C32"/>
    <w:rsid w:val="009B1D45"/>
    <w:rsid w:val="009B256B"/>
    <w:rsid w:val="009B27FE"/>
    <w:rsid w:val="009B2EE9"/>
    <w:rsid w:val="009B30EA"/>
    <w:rsid w:val="009B3A60"/>
    <w:rsid w:val="009B3D0F"/>
    <w:rsid w:val="009B3DCF"/>
    <w:rsid w:val="009B3F16"/>
    <w:rsid w:val="009B4599"/>
    <w:rsid w:val="009B4B0F"/>
    <w:rsid w:val="009B4C9C"/>
    <w:rsid w:val="009B5212"/>
    <w:rsid w:val="009B5BE2"/>
    <w:rsid w:val="009B5CFD"/>
    <w:rsid w:val="009B5D21"/>
    <w:rsid w:val="009B6645"/>
    <w:rsid w:val="009B6F56"/>
    <w:rsid w:val="009C0D68"/>
    <w:rsid w:val="009C1176"/>
    <w:rsid w:val="009C1417"/>
    <w:rsid w:val="009C146C"/>
    <w:rsid w:val="009C25F9"/>
    <w:rsid w:val="009C2CD9"/>
    <w:rsid w:val="009C2CE4"/>
    <w:rsid w:val="009C2DBE"/>
    <w:rsid w:val="009C2EDA"/>
    <w:rsid w:val="009C30B2"/>
    <w:rsid w:val="009C3515"/>
    <w:rsid w:val="009C3C33"/>
    <w:rsid w:val="009C4274"/>
    <w:rsid w:val="009C476B"/>
    <w:rsid w:val="009C4EAB"/>
    <w:rsid w:val="009C57F7"/>
    <w:rsid w:val="009C659A"/>
    <w:rsid w:val="009C7116"/>
    <w:rsid w:val="009C7A2C"/>
    <w:rsid w:val="009C7F69"/>
    <w:rsid w:val="009D06AE"/>
    <w:rsid w:val="009D0BC5"/>
    <w:rsid w:val="009D0FE1"/>
    <w:rsid w:val="009D108C"/>
    <w:rsid w:val="009D201F"/>
    <w:rsid w:val="009D2098"/>
    <w:rsid w:val="009D2B63"/>
    <w:rsid w:val="009D3224"/>
    <w:rsid w:val="009D362F"/>
    <w:rsid w:val="009D3CD3"/>
    <w:rsid w:val="009D3F43"/>
    <w:rsid w:val="009D4877"/>
    <w:rsid w:val="009D4EA7"/>
    <w:rsid w:val="009D5E63"/>
    <w:rsid w:val="009D5E82"/>
    <w:rsid w:val="009D5EDE"/>
    <w:rsid w:val="009D72C9"/>
    <w:rsid w:val="009D79BB"/>
    <w:rsid w:val="009E04C2"/>
    <w:rsid w:val="009E0800"/>
    <w:rsid w:val="009E0A48"/>
    <w:rsid w:val="009E17C7"/>
    <w:rsid w:val="009E1BC4"/>
    <w:rsid w:val="009E1D2C"/>
    <w:rsid w:val="009E26CF"/>
    <w:rsid w:val="009E2EB8"/>
    <w:rsid w:val="009E2FFF"/>
    <w:rsid w:val="009E3498"/>
    <w:rsid w:val="009E40A1"/>
    <w:rsid w:val="009E4B05"/>
    <w:rsid w:val="009E4EFD"/>
    <w:rsid w:val="009E63C0"/>
    <w:rsid w:val="009E640C"/>
    <w:rsid w:val="009E7C84"/>
    <w:rsid w:val="009E7E4A"/>
    <w:rsid w:val="009F0588"/>
    <w:rsid w:val="009F0D68"/>
    <w:rsid w:val="009F0FEA"/>
    <w:rsid w:val="009F102B"/>
    <w:rsid w:val="009F1B67"/>
    <w:rsid w:val="009F1CA5"/>
    <w:rsid w:val="009F1D66"/>
    <w:rsid w:val="009F1E1B"/>
    <w:rsid w:val="009F2592"/>
    <w:rsid w:val="009F2A48"/>
    <w:rsid w:val="009F2F3B"/>
    <w:rsid w:val="009F4C88"/>
    <w:rsid w:val="009F5607"/>
    <w:rsid w:val="009F5879"/>
    <w:rsid w:val="009F623B"/>
    <w:rsid w:val="009F627C"/>
    <w:rsid w:val="009F6503"/>
    <w:rsid w:val="009F74B5"/>
    <w:rsid w:val="009F7AAE"/>
    <w:rsid w:val="00A00B9A"/>
    <w:rsid w:val="00A01042"/>
    <w:rsid w:val="00A014F1"/>
    <w:rsid w:val="00A015B3"/>
    <w:rsid w:val="00A01BF3"/>
    <w:rsid w:val="00A01C23"/>
    <w:rsid w:val="00A025C6"/>
    <w:rsid w:val="00A02F3F"/>
    <w:rsid w:val="00A03F97"/>
    <w:rsid w:val="00A04B70"/>
    <w:rsid w:val="00A05664"/>
    <w:rsid w:val="00A065DF"/>
    <w:rsid w:val="00A06B93"/>
    <w:rsid w:val="00A06F6B"/>
    <w:rsid w:val="00A07195"/>
    <w:rsid w:val="00A07634"/>
    <w:rsid w:val="00A07F9A"/>
    <w:rsid w:val="00A10926"/>
    <w:rsid w:val="00A1113F"/>
    <w:rsid w:val="00A11268"/>
    <w:rsid w:val="00A113CC"/>
    <w:rsid w:val="00A11903"/>
    <w:rsid w:val="00A119F5"/>
    <w:rsid w:val="00A122ED"/>
    <w:rsid w:val="00A12DF3"/>
    <w:rsid w:val="00A13D9A"/>
    <w:rsid w:val="00A14DA4"/>
    <w:rsid w:val="00A14E29"/>
    <w:rsid w:val="00A14EB1"/>
    <w:rsid w:val="00A15550"/>
    <w:rsid w:val="00A1649A"/>
    <w:rsid w:val="00A1698A"/>
    <w:rsid w:val="00A17948"/>
    <w:rsid w:val="00A17C69"/>
    <w:rsid w:val="00A2040D"/>
    <w:rsid w:val="00A204F0"/>
    <w:rsid w:val="00A206E1"/>
    <w:rsid w:val="00A207CB"/>
    <w:rsid w:val="00A216C3"/>
    <w:rsid w:val="00A218B0"/>
    <w:rsid w:val="00A22052"/>
    <w:rsid w:val="00A22398"/>
    <w:rsid w:val="00A2239A"/>
    <w:rsid w:val="00A223C6"/>
    <w:rsid w:val="00A22826"/>
    <w:rsid w:val="00A22A32"/>
    <w:rsid w:val="00A22AD6"/>
    <w:rsid w:val="00A22D2D"/>
    <w:rsid w:val="00A2366A"/>
    <w:rsid w:val="00A236A2"/>
    <w:rsid w:val="00A241FE"/>
    <w:rsid w:val="00A24221"/>
    <w:rsid w:val="00A242A0"/>
    <w:rsid w:val="00A2439C"/>
    <w:rsid w:val="00A2454D"/>
    <w:rsid w:val="00A24935"/>
    <w:rsid w:val="00A24E05"/>
    <w:rsid w:val="00A24F5C"/>
    <w:rsid w:val="00A2580F"/>
    <w:rsid w:val="00A26973"/>
    <w:rsid w:val="00A26AA6"/>
    <w:rsid w:val="00A26D25"/>
    <w:rsid w:val="00A27CFE"/>
    <w:rsid w:val="00A30575"/>
    <w:rsid w:val="00A305B3"/>
    <w:rsid w:val="00A30C0A"/>
    <w:rsid w:val="00A30F2B"/>
    <w:rsid w:val="00A312F2"/>
    <w:rsid w:val="00A3338E"/>
    <w:rsid w:val="00A3380C"/>
    <w:rsid w:val="00A34898"/>
    <w:rsid w:val="00A34B14"/>
    <w:rsid w:val="00A35284"/>
    <w:rsid w:val="00A35912"/>
    <w:rsid w:val="00A35A57"/>
    <w:rsid w:val="00A3635F"/>
    <w:rsid w:val="00A3641A"/>
    <w:rsid w:val="00A37247"/>
    <w:rsid w:val="00A372FD"/>
    <w:rsid w:val="00A40270"/>
    <w:rsid w:val="00A403D6"/>
    <w:rsid w:val="00A4066B"/>
    <w:rsid w:val="00A411A0"/>
    <w:rsid w:val="00A412A3"/>
    <w:rsid w:val="00A41518"/>
    <w:rsid w:val="00A419C5"/>
    <w:rsid w:val="00A42D59"/>
    <w:rsid w:val="00A42E61"/>
    <w:rsid w:val="00A4330D"/>
    <w:rsid w:val="00A43A61"/>
    <w:rsid w:val="00A43A74"/>
    <w:rsid w:val="00A452AC"/>
    <w:rsid w:val="00A45908"/>
    <w:rsid w:val="00A459BE"/>
    <w:rsid w:val="00A45B64"/>
    <w:rsid w:val="00A45B85"/>
    <w:rsid w:val="00A46BF9"/>
    <w:rsid w:val="00A46F30"/>
    <w:rsid w:val="00A47839"/>
    <w:rsid w:val="00A47983"/>
    <w:rsid w:val="00A50331"/>
    <w:rsid w:val="00A5049F"/>
    <w:rsid w:val="00A50595"/>
    <w:rsid w:val="00A506AC"/>
    <w:rsid w:val="00A50DCE"/>
    <w:rsid w:val="00A51217"/>
    <w:rsid w:val="00A51389"/>
    <w:rsid w:val="00A51626"/>
    <w:rsid w:val="00A51725"/>
    <w:rsid w:val="00A51921"/>
    <w:rsid w:val="00A51940"/>
    <w:rsid w:val="00A51A49"/>
    <w:rsid w:val="00A52243"/>
    <w:rsid w:val="00A53222"/>
    <w:rsid w:val="00A53DEC"/>
    <w:rsid w:val="00A555B7"/>
    <w:rsid w:val="00A56F90"/>
    <w:rsid w:val="00A56FA7"/>
    <w:rsid w:val="00A57120"/>
    <w:rsid w:val="00A57A60"/>
    <w:rsid w:val="00A57CB2"/>
    <w:rsid w:val="00A60538"/>
    <w:rsid w:val="00A607AE"/>
    <w:rsid w:val="00A607B0"/>
    <w:rsid w:val="00A60F09"/>
    <w:rsid w:val="00A615DD"/>
    <w:rsid w:val="00A619BE"/>
    <w:rsid w:val="00A619FD"/>
    <w:rsid w:val="00A623D8"/>
    <w:rsid w:val="00A6252D"/>
    <w:rsid w:val="00A62572"/>
    <w:rsid w:val="00A63D62"/>
    <w:rsid w:val="00A646D4"/>
    <w:rsid w:val="00A6483F"/>
    <w:rsid w:val="00A64FD4"/>
    <w:rsid w:val="00A65771"/>
    <w:rsid w:val="00A657F7"/>
    <w:rsid w:val="00A65AE6"/>
    <w:rsid w:val="00A65E18"/>
    <w:rsid w:val="00A661EB"/>
    <w:rsid w:val="00A67F5D"/>
    <w:rsid w:val="00A7022C"/>
    <w:rsid w:val="00A70275"/>
    <w:rsid w:val="00A70500"/>
    <w:rsid w:val="00A70ACD"/>
    <w:rsid w:val="00A70ED3"/>
    <w:rsid w:val="00A71754"/>
    <w:rsid w:val="00A7175A"/>
    <w:rsid w:val="00A721B9"/>
    <w:rsid w:val="00A72988"/>
    <w:rsid w:val="00A72CD0"/>
    <w:rsid w:val="00A731C9"/>
    <w:rsid w:val="00A739CB"/>
    <w:rsid w:val="00A73BB2"/>
    <w:rsid w:val="00A73DBA"/>
    <w:rsid w:val="00A7415C"/>
    <w:rsid w:val="00A742A6"/>
    <w:rsid w:val="00A74303"/>
    <w:rsid w:val="00A748A2"/>
    <w:rsid w:val="00A772A8"/>
    <w:rsid w:val="00A7739A"/>
    <w:rsid w:val="00A7745B"/>
    <w:rsid w:val="00A776F4"/>
    <w:rsid w:val="00A80000"/>
    <w:rsid w:val="00A80F75"/>
    <w:rsid w:val="00A8116A"/>
    <w:rsid w:val="00A8233A"/>
    <w:rsid w:val="00A82C3A"/>
    <w:rsid w:val="00A83037"/>
    <w:rsid w:val="00A83844"/>
    <w:rsid w:val="00A83C6D"/>
    <w:rsid w:val="00A84270"/>
    <w:rsid w:val="00A84523"/>
    <w:rsid w:val="00A8461F"/>
    <w:rsid w:val="00A851CC"/>
    <w:rsid w:val="00A8542C"/>
    <w:rsid w:val="00A85903"/>
    <w:rsid w:val="00A8592E"/>
    <w:rsid w:val="00A862B4"/>
    <w:rsid w:val="00A86B60"/>
    <w:rsid w:val="00A86D42"/>
    <w:rsid w:val="00A87738"/>
    <w:rsid w:val="00A87C71"/>
    <w:rsid w:val="00A87E9A"/>
    <w:rsid w:val="00A90D21"/>
    <w:rsid w:val="00A91663"/>
    <w:rsid w:val="00A9190E"/>
    <w:rsid w:val="00A92E45"/>
    <w:rsid w:val="00A92EE5"/>
    <w:rsid w:val="00A94368"/>
    <w:rsid w:val="00A947D2"/>
    <w:rsid w:val="00A94D94"/>
    <w:rsid w:val="00A953D5"/>
    <w:rsid w:val="00A95AC0"/>
    <w:rsid w:val="00A96E16"/>
    <w:rsid w:val="00A97BA0"/>
    <w:rsid w:val="00AA064E"/>
    <w:rsid w:val="00AA0C42"/>
    <w:rsid w:val="00AA0EFE"/>
    <w:rsid w:val="00AA11EF"/>
    <w:rsid w:val="00AA1557"/>
    <w:rsid w:val="00AA21F7"/>
    <w:rsid w:val="00AA2F88"/>
    <w:rsid w:val="00AA3792"/>
    <w:rsid w:val="00AA3B76"/>
    <w:rsid w:val="00AA45C0"/>
    <w:rsid w:val="00AA485D"/>
    <w:rsid w:val="00AA6465"/>
    <w:rsid w:val="00AA6D4E"/>
    <w:rsid w:val="00AA7381"/>
    <w:rsid w:val="00AA79D3"/>
    <w:rsid w:val="00AA7C1E"/>
    <w:rsid w:val="00AA7F29"/>
    <w:rsid w:val="00AB1AA9"/>
    <w:rsid w:val="00AB1B5A"/>
    <w:rsid w:val="00AB247B"/>
    <w:rsid w:val="00AB26D3"/>
    <w:rsid w:val="00AB2C36"/>
    <w:rsid w:val="00AB2E2E"/>
    <w:rsid w:val="00AB3092"/>
    <w:rsid w:val="00AB3189"/>
    <w:rsid w:val="00AB3889"/>
    <w:rsid w:val="00AB3B01"/>
    <w:rsid w:val="00AB452C"/>
    <w:rsid w:val="00AB4637"/>
    <w:rsid w:val="00AB466F"/>
    <w:rsid w:val="00AB4791"/>
    <w:rsid w:val="00AB55BE"/>
    <w:rsid w:val="00AB5F1C"/>
    <w:rsid w:val="00AB64A4"/>
    <w:rsid w:val="00AB6FB4"/>
    <w:rsid w:val="00AB7652"/>
    <w:rsid w:val="00AB76FF"/>
    <w:rsid w:val="00AB7B11"/>
    <w:rsid w:val="00AB7F69"/>
    <w:rsid w:val="00AB7F86"/>
    <w:rsid w:val="00AC0820"/>
    <w:rsid w:val="00AC09FD"/>
    <w:rsid w:val="00AC1A21"/>
    <w:rsid w:val="00AC354A"/>
    <w:rsid w:val="00AC3BBD"/>
    <w:rsid w:val="00AC40D8"/>
    <w:rsid w:val="00AC411E"/>
    <w:rsid w:val="00AC4828"/>
    <w:rsid w:val="00AC4B38"/>
    <w:rsid w:val="00AC563F"/>
    <w:rsid w:val="00AC5999"/>
    <w:rsid w:val="00AC6189"/>
    <w:rsid w:val="00AC6933"/>
    <w:rsid w:val="00AC7264"/>
    <w:rsid w:val="00AC76FB"/>
    <w:rsid w:val="00AC778A"/>
    <w:rsid w:val="00AC79A6"/>
    <w:rsid w:val="00AC7B1B"/>
    <w:rsid w:val="00AC7C63"/>
    <w:rsid w:val="00AD0A0B"/>
    <w:rsid w:val="00AD10D0"/>
    <w:rsid w:val="00AD2193"/>
    <w:rsid w:val="00AD2306"/>
    <w:rsid w:val="00AD2422"/>
    <w:rsid w:val="00AD27DA"/>
    <w:rsid w:val="00AD2865"/>
    <w:rsid w:val="00AD2D3C"/>
    <w:rsid w:val="00AD300D"/>
    <w:rsid w:val="00AD320B"/>
    <w:rsid w:val="00AD3305"/>
    <w:rsid w:val="00AD371E"/>
    <w:rsid w:val="00AD4801"/>
    <w:rsid w:val="00AD4EDF"/>
    <w:rsid w:val="00AD5A01"/>
    <w:rsid w:val="00AD6184"/>
    <w:rsid w:val="00AD6B1D"/>
    <w:rsid w:val="00AD7710"/>
    <w:rsid w:val="00AD7B09"/>
    <w:rsid w:val="00AD7DBE"/>
    <w:rsid w:val="00AE0367"/>
    <w:rsid w:val="00AE0B15"/>
    <w:rsid w:val="00AE0C5E"/>
    <w:rsid w:val="00AE1069"/>
    <w:rsid w:val="00AE1C7C"/>
    <w:rsid w:val="00AE1FD4"/>
    <w:rsid w:val="00AE215E"/>
    <w:rsid w:val="00AE301F"/>
    <w:rsid w:val="00AE30F5"/>
    <w:rsid w:val="00AE34F4"/>
    <w:rsid w:val="00AE387A"/>
    <w:rsid w:val="00AE3B3F"/>
    <w:rsid w:val="00AE3FB0"/>
    <w:rsid w:val="00AE4CE2"/>
    <w:rsid w:val="00AE4DFD"/>
    <w:rsid w:val="00AE4E49"/>
    <w:rsid w:val="00AE50EA"/>
    <w:rsid w:val="00AE5386"/>
    <w:rsid w:val="00AE5B40"/>
    <w:rsid w:val="00AE62E7"/>
    <w:rsid w:val="00AE634A"/>
    <w:rsid w:val="00AE6610"/>
    <w:rsid w:val="00AE6B94"/>
    <w:rsid w:val="00AE764A"/>
    <w:rsid w:val="00AE766A"/>
    <w:rsid w:val="00AF0048"/>
    <w:rsid w:val="00AF108C"/>
    <w:rsid w:val="00AF1629"/>
    <w:rsid w:val="00AF2F3B"/>
    <w:rsid w:val="00AF32AB"/>
    <w:rsid w:val="00AF3CEC"/>
    <w:rsid w:val="00AF4408"/>
    <w:rsid w:val="00AF47B0"/>
    <w:rsid w:val="00AF4BD3"/>
    <w:rsid w:val="00AF4C88"/>
    <w:rsid w:val="00AF4D4B"/>
    <w:rsid w:val="00AF515E"/>
    <w:rsid w:val="00AF5651"/>
    <w:rsid w:val="00AF5A8E"/>
    <w:rsid w:val="00AF63EA"/>
    <w:rsid w:val="00AF6670"/>
    <w:rsid w:val="00AF677F"/>
    <w:rsid w:val="00AF679F"/>
    <w:rsid w:val="00B00011"/>
    <w:rsid w:val="00B00433"/>
    <w:rsid w:val="00B006F0"/>
    <w:rsid w:val="00B00860"/>
    <w:rsid w:val="00B01E16"/>
    <w:rsid w:val="00B0269D"/>
    <w:rsid w:val="00B02B9B"/>
    <w:rsid w:val="00B03068"/>
    <w:rsid w:val="00B03381"/>
    <w:rsid w:val="00B033B2"/>
    <w:rsid w:val="00B03579"/>
    <w:rsid w:val="00B03AD5"/>
    <w:rsid w:val="00B03B66"/>
    <w:rsid w:val="00B03D5F"/>
    <w:rsid w:val="00B05314"/>
    <w:rsid w:val="00B054C5"/>
    <w:rsid w:val="00B056D5"/>
    <w:rsid w:val="00B05C80"/>
    <w:rsid w:val="00B0654F"/>
    <w:rsid w:val="00B066B7"/>
    <w:rsid w:val="00B068AB"/>
    <w:rsid w:val="00B06B92"/>
    <w:rsid w:val="00B0782E"/>
    <w:rsid w:val="00B10715"/>
    <w:rsid w:val="00B115F4"/>
    <w:rsid w:val="00B130AA"/>
    <w:rsid w:val="00B13111"/>
    <w:rsid w:val="00B13AA9"/>
    <w:rsid w:val="00B13F9D"/>
    <w:rsid w:val="00B14099"/>
    <w:rsid w:val="00B14251"/>
    <w:rsid w:val="00B157CC"/>
    <w:rsid w:val="00B160EE"/>
    <w:rsid w:val="00B1669C"/>
    <w:rsid w:val="00B176E0"/>
    <w:rsid w:val="00B17E71"/>
    <w:rsid w:val="00B201AB"/>
    <w:rsid w:val="00B21B7A"/>
    <w:rsid w:val="00B21E74"/>
    <w:rsid w:val="00B22485"/>
    <w:rsid w:val="00B22C05"/>
    <w:rsid w:val="00B22FB8"/>
    <w:rsid w:val="00B23BDA"/>
    <w:rsid w:val="00B23D36"/>
    <w:rsid w:val="00B2459C"/>
    <w:rsid w:val="00B246C1"/>
    <w:rsid w:val="00B25842"/>
    <w:rsid w:val="00B25B6D"/>
    <w:rsid w:val="00B25E9A"/>
    <w:rsid w:val="00B263C2"/>
    <w:rsid w:val="00B27185"/>
    <w:rsid w:val="00B27A38"/>
    <w:rsid w:val="00B27AB5"/>
    <w:rsid w:val="00B27B5E"/>
    <w:rsid w:val="00B302DC"/>
    <w:rsid w:val="00B308FD"/>
    <w:rsid w:val="00B310D4"/>
    <w:rsid w:val="00B3139A"/>
    <w:rsid w:val="00B3158A"/>
    <w:rsid w:val="00B319EA"/>
    <w:rsid w:val="00B32175"/>
    <w:rsid w:val="00B321A6"/>
    <w:rsid w:val="00B327CF"/>
    <w:rsid w:val="00B34542"/>
    <w:rsid w:val="00B34680"/>
    <w:rsid w:val="00B3492D"/>
    <w:rsid w:val="00B35756"/>
    <w:rsid w:val="00B35C17"/>
    <w:rsid w:val="00B35CE7"/>
    <w:rsid w:val="00B35DAF"/>
    <w:rsid w:val="00B366FD"/>
    <w:rsid w:val="00B37229"/>
    <w:rsid w:val="00B37464"/>
    <w:rsid w:val="00B3799E"/>
    <w:rsid w:val="00B37C00"/>
    <w:rsid w:val="00B4047F"/>
    <w:rsid w:val="00B405C3"/>
    <w:rsid w:val="00B40AA2"/>
    <w:rsid w:val="00B40BD0"/>
    <w:rsid w:val="00B41BB3"/>
    <w:rsid w:val="00B41CA0"/>
    <w:rsid w:val="00B42827"/>
    <w:rsid w:val="00B4286E"/>
    <w:rsid w:val="00B42AB8"/>
    <w:rsid w:val="00B42FBD"/>
    <w:rsid w:val="00B43073"/>
    <w:rsid w:val="00B43210"/>
    <w:rsid w:val="00B43DD9"/>
    <w:rsid w:val="00B44914"/>
    <w:rsid w:val="00B449CC"/>
    <w:rsid w:val="00B45B05"/>
    <w:rsid w:val="00B45BF3"/>
    <w:rsid w:val="00B46470"/>
    <w:rsid w:val="00B46C2A"/>
    <w:rsid w:val="00B46E7E"/>
    <w:rsid w:val="00B47814"/>
    <w:rsid w:val="00B47A89"/>
    <w:rsid w:val="00B50314"/>
    <w:rsid w:val="00B50425"/>
    <w:rsid w:val="00B505FE"/>
    <w:rsid w:val="00B50E03"/>
    <w:rsid w:val="00B5198B"/>
    <w:rsid w:val="00B52353"/>
    <w:rsid w:val="00B52479"/>
    <w:rsid w:val="00B52501"/>
    <w:rsid w:val="00B52F64"/>
    <w:rsid w:val="00B53107"/>
    <w:rsid w:val="00B53393"/>
    <w:rsid w:val="00B53BD5"/>
    <w:rsid w:val="00B53CDA"/>
    <w:rsid w:val="00B547FC"/>
    <w:rsid w:val="00B54912"/>
    <w:rsid w:val="00B54A6B"/>
    <w:rsid w:val="00B5504C"/>
    <w:rsid w:val="00B550FA"/>
    <w:rsid w:val="00B551B4"/>
    <w:rsid w:val="00B553E8"/>
    <w:rsid w:val="00B55690"/>
    <w:rsid w:val="00B559BB"/>
    <w:rsid w:val="00B56972"/>
    <w:rsid w:val="00B56A70"/>
    <w:rsid w:val="00B56E7F"/>
    <w:rsid w:val="00B56EBA"/>
    <w:rsid w:val="00B602B3"/>
    <w:rsid w:val="00B60B49"/>
    <w:rsid w:val="00B60C22"/>
    <w:rsid w:val="00B60F65"/>
    <w:rsid w:val="00B613C4"/>
    <w:rsid w:val="00B615DB"/>
    <w:rsid w:val="00B616DE"/>
    <w:rsid w:val="00B61BDC"/>
    <w:rsid w:val="00B61CC3"/>
    <w:rsid w:val="00B625C7"/>
    <w:rsid w:val="00B63290"/>
    <w:rsid w:val="00B634A4"/>
    <w:rsid w:val="00B63709"/>
    <w:rsid w:val="00B63CCB"/>
    <w:rsid w:val="00B64104"/>
    <w:rsid w:val="00B64812"/>
    <w:rsid w:val="00B64D7B"/>
    <w:rsid w:val="00B653F3"/>
    <w:rsid w:val="00B65B40"/>
    <w:rsid w:val="00B65EED"/>
    <w:rsid w:val="00B666F1"/>
    <w:rsid w:val="00B66B22"/>
    <w:rsid w:val="00B6735E"/>
    <w:rsid w:val="00B67364"/>
    <w:rsid w:val="00B705EA"/>
    <w:rsid w:val="00B70DB6"/>
    <w:rsid w:val="00B70E0A"/>
    <w:rsid w:val="00B7150C"/>
    <w:rsid w:val="00B71EC7"/>
    <w:rsid w:val="00B7277C"/>
    <w:rsid w:val="00B72F98"/>
    <w:rsid w:val="00B734FA"/>
    <w:rsid w:val="00B741B7"/>
    <w:rsid w:val="00B756C9"/>
    <w:rsid w:val="00B75950"/>
    <w:rsid w:val="00B76270"/>
    <w:rsid w:val="00B77A7C"/>
    <w:rsid w:val="00B77F68"/>
    <w:rsid w:val="00B80E8E"/>
    <w:rsid w:val="00B81900"/>
    <w:rsid w:val="00B81961"/>
    <w:rsid w:val="00B81F1E"/>
    <w:rsid w:val="00B81FC1"/>
    <w:rsid w:val="00B82304"/>
    <w:rsid w:val="00B82BC0"/>
    <w:rsid w:val="00B82CA2"/>
    <w:rsid w:val="00B83453"/>
    <w:rsid w:val="00B839C3"/>
    <w:rsid w:val="00B83E3E"/>
    <w:rsid w:val="00B84290"/>
    <w:rsid w:val="00B84BBA"/>
    <w:rsid w:val="00B84FA3"/>
    <w:rsid w:val="00B851D4"/>
    <w:rsid w:val="00B856A1"/>
    <w:rsid w:val="00B85AAA"/>
    <w:rsid w:val="00B85DF5"/>
    <w:rsid w:val="00B86546"/>
    <w:rsid w:val="00B869D5"/>
    <w:rsid w:val="00B86C47"/>
    <w:rsid w:val="00B8776D"/>
    <w:rsid w:val="00B90738"/>
    <w:rsid w:val="00B91611"/>
    <w:rsid w:val="00B91D35"/>
    <w:rsid w:val="00B9221F"/>
    <w:rsid w:val="00B9254D"/>
    <w:rsid w:val="00B92E8F"/>
    <w:rsid w:val="00B92F79"/>
    <w:rsid w:val="00B93814"/>
    <w:rsid w:val="00B9386C"/>
    <w:rsid w:val="00B93B08"/>
    <w:rsid w:val="00B94C65"/>
    <w:rsid w:val="00B94D46"/>
    <w:rsid w:val="00B95178"/>
    <w:rsid w:val="00B95795"/>
    <w:rsid w:val="00B95991"/>
    <w:rsid w:val="00B95B6B"/>
    <w:rsid w:val="00B95C3E"/>
    <w:rsid w:val="00B95E4C"/>
    <w:rsid w:val="00B961E7"/>
    <w:rsid w:val="00B97C4E"/>
    <w:rsid w:val="00BA0DAC"/>
    <w:rsid w:val="00BA2C71"/>
    <w:rsid w:val="00BA2F65"/>
    <w:rsid w:val="00BA3919"/>
    <w:rsid w:val="00BA456E"/>
    <w:rsid w:val="00BA5060"/>
    <w:rsid w:val="00BA55ED"/>
    <w:rsid w:val="00BA57FE"/>
    <w:rsid w:val="00BA5CEF"/>
    <w:rsid w:val="00BA5EF4"/>
    <w:rsid w:val="00BA6284"/>
    <w:rsid w:val="00BA67D4"/>
    <w:rsid w:val="00BA6931"/>
    <w:rsid w:val="00BA6B11"/>
    <w:rsid w:val="00BA6EB6"/>
    <w:rsid w:val="00BA6FB3"/>
    <w:rsid w:val="00BA79BE"/>
    <w:rsid w:val="00BA7F3C"/>
    <w:rsid w:val="00BB0232"/>
    <w:rsid w:val="00BB0C5F"/>
    <w:rsid w:val="00BB0ED8"/>
    <w:rsid w:val="00BB0F1C"/>
    <w:rsid w:val="00BB1003"/>
    <w:rsid w:val="00BB2215"/>
    <w:rsid w:val="00BB2971"/>
    <w:rsid w:val="00BB36BE"/>
    <w:rsid w:val="00BB3A13"/>
    <w:rsid w:val="00BB3DF5"/>
    <w:rsid w:val="00BB3E0F"/>
    <w:rsid w:val="00BB451E"/>
    <w:rsid w:val="00BB4D54"/>
    <w:rsid w:val="00BB5090"/>
    <w:rsid w:val="00BB54CA"/>
    <w:rsid w:val="00BB5F96"/>
    <w:rsid w:val="00BB6477"/>
    <w:rsid w:val="00BB69B8"/>
    <w:rsid w:val="00BB6DD0"/>
    <w:rsid w:val="00BB74AF"/>
    <w:rsid w:val="00BB7DDE"/>
    <w:rsid w:val="00BC02C7"/>
    <w:rsid w:val="00BC04A9"/>
    <w:rsid w:val="00BC1043"/>
    <w:rsid w:val="00BC1131"/>
    <w:rsid w:val="00BC173F"/>
    <w:rsid w:val="00BC1744"/>
    <w:rsid w:val="00BC1B99"/>
    <w:rsid w:val="00BC1CED"/>
    <w:rsid w:val="00BC203B"/>
    <w:rsid w:val="00BC2556"/>
    <w:rsid w:val="00BC2881"/>
    <w:rsid w:val="00BC36A9"/>
    <w:rsid w:val="00BC3896"/>
    <w:rsid w:val="00BC3B07"/>
    <w:rsid w:val="00BC3C0A"/>
    <w:rsid w:val="00BC3D60"/>
    <w:rsid w:val="00BC3FF3"/>
    <w:rsid w:val="00BC415B"/>
    <w:rsid w:val="00BC4164"/>
    <w:rsid w:val="00BC4878"/>
    <w:rsid w:val="00BC4C47"/>
    <w:rsid w:val="00BC4E36"/>
    <w:rsid w:val="00BC4FCA"/>
    <w:rsid w:val="00BC5204"/>
    <w:rsid w:val="00BC54E6"/>
    <w:rsid w:val="00BC5855"/>
    <w:rsid w:val="00BC5FCA"/>
    <w:rsid w:val="00BC6118"/>
    <w:rsid w:val="00BC62D8"/>
    <w:rsid w:val="00BC6763"/>
    <w:rsid w:val="00BC6A18"/>
    <w:rsid w:val="00BC6F3F"/>
    <w:rsid w:val="00BC743F"/>
    <w:rsid w:val="00BC7F9F"/>
    <w:rsid w:val="00BD0CE2"/>
    <w:rsid w:val="00BD1B53"/>
    <w:rsid w:val="00BD20DF"/>
    <w:rsid w:val="00BD2AE8"/>
    <w:rsid w:val="00BD2E69"/>
    <w:rsid w:val="00BD305B"/>
    <w:rsid w:val="00BD3535"/>
    <w:rsid w:val="00BD370A"/>
    <w:rsid w:val="00BD3D49"/>
    <w:rsid w:val="00BD3ED9"/>
    <w:rsid w:val="00BD3EDE"/>
    <w:rsid w:val="00BD4300"/>
    <w:rsid w:val="00BD4B87"/>
    <w:rsid w:val="00BD4F8E"/>
    <w:rsid w:val="00BD5AFB"/>
    <w:rsid w:val="00BD64EE"/>
    <w:rsid w:val="00BD70F2"/>
    <w:rsid w:val="00BD784E"/>
    <w:rsid w:val="00BD7C80"/>
    <w:rsid w:val="00BE081A"/>
    <w:rsid w:val="00BE0FDB"/>
    <w:rsid w:val="00BE1023"/>
    <w:rsid w:val="00BE12B9"/>
    <w:rsid w:val="00BE1DA4"/>
    <w:rsid w:val="00BE1EB0"/>
    <w:rsid w:val="00BE2330"/>
    <w:rsid w:val="00BE31B5"/>
    <w:rsid w:val="00BE3B77"/>
    <w:rsid w:val="00BE44A2"/>
    <w:rsid w:val="00BE5031"/>
    <w:rsid w:val="00BE65BC"/>
    <w:rsid w:val="00BE718C"/>
    <w:rsid w:val="00BE7256"/>
    <w:rsid w:val="00BE76E5"/>
    <w:rsid w:val="00BF0242"/>
    <w:rsid w:val="00BF3CEF"/>
    <w:rsid w:val="00BF52FF"/>
    <w:rsid w:val="00BF5572"/>
    <w:rsid w:val="00BF5D2A"/>
    <w:rsid w:val="00BF6B3B"/>
    <w:rsid w:val="00BF70AC"/>
    <w:rsid w:val="00BF7D02"/>
    <w:rsid w:val="00C00517"/>
    <w:rsid w:val="00C00D77"/>
    <w:rsid w:val="00C014C6"/>
    <w:rsid w:val="00C01A88"/>
    <w:rsid w:val="00C01B4D"/>
    <w:rsid w:val="00C01B5A"/>
    <w:rsid w:val="00C02541"/>
    <w:rsid w:val="00C0341D"/>
    <w:rsid w:val="00C03518"/>
    <w:rsid w:val="00C0375C"/>
    <w:rsid w:val="00C04081"/>
    <w:rsid w:val="00C04346"/>
    <w:rsid w:val="00C04463"/>
    <w:rsid w:val="00C04563"/>
    <w:rsid w:val="00C04B87"/>
    <w:rsid w:val="00C056F5"/>
    <w:rsid w:val="00C05BB7"/>
    <w:rsid w:val="00C05CA1"/>
    <w:rsid w:val="00C05D2C"/>
    <w:rsid w:val="00C0626F"/>
    <w:rsid w:val="00C064A5"/>
    <w:rsid w:val="00C06B84"/>
    <w:rsid w:val="00C07F53"/>
    <w:rsid w:val="00C100F0"/>
    <w:rsid w:val="00C109D8"/>
    <w:rsid w:val="00C10BB1"/>
    <w:rsid w:val="00C10E90"/>
    <w:rsid w:val="00C114F7"/>
    <w:rsid w:val="00C118CA"/>
    <w:rsid w:val="00C118E6"/>
    <w:rsid w:val="00C11986"/>
    <w:rsid w:val="00C11A5F"/>
    <w:rsid w:val="00C11F4D"/>
    <w:rsid w:val="00C12EB8"/>
    <w:rsid w:val="00C13951"/>
    <w:rsid w:val="00C146C2"/>
    <w:rsid w:val="00C14991"/>
    <w:rsid w:val="00C14C88"/>
    <w:rsid w:val="00C14D59"/>
    <w:rsid w:val="00C157C2"/>
    <w:rsid w:val="00C158AF"/>
    <w:rsid w:val="00C15A78"/>
    <w:rsid w:val="00C16063"/>
    <w:rsid w:val="00C1654F"/>
    <w:rsid w:val="00C16B25"/>
    <w:rsid w:val="00C16DE9"/>
    <w:rsid w:val="00C20011"/>
    <w:rsid w:val="00C2054D"/>
    <w:rsid w:val="00C20C2A"/>
    <w:rsid w:val="00C216C7"/>
    <w:rsid w:val="00C21B02"/>
    <w:rsid w:val="00C229A3"/>
    <w:rsid w:val="00C2395C"/>
    <w:rsid w:val="00C23B33"/>
    <w:rsid w:val="00C23BB5"/>
    <w:rsid w:val="00C24006"/>
    <w:rsid w:val="00C24C6B"/>
    <w:rsid w:val="00C25C58"/>
    <w:rsid w:val="00C25D19"/>
    <w:rsid w:val="00C2637F"/>
    <w:rsid w:val="00C26B6D"/>
    <w:rsid w:val="00C26CED"/>
    <w:rsid w:val="00C270A1"/>
    <w:rsid w:val="00C273B9"/>
    <w:rsid w:val="00C27545"/>
    <w:rsid w:val="00C27884"/>
    <w:rsid w:val="00C30D16"/>
    <w:rsid w:val="00C31749"/>
    <w:rsid w:val="00C31AF9"/>
    <w:rsid w:val="00C323C9"/>
    <w:rsid w:val="00C323F3"/>
    <w:rsid w:val="00C32561"/>
    <w:rsid w:val="00C325AC"/>
    <w:rsid w:val="00C3378D"/>
    <w:rsid w:val="00C33D8F"/>
    <w:rsid w:val="00C33FE6"/>
    <w:rsid w:val="00C346F8"/>
    <w:rsid w:val="00C3470F"/>
    <w:rsid w:val="00C34B2E"/>
    <w:rsid w:val="00C34CCA"/>
    <w:rsid w:val="00C350A6"/>
    <w:rsid w:val="00C35624"/>
    <w:rsid w:val="00C35ABB"/>
    <w:rsid w:val="00C36574"/>
    <w:rsid w:val="00C3678B"/>
    <w:rsid w:val="00C36A53"/>
    <w:rsid w:val="00C37641"/>
    <w:rsid w:val="00C404B3"/>
    <w:rsid w:val="00C408DA"/>
    <w:rsid w:val="00C411AB"/>
    <w:rsid w:val="00C41339"/>
    <w:rsid w:val="00C42674"/>
    <w:rsid w:val="00C431FA"/>
    <w:rsid w:val="00C44077"/>
    <w:rsid w:val="00C440E3"/>
    <w:rsid w:val="00C459D9"/>
    <w:rsid w:val="00C45FEF"/>
    <w:rsid w:val="00C46081"/>
    <w:rsid w:val="00C46A90"/>
    <w:rsid w:val="00C46FA1"/>
    <w:rsid w:val="00C472F5"/>
    <w:rsid w:val="00C5033E"/>
    <w:rsid w:val="00C509EB"/>
    <w:rsid w:val="00C50E81"/>
    <w:rsid w:val="00C51A5C"/>
    <w:rsid w:val="00C51E51"/>
    <w:rsid w:val="00C52345"/>
    <w:rsid w:val="00C53330"/>
    <w:rsid w:val="00C536F8"/>
    <w:rsid w:val="00C53933"/>
    <w:rsid w:val="00C55BD9"/>
    <w:rsid w:val="00C57E34"/>
    <w:rsid w:val="00C6007D"/>
    <w:rsid w:val="00C6013E"/>
    <w:rsid w:val="00C604C5"/>
    <w:rsid w:val="00C60C45"/>
    <w:rsid w:val="00C6106F"/>
    <w:rsid w:val="00C619E1"/>
    <w:rsid w:val="00C62C3F"/>
    <w:rsid w:val="00C63121"/>
    <w:rsid w:val="00C637C7"/>
    <w:rsid w:val="00C63CC2"/>
    <w:rsid w:val="00C63DA8"/>
    <w:rsid w:val="00C64217"/>
    <w:rsid w:val="00C643C5"/>
    <w:rsid w:val="00C644B2"/>
    <w:rsid w:val="00C655B6"/>
    <w:rsid w:val="00C6587B"/>
    <w:rsid w:val="00C675D5"/>
    <w:rsid w:val="00C67B72"/>
    <w:rsid w:val="00C70002"/>
    <w:rsid w:val="00C706AA"/>
    <w:rsid w:val="00C71361"/>
    <w:rsid w:val="00C71661"/>
    <w:rsid w:val="00C7193D"/>
    <w:rsid w:val="00C71E1E"/>
    <w:rsid w:val="00C72732"/>
    <w:rsid w:val="00C72735"/>
    <w:rsid w:val="00C72D1A"/>
    <w:rsid w:val="00C731F7"/>
    <w:rsid w:val="00C73AA6"/>
    <w:rsid w:val="00C73ED6"/>
    <w:rsid w:val="00C745A0"/>
    <w:rsid w:val="00C74A93"/>
    <w:rsid w:val="00C74C5C"/>
    <w:rsid w:val="00C74E49"/>
    <w:rsid w:val="00C7533D"/>
    <w:rsid w:val="00C75376"/>
    <w:rsid w:val="00C75398"/>
    <w:rsid w:val="00C753D6"/>
    <w:rsid w:val="00C7564D"/>
    <w:rsid w:val="00C75E68"/>
    <w:rsid w:val="00C7747A"/>
    <w:rsid w:val="00C77B02"/>
    <w:rsid w:val="00C80248"/>
    <w:rsid w:val="00C80917"/>
    <w:rsid w:val="00C80D90"/>
    <w:rsid w:val="00C80F74"/>
    <w:rsid w:val="00C80F8D"/>
    <w:rsid w:val="00C82697"/>
    <w:rsid w:val="00C82ED3"/>
    <w:rsid w:val="00C82F79"/>
    <w:rsid w:val="00C835A5"/>
    <w:rsid w:val="00C838CE"/>
    <w:rsid w:val="00C84878"/>
    <w:rsid w:val="00C85920"/>
    <w:rsid w:val="00C85BD3"/>
    <w:rsid w:val="00C85C7D"/>
    <w:rsid w:val="00C85DC4"/>
    <w:rsid w:val="00C87843"/>
    <w:rsid w:val="00C9000E"/>
    <w:rsid w:val="00C903BA"/>
    <w:rsid w:val="00C903BE"/>
    <w:rsid w:val="00C9100D"/>
    <w:rsid w:val="00C9271B"/>
    <w:rsid w:val="00C927F9"/>
    <w:rsid w:val="00C92B65"/>
    <w:rsid w:val="00C92ED6"/>
    <w:rsid w:val="00C92F62"/>
    <w:rsid w:val="00C9308A"/>
    <w:rsid w:val="00C935A8"/>
    <w:rsid w:val="00C9398C"/>
    <w:rsid w:val="00C93E25"/>
    <w:rsid w:val="00C943E8"/>
    <w:rsid w:val="00C95D9B"/>
    <w:rsid w:val="00C95DB7"/>
    <w:rsid w:val="00C96BDE"/>
    <w:rsid w:val="00C96F1B"/>
    <w:rsid w:val="00C9744C"/>
    <w:rsid w:val="00C974B8"/>
    <w:rsid w:val="00C977EF"/>
    <w:rsid w:val="00CA073C"/>
    <w:rsid w:val="00CA0BB6"/>
    <w:rsid w:val="00CA0E91"/>
    <w:rsid w:val="00CA124D"/>
    <w:rsid w:val="00CA16BA"/>
    <w:rsid w:val="00CA1EA8"/>
    <w:rsid w:val="00CA2063"/>
    <w:rsid w:val="00CA29C4"/>
    <w:rsid w:val="00CA2B5E"/>
    <w:rsid w:val="00CA3242"/>
    <w:rsid w:val="00CA333E"/>
    <w:rsid w:val="00CA5E36"/>
    <w:rsid w:val="00CA68EA"/>
    <w:rsid w:val="00CA6BA7"/>
    <w:rsid w:val="00CA6D56"/>
    <w:rsid w:val="00CA7B9E"/>
    <w:rsid w:val="00CB041C"/>
    <w:rsid w:val="00CB0666"/>
    <w:rsid w:val="00CB0F8B"/>
    <w:rsid w:val="00CB1024"/>
    <w:rsid w:val="00CB10D7"/>
    <w:rsid w:val="00CB10F9"/>
    <w:rsid w:val="00CB1494"/>
    <w:rsid w:val="00CB15B8"/>
    <w:rsid w:val="00CB2BE8"/>
    <w:rsid w:val="00CB3FBD"/>
    <w:rsid w:val="00CB465A"/>
    <w:rsid w:val="00CB4796"/>
    <w:rsid w:val="00CB4CDD"/>
    <w:rsid w:val="00CB4F64"/>
    <w:rsid w:val="00CB573C"/>
    <w:rsid w:val="00CB59A4"/>
    <w:rsid w:val="00CB5A26"/>
    <w:rsid w:val="00CB5E7C"/>
    <w:rsid w:val="00CB5FCA"/>
    <w:rsid w:val="00CB6711"/>
    <w:rsid w:val="00CB6C81"/>
    <w:rsid w:val="00CB6D01"/>
    <w:rsid w:val="00CB6EEC"/>
    <w:rsid w:val="00CB7300"/>
    <w:rsid w:val="00CB7403"/>
    <w:rsid w:val="00CB77C2"/>
    <w:rsid w:val="00CB7BFA"/>
    <w:rsid w:val="00CB7EAD"/>
    <w:rsid w:val="00CC0819"/>
    <w:rsid w:val="00CC0F47"/>
    <w:rsid w:val="00CC2AB2"/>
    <w:rsid w:val="00CC3DC7"/>
    <w:rsid w:val="00CC3E8D"/>
    <w:rsid w:val="00CC42D3"/>
    <w:rsid w:val="00CC4814"/>
    <w:rsid w:val="00CC4CC5"/>
    <w:rsid w:val="00CC5339"/>
    <w:rsid w:val="00CC5B7B"/>
    <w:rsid w:val="00CC67BC"/>
    <w:rsid w:val="00CC6BFE"/>
    <w:rsid w:val="00CC71D4"/>
    <w:rsid w:val="00CC776B"/>
    <w:rsid w:val="00CC7A40"/>
    <w:rsid w:val="00CC7F18"/>
    <w:rsid w:val="00CD0115"/>
    <w:rsid w:val="00CD1321"/>
    <w:rsid w:val="00CD25A3"/>
    <w:rsid w:val="00CD26BD"/>
    <w:rsid w:val="00CD27A5"/>
    <w:rsid w:val="00CD2FA9"/>
    <w:rsid w:val="00CD3493"/>
    <w:rsid w:val="00CD3EAF"/>
    <w:rsid w:val="00CD4340"/>
    <w:rsid w:val="00CD498F"/>
    <w:rsid w:val="00CD578C"/>
    <w:rsid w:val="00CD5B05"/>
    <w:rsid w:val="00CD62B7"/>
    <w:rsid w:val="00CD63D3"/>
    <w:rsid w:val="00CD6B4E"/>
    <w:rsid w:val="00CD6DB1"/>
    <w:rsid w:val="00CD7847"/>
    <w:rsid w:val="00CD7CDB"/>
    <w:rsid w:val="00CD7DB4"/>
    <w:rsid w:val="00CD7E3C"/>
    <w:rsid w:val="00CE00E8"/>
    <w:rsid w:val="00CE0914"/>
    <w:rsid w:val="00CE0B7F"/>
    <w:rsid w:val="00CE11D8"/>
    <w:rsid w:val="00CE17D3"/>
    <w:rsid w:val="00CE1DDA"/>
    <w:rsid w:val="00CE21A9"/>
    <w:rsid w:val="00CE2C4C"/>
    <w:rsid w:val="00CE35B2"/>
    <w:rsid w:val="00CE38D1"/>
    <w:rsid w:val="00CE4822"/>
    <w:rsid w:val="00CE4AC1"/>
    <w:rsid w:val="00CE685F"/>
    <w:rsid w:val="00CE699E"/>
    <w:rsid w:val="00CE747F"/>
    <w:rsid w:val="00CE75AA"/>
    <w:rsid w:val="00CE7882"/>
    <w:rsid w:val="00CF1257"/>
    <w:rsid w:val="00CF1808"/>
    <w:rsid w:val="00CF1811"/>
    <w:rsid w:val="00CF191F"/>
    <w:rsid w:val="00CF199E"/>
    <w:rsid w:val="00CF1D2C"/>
    <w:rsid w:val="00CF2D06"/>
    <w:rsid w:val="00CF3008"/>
    <w:rsid w:val="00CF331C"/>
    <w:rsid w:val="00CF3577"/>
    <w:rsid w:val="00CF38BC"/>
    <w:rsid w:val="00CF3E44"/>
    <w:rsid w:val="00CF45CF"/>
    <w:rsid w:val="00CF4720"/>
    <w:rsid w:val="00CF4855"/>
    <w:rsid w:val="00CF4E6F"/>
    <w:rsid w:val="00CF618C"/>
    <w:rsid w:val="00CF65B5"/>
    <w:rsid w:val="00CF731C"/>
    <w:rsid w:val="00CF777D"/>
    <w:rsid w:val="00CF7B0A"/>
    <w:rsid w:val="00D00F06"/>
    <w:rsid w:val="00D01738"/>
    <w:rsid w:val="00D025CF"/>
    <w:rsid w:val="00D0294F"/>
    <w:rsid w:val="00D029CA"/>
    <w:rsid w:val="00D02D60"/>
    <w:rsid w:val="00D04047"/>
    <w:rsid w:val="00D04AC8"/>
    <w:rsid w:val="00D05385"/>
    <w:rsid w:val="00D05456"/>
    <w:rsid w:val="00D058DA"/>
    <w:rsid w:val="00D06AA7"/>
    <w:rsid w:val="00D1011A"/>
    <w:rsid w:val="00D10C5E"/>
    <w:rsid w:val="00D10DBF"/>
    <w:rsid w:val="00D114BC"/>
    <w:rsid w:val="00D12B6C"/>
    <w:rsid w:val="00D12C98"/>
    <w:rsid w:val="00D12CE6"/>
    <w:rsid w:val="00D13041"/>
    <w:rsid w:val="00D136A7"/>
    <w:rsid w:val="00D13C2A"/>
    <w:rsid w:val="00D142AC"/>
    <w:rsid w:val="00D148F5"/>
    <w:rsid w:val="00D15AEF"/>
    <w:rsid w:val="00D16658"/>
    <w:rsid w:val="00D166CF"/>
    <w:rsid w:val="00D17346"/>
    <w:rsid w:val="00D17AFB"/>
    <w:rsid w:val="00D2046A"/>
    <w:rsid w:val="00D22476"/>
    <w:rsid w:val="00D22FB3"/>
    <w:rsid w:val="00D234DD"/>
    <w:rsid w:val="00D23BD7"/>
    <w:rsid w:val="00D23CE0"/>
    <w:rsid w:val="00D23D94"/>
    <w:rsid w:val="00D23FA3"/>
    <w:rsid w:val="00D24451"/>
    <w:rsid w:val="00D24498"/>
    <w:rsid w:val="00D246FB"/>
    <w:rsid w:val="00D24D87"/>
    <w:rsid w:val="00D25E2A"/>
    <w:rsid w:val="00D26113"/>
    <w:rsid w:val="00D263D6"/>
    <w:rsid w:val="00D269B4"/>
    <w:rsid w:val="00D26AE4"/>
    <w:rsid w:val="00D2709F"/>
    <w:rsid w:val="00D271C7"/>
    <w:rsid w:val="00D2783C"/>
    <w:rsid w:val="00D27ABC"/>
    <w:rsid w:val="00D303B1"/>
    <w:rsid w:val="00D303FF"/>
    <w:rsid w:val="00D308CF"/>
    <w:rsid w:val="00D30B88"/>
    <w:rsid w:val="00D30C73"/>
    <w:rsid w:val="00D30E8C"/>
    <w:rsid w:val="00D30F40"/>
    <w:rsid w:val="00D31042"/>
    <w:rsid w:val="00D31671"/>
    <w:rsid w:val="00D31A6F"/>
    <w:rsid w:val="00D31CB1"/>
    <w:rsid w:val="00D321CA"/>
    <w:rsid w:val="00D32B61"/>
    <w:rsid w:val="00D33E0C"/>
    <w:rsid w:val="00D3438C"/>
    <w:rsid w:val="00D34687"/>
    <w:rsid w:val="00D3474B"/>
    <w:rsid w:val="00D34B04"/>
    <w:rsid w:val="00D3540A"/>
    <w:rsid w:val="00D354E9"/>
    <w:rsid w:val="00D364E3"/>
    <w:rsid w:val="00D36B53"/>
    <w:rsid w:val="00D36FB8"/>
    <w:rsid w:val="00D3729D"/>
    <w:rsid w:val="00D403C2"/>
    <w:rsid w:val="00D4091B"/>
    <w:rsid w:val="00D40E74"/>
    <w:rsid w:val="00D41322"/>
    <w:rsid w:val="00D413C7"/>
    <w:rsid w:val="00D414EC"/>
    <w:rsid w:val="00D41884"/>
    <w:rsid w:val="00D41D57"/>
    <w:rsid w:val="00D422D2"/>
    <w:rsid w:val="00D4284F"/>
    <w:rsid w:val="00D42D5D"/>
    <w:rsid w:val="00D42EE4"/>
    <w:rsid w:val="00D434AA"/>
    <w:rsid w:val="00D4377A"/>
    <w:rsid w:val="00D44D30"/>
    <w:rsid w:val="00D4540B"/>
    <w:rsid w:val="00D458D5"/>
    <w:rsid w:val="00D46217"/>
    <w:rsid w:val="00D468A1"/>
    <w:rsid w:val="00D46D51"/>
    <w:rsid w:val="00D475E5"/>
    <w:rsid w:val="00D47624"/>
    <w:rsid w:val="00D50145"/>
    <w:rsid w:val="00D50EB8"/>
    <w:rsid w:val="00D5134B"/>
    <w:rsid w:val="00D51910"/>
    <w:rsid w:val="00D52AE6"/>
    <w:rsid w:val="00D52C18"/>
    <w:rsid w:val="00D53036"/>
    <w:rsid w:val="00D533E0"/>
    <w:rsid w:val="00D53B1B"/>
    <w:rsid w:val="00D546F0"/>
    <w:rsid w:val="00D54990"/>
    <w:rsid w:val="00D54F4B"/>
    <w:rsid w:val="00D556D1"/>
    <w:rsid w:val="00D55EA2"/>
    <w:rsid w:val="00D560D2"/>
    <w:rsid w:val="00D56AD2"/>
    <w:rsid w:val="00D570CF"/>
    <w:rsid w:val="00D57172"/>
    <w:rsid w:val="00D574EA"/>
    <w:rsid w:val="00D577BF"/>
    <w:rsid w:val="00D602E8"/>
    <w:rsid w:val="00D614D4"/>
    <w:rsid w:val="00D6168D"/>
    <w:rsid w:val="00D617F3"/>
    <w:rsid w:val="00D624B5"/>
    <w:rsid w:val="00D62683"/>
    <w:rsid w:val="00D62B2C"/>
    <w:rsid w:val="00D63509"/>
    <w:rsid w:val="00D636A8"/>
    <w:rsid w:val="00D637EB"/>
    <w:rsid w:val="00D63D7C"/>
    <w:rsid w:val="00D64705"/>
    <w:rsid w:val="00D649EE"/>
    <w:rsid w:val="00D64AE3"/>
    <w:rsid w:val="00D64F82"/>
    <w:rsid w:val="00D64F99"/>
    <w:rsid w:val="00D64FA0"/>
    <w:rsid w:val="00D65139"/>
    <w:rsid w:val="00D6553F"/>
    <w:rsid w:val="00D65688"/>
    <w:rsid w:val="00D65EF6"/>
    <w:rsid w:val="00D6632D"/>
    <w:rsid w:val="00D664ED"/>
    <w:rsid w:val="00D66584"/>
    <w:rsid w:val="00D66670"/>
    <w:rsid w:val="00D667C4"/>
    <w:rsid w:val="00D6756D"/>
    <w:rsid w:val="00D67665"/>
    <w:rsid w:val="00D70BB3"/>
    <w:rsid w:val="00D7182E"/>
    <w:rsid w:val="00D71FC7"/>
    <w:rsid w:val="00D72209"/>
    <w:rsid w:val="00D7236F"/>
    <w:rsid w:val="00D72386"/>
    <w:rsid w:val="00D72C2F"/>
    <w:rsid w:val="00D72C3C"/>
    <w:rsid w:val="00D72D85"/>
    <w:rsid w:val="00D7413F"/>
    <w:rsid w:val="00D745F1"/>
    <w:rsid w:val="00D74A01"/>
    <w:rsid w:val="00D7508A"/>
    <w:rsid w:val="00D75337"/>
    <w:rsid w:val="00D758C3"/>
    <w:rsid w:val="00D75BB4"/>
    <w:rsid w:val="00D76109"/>
    <w:rsid w:val="00D7651B"/>
    <w:rsid w:val="00D768C8"/>
    <w:rsid w:val="00D76A81"/>
    <w:rsid w:val="00D76B1F"/>
    <w:rsid w:val="00D77410"/>
    <w:rsid w:val="00D777C6"/>
    <w:rsid w:val="00D77D60"/>
    <w:rsid w:val="00D80209"/>
    <w:rsid w:val="00D80CA7"/>
    <w:rsid w:val="00D81017"/>
    <w:rsid w:val="00D812D1"/>
    <w:rsid w:val="00D816AD"/>
    <w:rsid w:val="00D81F23"/>
    <w:rsid w:val="00D82356"/>
    <w:rsid w:val="00D827DD"/>
    <w:rsid w:val="00D84139"/>
    <w:rsid w:val="00D842EE"/>
    <w:rsid w:val="00D84CE2"/>
    <w:rsid w:val="00D851C8"/>
    <w:rsid w:val="00D8567D"/>
    <w:rsid w:val="00D85E68"/>
    <w:rsid w:val="00D86161"/>
    <w:rsid w:val="00D86C42"/>
    <w:rsid w:val="00D873B0"/>
    <w:rsid w:val="00D87898"/>
    <w:rsid w:val="00D87C36"/>
    <w:rsid w:val="00D9010B"/>
    <w:rsid w:val="00D901A4"/>
    <w:rsid w:val="00D90C76"/>
    <w:rsid w:val="00D90E39"/>
    <w:rsid w:val="00D91B58"/>
    <w:rsid w:val="00D91F01"/>
    <w:rsid w:val="00D92090"/>
    <w:rsid w:val="00D92B62"/>
    <w:rsid w:val="00D92F55"/>
    <w:rsid w:val="00D93369"/>
    <w:rsid w:val="00D93696"/>
    <w:rsid w:val="00D93923"/>
    <w:rsid w:val="00D93CB9"/>
    <w:rsid w:val="00D94889"/>
    <w:rsid w:val="00D95409"/>
    <w:rsid w:val="00D95433"/>
    <w:rsid w:val="00D962AB"/>
    <w:rsid w:val="00D9706C"/>
    <w:rsid w:val="00D97703"/>
    <w:rsid w:val="00D97AF4"/>
    <w:rsid w:val="00DA01EE"/>
    <w:rsid w:val="00DA0AF3"/>
    <w:rsid w:val="00DA1ADD"/>
    <w:rsid w:val="00DA2907"/>
    <w:rsid w:val="00DA2945"/>
    <w:rsid w:val="00DA2BA2"/>
    <w:rsid w:val="00DA3236"/>
    <w:rsid w:val="00DA3755"/>
    <w:rsid w:val="00DA3AB3"/>
    <w:rsid w:val="00DA3B1B"/>
    <w:rsid w:val="00DA3D82"/>
    <w:rsid w:val="00DA3FA4"/>
    <w:rsid w:val="00DA4426"/>
    <w:rsid w:val="00DA4559"/>
    <w:rsid w:val="00DA4808"/>
    <w:rsid w:val="00DA48F3"/>
    <w:rsid w:val="00DA5D7A"/>
    <w:rsid w:val="00DA5E50"/>
    <w:rsid w:val="00DA6D26"/>
    <w:rsid w:val="00DA6D67"/>
    <w:rsid w:val="00DB0709"/>
    <w:rsid w:val="00DB0852"/>
    <w:rsid w:val="00DB0CDA"/>
    <w:rsid w:val="00DB1689"/>
    <w:rsid w:val="00DB16F3"/>
    <w:rsid w:val="00DB3899"/>
    <w:rsid w:val="00DB3C6D"/>
    <w:rsid w:val="00DB423F"/>
    <w:rsid w:val="00DB4426"/>
    <w:rsid w:val="00DB57FC"/>
    <w:rsid w:val="00DB59B0"/>
    <w:rsid w:val="00DB6203"/>
    <w:rsid w:val="00DB6D7C"/>
    <w:rsid w:val="00DB6F0E"/>
    <w:rsid w:val="00DB7B32"/>
    <w:rsid w:val="00DB7D40"/>
    <w:rsid w:val="00DB7DC6"/>
    <w:rsid w:val="00DC114F"/>
    <w:rsid w:val="00DC1423"/>
    <w:rsid w:val="00DC25C2"/>
    <w:rsid w:val="00DC2D9D"/>
    <w:rsid w:val="00DC3111"/>
    <w:rsid w:val="00DC3627"/>
    <w:rsid w:val="00DC4283"/>
    <w:rsid w:val="00DC46EF"/>
    <w:rsid w:val="00DC5F60"/>
    <w:rsid w:val="00DC6522"/>
    <w:rsid w:val="00DC66E9"/>
    <w:rsid w:val="00DC6D11"/>
    <w:rsid w:val="00DC7571"/>
    <w:rsid w:val="00DC7B0A"/>
    <w:rsid w:val="00DC7F61"/>
    <w:rsid w:val="00DD00EB"/>
    <w:rsid w:val="00DD0509"/>
    <w:rsid w:val="00DD0749"/>
    <w:rsid w:val="00DD0B23"/>
    <w:rsid w:val="00DD1108"/>
    <w:rsid w:val="00DD22A0"/>
    <w:rsid w:val="00DD265A"/>
    <w:rsid w:val="00DD2F01"/>
    <w:rsid w:val="00DD3025"/>
    <w:rsid w:val="00DD34F7"/>
    <w:rsid w:val="00DD3AE7"/>
    <w:rsid w:val="00DD4A6A"/>
    <w:rsid w:val="00DD4A7B"/>
    <w:rsid w:val="00DD5762"/>
    <w:rsid w:val="00DD5829"/>
    <w:rsid w:val="00DD5A88"/>
    <w:rsid w:val="00DD5CD5"/>
    <w:rsid w:val="00DD652B"/>
    <w:rsid w:val="00DD69EE"/>
    <w:rsid w:val="00DD7196"/>
    <w:rsid w:val="00DD753D"/>
    <w:rsid w:val="00DD7734"/>
    <w:rsid w:val="00DD7A32"/>
    <w:rsid w:val="00DD7CCB"/>
    <w:rsid w:val="00DD7E39"/>
    <w:rsid w:val="00DE07BC"/>
    <w:rsid w:val="00DE114D"/>
    <w:rsid w:val="00DE117C"/>
    <w:rsid w:val="00DE1B0E"/>
    <w:rsid w:val="00DE1B76"/>
    <w:rsid w:val="00DE1C14"/>
    <w:rsid w:val="00DE220E"/>
    <w:rsid w:val="00DE22FF"/>
    <w:rsid w:val="00DE249F"/>
    <w:rsid w:val="00DE322A"/>
    <w:rsid w:val="00DE3421"/>
    <w:rsid w:val="00DE34F4"/>
    <w:rsid w:val="00DE3D72"/>
    <w:rsid w:val="00DE53D1"/>
    <w:rsid w:val="00DE5571"/>
    <w:rsid w:val="00DE57D2"/>
    <w:rsid w:val="00DE58C8"/>
    <w:rsid w:val="00DE591D"/>
    <w:rsid w:val="00DE5CEC"/>
    <w:rsid w:val="00DE602A"/>
    <w:rsid w:val="00DE628F"/>
    <w:rsid w:val="00DE712C"/>
    <w:rsid w:val="00DE754B"/>
    <w:rsid w:val="00DE7A46"/>
    <w:rsid w:val="00DE7CD4"/>
    <w:rsid w:val="00DF0077"/>
    <w:rsid w:val="00DF04B2"/>
    <w:rsid w:val="00DF062D"/>
    <w:rsid w:val="00DF0AB0"/>
    <w:rsid w:val="00DF0FC8"/>
    <w:rsid w:val="00DF1178"/>
    <w:rsid w:val="00DF1482"/>
    <w:rsid w:val="00DF1952"/>
    <w:rsid w:val="00DF19A0"/>
    <w:rsid w:val="00DF27DC"/>
    <w:rsid w:val="00DF2833"/>
    <w:rsid w:val="00DF2E02"/>
    <w:rsid w:val="00DF34F2"/>
    <w:rsid w:val="00DF3D0C"/>
    <w:rsid w:val="00DF420B"/>
    <w:rsid w:val="00DF4D8B"/>
    <w:rsid w:val="00DF512F"/>
    <w:rsid w:val="00DF55B9"/>
    <w:rsid w:val="00DF58B3"/>
    <w:rsid w:val="00DF5ABA"/>
    <w:rsid w:val="00DF5CCE"/>
    <w:rsid w:val="00DF5F8E"/>
    <w:rsid w:val="00DF62DB"/>
    <w:rsid w:val="00DF64A0"/>
    <w:rsid w:val="00DF73FF"/>
    <w:rsid w:val="00DF768C"/>
    <w:rsid w:val="00DF7948"/>
    <w:rsid w:val="00E003FB"/>
    <w:rsid w:val="00E00BA2"/>
    <w:rsid w:val="00E0205C"/>
    <w:rsid w:val="00E022A6"/>
    <w:rsid w:val="00E02EC6"/>
    <w:rsid w:val="00E0345A"/>
    <w:rsid w:val="00E03647"/>
    <w:rsid w:val="00E0396C"/>
    <w:rsid w:val="00E0459B"/>
    <w:rsid w:val="00E04F85"/>
    <w:rsid w:val="00E054F1"/>
    <w:rsid w:val="00E05689"/>
    <w:rsid w:val="00E059ED"/>
    <w:rsid w:val="00E05E96"/>
    <w:rsid w:val="00E0608A"/>
    <w:rsid w:val="00E061F0"/>
    <w:rsid w:val="00E0705D"/>
    <w:rsid w:val="00E075B7"/>
    <w:rsid w:val="00E07F65"/>
    <w:rsid w:val="00E10249"/>
    <w:rsid w:val="00E10E74"/>
    <w:rsid w:val="00E10F99"/>
    <w:rsid w:val="00E1136F"/>
    <w:rsid w:val="00E1146D"/>
    <w:rsid w:val="00E11B62"/>
    <w:rsid w:val="00E11E69"/>
    <w:rsid w:val="00E11F43"/>
    <w:rsid w:val="00E1364E"/>
    <w:rsid w:val="00E13EEC"/>
    <w:rsid w:val="00E140B1"/>
    <w:rsid w:val="00E141DC"/>
    <w:rsid w:val="00E1468F"/>
    <w:rsid w:val="00E147C9"/>
    <w:rsid w:val="00E148FF"/>
    <w:rsid w:val="00E14B3E"/>
    <w:rsid w:val="00E154D4"/>
    <w:rsid w:val="00E15C95"/>
    <w:rsid w:val="00E16297"/>
    <w:rsid w:val="00E162C6"/>
    <w:rsid w:val="00E16349"/>
    <w:rsid w:val="00E16A95"/>
    <w:rsid w:val="00E176C9"/>
    <w:rsid w:val="00E2037A"/>
    <w:rsid w:val="00E210A0"/>
    <w:rsid w:val="00E21678"/>
    <w:rsid w:val="00E226F4"/>
    <w:rsid w:val="00E22EBE"/>
    <w:rsid w:val="00E22ED7"/>
    <w:rsid w:val="00E249E7"/>
    <w:rsid w:val="00E25181"/>
    <w:rsid w:val="00E258A6"/>
    <w:rsid w:val="00E25957"/>
    <w:rsid w:val="00E25C4D"/>
    <w:rsid w:val="00E25CC5"/>
    <w:rsid w:val="00E26432"/>
    <w:rsid w:val="00E275F4"/>
    <w:rsid w:val="00E27917"/>
    <w:rsid w:val="00E30579"/>
    <w:rsid w:val="00E30753"/>
    <w:rsid w:val="00E30ACE"/>
    <w:rsid w:val="00E30E47"/>
    <w:rsid w:val="00E31B96"/>
    <w:rsid w:val="00E31FA2"/>
    <w:rsid w:val="00E329C1"/>
    <w:rsid w:val="00E32E1E"/>
    <w:rsid w:val="00E32FE2"/>
    <w:rsid w:val="00E33864"/>
    <w:rsid w:val="00E33C2F"/>
    <w:rsid w:val="00E34BD8"/>
    <w:rsid w:val="00E34F5D"/>
    <w:rsid w:val="00E35080"/>
    <w:rsid w:val="00E3595D"/>
    <w:rsid w:val="00E36520"/>
    <w:rsid w:val="00E3666A"/>
    <w:rsid w:val="00E368D3"/>
    <w:rsid w:val="00E375BD"/>
    <w:rsid w:val="00E37FFC"/>
    <w:rsid w:val="00E41D57"/>
    <w:rsid w:val="00E41ED6"/>
    <w:rsid w:val="00E42273"/>
    <w:rsid w:val="00E42344"/>
    <w:rsid w:val="00E42A31"/>
    <w:rsid w:val="00E435C2"/>
    <w:rsid w:val="00E43E12"/>
    <w:rsid w:val="00E440EE"/>
    <w:rsid w:val="00E44332"/>
    <w:rsid w:val="00E4458B"/>
    <w:rsid w:val="00E447B9"/>
    <w:rsid w:val="00E44944"/>
    <w:rsid w:val="00E4496E"/>
    <w:rsid w:val="00E44CA7"/>
    <w:rsid w:val="00E44FC7"/>
    <w:rsid w:val="00E45BF3"/>
    <w:rsid w:val="00E464F0"/>
    <w:rsid w:val="00E46A26"/>
    <w:rsid w:val="00E470D0"/>
    <w:rsid w:val="00E4766B"/>
    <w:rsid w:val="00E47F37"/>
    <w:rsid w:val="00E507B9"/>
    <w:rsid w:val="00E50D37"/>
    <w:rsid w:val="00E51796"/>
    <w:rsid w:val="00E5182A"/>
    <w:rsid w:val="00E529D7"/>
    <w:rsid w:val="00E52C0C"/>
    <w:rsid w:val="00E5317E"/>
    <w:rsid w:val="00E54C37"/>
    <w:rsid w:val="00E55991"/>
    <w:rsid w:val="00E55A2D"/>
    <w:rsid w:val="00E55BF8"/>
    <w:rsid w:val="00E56322"/>
    <w:rsid w:val="00E569A6"/>
    <w:rsid w:val="00E56B1D"/>
    <w:rsid w:val="00E56E7F"/>
    <w:rsid w:val="00E57399"/>
    <w:rsid w:val="00E57932"/>
    <w:rsid w:val="00E57A92"/>
    <w:rsid w:val="00E60724"/>
    <w:rsid w:val="00E628A0"/>
    <w:rsid w:val="00E62BBC"/>
    <w:rsid w:val="00E62C5C"/>
    <w:rsid w:val="00E63193"/>
    <w:rsid w:val="00E6337F"/>
    <w:rsid w:val="00E636A3"/>
    <w:rsid w:val="00E6468A"/>
    <w:rsid w:val="00E64DFC"/>
    <w:rsid w:val="00E661F3"/>
    <w:rsid w:val="00E6626B"/>
    <w:rsid w:val="00E66416"/>
    <w:rsid w:val="00E666DB"/>
    <w:rsid w:val="00E66A68"/>
    <w:rsid w:val="00E66B57"/>
    <w:rsid w:val="00E66FF9"/>
    <w:rsid w:val="00E67094"/>
    <w:rsid w:val="00E67BFB"/>
    <w:rsid w:val="00E67D31"/>
    <w:rsid w:val="00E67E60"/>
    <w:rsid w:val="00E706D8"/>
    <w:rsid w:val="00E70FB6"/>
    <w:rsid w:val="00E711A8"/>
    <w:rsid w:val="00E7155B"/>
    <w:rsid w:val="00E719C0"/>
    <w:rsid w:val="00E7259A"/>
    <w:rsid w:val="00E7276B"/>
    <w:rsid w:val="00E72BB1"/>
    <w:rsid w:val="00E72F83"/>
    <w:rsid w:val="00E73022"/>
    <w:rsid w:val="00E73ABA"/>
    <w:rsid w:val="00E73F91"/>
    <w:rsid w:val="00E74268"/>
    <w:rsid w:val="00E74FBD"/>
    <w:rsid w:val="00E75027"/>
    <w:rsid w:val="00E755B3"/>
    <w:rsid w:val="00E76361"/>
    <w:rsid w:val="00E7734C"/>
    <w:rsid w:val="00E7783A"/>
    <w:rsid w:val="00E77F08"/>
    <w:rsid w:val="00E809C1"/>
    <w:rsid w:val="00E8193D"/>
    <w:rsid w:val="00E8237C"/>
    <w:rsid w:val="00E8284F"/>
    <w:rsid w:val="00E8307E"/>
    <w:rsid w:val="00E835ED"/>
    <w:rsid w:val="00E84AFC"/>
    <w:rsid w:val="00E858FD"/>
    <w:rsid w:val="00E85DDE"/>
    <w:rsid w:val="00E85E12"/>
    <w:rsid w:val="00E8601A"/>
    <w:rsid w:val="00E86FCA"/>
    <w:rsid w:val="00E8708B"/>
    <w:rsid w:val="00E87101"/>
    <w:rsid w:val="00E90388"/>
    <w:rsid w:val="00E90F59"/>
    <w:rsid w:val="00E9162C"/>
    <w:rsid w:val="00E9189A"/>
    <w:rsid w:val="00E9296E"/>
    <w:rsid w:val="00E93FE1"/>
    <w:rsid w:val="00E9532D"/>
    <w:rsid w:val="00E9580B"/>
    <w:rsid w:val="00E96830"/>
    <w:rsid w:val="00E96A39"/>
    <w:rsid w:val="00E96A70"/>
    <w:rsid w:val="00E96BD8"/>
    <w:rsid w:val="00E97151"/>
    <w:rsid w:val="00E97279"/>
    <w:rsid w:val="00E97EE1"/>
    <w:rsid w:val="00EA04C5"/>
    <w:rsid w:val="00EA07B6"/>
    <w:rsid w:val="00EA0CBC"/>
    <w:rsid w:val="00EA12D8"/>
    <w:rsid w:val="00EA32DB"/>
    <w:rsid w:val="00EA3315"/>
    <w:rsid w:val="00EA3707"/>
    <w:rsid w:val="00EA4485"/>
    <w:rsid w:val="00EA44B7"/>
    <w:rsid w:val="00EA46C1"/>
    <w:rsid w:val="00EA4A5F"/>
    <w:rsid w:val="00EA559F"/>
    <w:rsid w:val="00EA5895"/>
    <w:rsid w:val="00EA592E"/>
    <w:rsid w:val="00EA5AE6"/>
    <w:rsid w:val="00EA5B80"/>
    <w:rsid w:val="00EA6043"/>
    <w:rsid w:val="00EA6B38"/>
    <w:rsid w:val="00EA7776"/>
    <w:rsid w:val="00EA7D85"/>
    <w:rsid w:val="00EB0D11"/>
    <w:rsid w:val="00EB10BA"/>
    <w:rsid w:val="00EB1785"/>
    <w:rsid w:val="00EB239C"/>
    <w:rsid w:val="00EB2496"/>
    <w:rsid w:val="00EB27E6"/>
    <w:rsid w:val="00EB288C"/>
    <w:rsid w:val="00EB2B64"/>
    <w:rsid w:val="00EB390C"/>
    <w:rsid w:val="00EB3A7D"/>
    <w:rsid w:val="00EB5431"/>
    <w:rsid w:val="00EB72F7"/>
    <w:rsid w:val="00EC018D"/>
    <w:rsid w:val="00EC076C"/>
    <w:rsid w:val="00EC08D6"/>
    <w:rsid w:val="00EC0C18"/>
    <w:rsid w:val="00EC0C60"/>
    <w:rsid w:val="00EC18E8"/>
    <w:rsid w:val="00EC199C"/>
    <w:rsid w:val="00EC1AF3"/>
    <w:rsid w:val="00EC1C63"/>
    <w:rsid w:val="00EC224C"/>
    <w:rsid w:val="00EC22E1"/>
    <w:rsid w:val="00EC2434"/>
    <w:rsid w:val="00EC3014"/>
    <w:rsid w:val="00EC3077"/>
    <w:rsid w:val="00EC3118"/>
    <w:rsid w:val="00EC3EAD"/>
    <w:rsid w:val="00EC3F4E"/>
    <w:rsid w:val="00EC4161"/>
    <w:rsid w:val="00EC4AE7"/>
    <w:rsid w:val="00EC4F1D"/>
    <w:rsid w:val="00EC5A91"/>
    <w:rsid w:val="00EC5DEB"/>
    <w:rsid w:val="00EC5F87"/>
    <w:rsid w:val="00EC64F5"/>
    <w:rsid w:val="00EC6947"/>
    <w:rsid w:val="00EC6AEE"/>
    <w:rsid w:val="00EC6F49"/>
    <w:rsid w:val="00EC7141"/>
    <w:rsid w:val="00EC77FD"/>
    <w:rsid w:val="00ED0052"/>
    <w:rsid w:val="00ED00B7"/>
    <w:rsid w:val="00ED1AE8"/>
    <w:rsid w:val="00ED1F0D"/>
    <w:rsid w:val="00ED211C"/>
    <w:rsid w:val="00ED2598"/>
    <w:rsid w:val="00ED300A"/>
    <w:rsid w:val="00ED34C4"/>
    <w:rsid w:val="00ED3D9E"/>
    <w:rsid w:val="00ED467B"/>
    <w:rsid w:val="00ED4955"/>
    <w:rsid w:val="00ED55EE"/>
    <w:rsid w:val="00ED5801"/>
    <w:rsid w:val="00ED5F10"/>
    <w:rsid w:val="00ED61E5"/>
    <w:rsid w:val="00ED63DA"/>
    <w:rsid w:val="00ED6538"/>
    <w:rsid w:val="00ED658F"/>
    <w:rsid w:val="00ED6672"/>
    <w:rsid w:val="00ED66B4"/>
    <w:rsid w:val="00ED6FCA"/>
    <w:rsid w:val="00ED76C3"/>
    <w:rsid w:val="00EE0698"/>
    <w:rsid w:val="00EE13EA"/>
    <w:rsid w:val="00EE148F"/>
    <w:rsid w:val="00EE1E69"/>
    <w:rsid w:val="00EE1EDB"/>
    <w:rsid w:val="00EE2879"/>
    <w:rsid w:val="00EE296F"/>
    <w:rsid w:val="00EE2A1E"/>
    <w:rsid w:val="00EE2BD3"/>
    <w:rsid w:val="00EE379E"/>
    <w:rsid w:val="00EE3D7B"/>
    <w:rsid w:val="00EE4065"/>
    <w:rsid w:val="00EE4665"/>
    <w:rsid w:val="00EE4FD7"/>
    <w:rsid w:val="00EE5DA9"/>
    <w:rsid w:val="00EE62E5"/>
    <w:rsid w:val="00EE7166"/>
    <w:rsid w:val="00EE7673"/>
    <w:rsid w:val="00EE7DF3"/>
    <w:rsid w:val="00EF04EC"/>
    <w:rsid w:val="00EF06C5"/>
    <w:rsid w:val="00EF07C4"/>
    <w:rsid w:val="00EF168C"/>
    <w:rsid w:val="00EF1E9F"/>
    <w:rsid w:val="00EF3143"/>
    <w:rsid w:val="00EF3302"/>
    <w:rsid w:val="00EF3BCA"/>
    <w:rsid w:val="00EF43F6"/>
    <w:rsid w:val="00EF441F"/>
    <w:rsid w:val="00EF4A7C"/>
    <w:rsid w:val="00EF4C8F"/>
    <w:rsid w:val="00EF4DD7"/>
    <w:rsid w:val="00EF518B"/>
    <w:rsid w:val="00EF5583"/>
    <w:rsid w:val="00EF5698"/>
    <w:rsid w:val="00EF56C0"/>
    <w:rsid w:val="00EF6AB1"/>
    <w:rsid w:val="00EF720F"/>
    <w:rsid w:val="00EF7902"/>
    <w:rsid w:val="00EF7D4F"/>
    <w:rsid w:val="00EF7E1B"/>
    <w:rsid w:val="00EF7EC4"/>
    <w:rsid w:val="00F00C1B"/>
    <w:rsid w:val="00F00F83"/>
    <w:rsid w:val="00F0102B"/>
    <w:rsid w:val="00F02545"/>
    <w:rsid w:val="00F025FB"/>
    <w:rsid w:val="00F03A23"/>
    <w:rsid w:val="00F040EE"/>
    <w:rsid w:val="00F04A94"/>
    <w:rsid w:val="00F04E22"/>
    <w:rsid w:val="00F055EB"/>
    <w:rsid w:val="00F056CD"/>
    <w:rsid w:val="00F064BE"/>
    <w:rsid w:val="00F064E8"/>
    <w:rsid w:val="00F06AD9"/>
    <w:rsid w:val="00F06B3C"/>
    <w:rsid w:val="00F073CF"/>
    <w:rsid w:val="00F07A8D"/>
    <w:rsid w:val="00F10564"/>
    <w:rsid w:val="00F107A0"/>
    <w:rsid w:val="00F10814"/>
    <w:rsid w:val="00F109A5"/>
    <w:rsid w:val="00F10B44"/>
    <w:rsid w:val="00F113F9"/>
    <w:rsid w:val="00F11709"/>
    <w:rsid w:val="00F11B2E"/>
    <w:rsid w:val="00F126E8"/>
    <w:rsid w:val="00F1288E"/>
    <w:rsid w:val="00F12B16"/>
    <w:rsid w:val="00F12DF8"/>
    <w:rsid w:val="00F12E06"/>
    <w:rsid w:val="00F13E3E"/>
    <w:rsid w:val="00F14AC4"/>
    <w:rsid w:val="00F15176"/>
    <w:rsid w:val="00F15CFD"/>
    <w:rsid w:val="00F15D89"/>
    <w:rsid w:val="00F15DDE"/>
    <w:rsid w:val="00F17AAF"/>
    <w:rsid w:val="00F17CA8"/>
    <w:rsid w:val="00F2053C"/>
    <w:rsid w:val="00F20CEE"/>
    <w:rsid w:val="00F21470"/>
    <w:rsid w:val="00F21481"/>
    <w:rsid w:val="00F21F00"/>
    <w:rsid w:val="00F222F1"/>
    <w:rsid w:val="00F23121"/>
    <w:rsid w:val="00F23144"/>
    <w:rsid w:val="00F233A1"/>
    <w:rsid w:val="00F2377F"/>
    <w:rsid w:val="00F23982"/>
    <w:rsid w:val="00F23DF1"/>
    <w:rsid w:val="00F243E7"/>
    <w:rsid w:val="00F24EAD"/>
    <w:rsid w:val="00F2514E"/>
    <w:rsid w:val="00F2568B"/>
    <w:rsid w:val="00F25924"/>
    <w:rsid w:val="00F26004"/>
    <w:rsid w:val="00F263EA"/>
    <w:rsid w:val="00F26678"/>
    <w:rsid w:val="00F2682E"/>
    <w:rsid w:val="00F27ADA"/>
    <w:rsid w:val="00F27B9B"/>
    <w:rsid w:val="00F314AF"/>
    <w:rsid w:val="00F317EB"/>
    <w:rsid w:val="00F3208D"/>
    <w:rsid w:val="00F3254D"/>
    <w:rsid w:val="00F32C7D"/>
    <w:rsid w:val="00F32ECE"/>
    <w:rsid w:val="00F330CA"/>
    <w:rsid w:val="00F339E5"/>
    <w:rsid w:val="00F33B9B"/>
    <w:rsid w:val="00F33D95"/>
    <w:rsid w:val="00F342CE"/>
    <w:rsid w:val="00F34923"/>
    <w:rsid w:val="00F34E8E"/>
    <w:rsid w:val="00F35124"/>
    <w:rsid w:val="00F352CA"/>
    <w:rsid w:val="00F35641"/>
    <w:rsid w:val="00F35919"/>
    <w:rsid w:val="00F36AFC"/>
    <w:rsid w:val="00F373F7"/>
    <w:rsid w:val="00F3747B"/>
    <w:rsid w:val="00F377BC"/>
    <w:rsid w:val="00F378E8"/>
    <w:rsid w:val="00F37B95"/>
    <w:rsid w:val="00F37DE3"/>
    <w:rsid w:val="00F4101D"/>
    <w:rsid w:val="00F410F3"/>
    <w:rsid w:val="00F41826"/>
    <w:rsid w:val="00F420DA"/>
    <w:rsid w:val="00F42268"/>
    <w:rsid w:val="00F42CC3"/>
    <w:rsid w:val="00F434B7"/>
    <w:rsid w:val="00F4352F"/>
    <w:rsid w:val="00F44A32"/>
    <w:rsid w:val="00F44FC1"/>
    <w:rsid w:val="00F455F1"/>
    <w:rsid w:val="00F45822"/>
    <w:rsid w:val="00F45ACC"/>
    <w:rsid w:val="00F45B9D"/>
    <w:rsid w:val="00F463BE"/>
    <w:rsid w:val="00F463FA"/>
    <w:rsid w:val="00F470BA"/>
    <w:rsid w:val="00F479EF"/>
    <w:rsid w:val="00F47AE9"/>
    <w:rsid w:val="00F502DD"/>
    <w:rsid w:val="00F50D1C"/>
    <w:rsid w:val="00F50E9F"/>
    <w:rsid w:val="00F50EC9"/>
    <w:rsid w:val="00F50F29"/>
    <w:rsid w:val="00F51495"/>
    <w:rsid w:val="00F52A32"/>
    <w:rsid w:val="00F52DF0"/>
    <w:rsid w:val="00F52E05"/>
    <w:rsid w:val="00F53330"/>
    <w:rsid w:val="00F53358"/>
    <w:rsid w:val="00F5353D"/>
    <w:rsid w:val="00F541A2"/>
    <w:rsid w:val="00F543E0"/>
    <w:rsid w:val="00F54484"/>
    <w:rsid w:val="00F546E3"/>
    <w:rsid w:val="00F547C9"/>
    <w:rsid w:val="00F54B05"/>
    <w:rsid w:val="00F54C7B"/>
    <w:rsid w:val="00F555B2"/>
    <w:rsid w:val="00F55B15"/>
    <w:rsid w:val="00F55D86"/>
    <w:rsid w:val="00F56D45"/>
    <w:rsid w:val="00F571C1"/>
    <w:rsid w:val="00F57554"/>
    <w:rsid w:val="00F600BA"/>
    <w:rsid w:val="00F608E5"/>
    <w:rsid w:val="00F612DD"/>
    <w:rsid w:val="00F614E9"/>
    <w:rsid w:val="00F6158D"/>
    <w:rsid w:val="00F61947"/>
    <w:rsid w:val="00F61A37"/>
    <w:rsid w:val="00F62021"/>
    <w:rsid w:val="00F62E76"/>
    <w:rsid w:val="00F631BA"/>
    <w:rsid w:val="00F63EAB"/>
    <w:rsid w:val="00F649C5"/>
    <w:rsid w:val="00F64CB7"/>
    <w:rsid w:val="00F64EA8"/>
    <w:rsid w:val="00F660CF"/>
    <w:rsid w:val="00F66111"/>
    <w:rsid w:val="00F66B34"/>
    <w:rsid w:val="00F67102"/>
    <w:rsid w:val="00F6756F"/>
    <w:rsid w:val="00F67A63"/>
    <w:rsid w:val="00F67F50"/>
    <w:rsid w:val="00F702E5"/>
    <w:rsid w:val="00F703FC"/>
    <w:rsid w:val="00F716BF"/>
    <w:rsid w:val="00F716FF"/>
    <w:rsid w:val="00F717DB"/>
    <w:rsid w:val="00F71C10"/>
    <w:rsid w:val="00F72450"/>
    <w:rsid w:val="00F72568"/>
    <w:rsid w:val="00F73C1B"/>
    <w:rsid w:val="00F75574"/>
    <w:rsid w:val="00F755C2"/>
    <w:rsid w:val="00F75668"/>
    <w:rsid w:val="00F76FA9"/>
    <w:rsid w:val="00F77384"/>
    <w:rsid w:val="00F77A89"/>
    <w:rsid w:val="00F80928"/>
    <w:rsid w:val="00F80BFB"/>
    <w:rsid w:val="00F81C5A"/>
    <w:rsid w:val="00F8252B"/>
    <w:rsid w:val="00F82816"/>
    <w:rsid w:val="00F82C79"/>
    <w:rsid w:val="00F82DBA"/>
    <w:rsid w:val="00F8348B"/>
    <w:rsid w:val="00F8412E"/>
    <w:rsid w:val="00F84399"/>
    <w:rsid w:val="00F849E1"/>
    <w:rsid w:val="00F854A7"/>
    <w:rsid w:val="00F85CCD"/>
    <w:rsid w:val="00F85D4D"/>
    <w:rsid w:val="00F85ECA"/>
    <w:rsid w:val="00F86085"/>
    <w:rsid w:val="00F868E6"/>
    <w:rsid w:val="00F86BCF"/>
    <w:rsid w:val="00F8716D"/>
    <w:rsid w:val="00F8731D"/>
    <w:rsid w:val="00F87478"/>
    <w:rsid w:val="00F874FD"/>
    <w:rsid w:val="00F87631"/>
    <w:rsid w:val="00F87F7D"/>
    <w:rsid w:val="00F905C8"/>
    <w:rsid w:val="00F90673"/>
    <w:rsid w:val="00F908AA"/>
    <w:rsid w:val="00F91A0D"/>
    <w:rsid w:val="00F91BAB"/>
    <w:rsid w:val="00F92178"/>
    <w:rsid w:val="00F924A0"/>
    <w:rsid w:val="00F92CEB"/>
    <w:rsid w:val="00F93587"/>
    <w:rsid w:val="00F93B4A"/>
    <w:rsid w:val="00F93BC4"/>
    <w:rsid w:val="00F9423C"/>
    <w:rsid w:val="00F94CCF"/>
    <w:rsid w:val="00F95CB9"/>
    <w:rsid w:val="00F96120"/>
    <w:rsid w:val="00F96181"/>
    <w:rsid w:val="00F963D7"/>
    <w:rsid w:val="00F96644"/>
    <w:rsid w:val="00F96754"/>
    <w:rsid w:val="00F978C1"/>
    <w:rsid w:val="00F97C42"/>
    <w:rsid w:val="00F97EF1"/>
    <w:rsid w:val="00FA0E40"/>
    <w:rsid w:val="00FA1026"/>
    <w:rsid w:val="00FA1197"/>
    <w:rsid w:val="00FA1D56"/>
    <w:rsid w:val="00FA2ACC"/>
    <w:rsid w:val="00FA353E"/>
    <w:rsid w:val="00FA42A2"/>
    <w:rsid w:val="00FA4FF3"/>
    <w:rsid w:val="00FA57EB"/>
    <w:rsid w:val="00FA5DF0"/>
    <w:rsid w:val="00FA775B"/>
    <w:rsid w:val="00FA78F4"/>
    <w:rsid w:val="00FB039F"/>
    <w:rsid w:val="00FB04FF"/>
    <w:rsid w:val="00FB1202"/>
    <w:rsid w:val="00FB16BB"/>
    <w:rsid w:val="00FB1D1F"/>
    <w:rsid w:val="00FB24B9"/>
    <w:rsid w:val="00FB26CB"/>
    <w:rsid w:val="00FB32A1"/>
    <w:rsid w:val="00FB4C11"/>
    <w:rsid w:val="00FB508A"/>
    <w:rsid w:val="00FB5C93"/>
    <w:rsid w:val="00FB5DDD"/>
    <w:rsid w:val="00FB61D4"/>
    <w:rsid w:val="00FB6D2A"/>
    <w:rsid w:val="00FB6EE0"/>
    <w:rsid w:val="00FB7D5E"/>
    <w:rsid w:val="00FB7EEF"/>
    <w:rsid w:val="00FC00FB"/>
    <w:rsid w:val="00FC0465"/>
    <w:rsid w:val="00FC0A40"/>
    <w:rsid w:val="00FC1A37"/>
    <w:rsid w:val="00FC1D0F"/>
    <w:rsid w:val="00FC2336"/>
    <w:rsid w:val="00FC25DE"/>
    <w:rsid w:val="00FC2733"/>
    <w:rsid w:val="00FC2B14"/>
    <w:rsid w:val="00FC34B2"/>
    <w:rsid w:val="00FC3E64"/>
    <w:rsid w:val="00FC42CB"/>
    <w:rsid w:val="00FC568B"/>
    <w:rsid w:val="00FC5B21"/>
    <w:rsid w:val="00FC5B52"/>
    <w:rsid w:val="00FC5F41"/>
    <w:rsid w:val="00FC64C5"/>
    <w:rsid w:val="00FC66D4"/>
    <w:rsid w:val="00FC7170"/>
    <w:rsid w:val="00FC79A5"/>
    <w:rsid w:val="00FD13B5"/>
    <w:rsid w:val="00FD1485"/>
    <w:rsid w:val="00FD1D13"/>
    <w:rsid w:val="00FD1E49"/>
    <w:rsid w:val="00FD1FA8"/>
    <w:rsid w:val="00FD20C9"/>
    <w:rsid w:val="00FD3255"/>
    <w:rsid w:val="00FD34AD"/>
    <w:rsid w:val="00FD3953"/>
    <w:rsid w:val="00FD4019"/>
    <w:rsid w:val="00FD4C21"/>
    <w:rsid w:val="00FD4F97"/>
    <w:rsid w:val="00FD5CB8"/>
    <w:rsid w:val="00FD6524"/>
    <w:rsid w:val="00FD6DC4"/>
    <w:rsid w:val="00FD6F2E"/>
    <w:rsid w:val="00FD7EAB"/>
    <w:rsid w:val="00FD7F79"/>
    <w:rsid w:val="00FE1680"/>
    <w:rsid w:val="00FE1799"/>
    <w:rsid w:val="00FE1BDA"/>
    <w:rsid w:val="00FE22F8"/>
    <w:rsid w:val="00FE2E46"/>
    <w:rsid w:val="00FE31EB"/>
    <w:rsid w:val="00FE4480"/>
    <w:rsid w:val="00FE454F"/>
    <w:rsid w:val="00FE4F8E"/>
    <w:rsid w:val="00FE6380"/>
    <w:rsid w:val="00FE7102"/>
    <w:rsid w:val="00FE7861"/>
    <w:rsid w:val="00FE7E8F"/>
    <w:rsid w:val="00FF00CB"/>
    <w:rsid w:val="00FF03AE"/>
    <w:rsid w:val="00FF0C57"/>
    <w:rsid w:val="00FF1919"/>
    <w:rsid w:val="00FF2B06"/>
    <w:rsid w:val="00FF31D8"/>
    <w:rsid w:val="00FF32C7"/>
    <w:rsid w:val="00FF4BDB"/>
    <w:rsid w:val="00FF5210"/>
    <w:rsid w:val="00FF54AB"/>
    <w:rsid w:val="00FF5924"/>
    <w:rsid w:val="00FF5D9B"/>
    <w:rsid w:val="00FF63F4"/>
    <w:rsid w:val="00FF6D67"/>
    <w:rsid w:val="00FF6DAD"/>
    <w:rsid w:val="00FF738E"/>
    <w:rsid w:val="00FF7E9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8" fillcolor="white" strokecolor="lime">
      <v:fill color="white"/>
      <v:stroke color="lime"/>
      <o:colormru v:ext="edit" colors="#39f,#2592ff,#0d86ff,#06c,#09f,#ddd"/>
    </o:shapedefaults>
    <o:shapelayout v:ext="edit">
      <o:idmap v:ext="edit" data="1"/>
    </o:shapelayout>
  </w:shapeDefaults>
  <w:decimalSymbol w:val="."/>
  <w:listSeparator w:val=","/>
  <w14:docId w14:val="3ACBF18C"/>
  <w15:docId w15:val="{365E7C7B-1C87-461A-B981-7CE636EFA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맑은 고딕" w:hAnsi="Verdana" w:cs="Times New Roman"/>
        <w:sz w:val="22"/>
        <w:szCs w:val="22"/>
        <w:lang w:val="en-US" w:eastAsia="ko-KR"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D1B3C"/>
    <w:pPr>
      <w:widowControl w:val="0"/>
      <w:spacing w:line="260" w:lineRule="atLeast"/>
    </w:pPr>
  </w:style>
  <w:style w:type="paragraph" w:styleId="1">
    <w:name w:val="heading 1"/>
    <w:aliases w:val="_cq 제목 1,_kt 제목 1"/>
    <w:basedOn w:val="a"/>
    <w:next w:val="cq11"/>
    <w:link w:val="1Char"/>
    <w:qFormat/>
    <w:rsid w:val="00FF6D67"/>
    <w:pPr>
      <w:pageBreakBefore/>
      <w:widowControl/>
      <w:numPr>
        <w:numId w:val="1"/>
      </w:numPr>
      <w:pBdr>
        <w:bottom w:val="single" w:sz="4" w:space="1" w:color="333333"/>
      </w:pBdr>
      <w:tabs>
        <w:tab w:val="left" w:pos="630"/>
      </w:tabs>
      <w:spacing w:before="600" w:after="440"/>
      <w:outlineLvl w:val="0"/>
    </w:pPr>
    <w:rPr>
      <w:rFonts w:ascii="맑은 고딕"/>
      <w:b/>
      <w:snapToGrid w:val="0"/>
      <w:sz w:val="32"/>
    </w:rPr>
  </w:style>
  <w:style w:type="paragraph" w:styleId="2">
    <w:name w:val="heading 2"/>
    <w:aliases w:val="_cq 제목 2,_kt 제목 2"/>
    <w:basedOn w:val="a"/>
    <w:next w:val="cq11"/>
    <w:link w:val="2Char"/>
    <w:qFormat/>
    <w:rsid w:val="005A5497"/>
    <w:pPr>
      <w:numPr>
        <w:ilvl w:val="1"/>
        <w:numId w:val="1"/>
      </w:numPr>
      <w:spacing w:before="340" w:after="200"/>
      <w:outlineLvl w:val="1"/>
    </w:pPr>
    <w:rPr>
      <w:rFonts w:ascii="맑은 고딕"/>
      <w:b/>
      <w:color w:val="000000"/>
      <w:sz w:val="24"/>
    </w:rPr>
  </w:style>
  <w:style w:type="paragraph" w:styleId="3">
    <w:name w:val="heading 3"/>
    <w:aliases w:val="_cq 제목 3,_kt 제목 3"/>
    <w:basedOn w:val="2"/>
    <w:next w:val="cq11"/>
    <w:link w:val="3Char"/>
    <w:qFormat/>
    <w:rsid w:val="005A5497"/>
    <w:pPr>
      <w:numPr>
        <w:ilvl w:val="2"/>
      </w:numPr>
      <w:spacing w:before="360"/>
      <w:outlineLvl w:val="2"/>
    </w:pPr>
  </w:style>
  <w:style w:type="paragraph" w:styleId="4">
    <w:name w:val="heading 4"/>
    <w:basedOn w:val="3"/>
    <w:next w:val="a"/>
    <w:link w:val="4Char"/>
    <w:qFormat/>
    <w:rsid w:val="005A5497"/>
    <w:pPr>
      <w:numPr>
        <w:ilvl w:val="3"/>
      </w:numPr>
      <w:outlineLvl w:val="3"/>
    </w:pPr>
  </w:style>
  <w:style w:type="paragraph" w:styleId="5">
    <w:name w:val="heading 5"/>
    <w:basedOn w:val="4"/>
    <w:next w:val="cq11"/>
    <w:link w:val="5Char"/>
    <w:qFormat/>
    <w:rsid w:val="00EC77FD"/>
    <w:pPr>
      <w:numPr>
        <w:ilvl w:val="4"/>
      </w:numPr>
      <w:tabs>
        <w:tab w:val="left" w:pos="960"/>
      </w:tabs>
      <w:snapToGrid w:val="0"/>
      <w:ind w:left="1251"/>
      <w:outlineLvl w:val="4"/>
    </w:pPr>
  </w:style>
  <w:style w:type="paragraph" w:styleId="6">
    <w:name w:val="heading 6"/>
    <w:basedOn w:val="a"/>
    <w:next w:val="a"/>
    <w:link w:val="6Char"/>
    <w:uiPriority w:val="9"/>
    <w:qFormat/>
    <w:rsid w:val="00EC77FD"/>
    <w:pPr>
      <w:numPr>
        <w:ilvl w:val="5"/>
        <w:numId w:val="5"/>
      </w:numPr>
      <w:spacing w:before="100" w:beforeAutospacing="1" w:after="100" w:afterAutospacing="1"/>
      <w:ind w:leftChars="400" w:left="400"/>
      <w:outlineLvl w:val="5"/>
    </w:pPr>
  </w:style>
  <w:style w:type="paragraph" w:styleId="7">
    <w:name w:val="heading 7"/>
    <w:basedOn w:val="a"/>
    <w:next w:val="a"/>
    <w:link w:val="7Char"/>
    <w:uiPriority w:val="9"/>
    <w:qFormat/>
    <w:rsid w:val="00EC77FD"/>
    <w:pPr>
      <w:numPr>
        <w:ilvl w:val="6"/>
        <w:numId w:val="5"/>
      </w:numPr>
      <w:spacing w:before="100" w:beforeAutospacing="1" w:after="100" w:afterAutospacing="1"/>
      <w:ind w:leftChars="400" w:left="400"/>
      <w:outlineLvl w:val="6"/>
    </w:pPr>
  </w:style>
  <w:style w:type="paragraph" w:styleId="8">
    <w:name w:val="heading 8"/>
    <w:basedOn w:val="a"/>
    <w:next w:val="a"/>
    <w:link w:val="8Char"/>
    <w:uiPriority w:val="9"/>
    <w:qFormat/>
    <w:rsid w:val="00EC77FD"/>
    <w:pPr>
      <w:numPr>
        <w:ilvl w:val="7"/>
        <w:numId w:val="5"/>
      </w:numPr>
      <w:spacing w:before="100" w:beforeAutospacing="1" w:after="100" w:afterAutospacing="1"/>
      <w:ind w:leftChars="400" w:left="400"/>
      <w:outlineLvl w:val="7"/>
    </w:pPr>
  </w:style>
  <w:style w:type="paragraph" w:styleId="9">
    <w:name w:val="heading 9"/>
    <w:basedOn w:val="a"/>
    <w:next w:val="a"/>
    <w:link w:val="9Char"/>
    <w:uiPriority w:val="9"/>
    <w:qFormat/>
    <w:rsid w:val="00EC77FD"/>
    <w:pPr>
      <w:numPr>
        <w:ilvl w:val="8"/>
        <w:numId w:val="5"/>
      </w:numPr>
      <w:spacing w:before="100" w:beforeAutospacing="1" w:after="100" w:afterAutospacing="1"/>
      <w:ind w:leftChars="400" w:left="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q11">
    <w:name w:val="_cq 본문 레벨1"/>
    <w:link w:val="cq1Char"/>
    <w:qFormat/>
    <w:rsid w:val="004E1FEB"/>
    <w:pPr>
      <w:spacing w:after="80" w:line="300" w:lineRule="auto"/>
      <w:ind w:leftChars="200" w:left="200"/>
      <w:jc w:val="both"/>
    </w:pPr>
    <w:rPr>
      <w:rFonts w:ascii="맑은 고딕" w:hAnsi="Tahoma"/>
      <w:sz w:val="20"/>
    </w:rPr>
  </w:style>
  <w:style w:type="character" w:customStyle="1" w:styleId="cq1Char">
    <w:name w:val="_cq 본문 레벨1 Char"/>
    <w:basedOn w:val="a0"/>
    <w:link w:val="cq11"/>
    <w:rsid w:val="004E1FEB"/>
    <w:rPr>
      <w:rFonts w:ascii="맑은 고딕" w:hAnsi="Tahoma"/>
      <w:sz w:val="20"/>
    </w:rPr>
  </w:style>
  <w:style w:type="paragraph" w:styleId="20">
    <w:name w:val="toc 2"/>
    <w:aliases w:val="_cq 목차 2"/>
    <w:basedOn w:val="11"/>
    <w:uiPriority w:val="39"/>
    <w:qFormat/>
    <w:rsid w:val="008A3EF2"/>
    <w:pPr>
      <w:tabs>
        <w:tab w:val="right" w:leader="middleDot" w:pos="8960"/>
      </w:tabs>
      <w:spacing w:before="0" w:after="80"/>
    </w:pPr>
    <w:rPr>
      <w:b w:val="0"/>
      <w:sz w:val="20"/>
    </w:rPr>
  </w:style>
  <w:style w:type="paragraph" w:styleId="11">
    <w:name w:val="toc 1"/>
    <w:aliases w:val="_cq 목차 1"/>
    <w:next w:val="a"/>
    <w:link w:val="1Char0"/>
    <w:uiPriority w:val="39"/>
    <w:qFormat/>
    <w:rsid w:val="008A3EF2"/>
    <w:pPr>
      <w:tabs>
        <w:tab w:val="left" w:pos="480"/>
        <w:tab w:val="right" w:pos="8960"/>
      </w:tabs>
      <w:spacing w:before="200" w:after="140"/>
    </w:pPr>
    <w:rPr>
      <w:rFonts w:ascii="맑은 고딕"/>
      <w:b/>
      <w:noProof/>
      <w:kern w:val="2"/>
      <w:szCs w:val="24"/>
    </w:rPr>
  </w:style>
  <w:style w:type="character" w:customStyle="1" w:styleId="1Char0">
    <w:name w:val="목차 1 Char"/>
    <w:aliases w:val="_cq 목차 1 Char"/>
    <w:basedOn w:val="a0"/>
    <w:link w:val="11"/>
    <w:uiPriority w:val="39"/>
    <w:rsid w:val="008A3EF2"/>
    <w:rPr>
      <w:rFonts w:ascii="맑은 고딕"/>
      <w:b/>
      <w:noProof/>
      <w:kern w:val="2"/>
      <w:sz w:val="22"/>
      <w:szCs w:val="24"/>
    </w:rPr>
  </w:style>
  <w:style w:type="paragraph" w:styleId="30">
    <w:name w:val="toc 3"/>
    <w:aliases w:val="_cq 목차 3"/>
    <w:basedOn w:val="20"/>
    <w:next w:val="a"/>
    <w:autoRedefine/>
    <w:uiPriority w:val="39"/>
    <w:qFormat/>
    <w:rsid w:val="00A80000"/>
    <w:pPr>
      <w:tabs>
        <w:tab w:val="clear" w:pos="480"/>
        <w:tab w:val="left" w:pos="709"/>
      </w:tabs>
    </w:pPr>
  </w:style>
  <w:style w:type="paragraph" w:customStyle="1" w:styleId="cq">
    <w:name w:val="_cq 표 가운데맞춤"/>
    <w:basedOn w:val="a"/>
    <w:qFormat/>
    <w:rsid w:val="00B25B6D"/>
    <w:pPr>
      <w:jc w:val="center"/>
    </w:pPr>
    <w:rPr>
      <w:rFonts w:ascii="맑은 고딕" w:hAnsi="맑은 고딕"/>
    </w:rPr>
  </w:style>
  <w:style w:type="paragraph" w:customStyle="1" w:styleId="cq0">
    <w:name w:val="_cq 표 왼쪽맞춤"/>
    <w:basedOn w:val="a"/>
    <w:qFormat/>
    <w:rsid w:val="001A3795"/>
    <w:rPr>
      <w:rFonts w:ascii="맑은 고딕"/>
    </w:rPr>
  </w:style>
  <w:style w:type="paragraph" w:styleId="a3">
    <w:name w:val="footer"/>
    <w:basedOn w:val="a"/>
    <w:link w:val="Char"/>
    <w:uiPriority w:val="99"/>
    <w:rsid w:val="007A7C3E"/>
    <w:pPr>
      <w:tabs>
        <w:tab w:val="center" w:pos="4513"/>
        <w:tab w:val="right" w:pos="9026"/>
      </w:tabs>
      <w:snapToGrid w:val="0"/>
    </w:pPr>
  </w:style>
  <w:style w:type="character" w:customStyle="1" w:styleId="Char">
    <w:name w:val="바닥글 Char"/>
    <w:basedOn w:val="a0"/>
    <w:link w:val="a3"/>
    <w:uiPriority w:val="99"/>
    <w:rsid w:val="007A7C3E"/>
    <w:rPr>
      <w:sz w:val="16"/>
      <w:lang w:eastAsia="en-US"/>
    </w:rPr>
  </w:style>
  <w:style w:type="paragraph" w:customStyle="1" w:styleId="cq4">
    <w:name w:val="_cq 제목 문서표지"/>
    <w:next w:val="a"/>
    <w:autoRedefine/>
    <w:qFormat/>
    <w:rsid w:val="004C3CA7"/>
    <w:pPr>
      <w:pBdr>
        <w:top w:val="single" w:sz="12" w:space="2" w:color="auto" w:shadow="1"/>
        <w:left w:val="single" w:sz="12" w:space="2" w:color="auto" w:shadow="1"/>
        <w:bottom w:val="single" w:sz="12" w:space="2" w:color="auto" w:shadow="1"/>
        <w:right w:val="single" w:sz="12" w:space="2" w:color="auto" w:shadow="1"/>
      </w:pBdr>
      <w:spacing w:before="3600" w:after="400"/>
      <w:ind w:rightChars="17" w:right="37"/>
      <w:jc w:val="center"/>
    </w:pPr>
    <w:rPr>
      <w:rFonts w:ascii="맑은 고딕" w:hAnsi="맑은 고딕" w:cs="맑은 고딕"/>
      <w:b/>
      <w:bCs/>
      <w:snapToGrid w:val="0"/>
      <w:color w:val="000000"/>
      <w:sz w:val="60"/>
      <w:szCs w:val="48"/>
      <w:lang w:val="de-DE"/>
    </w:rPr>
  </w:style>
  <w:style w:type="paragraph" w:customStyle="1" w:styleId="cq5">
    <w:name w:val="_cq 제목 목차"/>
    <w:next w:val="a"/>
    <w:qFormat/>
    <w:rsid w:val="000B4D7C"/>
    <w:pPr>
      <w:pageBreakBefore/>
      <w:widowControl w:val="0"/>
      <w:wordWrap w:val="0"/>
      <w:spacing w:before="320" w:after="240"/>
      <w:jc w:val="center"/>
    </w:pPr>
    <w:rPr>
      <w:b/>
      <w:bCs/>
      <w:kern w:val="2"/>
      <w:sz w:val="28"/>
    </w:rPr>
  </w:style>
  <w:style w:type="paragraph" w:styleId="a4">
    <w:name w:val="Document Map"/>
    <w:basedOn w:val="a"/>
    <w:link w:val="Char0"/>
    <w:semiHidden/>
    <w:rsid w:val="00352B31"/>
    <w:pPr>
      <w:shd w:val="clear" w:color="auto" w:fill="000080"/>
    </w:pPr>
    <w:rPr>
      <w:rFonts w:ascii="Arial" w:hAnsi="Arial"/>
    </w:rPr>
  </w:style>
  <w:style w:type="table" w:customStyle="1" w:styleId="a5">
    <w:name w:val="표"/>
    <w:aliases w:val="Doc Revision"/>
    <w:basedOn w:val="a1"/>
    <w:rsid w:val="00E226F4"/>
    <w:pPr>
      <w:widowControl w:val="0"/>
      <w:spacing w:line="240" w:lineRule="atLeast"/>
      <w:jc w:val="both"/>
    </w:pPr>
    <w:rPr>
      <w:rFonts w:ascii="Trebuchet MS" w:eastAsia="돋움" w:hAnsi="Trebuchet MS" w:cs="Verdana"/>
      <w:color w:val="333333"/>
      <w:sz w:val="16"/>
    </w:rPr>
    <w:tblPr>
      <w:tblStyleRowBandSize w:val="1"/>
      <w:jc w:val="center"/>
      <w:tblBorders>
        <w:bottom w:val="single" w:sz="8" w:space="0" w:color="0099FF"/>
      </w:tblBorders>
      <w:tblCellMar>
        <w:top w:w="28" w:type="dxa"/>
        <w:bottom w:w="28" w:type="dxa"/>
      </w:tblCellMar>
    </w:tblPr>
    <w:trPr>
      <w:jc w:val="center"/>
    </w:trPr>
    <w:tcPr>
      <w:shd w:val="clear" w:color="auto" w:fill="auto"/>
    </w:tcPr>
    <w:tblStylePr w:type="firstRow">
      <w:pPr>
        <w:wordWrap/>
        <w:spacing w:beforeLines="0" w:beforeAutospacing="0" w:afterLines="0" w:afterAutospacing="0" w:line="240" w:lineRule="auto"/>
        <w:ind w:leftChars="0" w:left="0" w:rightChars="0" w:right="0"/>
        <w:contextualSpacing w:val="0"/>
        <w:jc w:val="center"/>
        <w:outlineLvl w:val="9"/>
      </w:pPr>
      <w:rPr>
        <w:rFonts w:ascii="맑은 고딕" w:eastAsia="돋움" w:hAnsi="맑은 고딕"/>
        <w:b/>
        <w:bCs/>
        <w:i w:val="0"/>
        <w:color w:val="FFFFFF"/>
        <w:sz w:val="16"/>
      </w:rPr>
      <w:tblPr/>
      <w:tcPr>
        <w:tcBorders>
          <w:top w:val="nil"/>
          <w:left w:val="nil"/>
          <w:bottom w:val="nil"/>
          <w:right w:val="nil"/>
          <w:insideH w:val="nil"/>
          <w:insideV w:val="nil"/>
          <w:tl2br w:val="nil"/>
          <w:tr2bl w:val="nil"/>
        </w:tcBorders>
        <w:shd w:val="clear" w:color="auto" w:fill="808080"/>
      </w:tcPr>
    </w:tblStylePr>
    <w:tblStylePr w:type="lastRow">
      <w:pPr>
        <w:wordWrap/>
        <w:ind w:leftChars="0" w:left="0" w:rightChars="0" w:right="0" w:firstLineChars="0" w:firstLine="0"/>
      </w:pPr>
      <w:tblPr/>
      <w:tcPr>
        <w:tcBorders>
          <w:top w:val="nil"/>
          <w:left w:val="nil"/>
          <w:bottom w:val="nil"/>
          <w:right w:val="nil"/>
          <w:insideH w:val="nil"/>
          <w:insideV w:val="nil"/>
          <w:tl2br w:val="nil"/>
          <w:tr2bl w:val="nil"/>
        </w:tcBorders>
        <w:shd w:val="clear" w:color="auto" w:fill="auto"/>
      </w:tcPr>
    </w:tblStylePr>
    <w:tblStylePr w:type="lastCol">
      <w:pPr>
        <w:jc w:val="center"/>
      </w:pPr>
    </w:tblStylePr>
    <w:tblStylePr w:type="band1Horz">
      <w:rPr>
        <w:color w:val="auto"/>
      </w:rPr>
      <w:tblPr/>
      <w:tcPr>
        <w:tcBorders>
          <w:top w:val="nil"/>
          <w:left w:val="nil"/>
          <w:bottom w:val="nil"/>
          <w:right w:val="nil"/>
          <w:insideH w:val="nil"/>
          <w:insideV w:val="nil"/>
          <w:tl2br w:val="nil"/>
          <w:tr2bl w:val="nil"/>
        </w:tcBorders>
        <w:shd w:val="clear" w:color="000000" w:fill="FFFFFF"/>
      </w:tcPr>
    </w:tblStylePr>
    <w:tblStylePr w:type="band2Horz">
      <w:rPr>
        <w:color w:val="auto"/>
      </w:rPr>
      <w:tblPr/>
      <w:tcPr>
        <w:tcBorders>
          <w:top w:val="nil"/>
          <w:left w:val="nil"/>
          <w:bottom w:val="nil"/>
          <w:right w:val="nil"/>
          <w:insideH w:val="nil"/>
          <w:insideV w:val="nil"/>
          <w:tl2br w:val="nil"/>
          <w:tr2bl w:val="nil"/>
        </w:tcBorders>
        <w:shd w:val="pct12" w:color="000000" w:fill="FFFFFF"/>
      </w:tcPr>
    </w:tblStylePr>
  </w:style>
  <w:style w:type="paragraph" w:styleId="a6">
    <w:name w:val="annotation text"/>
    <w:basedOn w:val="a"/>
    <w:link w:val="Char1"/>
    <w:semiHidden/>
    <w:rsid w:val="000B0E65"/>
  </w:style>
  <w:style w:type="character" w:customStyle="1" w:styleId="Char1">
    <w:name w:val="메모 텍스트 Char"/>
    <w:basedOn w:val="a0"/>
    <w:link w:val="a6"/>
    <w:semiHidden/>
    <w:rsid w:val="008C06B6"/>
    <w:rPr>
      <w:sz w:val="16"/>
      <w:lang w:eastAsia="en-US"/>
    </w:rPr>
  </w:style>
  <w:style w:type="paragraph" w:customStyle="1" w:styleId="cq21">
    <w:name w:val="_cq 본문 레벨2"/>
    <w:basedOn w:val="cq11"/>
    <w:qFormat/>
    <w:rsid w:val="004752D5"/>
    <w:pPr>
      <w:ind w:leftChars="387" w:left="880" w:hangingChars="13" w:hanging="29"/>
    </w:pPr>
  </w:style>
  <w:style w:type="paragraph" w:customStyle="1" w:styleId="cq31">
    <w:name w:val="_cq 본문 레벨3"/>
    <w:basedOn w:val="cq21"/>
    <w:qFormat/>
    <w:rsid w:val="004752D5"/>
    <w:pPr>
      <w:ind w:leftChars="580" w:left="1320" w:hangingChars="22" w:hanging="44"/>
    </w:pPr>
  </w:style>
  <w:style w:type="paragraph" w:customStyle="1" w:styleId="cq12">
    <w:name w:val="_cq 참고 레벨1"/>
    <w:basedOn w:val="cq11"/>
    <w:link w:val="cq1Char0"/>
    <w:qFormat/>
    <w:rsid w:val="001A3795"/>
    <w:pPr>
      <w:widowControl w:val="0"/>
      <w:pBdr>
        <w:top w:val="single" w:sz="4" w:space="8" w:color="999999"/>
        <w:bottom w:val="single" w:sz="4" w:space="6" w:color="999999"/>
      </w:pBdr>
      <w:shd w:val="clear" w:color="auto" w:fill="F5F5F5"/>
      <w:spacing w:before="60" w:after="200"/>
      <w:ind w:rightChars="50" w:right="80"/>
      <w:contextualSpacing/>
    </w:pPr>
    <w:rPr>
      <w:rFonts w:hAnsi="Courier New"/>
    </w:rPr>
  </w:style>
  <w:style w:type="character" w:customStyle="1" w:styleId="cq1Char0">
    <w:name w:val="_cq 참고 레벨1 Char"/>
    <w:basedOn w:val="cq1Char"/>
    <w:link w:val="cq12"/>
    <w:rsid w:val="001A3795"/>
    <w:rPr>
      <w:rFonts w:ascii="맑은 고딕" w:hAnsi="Courier New"/>
      <w:sz w:val="20"/>
      <w:shd w:val="clear" w:color="auto" w:fill="F5F5F5"/>
    </w:rPr>
  </w:style>
  <w:style w:type="paragraph" w:customStyle="1" w:styleId="cq22">
    <w:name w:val="_cq 참고 레벨2"/>
    <w:basedOn w:val="cq12"/>
    <w:qFormat/>
    <w:rsid w:val="00764B14"/>
    <w:pPr>
      <w:ind w:leftChars="550" w:left="550" w:right="50"/>
    </w:pPr>
  </w:style>
  <w:style w:type="paragraph" w:customStyle="1" w:styleId="cq32">
    <w:name w:val="_cq 참고 레벨3"/>
    <w:basedOn w:val="cq22"/>
    <w:qFormat/>
    <w:rsid w:val="00764B14"/>
    <w:pPr>
      <w:ind w:leftChars="750" w:left="1200"/>
    </w:pPr>
  </w:style>
  <w:style w:type="paragraph" w:customStyle="1" w:styleId="cq10">
    <w:name w:val="_cq 번호매김 레벨1"/>
    <w:qFormat/>
    <w:rsid w:val="00F45B9D"/>
    <w:pPr>
      <w:numPr>
        <w:numId w:val="2"/>
      </w:numPr>
      <w:spacing w:before="40" w:after="60" w:line="300" w:lineRule="auto"/>
      <w:ind w:left="709" w:hanging="269"/>
      <w:jc w:val="both"/>
      <w:outlineLvl w:val="6"/>
    </w:pPr>
    <w:rPr>
      <w:rFonts w:ascii="맑은 고딕"/>
    </w:rPr>
  </w:style>
  <w:style w:type="paragraph" w:customStyle="1" w:styleId="cq20">
    <w:name w:val="_cq 번호매김 레벨2"/>
    <w:next w:val="cq21"/>
    <w:qFormat/>
    <w:rsid w:val="00F45B9D"/>
    <w:pPr>
      <w:numPr>
        <w:numId w:val="4"/>
      </w:numPr>
      <w:spacing w:before="40" w:after="60" w:line="300" w:lineRule="auto"/>
      <w:ind w:left="1134" w:hanging="283"/>
      <w:jc w:val="both"/>
      <w:outlineLvl w:val="7"/>
    </w:pPr>
    <w:rPr>
      <w:rFonts w:ascii="맑은 고딕"/>
    </w:rPr>
  </w:style>
  <w:style w:type="paragraph" w:customStyle="1" w:styleId="cq30">
    <w:name w:val="_cq 번호매김 레벨3"/>
    <w:qFormat/>
    <w:rsid w:val="00F45B9D"/>
    <w:pPr>
      <w:numPr>
        <w:numId w:val="3"/>
      </w:numPr>
      <w:spacing w:before="40" w:after="60" w:line="300" w:lineRule="auto"/>
      <w:ind w:left="1560" w:hanging="284"/>
      <w:outlineLvl w:val="8"/>
    </w:pPr>
    <w:rPr>
      <w:rFonts w:ascii="맑은 고딕" w:cs="Georgia"/>
    </w:rPr>
  </w:style>
  <w:style w:type="paragraph" w:customStyle="1" w:styleId="cq1">
    <w:name w:val="_cq 글머리 레벨1"/>
    <w:qFormat/>
    <w:rsid w:val="00F45B9D"/>
    <w:pPr>
      <w:numPr>
        <w:numId w:val="6"/>
      </w:numPr>
      <w:spacing w:before="40" w:after="60" w:line="300" w:lineRule="auto"/>
      <w:jc w:val="both"/>
    </w:pPr>
    <w:rPr>
      <w:rFonts w:ascii="맑은 고딕"/>
      <w:color w:val="000000"/>
    </w:rPr>
  </w:style>
  <w:style w:type="paragraph" w:customStyle="1" w:styleId="cq2">
    <w:name w:val="_cq 글머리 레벨2"/>
    <w:qFormat/>
    <w:rsid w:val="008D1B3C"/>
    <w:pPr>
      <w:numPr>
        <w:numId w:val="7"/>
      </w:numPr>
      <w:spacing w:before="40" w:after="60" w:line="300" w:lineRule="auto"/>
      <w:ind w:left="1134" w:hanging="254"/>
      <w:jc w:val="both"/>
    </w:pPr>
    <w:rPr>
      <w:rFonts w:cs="Georgia"/>
    </w:rPr>
  </w:style>
  <w:style w:type="paragraph" w:customStyle="1" w:styleId="cq6">
    <w:name w:val="_cq 빈줄 삽입"/>
    <w:qFormat/>
    <w:rsid w:val="00F025FB"/>
    <w:pPr>
      <w:spacing w:line="140" w:lineRule="exact"/>
    </w:pPr>
    <w:rPr>
      <w:sz w:val="14"/>
    </w:rPr>
  </w:style>
  <w:style w:type="paragraph" w:customStyle="1" w:styleId="cq3">
    <w:name w:val="_cq 글머리 레벨3"/>
    <w:qFormat/>
    <w:rsid w:val="008D1B3C"/>
    <w:pPr>
      <w:numPr>
        <w:numId w:val="8"/>
      </w:numPr>
      <w:spacing w:before="40" w:after="60" w:line="300" w:lineRule="auto"/>
      <w:ind w:left="1560" w:hanging="240"/>
    </w:pPr>
    <w:rPr>
      <w:rFonts w:ascii="맑은 고딕"/>
    </w:rPr>
  </w:style>
  <w:style w:type="table" w:styleId="a7">
    <w:name w:val="Table Grid"/>
    <w:basedOn w:val="a1"/>
    <w:uiPriority w:val="59"/>
    <w:rsid w:val="00445A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1">
    <w:name w:val="Medium List 2 Accent 1"/>
    <w:basedOn w:val="a1"/>
    <w:uiPriority w:val="66"/>
    <w:rsid w:val="00445A4A"/>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31">
    <w:name w:val="Table List 3"/>
    <w:basedOn w:val="a1"/>
    <w:rsid w:val="00445A4A"/>
    <w:pPr>
      <w:widowControl w:val="0"/>
      <w:spacing w:line="26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8">
    <w:name w:val="Table Contemporary"/>
    <w:basedOn w:val="a1"/>
    <w:rsid w:val="00CB041C"/>
    <w:pPr>
      <w:widowControl w:val="0"/>
      <w:spacing w:line="26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
    <w:name w:val="표 레벨1"/>
    <w:basedOn w:val="a1"/>
    <w:uiPriority w:val="99"/>
    <w:qFormat/>
    <w:rsid w:val="00BC02C7"/>
    <w:rPr>
      <w:color w:val="000000" w:themeColor="text1" w:themeShade="BF"/>
    </w:rPr>
    <w:tblPr>
      <w:tblStyleRowBandSize w:val="1"/>
      <w:tblStyleColBandSize w:val="1"/>
      <w:tblInd w:w="737"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표 레벨2"/>
    <w:basedOn w:val="a1"/>
    <w:uiPriority w:val="99"/>
    <w:qFormat/>
    <w:rsid w:val="00BC02C7"/>
    <w:rPr>
      <w:color w:val="000000" w:themeColor="text1" w:themeShade="BF"/>
    </w:rPr>
    <w:tblPr>
      <w:tblStyleRowBandSize w:val="1"/>
      <w:tblStyleColBandSize w:val="1"/>
      <w:tblInd w:w="992"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2">
    <w:name w:val="표 레벨3"/>
    <w:basedOn w:val="a1"/>
    <w:uiPriority w:val="99"/>
    <w:qFormat/>
    <w:rsid w:val="00BC02C7"/>
    <w:rPr>
      <w:color w:val="000000" w:themeColor="text1" w:themeShade="BF"/>
    </w:rPr>
    <w:tblPr>
      <w:tblStyleRowBandSize w:val="1"/>
      <w:tblStyleColBandSize w:val="1"/>
      <w:tblInd w:w="1304"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9">
    <w:name w:val="Placeholder Text"/>
    <w:basedOn w:val="a0"/>
    <w:uiPriority w:val="99"/>
    <w:semiHidden/>
    <w:rsid w:val="00023BAE"/>
    <w:rPr>
      <w:color w:val="808080"/>
    </w:rPr>
  </w:style>
  <w:style w:type="paragraph" w:styleId="aa">
    <w:name w:val="Balloon Text"/>
    <w:basedOn w:val="a"/>
    <w:link w:val="Char2"/>
    <w:uiPriority w:val="99"/>
    <w:rsid w:val="001B131A"/>
    <w:pPr>
      <w:spacing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rsid w:val="001B131A"/>
    <w:rPr>
      <w:rFonts w:asciiTheme="majorHAnsi" w:eastAsiaTheme="majorEastAsia" w:hAnsiTheme="majorHAnsi" w:cstheme="majorBidi"/>
      <w:sz w:val="18"/>
      <w:szCs w:val="18"/>
      <w:lang w:eastAsia="en-US"/>
    </w:rPr>
  </w:style>
  <w:style w:type="character" w:styleId="ab">
    <w:name w:val="Hyperlink"/>
    <w:basedOn w:val="a0"/>
    <w:uiPriority w:val="99"/>
    <w:unhideWhenUsed/>
    <w:rsid w:val="00DC4283"/>
    <w:rPr>
      <w:color w:val="0000FF" w:themeColor="hyperlink"/>
      <w:u w:val="single"/>
    </w:rPr>
  </w:style>
  <w:style w:type="paragraph" w:styleId="ac">
    <w:name w:val="Body Text"/>
    <w:basedOn w:val="a"/>
    <w:link w:val="Char3"/>
    <w:rsid w:val="0057641D"/>
    <w:pPr>
      <w:widowControl/>
      <w:spacing w:before="120" w:line="240" w:lineRule="auto"/>
      <w:jc w:val="both"/>
    </w:pPr>
    <w:rPr>
      <w:rFonts w:ascii="Book Antiqua" w:hAnsi="Book Antiqua"/>
      <w:szCs w:val="20"/>
      <w:lang w:eastAsia="en-US"/>
    </w:rPr>
  </w:style>
  <w:style w:type="character" w:customStyle="1" w:styleId="Char3">
    <w:name w:val="본문 Char"/>
    <w:basedOn w:val="a0"/>
    <w:link w:val="ac"/>
    <w:rsid w:val="0057641D"/>
    <w:rPr>
      <w:rFonts w:ascii="Book Antiqua" w:hAnsi="Book Antiqua"/>
      <w:szCs w:val="20"/>
      <w:lang w:eastAsia="en-US"/>
    </w:rPr>
  </w:style>
  <w:style w:type="paragraph" w:customStyle="1" w:styleId="10">
    <w:name w:val="스타일1"/>
    <w:basedOn w:val="a"/>
    <w:link w:val="1Char1"/>
    <w:qFormat/>
    <w:rsid w:val="0057641D"/>
    <w:pPr>
      <w:widowControl/>
      <w:numPr>
        <w:numId w:val="9"/>
      </w:numPr>
      <w:spacing w:line="240" w:lineRule="auto"/>
      <w:ind w:leftChars="100" w:left="504" w:rightChars="100" w:right="100" w:hanging="284"/>
      <w:jc w:val="both"/>
    </w:pPr>
    <w:rPr>
      <w:rFonts w:ascii="맑은 고딕" w:hAnsi="맑은 고딕"/>
      <w:szCs w:val="20"/>
    </w:rPr>
  </w:style>
  <w:style w:type="character" w:customStyle="1" w:styleId="1Char1">
    <w:name w:val="스타일1 Char"/>
    <w:link w:val="10"/>
    <w:rsid w:val="0057641D"/>
    <w:rPr>
      <w:rFonts w:ascii="맑은 고딕" w:hAnsi="맑은 고딕"/>
      <w:szCs w:val="20"/>
    </w:rPr>
  </w:style>
  <w:style w:type="character" w:customStyle="1" w:styleId="JavaCode">
    <w:name w:val="Java Code"/>
    <w:rsid w:val="0057641D"/>
    <w:rPr>
      <w:rFonts w:ascii="Courier New" w:hAnsi="Courier New" w:cs="Century Schoolbook"/>
      <w:noProof/>
      <w:sz w:val="20"/>
    </w:rPr>
  </w:style>
  <w:style w:type="paragraph" w:styleId="ad">
    <w:name w:val="footnote text"/>
    <w:basedOn w:val="a"/>
    <w:link w:val="Char4"/>
    <w:rsid w:val="00A2040D"/>
    <w:pPr>
      <w:widowControl/>
      <w:spacing w:line="240" w:lineRule="auto"/>
      <w:jc w:val="both"/>
    </w:pPr>
    <w:rPr>
      <w:rFonts w:ascii="Book Antiqua" w:hAnsi="Book Antiqua"/>
      <w:sz w:val="20"/>
      <w:szCs w:val="20"/>
      <w:lang w:eastAsia="en-US"/>
    </w:rPr>
  </w:style>
  <w:style w:type="character" w:customStyle="1" w:styleId="Char4">
    <w:name w:val="각주 텍스트 Char"/>
    <w:basedOn w:val="a0"/>
    <w:link w:val="ad"/>
    <w:rsid w:val="00A2040D"/>
    <w:rPr>
      <w:rFonts w:ascii="Book Antiqua" w:hAnsi="Book Antiqua"/>
      <w:sz w:val="20"/>
      <w:szCs w:val="20"/>
      <w:lang w:eastAsia="en-US"/>
    </w:rPr>
  </w:style>
  <w:style w:type="character" w:styleId="ae">
    <w:name w:val="footnote reference"/>
    <w:rsid w:val="007D5DEB"/>
    <w:rPr>
      <w:vertAlign w:val="superscript"/>
    </w:rPr>
  </w:style>
  <w:style w:type="paragraph" w:styleId="40">
    <w:name w:val="toc 4"/>
    <w:basedOn w:val="a"/>
    <w:next w:val="a"/>
    <w:autoRedefine/>
    <w:uiPriority w:val="39"/>
    <w:unhideWhenUsed/>
    <w:rsid w:val="00B06B92"/>
    <w:pPr>
      <w:wordWrap w:val="0"/>
      <w:autoSpaceDE w:val="0"/>
      <w:autoSpaceDN w:val="0"/>
      <w:spacing w:after="160" w:line="259" w:lineRule="auto"/>
      <w:ind w:leftChars="600" w:left="1275"/>
      <w:jc w:val="both"/>
    </w:pPr>
    <w:rPr>
      <w:rFonts w:asciiTheme="minorHAnsi" w:eastAsiaTheme="minorEastAsia" w:hAnsiTheme="minorHAnsi" w:cstheme="minorBidi"/>
      <w:kern w:val="2"/>
      <w:sz w:val="20"/>
    </w:rPr>
  </w:style>
  <w:style w:type="paragraph" w:styleId="50">
    <w:name w:val="toc 5"/>
    <w:basedOn w:val="a"/>
    <w:next w:val="a"/>
    <w:autoRedefine/>
    <w:uiPriority w:val="39"/>
    <w:unhideWhenUsed/>
    <w:rsid w:val="00B06B92"/>
    <w:pPr>
      <w:wordWrap w:val="0"/>
      <w:autoSpaceDE w:val="0"/>
      <w:autoSpaceDN w:val="0"/>
      <w:spacing w:after="160" w:line="259" w:lineRule="auto"/>
      <w:ind w:leftChars="800" w:left="1700"/>
      <w:jc w:val="both"/>
    </w:pPr>
    <w:rPr>
      <w:rFonts w:asciiTheme="minorHAnsi" w:eastAsiaTheme="minorEastAsia" w:hAnsiTheme="minorHAnsi" w:cstheme="minorBidi"/>
      <w:kern w:val="2"/>
      <w:sz w:val="20"/>
    </w:rPr>
  </w:style>
  <w:style w:type="paragraph" w:styleId="60">
    <w:name w:val="toc 6"/>
    <w:basedOn w:val="a"/>
    <w:next w:val="a"/>
    <w:autoRedefine/>
    <w:uiPriority w:val="39"/>
    <w:unhideWhenUsed/>
    <w:rsid w:val="00B06B92"/>
    <w:pPr>
      <w:wordWrap w:val="0"/>
      <w:autoSpaceDE w:val="0"/>
      <w:autoSpaceDN w:val="0"/>
      <w:spacing w:after="160" w:line="259" w:lineRule="auto"/>
      <w:ind w:leftChars="1000" w:left="2125"/>
      <w:jc w:val="both"/>
    </w:pPr>
    <w:rPr>
      <w:rFonts w:asciiTheme="minorHAnsi" w:eastAsiaTheme="minorEastAsia" w:hAnsiTheme="minorHAnsi" w:cstheme="minorBidi"/>
      <w:kern w:val="2"/>
      <w:sz w:val="20"/>
    </w:rPr>
  </w:style>
  <w:style w:type="paragraph" w:styleId="70">
    <w:name w:val="toc 7"/>
    <w:basedOn w:val="a"/>
    <w:next w:val="a"/>
    <w:autoRedefine/>
    <w:uiPriority w:val="39"/>
    <w:unhideWhenUsed/>
    <w:rsid w:val="00B06B92"/>
    <w:pPr>
      <w:wordWrap w:val="0"/>
      <w:autoSpaceDE w:val="0"/>
      <w:autoSpaceDN w:val="0"/>
      <w:spacing w:after="160" w:line="259" w:lineRule="auto"/>
      <w:ind w:leftChars="1200" w:left="2550"/>
      <w:jc w:val="both"/>
    </w:pPr>
    <w:rPr>
      <w:rFonts w:asciiTheme="minorHAnsi" w:eastAsiaTheme="minorEastAsia" w:hAnsiTheme="minorHAnsi" w:cstheme="minorBidi"/>
      <w:kern w:val="2"/>
      <w:sz w:val="20"/>
    </w:rPr>
  </w:style>
  <w:style w:type="paragraph" w:styleId="80">
    <w:name w:val="toc 8"/>
    <w:basedOn w:val="a"/>
    <w:next w:val="a"/>
    <w:autoRedefine/>
    <w:uiPriority w:val="39"/>
    <w:unhideWhenUsed/>
    <w:rsid w:val="00B06B92"/>
    <w:pPr>
      <w:wordWrap w:val="0"/>
      <w:autoSpaceDE w:val="0"/>
      <w:autoSpaceDN w:val="0"/>
      <w:spacing w:after="160" w:line="259" w:lineRule="auto"/>
      <w:ind w:leftChars="1400" w:left="2975"/>
      <w:jc w:val="both"/>
    </w:pPr>
    <w:rPr>
      <w:rFonts w:asciiTheme="minorHAnsi" w:eastAsiaTheme="minorEastAsia" w:hAnsiTheme="minorHAnsi" w:cstheme="minorBidi"/>
      <w:kern w:val="2"/>
      <w:sz w:val="20"/>
    </w:rPr>
  </w:style>
  <w:style w:type="paragraph" w:styleId="90">
    <w:name w:val="toc 9"/>
    <w:basedOn w:val="a"/>
    <w:next w:val="a"/>
    <w:autoRedefine/>
    <w:uiPriority w:val="39"/>
    <w:unhideWhenUsed/>
    <w:rsid w:val="00B06B92"/>
    <w:pPr>
      <w:wordWrap w:val="0"/>
      <w:autoSpaceDE w:val="0"/>
      <w:autoSpaceDN w:val="0"/>
      <w:spacing w:after="160" w:line="259" w:lineRule="auto"/>
      <w:ind w:leftChars="1600" w:left="3400"/>
      <w:jc w:val="both"/>
    </w:pPr>
    <w:rPr>
      <w:rFonts w:asciiTheme="minorHAnsi" w:eastAsiaTheme="minorEastAsia" w:hAnsiTheme="minorHAnsi" w:cstheme="minorBidi"/>
      <w:kern w:val="2"/>
      <w:sz w:val="20"/>
    </w:rPr>
  </w:style>
  <w:style w:type="paragraph" w:customStyle="1" w:styleId="Default">
    <w:name w:val="Default"/>
    <w:rsid w:val="00867279"/>
    <w:pPr>
      <w:widowControl w:val="0"/>
      <w:autoSpaceDE w:val="0"/>
      <w:autoSpaceDN w:val="0"/>
      <w:adjustRightInd w:val="0"/>
    </w:pPr>
    <w:rPr>
      <w:rFonts w:ascii="NanumGothic" w:eastAsia="NanumGothic" w:cs="NanumGothic"/>
      <w:color w:val="000000"/>
      <w:sz w:val="24"/>
      <w:szCs w:val="24"/>
    </w:rPr>
  </w:style>
  <w:style w:type="paragraph" w:styleId="af">
    <w:name w:val="Normal (Web)"/>
    <w:basedOn w:val="a"/>
    <w:uiPriority w:val="99"/>
    <w:semiHidden/>
    <w:unhideWhenUsed/>
    <w:rsid w:val="00974EAE"/>
    <w:pPr>
      <w:widowControl/>
      <w:spacing w:before="100" w:beforeAutospacing="1" w:after="100" w:afterAutospacing="1" w:line="240" w:lineRule="auto"/>
    </w:pPr>
    <w:rPr>
      <w:rFonts w:ascii="굴림" w:eastAsia="굴림" w:hAnsi="굴림" w:cs="굴림"/>
      <w:sz w:val="24"/>
      <w:szCs w:val="24"/>
    </w:rPr>
  </w:style>
  <w:style w:type="character" w:styleId="af0">
    <w:name w:val="FollowedHyperlink"/>
    <w:basedOn w:val="a0"/>
    <w:uiPriority w:val="99"/>
    <w:semiHidden/>
    <w:unhideWhenUsed/>
    <w:rsid w:val="003811FF"/>
    <w:rPr>
      <w:color w:val="800080" w:themeColor="followedHyperlink"/>
      <w:u w:val="single"/>
    </w:rPr>
  </w:style>
  <w:style w:type="character" w:styleId="af1">
    <w:name w:val="page number"/>
    <w:basedOn w:val="a0"/>
    <w:rsid w:val="00D50145"/>
  </w:style>
  <w:style w:type="paragraph" w:styleId="af2">
    <w:name w:val="List Paragraph"/>
    <w:basedOn w:val="a"/>
    <w:uiPriority w:val="34"/>
    <w:qFormat/>
    <w:rsid w:val="00D827DD"/>
    <w:pPr>
      <w:wordWrap w:val="0"/>
      <w:autoSpaceDE w:val="0"/>
      <w:autoSpaceDN w:val="0"/>
      <w:spacing w:line="240" w:lineRule="auto"/>
      <w:ind w:leftChars="400" w:left="800"/>
      <w:jc w:val="both"/>
    </w:pPr>
    <w:rPr>
      <w:rFonts w:ascii="바탕" w:eastAsia="바탕" w:hAnsi="Times New Roman"/>
      <w:kern w:val="2"/>
      <w:sz w:val="20"/>
      <w:szCs w:val="24"/>
    </w:rPr>
  </w:style>
  <w:style w:type="paragraph" w:customStyle="1" w:styleId="csq1">
    <w:name w:val="_csq 글머리 레벨1"/>
    <w:qFormat/>
    <w:rsid w:val="00D66584"/>
    <w:pPr>
      <w:spacing w:before="40" w:after="60" w:line="300" w:lineRule="auto"/>
      <w:ind w:left="400" w:hanging="400"/>
      <w:jc w:val="both"/>
    </w:pPr>
    <w:rPr>
      <w:rFonts w:ascii="맑은 고딕"/>
      <w:color w:val="000000"/>
    </w:rPr>
  </w:style>
  <w:style w:type="paragraph" w:customStyle="1" w:styleId="csq10">
    <w:name w:val="_csq 본문 레벨1"/>
    <w:link w:val="csq1Char"/>
    <w:qFormat/>
    <w:rsid w:val="008C156D"/>
    <w:pPr>
      <w:spacing w:after="80" w:line="300" w:lineRule="auto"/>
      <w:ind w:leftChars="200" w:left="200"/>
      <w:jc w:val="both"/>
    </w:pPr>
    <w:rPr>
      <w:rFonts w:ascii="맑은 고딕" w:hAnsi="Tahoma"/>
    </w:rPr>
  </w:style>
  <w:style w:type="character" w:customStyle="1" w:styleId="csq1Char">
    <w:name w:val="_csq 본문 레벨1 Char"/>
    <w:basedOn w:val="a0"/>
    <w:link w:val="csq10"/>
    <w:rsid w:val="008C156D"/>
    <w:rPr>
      <w:rFonts w:ascii="맑은 고딕" w:hAnsi="Tahoma"/>
    </w:rPr>
  </w:style>
  <w:style w:type="character" w:customStyle="1" w:styleId="1Char">
    <w:name w:val="제목 1 Char"/>
    <w:aliases w:val="_cq 제목 1 Char,_kt 제목 1 Char"/>
    <w:basedOn w:val="a0"/>
    <w:link w:val="1"/>
    <w:rsid w:val="00FF6D67"/>
    <w:rPr>
      <w:rFonts w:ascii="맑은 고딕"/>
      <w:b/>
      <w:snapToGrid w:val="0"/>
      <w:sz w:val="32"/>
    </w:rPr>
  </w:style>
  <w:style w:type="character" w:customStyle="1" w:styleId="2Char">
    <w:name w:val="제목 2 Char"/>
    <w:aliases w:val="_cq 제목 2 Char,_kt 제목 2 Char"/>
    <w:basedOn w:val="a0"/>
    <w:link w:val="2"/>
    <w:rsid w:val="00C26B6D"/>
    <w:rPr>
      <w:rFonts w:ascii="맑은 고딕"/>
      <w:b/>
      <w:color w:val="000000"/>
      <w:sz w:val="24"/>
    </w:rPr>
  </w:style>
  <w:style w:type="character" w:customStyle="1" w:styleId="3Char">
    <w:name w:val="제목 3 Char"/>
    <w:aliases w:val="_cq 제목 3 Char,_kt 제목 3 Char"/>
    <w:basedOn w:val="a0"/>
    <w:link w:val="3"/>
    <w:uiPriority w:val="9"/>
    <w:rsid w:val="00C26B6D"/>
    <w:rPr>
      <w:rFonts w:ascii="맑은 고딕"/>
      <w:b/>
      <w:color w:val="000000"/>
      <w:sz w:val="24"/>
    </w:rPr>
  </w:style>
  <w:style w:type="character" w:customStyle="1" w:styleId="4Char">
    <w:name w:val="제목 4 Char"/>
    <w:basedOn w:val="a0"/>
    <w:link w:val="4"/>
    <w:uiPriority w:val="9"/>
    <w:rsid w:val="00C26B6D"/>
    <w:rPr>
      <w:rFonts w:ascii="맑은 고딕"/>
      <w:b/>
      <w:color w:val="000000"/>
      <w:sz w:val="24"/>
    </w:rPr>
  </w:style>
  <w:style w:type="character" w:customStyle="1" w:styleId="5Char">
    <w:name w:val="제목 5 Char"/>
    <w:basedOn w:val="a0"/>
    <w:link w:val="5"/>
    <w:uiPriority w:val="9"/>
    <w:rsid w:val="00C26B6D"/>
    <w:rPr>
      <w:rFonts w:ascii="맑은 고딕"/>
      <w:b/>
      <w:color w:val="000000"/>
      <w:sz w:val="24"/>
    </w:rPr>
  </w:style>
  <w:style w:type="character" w:customStyle="1" w:styleId="6Char">
    <w:name w:val="제목 6 Char"/>
    <w:basedOn w:val="a0"/>
    <w:link w:val="6"/>
    <w:uiPriority w:val="9"/>
    <w:rsid w:val="00C26B6D"/>
  </w:style>
  <w:style w:type="character" w:customStyle="1" w:styleId="7Char">
    <w:name w:val="제목 7 Char"/>
    <w:basedOn w:val="a0"/>
    <w:link w:val="7"/>
    <w:uiPriority w:val="9"/>
    <w:rsid w:val="00C26B6D"/>
  </w:style>
  <w:style w:type="character" w:customStyle="1" w:styleId="8Char">
    <w:name w:val="제목 8 Char"/>
    <w:basedOn w:val="a0"/>
    <w:link w:val="8"/>
    <w:uiPriority w:val="9"/>
    <w:rsid w:val="00C26B6D"/>
  </w:style>
  <w:style w:type="character" w:customStyle="1" w:styleId="9Char">
    <w:name w:val="제목 9 Char"/>
    <w:basedOn w:val="a0"/>
    <w:link w:val="9"/>
    <w:uiPriority w:val="9"/>
    <w:rsid w:val="00C26B6D"/>
  </w:style>
  <w:style w:type="character" w:customStyle="1" w:styleId="Char0">
    <w:name w:val="문서 구조 Char"/>
    <w:basedOn w:val="a0"/>
    <w:link w:val="a4"/>
    <w:semiHidden/>
    <w:rsid w:val="00C26B6D"/>
    <w:rPr>
      <w:rFonts w:ascii="Arial" w:hAnsi="Arial"/>
      <w:shd w:val="clear" w:color="auto" w:fill="000080"/>
    </w:rPr>
  </w:style>
  <w:style w:type="paragraph" w:customStyle="1" w:styleId="af3">
    <w:name w:val="바탕글"/>
    <w:uiPriority w:val="99"/>
    <w:rsid w:val="00E8284F"/>
    <w:pPr>
      <w:widowControl w:val="0"/>
      <w:autoSpaceDE w:val="0"/>
      <w:autoSpaceDN w:val="0"/>
      <w:adjustRightInd w:val="0"/>
      <w:spacing w:line="299" w:lineRule="auto"/>
    </w:pPr>
    <w:rPr>
      <w:rFonts w:ascii="바탕체" w:eastAsia="바탕체" w:hAnsi="Times New Roman" w:cs="바탕체"/>
      <w:color w:val="000000"/>
      <w:sz w:val="20"/>
      <w:szCs w:val="20"/>
    </w:rPr>
  </w:style>
  <w:style w:type="paragraph" w:styleId="af4">
    <w:name w:val="header"/>
    <w:basedOn w:val="a"/>
    <w:link w:val="Char5"/>
    <w:uiPriority w:val="99"/>
    <w:unhideWhenUsed/>
    <w:rsid w:val="00081817"/>
    <w:pPr>
      <w:widowControl/>
      <w:tabs>
        <w:tab w:val="center" w:pos="4513"/>
        <w:tab w:val="right" w:pos="9026"/>
      </w:tabs>
      <w:snapToGrid w:val="0"/>
      <w:spacing w:line="240" w:lineRule="auto"/>
    </w:pPr>
    <w:rPr>
      <w:rFonts w:asciiTheme="minorHAnsi" w:eastAsiaTheme="minorEastAsia" w:hAnsiTheme="minorHAnsi"/>
      <w:sz w:val="24"/>
      <w:szCs w:val="24"/>
      <w:lang w:eastAsia="en-US" w:bidi="en-US"/>
    </w:rPr>
  </w:style>
  <w:style w:type="character" w:customStyle="1" w:styleId="Char5">
    <w:name w:val="머리글 Char"/>
    <w:basedOn w:val="a0"/>
    <w:link w:val="af4"/>
    <w:uiPriority w:val="99"/>
    <w:rsid w:val="00081817"/>
    <w:rPr>
      <w:rFonts w:asciiTheme="minorHAnsi" w:eastAsiaTheme="minorEastAsia" w:hAnsiTheme="minorHAnsi"/>
      <w:sz w:val="24"/>
      <w:szCs w:val="24"/>
      <w:lang w:eastAsia="en-US" w:bidi="en-US"/>
    </w:rPr>
  </w:style>
  <w:style w:type="paragraph" w:customStyle="1" w:styleId="af5">
    <w:name w:val="표지_머리글"/>
    <w:basedOn w:val="a"/>
    <w:link w:val="Char6"/>
    <w:qFormat/>
    <w:rsid w:val="00860596"/>
  </w:style>
  <w:style w:type="paragraph" w:customStyle="1" w:styleId="af6">
    <w:name w:val="본문_머리글"/>
    <w:basedOn w:val="af4"/>
    <w:link w:val="Char7"/>
    <w:qFormat/>
    <w:rsid w:val="00860596"/>
    <w:pPr>
      <w:jc w:val="center"/>
    </w:pPr>
    <w:rPr>
      <w:rFonts w:asciiTheme="minorEastAsia" w:hAnsiTheme="minorEastAsia"/>
      <w:color w:val="595959" w:themeColor="text1" w:themeTint="A6"/>
      <w:sz w:val="18"/>
      <w:szCs w:val="18"/>
    </w:rPr>
  </w:style>
  <w:style w:type="character" w:customStyle="1" w:styleId="Char6">
    <w:name w:val="표지_머리글 Char"/>
    <w:basedOn w:val="a0"/>
    <w:link w:val="af5"/>
    <w:rsid w:val="00860596"/>
  </w:style>
  <w:style w:type="paragraph" w:styleId="af7">
    <w:name w:val="No Spacing"/>
    <w:basedOn w:val="a"/>
    <w:link w:val="Char8"/>
    <w:uiPriority w:val="1"/>
    <w:qFormat/>
    <w:rsid w:val="00860596"/>
    <w:pPr>
      <w:widowControl/>
      <w:spacing w:line="240" w:lineRule="auto"/>
    </w:pPr>
    <w:rPr>
      <w:rFonts w:asciiTheme="minorHAnsi" w:eastAsiaTheme="minorEastAsia" w:hAnsiTheme="minorHAnsi"/>
      <w:sz w:val="24"/>
      <w:szCs w:val="32"/>
      <w:lang w:eastAsia="en-US" w:bidi="en-US"/>
    </w:rPr>
  </w:style>
  <w:style w:type="character" w:customStyle="1" w:styleId="Char7">
    <w:name w:val="본문_머리글 Char"/>
    <w:basedOn w:val="Char5"/>
    <w:link w:val="af6"/>
    <w:rsid w:val="00860596"/>
    <w:rPr>
      <w:rFonts w:asciiTheme="minorEastAsia" w:eastAsiaTheme="minorEastAsia" w:hAnsiTheme="minorEastAsia"/>
      <w:color w:val="595959" w:themeColor="text1" w:themeTint="A6"/>
      <w:sz w:val="18"/>
      <w:szCs w:val="18"/>
      <w:lang w:eastAsia="en-US" w:bidi="en-US"/>
    </w:rPr>
  </w:style>
  <w:style w:type="character" w:customStyle="1" w:styleId="Char8">
    <w:name w:val="간격 없음 Char"/>
    <w:basedOn w:val="a0"/>
    <w:link w:val="af7"/>
    <w:uiPriority w:val="1"/>
    <w:rsid w:val="00860596"/>
    <w:rPr>
      <w:rFonts w:asciiTheme="minorHAnsi" w:eastAsiaTheme="minorEastAsia" w:hAnsiTheme="minorHAnsi"/>
      <w:sz w:val="24"/>
      <w:szCs w:val="32"/>
      <w:lang w:eastAsia="en-US" w:bidi="en-US"/>
    </w:rPr>
  </w:style>
  <w:style w:type="table" w:styleId="-2">
    <w:name w:val="Light Shading Accent 2"/>
    <w:basedOn w:val="a1"/>
    <w:uiPriority w:val="60"/>
    <w:rsid w:val="00860596"/>
    <w:pPr>
      <w:spacing w:after="200" w:line="276" w:lineRule="auto"/>
    </w:pPr>
    <w:rPr>
      <w:rFonts w:asciiTheme="minorHAnsi" w:eastAsiaTheme="minorEastAsia" w:hAnsiTheme="minorHAnsi"/>
      <w:color w:val="943634" w:themeColor="accent2" w:themeShade="BF"/>
      <w:lang w:eastAsia="en-US" w:bidi="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1">
    <w:name w:val="Light Shading Accent 1"/>
    <w:basedOn w:val="a1"/>
    <w:uiPriority w:val="60"/>
    <w:rsid w:val="00860596"/>
    <w:pPr>
      <w:spacing w:after="200" w:line="276" w:lineRule="auto"/>
    </w:pPr>
    <w:rPr>
      <w:rFonts w:asciiTheme="minorHAnsi" w:eastAsiaTheme="minorEastAsia" w:hAnsiTheme="minorHAnsi"/>
      <w:color w:val="365F91" w:themeColor="accent1" w:themeShade="BF"/>
      <w:lang w:eastAsia="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8">
    <w:name w:val="Light Shading"/>
    <w:basedOn w:val="a1"/>
    <w:uiPriority w:val="60"/>
    <w:rsid w:val="00860596"/>
    <w:pPr>
      <w:spacing w:after="200" w:line="276" w:lineRule="auto"/>
    </w:pPr>
    <w:rPr>
      <w:rFonts w:asciiTheme="minorHAnsi" w:eastAsiaTheme="minorEastAsia" w:hAnsiTheme="minorHAnsi"/>
      <w:color w:val="000000" w:themeColor="text1" w:themeShade="BF"/>
      <w:lang w:eastAsia="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9">
    <w:name w:val="caption"/>
    <w:basedOn w:val="a"/>
    <w:next w:val="a"/>
    <w:uiPriority w:val="35"/>
    <w:semiHidden/>
    <w:unhideWhenUsed/>
    <w:rsid w:val="00860596"/>
    <w:pPr>
      <w:widowControl/>
      <w:spacing w:line="240" w:lineRule="auto"/>
    </w:pPr>
    <w:rPr>
      <w:rFonts w:asciiTheme="minorHAnsi" w:eastAsiaTheme="minorEastAsia" w:hAnsiTheme="minorHAnsi"/>
      <w:b/>
      <w:bCs/>
      <w:color w:val="365F91" w:themeColor="accent1" w:themeShade="BF"/>
      <w:sz w:val="16"/>
      <w:szCs w:val="16"/>
      <w:lang w:eastAsia="en-US" w:bidi="en-US"/>
    </w:rPr>
  </w:style>
  <w:style w:type="paragraph" w:styleId="afa">
    <w:name w:val="Title"/>
    <w:basedOn w:val="a"/>
    <w:next w:val="a"/>
    <w:link w:val="Char9"/>
    <w:uiPriority w:val="10"/>
    <w:qFormat/>
    <w:rsid w:val="00860596"/>
    <w:pPr>
      <w:widowControl/>
      <w:spacing w:before="240" w:after="60" w:line="240" w:lineRule="auto"/>
      <w:jc w:val="center"/>
      <w:outlineLvl w:val="0"/>
    </w:pPr>
    <w:rPr>
      <w:rFonts w:asciiTheme="majorHAnsi" w:eastAsiaTheme="majorEastAsia" w:hAnsiTheme="majorHAnsi"/>
      <w:b/>
      <w:bCs/>
      <w:kern w:val="28"/>
      <w:sz w:val="32"/>
      <w:szCs w:val="32"/>
      <w:lang w:eastAsia="en-US" w:bidi="en-US"/>
    </w:rPr>
  </w:style>
  <w:style w:type="character" w:customStyle="1" w:styleId="Char9">
    <w:name w:val="제목 Char"/>
    <w:basedOn w:val="a0"/>
    <w:link w:val="afa"/>
    <w:uiPriority w:val="10"/>
    <w:rsid w:val="00860596"/>
    <w:rPr>
      <w:rFonts w:asciiTheme="majorHAnsi" w:eastAsiaTheme="majorEastAsia" w:hAnsiTheme="majorHAnsi"/>
      <w:b/>
      <w:bCs/>
      <w:kern w:val="28"/>
      <w:sz w:val="32"/>
      <w:szCs w:val="32"/>
      <w:lang w:eastAsia="en-US" w:bidi="en-US"/>
    </w:rPr>
  </w:style>
  <w:style w:type="paragraph" w:styleId="afb">
    <w:name w:val="Subtitle"/>
    <w:basedOn w:val="a"/>
    <w:next w:val="a"/>
    <w:link w:val="Chara"/>
    <w:uiPriority w:val="11"/>
    <w:qFormat/>
    <w:rsid w:val="00860596"/>
    <w:pPr>
      <w:widowControl/>
      <w:spacing w:after="60" w:line="240" w:lineRule="auto"/>
      <w:jc w:val="center"/>
      <w:outlineLvl w:val="1"/>
    </w:pPr>
    <w:rPr>
      <w:rFonts w:asciiTheme="majorHAnsi" w:eastAsiaTheme="majorEastAsia" w:hAnsiTheme="majorHAnsi"/>
      <w:sz w:val="24"/>
      <w:szCs w:val="24"/>
      <w:lang w:eastAsia="en-US" w:bidi="en-US"/>
    </w:rPr>
  </w:style>
  <w:style w:type="character" w:customStyle="1" w:styleId="Chara">
    <w:name w:val="부제 Char"/>
    <w:basedOn w:val="a0"/>
    <w:link w:val="afb"/>
    <w:uiPriority w:val="11"/>
    <w:rsid w:val="00860596"/>
    <w:rPr>
      <w:rFonts w:asciiTheme="majorHAnsi" w:eastAsiaTheme="majorEastAsia" w:hAnsiTheme="majorHAnsi"/>
      <w:sz w:val="24"/>
      <w:szCs w:val="24"/>
      <w:lang w:eastAsia="en-US" w:bidi="en-US"/>
    </w:rPr>
  </w:style>
  <w:style w:type="character" w:styleId="afc">
    <w:name w:val="Strong"/>
    <w:basedOn w:val="a0"/>
    <w:uiPriority w:val="22"/>
    <w:qFormat/>
    <w:rsid w:val="00860596"/>
    <w:rPr>
      <w:b/>
      <w:bCs/>
    </w:rPr>
  </w:style>
  <w:style w:type="character" w:styleId="afd">
    <w:name w:val="Emphasis"/>
    <w:basedOn w:val="a0"/>
    <w:uiPriority w:val="20"/>
    <w:qFormat/>
    <w:rsid w:val="00860596"/>
    <w:rPr>
      <w:rFonts w:asciiTheme="minorHAnsi" w:hAnsiTheme="minorHAnsi"/>
      <w:b/>
      <w:i/>
      <w:iCs/>
    </w:rPr>
  </w:style>
  <w:style w:type="paragraph" w:styleId="afe">
    <w:name w:val="Quote"/>
    <w:basedOn w:val="a"/>
    <w:next w:val="a"/>
    <w:link w:val="Charb"/>
    <w:uiPriority w:val="29"/>
    <w:qFormat/>
    <w:rsid w:val="00860596"/>
    <w:pPr>
      <w:widowControl/>
      <w:spacing w:line="240" w:lineRule="auto"/>
    </w:pPr>
    <w:rPr>
      <w:rFonts w:asciiTheme="minorHAnsi" w:eastAsiaTheme="minorEastAsia" w:hAnsiTheme="minorHAnsi"/>
      <w:i/>
      <w:sz w:val="24"/>
      <w:szCs w:val="24"/>
      <w:lang w:eastAsia="en-US" w:bidi="en-US"/>
    </w:rPr>
  </w:style>
  <w:style w:type="character" w:customStyle="1" w:styleId="Charb">
    <w:name w:val="인용 Char"/>
    <w:basedOn w:val="a0"/>
    <w:link w:val="afe"/>
    <w:uiPriority w:val="29"/>
    <w:rsid w:val="00860596"/>
    <w:rPr>
      <w:rFonts w:asciiTheme="minorHAnsi" w:eastAsiaTheme="minorEastAsia" w:hAnsiTheme="minorHAnsi"/>
      <w:i/>
      <w:sz w:val="24"/>
      <w:szCs w:val="24"/>
      <w:lang w:eastAsia="en-US" w:bidi="en-US"/>
    </w:rPr>
  </w:style>
  <w:style w:type="paragraph" w:styleId="aff">
    <w:name w:val="Intense Quote"/>
    <w:basedOn w:val="a"/>
    <w:next w:val="a"/>
    <w:link w:val="Charc"/>
    <w:uiPriority w:val="30"/>
    <w:qFormat/>
    <w:rsid w:val="00860596"/>
    <w:pPr>
      <w:widowControl/>
      <w:spacing w:line="240" w:lineRule="auto"/>
      <w:ind w:left="720" w:right="720"/>
    </w:pPr>
    <w:rPr>
      <w:rFonts w:asciiTheme="minorHAnsi" w:eastAsiaTheme="minorEastAsia" w:hAnsiTheme="minorHAnsi"/>
      <w:b/>
      <w:i/>
      <w:sz w:val="24"/>
      <w:lang w:eastAsia="en-US" w:bidi="en-US"/>
    </w:rPr>
  </w:style>
  <w:style w:type="character" w:customStyle="1" w:styleId="Charc">
    <w:name w:val="강한 인용 Char"/>
    <w:basedOn w:val="a0"/>
    <w:link w:val="aff"/>
    <w:uiPriority w:val="30"/>
    <w:rsid w:val="00860596"/>
    <w:rPr>
      <w:rFonts w:asciiTheme="minorHAnsi" w:eastAsiaTheme="minorEastAsia" w:hAnsiTheme="minorHAnsi"/>
      <w:b/>
      <w:i/>
      <w:sz w:val="24"/>
      <w:lang w:eastAsia="en-US" w:bidi="en-US"/>
    </w:rPr>
  </w:style>
  <w:style w:type="character" w:styleId="aff0">
    <w:name w:val="Subtle Emphasis"/>
    <w:uiPriority w:val="19"/>
    <w:qFormat/>
    <w:rsid w:val="00860596"/>
    <w:rPr>
      <w:i/>
      <w:color w:val="5A5A5A" w:themeColor="text1" w:themeTint="A5"/>
    </w:rPr>
  </w:style>
  <w:style w:type="character" w:styleId="aff1">
    <w:name w:val="Intense Emphasis"/>
    <w:basedOn w:val="a0"/>
    <w:uiPriority w:val="21"/>
    <w:qFormat/>
    <w:rsid w:val="00860596"/>
    <w:rPr>
      <w:b/>
      <w:i/>
      <w:sz w:val="24"/>
      <w:szCs w:val="24"/>
      <w:u w:val="single"/>
    </w:rPr>
  </w:style>
  <w:style w:type="character" w:styleId="aff2">
    <w:name w:val="Subtle Reference"/>
    <w:basedOn w:val="a0"/>
    <w:uiPriority w:val="31"/>
    <w:qFormat/>
    <w:rsid w:val="00860596"/>
    <w:rPr>
      <w:sz w:val="24"/>
      <w:szCs w:val="24"/>
      <w:u w:val="single"/>
    </w:rPr>
  </w:style>
  <w:style w:type="character" w:styleId="aff3">
    <w:name w:val="Intense Reference"/>
    <w:basedOn w:val="a0"/>
    <w:uiPriority w:val="32"/>
    <w:qFormat/>
    <w:rsid w:val="00860596"/>
    <w:rPr>
      <w:b/>
      <w:sz w:val="24"/>
      <w:u w:val="single"/>
    </w:rPr>
  </w:style>
  <w:style w:type="character" w:styleId="aff4">
    <w:name w:val="Book Title"/>
    <w:basedOn w:val="a0"/>
    <w:uiPriority w:val="33"/>
    <w:qFormat/>
    <w:rsid w:val="00860596"/>
    <w:rPr>
      <w:rFonts w:asciiTheme="majorHAnsi" w:eastAsiaTheme="majorEastAsia" w:hAnsiTheme="majorHAnsi"/>
      <w:b/>
      <w:i/>
      <w:sz w:val="24"/>
      <w:szCs w:val="24"/>
    </w:rPr>
  </w:style>
  <w:style w:type="paragraph" w:styleId="TOC">
    <w:name w:val="TOC Heading"/>
    <w:basedOn w:val="1"/>
    <w:next w:val="a"/>
    <w:uiPriority w:val="39"/>
    <w:unhideWhenUsed/>
    <w:qFormat/>
    <w:rsid w:val="00860596"/>
    <w:pPr>
      <w:pageBreakBefore w:val="0"/>
      <w:numPr>
        <w:numId w:val="0"/>
      </w:numPr>
      <w:pBdr>
        <w:bottom w:val="none" w:sz="0" w:space="0" w:color="auto"/>
      </w:pBdr>
      <w:tabs>
        <w:tab w:val="clear" w:pos="630"/>
      </w:tabs>
      <w:spacing w:before="240" w:after="60" w:line="240" w:lineRule="auto"/>
      <w:outlineLvl w:val="9"/>
    </w:pPr>
    <w:rPr>
      <w:rFonts w:asciiTheme="majorHAnsi" w:eastAsiaTheme="majorEastAsia" w:hAnsiTheme="majorHAnsi"/>
      <w:bCs/>
      <w:snapToGrid/>
      <w:kern w:val="32"/>
      <w:szCs w:val="32"/>
      <w:lang w:eastAsia="en-US" w:bidi="en-US"/>
    </w:rPr>
  </w:style>
  <w:style w:type="character" w:customStyle="1" w:styleId="uworddic">
    <w:name w:val="u_word_dic"/>
    <w:basedOn w:val="a0"/>
    <w:rsid w:val="004D69FE"/>
  </w:style>
  <w:style w:type="paragraph" w:styleId="aff5">
    <w:name w:val="Revision"/>
    <w:hidden/>
    <w:uiPriority w:val="99"/>
    <w:semiHidden/>
    <w:rsid w:val="007E49EF"/>
  </w:style>
  <w:style w:type="character" w:styleId="aff6">
    <w:name w:val="annotation reference"/>
    <w:basedOn w:val="a0"/>
    <w:semiHidden/>
    <w:unhideWhenUsed/>
    <w:rsid w:val="007E49EF"/>
    <w:rPr>
      <w:sz w:val="18"/>
      <w:szCs w:val="18"/>
    </w:rPr>
  </w:style>
  <w:style w:type="paragraph" w:styleId="aff7">
    <w:name w:val="annotation subject"/>
    <w:basedOn w:val="a6"/>
    <w:next w:val="a6"/>
    <w:link w:val="Chard"/>
    <w:semiHidden/>
    <w:unhideWhenUsed/>
    <w:rsid w:val="007E49EF"/>
    <w:rPr>
      <w:b/>
      <w:bCs/>
    </w:rPr>
  </w:style>
  <w:style w:type="character" w:customStyle="1" w:styleId="Chard">
    <w:name w:val="메모 주제 Char"/>
    <w:basedOn w:val="Char1"/>
    <w:link w:val="aff7"/>
    <w:semiHidden/>
    <w:rsid w:val="007E49EF"/>
    <w:rPr>
      <w:b/>
      <w:bCs/>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88506">
      <w:bodyDiv w:val="1"/>
      <w:marLeft w:val="0"/>
      <w:marRight w:val="0"/>
      <w:marTop w:val="0"/>
      <w:marBottom w:val="0"/>
      <w:divBdr>
        <w:top w:val="none" w:sz="0" w:space="0" w:color="auto"/>
        <w:left w:val="none" w:sz="0" w:space="0" w:color="auto"/>
        <w:bottom w:val="none" w:sz="0" w:space="0" w:color="auto"/>
        <w:right w:val="none" w:sz="0" w:space="0" w:color="auto"/>
      </w:divBdr>
    </w:div>
    <w:div w:id="78406807">
      <w:bodyDiv w:val="1"/>
      <w:marLeft w:val="0"/>
      <w:marRight w:val="0"/>
      <w:marTop w:val="0"/>
      <w:marBottom w:val="0"/>
      <w:divBdr>
        <w:top w:val="none" w:sz="0" w:space="0" w:color="auto"/>
        <w:left w:val="none" w:sz="0" w:space="0" w:color="auto"/>
        <w:bottom w:val="none" w:sz="0" w:space="0" w:color="auto"/>
        <w:right w:val="none" w:sz="0" w:space="0" w:color="auto"/>
      </w:divBdr>
    </w:div>
    <w:div w:id="95250154">
      <w:bodyDiv w:val="1"/>
      <w:marLeft w:val="0"/>
      <w:marRight w:val="0"/>
      <w:marTop w:val="0"/>
      <w:marBottom w:val="0"/>
      <w:divBdr>
        <w:top w:val="none" w:sz="0" w:space="0" w:color="auto"/>
        <w:left w:val="none" w:sz="0" w:space="0" w:color="auto"/>
        <w:bottom w:val="none" w:sz="0" w:space="0" w:color="auto"/>
        <w:right w:val="none" w:sz="0" w:space="0" w:color="auto"/>
      </w:divBdr>
    </w:div>
    <w:div w:id="97408394">
      <w:bodyDiv w:val="1"/>
      <w:marLeft w:val="0"/>
      <w:marRight w:val="0"/>
      <w:marTop w:val="0"/>
      <w:marBottom w:val="0"/>
      <w:divBdr>
        <w:top w:val="none" w:sz="0" w:space="0" w:color="auto"/>
        <w:left w:val="none" w:sz="0" w:space="0" w:color="auto"/>
        <w:bottom w:val="none" w:sz="0" w:space="0" w:color="auto"/>
        <w:right w:val="none" w:sz="0" w:space="0" w:color="auto"/>
      </w:divBdr>
    </w:div>
    <w:div w:id="100225257">
      <w:bodyDiv w:val="1"/>
      <w:marLeft w:val="0"/>
      <w:marRight w:val="0"/>
      <w:marTop w:val="0"/>
      <w:marBottom w:val="0"/>
      <w:divBdr>
        <w:top w:val="none" w:sz="0" w:space="0" w:color="auto"/>
        <w:left w:val="none" w:sz="0" w:space="0" w:color="auto"/>
        <w:bottom w:val="none" w:sz="0" w:space="0" w:color="auto"/>
        <w:right w:val="none" w:sz="0" w:space="0" w:color="auto"/>
      </w:divBdr>
    </w:div>
    <w:div w:id="117072992">
      <w:bodyDiv w:val="1"/>
      <w:marLeft w:val="0"/>
      <w:marRight w:val="0"/>
      <w:marTop w:val="0"/>
      <w:marBottom w:val="0"/>
      <w:divBdr>
        <w:top w:val="none" w:sz="0" w:space="0" w:color="auto"/>
        <w:left w:val="none" w:sz="0" w:space="0" w:color="auto"/>
        <w:bottom w:val="none" w:sz="0" w:space="0" w:color="auto"/>
        <w:right w:val="none" w:sz="0" w:space="0" w:color="auto"/>
      </w:divBdr>
    </w:div>
    <w:div w:id="149560595">
      <w:bodyDiv w:val="1"/>
      <w:marLeft w:val="0"/>
      <w:marRight w:val="0"/>
      <w:marTop w:val="0"/>
      <w:marBottom w:val="0"/>
      <w:divBdr>
        <w:top w:val="none" w:sz="0" w:space="0" w:color="auto"/>
        <w:left w:val="none" w:sz="0" w:space="0" w:color="auto"/>
        <w:bottom w:val="none" w:sz="0" w:space="0" w:color="auto"/>
        <w:right w:val="none" w:sz="0" w:space="0" w:color="auto"/>
      </w:divBdr>
      <w:divsChild>
        <w:div w:id="666639599">
          <w:marLeft w:val="0"/>
          <w:marRight w:val="0"/>
          <w:marTop w:val="0"/>
          <w:marBottom w:val="0"/>
          <w:divBdr>
            <w:top w:val="none" w:sz="0" w:space="0" w:color="auto"/>
            <w:left w:val="none" w:sz="0" w:space="0" w:color="auto"/>
            <w:bottom w:val="none" w:sz="0" w:space="0" w:color="auto"/>
            <w:right w:val="none" w:sz="0" w:space="0" w:color="auto"/>
          </w:divBdr>
          <w:divsChild>
            <w:div w:id="4971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8097">
      <w:bodyDiv w:val="1"/>
      <w:marLeft w:val="0"/>
      <w:marRight w:val="0"/>
      <w:marTop w:val="0"/>
      <w:marBottom w:val="0"/>
      <w:divBdr>
        <w:top w:val="none" w:sz="0" w:space="0" w:color="auto"/>
        <w:left w:val="none" w:sz="0" w:space="0" w:color="auto"/>
        <w:bottom w:val="none" w:sz="0" w:space="0" w:color="auto"/>
        <w:right w:val="none" w:sz="0" w:space="0" w:color="auto"/>
      </w:divBdr>
    </w:div>
    <w:div w:id="244388442">
      <w:bodyDiv w:val="1"/>
      <w:marLeft w:val="0"/>
      <w:marRight w:val="0"/>
      <w:marTop w:val="0"/>
      <w:marBottom w:val="0"/>
      <w:divBdr>
        <w:top w:val="none" w:sz="0" w:space="0" w:color="auto"/>
        <w:left w:val="none" w:sz="0" w:space="0" w:color="auto"/>
        <w:bottom w:val="none" w:sz="0" w:space="0" w:color="auto"/>
        <w:right w:val="none" w:sz="0" w:space="0" w:color="auto"/>
      </w:divBdr>
      <w:divsChild>
        <w:div w:id="5262612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63923482">
      <w:bodyDiv w:val="1"/>
      <w:marLeft w:val="0"/>
      <w:marRight w:val="0"/>
      <w:marTop w:val="0"/>
      <w:marBottom w:val="0"/>
      <w:divBdr>
        <w:top w:val="none" w:sz="0" w:space="0" w:color="auto"/>
        <w:left w:val="none" w:sz="0" w:space="0" w:color="auto"/>
        <w:bottom w:val="none" w:sz="0" w:space="0" w:color="auto"/>
        <w:right w:val="none" w:sz="0" w:space="0" w:color="auto"/>
      </w:divBdr>
    </w:div>
    <w:div w:id="338317783">
      <w:bodyDiv w:val="1"/>
      <w:marLeft w:val="0"/>
      <w:marRight w:val="0"/>
      <w:marTop w:val="0"/>
      <w:marBottom w:val="0"/>
      <w:divBdr>
        <w:top w:val="none" w:sz="0" w:space="0" w:color="auto"/>
        <w:left w:val="none" w:sz="0" w:space="0" w:color="auto"/>
        <w:bottom w:val="none" w:sz="0" w:space="0" w:color="auto"/>
        <w:right w:val="none" w:sz="0" w:space="0" w:color="auto"/>
      </w:divBdr>
    </w:div>
    <w:div w:id="350840971">
      <w:bodyDiv w:val="1"/>
      <w:marLeft w:val="0"/>
      <w:marRight w:val="0"/>
      <w:marTop w:val="0"/>
      <w:marBottom w:val="0"/>
      <w:divBdr>
        <w:top w:val="none" w:sz="0" w:space="0" w:color="auto"/>
        <w:left w:val="none" w:sz="0" w:space="0" w:color="auto"/>
        <w:bottom w:val="none" w:sz="0" w:space="0" w:color="auto"/>
        <w:right w:val="none" w:sz="0" w:space="0" w:color="auto"/>
      </w:divBdr>
    </w:div>
    <w:div w:id="351028823">
      <w:bodyDiv w:val="1"/>
      <w:marLeft w:val="0"/>
      <w:marRight w:val="0"/>
      <w:marTop w:val="0"/>
      <w:marBottom w:val="0"/>
      <w:divBdr>
        <w:top w:val="none" w:sz="0" w:space="0" w:color="auto"/>
        <w:left w:val="none" w:sz="0" w:space="0" w:color="auto"/>
        <w:bottom w:val="none" w:sz="0" w:space="0" w:color="auto"/>
        <w:right w:val="none" w:sz="0" w:space="0" w:color="auto"/>
      </w:divBdr>
    </w:div>
    <w:div w:id="478688404">
      <w:bodyDiv w:val="1"/>
      <w:marLeft w:val="0"/>
      <w:marRight w:val="0"/>
      <w:marTop w:val="0"/>
      <w:marBottom w:val="0"/>
      <w:divBdr>
        <w:top w:val="none" w:sz="0" w:space="0" w:color="auto"/>
        <w:left w:val="none" w:sz="0" w:space="0" w:color="auto"/>
        <w:bottom w:val="none" w:sz="0" w:space="0" w:color="auto"/>
        <w:right w:val="none" w:sz="0" w:space="0" w:color="auto"/>
      </w:divBdr>
    </w:div>
    <w:div w:id="503321514">
      <w:bodyDiv w:val="1"/>
      <w:marLeft w:val="0"/>
      <w:marRight w:val="0"/>
      <w:marTop w:val="0"/>
      <w:marBottom w:val="0"/>
      <w:divBdr>
        <w:top w:val="none" w:sz="0" w:space="0" w:color="auto"/>
        <w:left w:val="none" w:sz="0" w:space="0" w:color="auto"/>
        <w:bottom w:val="none" w:sz="0" w:space="0" w:color="auto"/>
        <w:right w:val="none" w:sz="0" w:space="0" w:color="auto"/>
      </w:divBdr>
    </w:div>
    <w:div w:id="503667792">
      <w:bodyDiv w:val="1"/>
      <w:marLeft w:val="0"/>
      <w:marRight w:val="0"/>
      <w:marTop w:val="0"/>
      <w:marBottom w:val="0"/>
      <w:divBdr>
        <w:top w:val="none" w:sz="0" w:space="0" w:color="auto"/>
        <w:left w:val="none" w:sz="0" w:space="0" w:color="auto"/>
        <w:bottom w:val="none" w:sz="0" w:space="0" w:color="auto"/>
        <w:right w:val="none" w:sz="0" w:space="0" w:color="auto"/>
      </w:divBdr>
    </w:div>
    <w:div w:id="601912369">
      <w:bodyDiv w:val="1"/>
      <w:marLeft w:val="0"/>
      <w:marRight w:val="0"/>
      <w:marTop w:val="0"/>
      <w:marBottom w:val="0"/>
      <w:divBdr>
        <w:top w:val="none" w:sz="0" w:space="0" w:color="auto"/>
        <w:left w:val="none" w:sz="0" w:space="0" w:color="auto"/>
        <w:bottom w:val="none" w:sz="0" w:space="0" w:color="auto"/>
        <w:right w:val="none" w:sz="0" w:space="0" w:color="auto"/>
      </w:divBdr>
    </w:div>
    <w:div w:id="637497342">
      <w:bodyDiv w:val="1"/>
      <w:marLeft w:val="0"/>
      <w:marRight w:val="0"/>
      <w:marTop w:val="0"/>
      <w:marBottom w:val="0"/>
      <w:divBdr>
        <w:top w:val="none" w:sz="0" w:space="0" w:color="auto"/>
        <w:left w:val="none" w:sz="0" w:space="0" w:color="auto"/>
        <w:bottom w:val="none" w:sz="0" w:space="0" w:color="auto"/>
        <w:right w:val="none" w:sz="0" w:space="0" w:color="auto"/>
      </w:divBdr>
      <w:divsChild>
        <w:div w:id="1178278261">
          <w:marLeft w:val="0"/>
          <w:marRight w:val="0"/>
          <w:marTop w:val="0"/>
          <w:marBottom w:val="0"/>
          <w:divBdr>
            <w:top w:val="none" w:sz="0" w:space="0" w:color="auto"/>
            <w:left w:val="none" w:sz="0" w:space="0" w:color="auto"/>
            <w:bottom w:val="none" w:sz="0" w:space="0" w:color="auto"/>
            <w:right w:val="none" w:sz="0" w:space="0" w:color="auto"/>
          </w:divBdr>
          <w:divsChild>
            <w:div w:id="8183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4164">
      <w:bodyDiv w:val="1"/>
      <w:marLeft w:val="0"/>
      <w:marRight w:val="0"/>
      <w:marTop w:val="0"/>
      <w:marBottom w:val="0"/>
      <w:divBdr>
        <w:top w:val="none" w:sz="0" w:space="0" w:color="auto"/>
        <w:left w:val="none" w:sz="0" w:space="0" w:color="auto"/>
        <w:bottom w:val="none" w:sz="0" w:space="0" w:color="auto"/>
        <w:right w:val="none" w:sz="0" w:space="0" w:color="auto"/>
      </w:divBdr>
    </w:div>
    <w:div w:id="665669896">
      <w:bodyDiv w:val="1"/>
      <w:marLeft w:val="0"/>
      <w:marRight w:val="0"/>
      <w:marTop w:val="0"/>
      <w:marBottom w:val="0"/>
      <w:divBdr>
        <w:top w:val="none" w:sz="0" w:space="0" w:color="auto"/>
        <w:left w:val="none" w:sz="0" w:space="0" w:color="auto"/>
        <w:bottom w:val="none" w:sz="0" w:space="0" w:color="auto"/>
        <w:right w:val="none" w:sz="0" w:space="0" w:color="auto"/>
      </w:divBdr>
    </w:div>
    <w:div w:id="672415044">
      <w:bodyDiv w:val="1"/>
      <w:marLeft w:val="0"/>
      <w:marRight w:val="0"/>
      <w:marTop w:val="0"/>
      <w:marBottom w:val="0"/>
      <w:divBdr>
        <w:top w:val="none" w:sz="0" w:space="0" w:color="auto"/>
        <w:left w:val="none" w:sz="0" w:space="0" w:color="auto"/>
        <w:bottom w:val="none" w:sz="0" w:space="0" w:color="auto"/>
        <w:right w:val="none" w:sz="0" w:space="0" w:color="auto"/>
      </w:divBdr>
    </w:div>
    <w:div w:id="673611477">
      <w:bodyDiv w:val="1"/>
      <w:marLeft w:val="0"/>
      <w:marRight w:val="0"/>
      <w:marTop w:val="0"/>
      <w:marBottom w:val="0"/>
      <w:divBdr>
        <w:top w:val="none" w:sz="0" w:space="0" w:color="auto"/>
        <w:left w:val="none" w:sz="0" w:space="0" w:color="auto"/>
        <w:bottom w:val="none" w:sz="0" w:space="0" w:color="auto"/>
        <w:right w:val="none" w:sz="0" w:space="0" w:color="auto"/>
      </w:divBdr>
      <w:divsChild>
        <w:div w:id="2129272808">
          <w:marLeft w:val="0"/>
          <w:marRight w:val="0"/>
          <w:marTop w:val="0"/>
          <w:marBottom w:val="0"/>
          <w:divBdr>
            <w:top w:val="none" w:sz="0" w:space="0" w:color="auto"/>
            <w:left w:val="none" w:sz="0" w:space="0" w:color="auto"/>
            <w:bottom w:val="none" w:sz="0" w:space="0" w:color="auto"/>
            <w:right w:val="none" w:sz="0" w:space="0" w:color="auto"/>
          </w:divBdr>
          <w:divsChild>
            <w:div w:id="970676437">
              <w:marLeft w:val="0"/>
              <w:marRight w:val="0"/>
              <w:marTop w:val="0"/>
              <w:marBottom w:val="0"/>
              <w:divBdr>
                <w:top w:val="none" w:sz="0" w:space="0" w:color="auto"/>
                <w:left w:val="none" w:sz="0" w:space="0" w:color="auto"/>
                <w:bottom w:val="none" w:sz="0" w:space="0" w:color="auto"/>
                <w:right w:val="none" w:sz="0" w:space="0" w:color="auto"/>
              </w:divBdr>
            </w:div>
            <w:div w:id="168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5806">
      <w:bodyDiv w:val="1"/>
      <w:marLeft w:val="0"/>
      <w:marRight w:val="0"/>
      <w:marTop w:val="0"/>
      <w:marBottom w:val="0"/>
      <w:divBdr>
        <w:top w:val="none" w:sz="0" w:space="0" w:color="auto"/>
        <w:left w:val="none" w:sz="0" w:space="0" w:color="auto"/>
        <w:bottom w:val="none" w:sz="0" w:space="0" w:color="auto"/>
        <w:right w:val="none" w:sz="0" w:space="0" w:color="auto"/>
      </w:divBdr>
    </w:div>
    <w:div w:id="861211316">
      <w:bodyDiv w:val="1"/>
      <w:marLeft w:val="0"/>
      <w:marRight w:val="0"/>
      <w:marTop w:val="0"/>
      <w:marBottom w:val="0"/>
      <w:divBdr>
        <w:top w:val="none" w:sz="0" w:space="0" w:color="auto"/>
        <w:left w:val="none" w:sz="0" w:space="0" w:color="auto"/>
        <w:bottom w:val="none" w:sz="0" w:space="0" w:color="auto"/>
        <w:right w:val="none" w:sz="0" w:space="0" w:color="auto"/>
      </w:divBdr>
    </w:div>
    <w:div w:id="870262936">
      <w:bodyDiv w:val="1"/>
      <w:marLeft w:val="0"/>
      <w:marRight w:val="0"/>
      <w:marTop w:val="0"/>
      <w:marBottom w:val="0"/>
      <w:divBdr>
        <w:top w:val="none" w:sz="0" w:space="0" w:color="auto"/>
        <w:left w:val="none" w:sz="0" w:space="0" w:color="auto"/>
        <w:bottom w:val="none" w:sz="0" w:space="0" w:color="auto"/>
        <w:right w:val="none" w:sz="0" w:space="0" w:color="auto"/>
      </w:divBdr>
    </w:div>
    <w:div w:id="875656089">
      <w:bodyDiv w:val="1"/>
      <w:marLeft w:val="0"/>
      <w:marRight w:val="0"/>
      <w:marTop w:val="0"/>
      <w:marBottom w:val="0"/>
      <w:divBdr>
        <w:top w:val="none" w:sz="0" w:space="0" w:color="auto"/>
        <w:left w:val="none" w:sz="0" w:space="0" w:color="auto"/>
        <w:bottom w:val="none" w:sz="0" w:space="0" w:color="auto"/>
        <w:right w:val="none" w:sz="0" w:space="0" w:color="auto"/>
      </w:divBdr>
      <w:divsChild>
        <w:div w:id="1530726081">
          <w:marLeft w:val="0"/>
          <w:marRight w:val="0"/>
          <w:marTop w:val="0"/>
          <w:marBottom w:val="0"/>
          <w:divBdr>
            <w:top w:val="none" w:sz="0" w:space="0" w:color="auto"/>
            <w:left w:val="none" w:sz="0" w:space="0" w:color="auto"/>
            <w:bottom w:val="none" w:sz="0" w:space="0" w:color="auto"/>
            <w:right w:val="none" w:sz="0" w:space="0" w:color="auto"/>
          </w:divBdr>
          <w:divsChild>
            <w:div w:id="1851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0723">
      <w:bodyDiv w:val="1"/>
      <w:marLeft w:val="0"/>
      <w:marRight w:val="0"/>
      <w:marTop w:val="0"/>
      <w:marBottom w:val="0"/>
      <w:divBdr>
        <w:top w:val="none" w:sz="0" w:space="0" w:color="auto"/>
        <w:left w:val="none" w:sz="0" w:space="0" w:color="auto"/>
        <w:bottom w:val="none" w:sz="0" w:space="0" w:color="auto"/>
        <w:right w:val="none" w:sz="0" w:space="0" w:color="auto"/>
      </w:divBdr>
    </w:div>
    <w:div w:id="924189868">
      <w:bodyDiv w:val="1"/>
      <w:marLeft w:val="0"/>
      <w:marRight w:val="0"/>
      <w:marTop w:val="0"/>
      <w:marBottom w:val="0"/>
      <w:divBdr>
        <w:top w:val="none" w:sz="0" w:space="0" w:color="auto"/>
        <w:left w:val="none" w:sz="0" w:space="0" w:color="auto"/>
        <w:bottom w:val="none" w:sz="0" w:space="0" w:color="auto"/>
        <w:right w:val="none" w:sz="0" w:space="0" w:color="auto"/>
      </w:divBdr>
    </w:div>
    <w:div w:id="925262810">
      <w:bodyDiv w:val="1"/>
      <w:marLeft w:val="0"/>
      <w:marRight w:val="0"/>
      <w:marTop w:val="0"/>
      <w:marBottom w:val="0"/>
      <w:divBdr>
        <w:top w:val="none" w:sz="0" w:space="0" w:color="auto"/>
        <w:left w:val="none" w:sz="0" w:space="0" w:color="auto"/>
        <w:bottom w:val="none" w:sz="0" w:space="0" w:color="auto"/>
        <w:right w:val="none" w:sz="0" w:space="0" w:color="auto"/>
      </w:divBdr>
    </w:div>
    <w:div w:id="946883873">
      <w:bodyDiv w:val="1"/>
      <w:marLeft w:val="0"/>
      <w:marRight w:val="0"/>
      <w:marTop w:val="0"/>
      <w:marBottom w:val="0"/>
      <w:divBdr>
        <w:top w:val="none" w:sz="0" w:space="0" w:color="auto"/>
        <w:left w:val="none" w:sz="0" w:space="0" w:color="auto"/>
        <w:bottom w:val="none" w:sz="0" w:space="0" w:color="auto"/>
        <w:right w:val="none" w:sz="0" w:space="0" w:color="auto"/>
      </w:divBdr>
    </w:div>
    <w:div w:id="947738184">
      <w:bodyDiv w:val="1"/>
      <w:marLeft w:val="0"/>
      <w:marRight w:val="0"/>
      <w:marTop w:val="0"/>
      <w:marBottom w:val="0"/>
      <w:divBdr>
        <w:top w:val="none" w:sz="0" w:space="0" w:color="auto"/>
        <w:left w:val="none" w:sz="0" w:space="0" w:color="auto"/>
        <w:bottom w:val="none" w:sz="0" w:space="0" w:color="auto"/>
        <w:right w:val="none" w:sz="0" w:space="0" w:color="auto"/>
      </w:divBdr>
    </w:div>
    <w:div w:id="976908277">
      <w:bodyDiv w:val="1"/>
      <w:marLeft w:val="0"/>
      <w:marRight w:val="0"/>
      <w:marTop w:val="0"/>
      <w:marBottom w:val="0"/>
      <w:divBdr>
        <w:top w:val="none" w:sz="0" w:space="0" w:color="auto"/>
        <w:left w:val="none" w:sz="0" w:space="0" w:color="auto"/>
        <w:bottom w:val="none" w:sz="0" w:space="0" w:color="auto"/>
        <w:right w:val="none" w:sz="0" w:space="0" w:color="auto"/>
      </w:divBdr>
    </w:div>
    <w:div w:id="993800564">
      <w:bodyDiv w:val="1"/>
      <w:marLeft w:val="0"/>
      <w:marRight w:val="0"/>
      <w:marTop w:val="0"/>
      <w:marBottom w:val="0"/>
      <w:divBdr>
        <w:top w:val="none" w:sz="0" w:space="0" w:color="auto"/>
        <w:left w:val="none" w:sz="0" w:space="0" w:color="auto"/>
        <w:bottom w:val="none" w:sz="0" w:space="0" w:color="auto"/>
        <w:right w:val="none" w:sz="0" w:space="0" w:color="auto"/>
      </w:divBdr>
    </w:div>
    <w:div w:id="1046760884">
      <w:bodyDiv w:val="1"/>
      <w:marLeft w:val="0"/>
      <w:marRight w:val="0"/>
      <w:marTop w:val="0"/>
      <w:marBottom w:val="0"/>
      <w:divBdr>
        <w:top w:val="none" w:sz="0" w:space="0" w:color="auto"/>
        <w:left w:val="none" w:sz="0" w:space="0" w:color="auto"/>
        <w:bottom w:val="none" w:sz="0" w:space="0" w:color="auto"/>
        <w:right w:val="none" w:sz="0" w:space="0" w:color="auto"/>
      </w:divBdr>
    </w:div>
    <w:div w:id="1080519125">
      <w:bodyDiv w:val="1"/>
      <w:marLeft w:val="0"/>
      <w:marRight w:val="0"/>
      <w:marTop w:val="0"/>
      <w:marBottom w:val="0"/>
      <w:divBdr>
        <w:top w:val="none" w:sz="0" w:space="0" w:color="auto"/>
        <w:left w:val="none" w:sz="0" w:space="0" w:color="auto"/>
        <w:bottom w:val="none" w:sz="0" w:space="0" w:color="auto"/>
        <w:right w:val="none" w:sz="0" w:space="0" w:color="auto"/>
      </w:divBdr>
    </w:div>
    <w:div w:id="1098255580">
      <w:bodyDiv w:val="1"/>
      <w:marLeft w:val="0"/>
      <w:marRight w:val="0"/>
      <w:marTop w:val="0"/>
      <w:marBottom w:val="0"/>
      <w:divBdr>
        <w:top w:val="none" w:sz="0" w:space="0" w:color="auto"/>
        <w:left w:val="none" w:sz="0" w:space="0" w:color="auto"/>
        <w:bottom w:val="none" w:sz="0" w:space="0" w:color="auto"/>
        <w:right w:val="none" w:sz="0" w:space="0" w:color="auto"/>
      </w:divBdr>
    </w:div>
    <w:div w:id="1159886958">
      <w:bodyDiv w:val="1"/>
      <w:marLeft w:val="0"/>
      <w:marRight w:val="0"/>
      <w:marTop w:val="0"/>
      <w:marBottom w:val="0"/>
      <w:divBdr>
        <w:top w:val="none" w:sz="0" w:space="0" w:color="auto"/>
        <w:left w:val="none" w:sz="0" w:space="0" w:color="auto"/>
        <w:bottom w:val="none" w:sz="0" w:space="0" w:color="auto"/>
        <w:right w:val="none" w:sz="0" w:space="0" w:color="auto"/>
      </w:divBdr>
    </w:div>
    <w:div w:id="1161967065">
      <w:bodyDiv w:val="1"/>
      <w:marLeft w:val="0"/>
      <w:marRight w:val="0"/>
      <w:marTop w:val="0"/>
      <w:marBottom w:val="0"/>
      <w:divBdr>
        <w:top w:val="none" w:sz="0" w:space="0" w:color="auto"/>
        <w:left w:val="none" w:sz="0" w:space="0" w:color="auto"/>
        <w:bottom w:val="none" w:sz="0" w:space="0" w:color="auto"/>
        <w:right w:val="none" w:sz="0" w:space="0" w:color="auto"/>
      </w:divBdr>
    </w:div>
    <w:div w:id="1195998190">
      <w:bodyDiv w:val="1"/>
      <w:marLeft w:val="0"/>
      <w:marRight w:val="0"/>
      <w:marTop w:val="0"/>
      <w:marBottom w:val="0"/>
      <w:divBdr>
        <w:top w:val="none" w:sz="0" w:space="0" w:color="auto"/>
        <w:left w:val="none" w:sz="0" w:space="0" w:color="auto"/>
        <w:bottom w:val="none" w:sz="0" w:space="0" w:color="auto"/>
        <w:right w:val="none" w:sz="0" w:space="0" w:color="auto"/>
      </w:divBdr>
    </w:div>
    <w:div w:id="1306544246">
      <w:bodyDiv w:val="1"/>
      <w:marLeft w:val="0"/>
      <w:marRight w:val="0"/>
      <w:marTop w:val="0"/>
      <w:marBottom w:val="0"/>
      <w:divBdr>
        <w:top w:val="none" w:sz="0" w:space="0" w:color="auto"/>
        <w:left w:val="none" w:sz="0" w:space="0" w:color="auto"/>
        <w:bottom w:val="none" w:sz="0" w:space="0" w:color="auto"/>
        <w:right w:val="none" w:sz="0" w:space="0" w:color="auto"/>
      </w:divBdr>
      <w:divsChild>
        <w:div w:id="1796680906">
          <w:marLeft w:val="0"/>
          <w:marRight w:val="0"/>
          <w:marTop w:val="0"/>
          <w:marBottom w:val="0"/>
          <w:divBdr>
            <w:top w:val="none" w:sz="0" w:space="0" w:color="auto"/>
            <w:left w:val="none" w:sz="0" w:space="0" w:color="auto"/>
            <w:bottom w:val="none" w:sz="0" w:space="0" w:color="auto"/>
            <w:right w:val="none" w:sz="0" w:space="0" w:color="auto"/>
          </w:divBdr>
          <w:divsChild>
            <w:div w:id="519010921">
              <w:marLeft w:val="0"/>
              <w:marRight w:val="0"/>
              <w:marTop w:val="0"/>
              <w:marBottom w:val="0"/>
              <w:divBdr>
                <w:top w:val="none" w:sz="0" w:space="0" w:color="auto"/>
                <w:left w:val="none" w:sz="0" w:space="0" w:color="auto"/>
                <w:bottom w:val="none" w:sz="0" w:space="0" w:color="auto"/>
                <w:right w:val="none" w:sz="0" w:space="0" w:color="auto"/>
              </w:divBdr>
            </w:div>
            <w:div w:id="758332946">
              <w:marLeft w:val="0"/>
              <w:marRight w:val="0"/>
              <w:marTop w:val="0"/>
              <w:marBottom w:val="0"/>
              <w:divBdr>
                <w:top w:val="none" w:sz="0" w:space="0" w:color="auto"/>
                <w:left w:val="none" w:sz="0" w:space="0" w:color="auto"/>
                <w:bottom w:val="none" w:sz="0" w:space="0" w:color="auto"/>
                <w:right w:val="none" w:sz="0" w:space="0" w:color="auto"/>
              </w:divBdr>
            </w:div>
            <w:div w:id="904142685">
              <w:marLeft w:val="0"/>
              <w:marRight w:val="0"/>
              <w:marTop w:val="0"/>
              <w:marBottom w:val="0"/>
              <w:divBdr>
                <w:top w:val="none" w:sz="0" w:space="0" w:color="auto"/>
                <w:left w:val="none" w:sz="0" w:space="0" w:color="auto"/>
                <w:bottom w:val="none" w:sz="0" w:space="0" w:color="auto"/>
                <w:right w:val="none" w:sz="0" w:space="0" w:color="auto"/>
              </w:divBdr>
            </w:div>
            <w:div w:id="917709247">
              <w:marLeft w:val="0"/>
              <w:marRight w:val="0"/>
              <w:marTop w:val="0"/>
              <w:marBottom w:val="0"/>
              <w:divBdr>
                <w:top w:val="none" w:sz="0" w:space="0" w:color="auto"/>
                <w:left w:val="none" w:sz="0" w:space="0" w:color="auto"/>
                <w:bottom w:val="none" w:sz="0" w:space="0" w:color="auto"/>
                <w:right w:val="none" w:sz="0" w:space="0" w:color="auto"/>
              </w:divBdr>
            </w:div>
            <w:div w:id="954941736">
              <w:marLeft w:val="0"/>
              <w:marRight w:val="0"/>
              <w:marTop w:val="0"/>
              <w:marBottom w:val="0"/>
              <w:divBdr>
                <w:top w:val="none" w:sz="0" w:space="0" w:color="auto"/>
                <w:left w:val="none" w:sz="0" w:space="0" w:color="auto"/>
                <w:bottom w:val="none" w:sz="0" w:space="0" w:color="auto"/>
                <w:right w:val="none" w:sz="0" w:space="0" w:color="auto"/>
              </w:divBdr>
            </w:div>
            <w:div w:id="976764343">
              <w:marLeft w:val="0"/>
              <w:marRight w:val="0"/>
              <w:marTop w:val="0"/>
              <w:marBottom w:val="0"/>
              <w:divBdr>
                <w:top w:val="none" w:sz="0" w:space="0" w:color="auto"/>
                <w:left w:val="none" w:sz="0" w:space="0" w:color="auto"/>
                <w:bottom w:val="none" w:sz="0" w:space="0" w:color="auto"/>
                <w:right w:val="none" w:sz="0" w:space="0" w:color="auto"/>
              </w:divBdr>
            </w:div>
            <w:div w:id="1242449374">
              <w:marLeft w:val="0"/>
              <w:marRight w:val="0"/>
              <w:marTop w:val="0"/>
              <w:marBottom w:val="0"/>
              <w:divBdr>
                <w:top w:val="none" w:sz="0" w:space="0" w:color="auto"/>
                <w:left w:val="none" w:sz="0" w:space="0" w:color="auto"/>
                <w:bottom w:val="none" w:sz="0" w:space="0" w:color="auto"/>
                <w:right w:val="none" w:sz="0" w:space="0" w:color="auto"/>
              </w:divBdr>
            </w:div>
            <w:div w:id="16499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8526">
      <w:bodyDiv w:val="1"/>
      <w:marLeft w:val="0"/>
      <w:marRight w:val="0"/>
      <w:marTop w:val="0"/>
      <w:marBottom w:val="0"/>
      <w:divBdr>
        <w:top w:val="none" w:sz="0" w:space="0" w:color="auto"/>
        <w:left w:val="none" w:sz="0" w:space="0" w:color="auto"/>
        <w:bottom w:val="none" w:sz="0" w:space="0" w:color="auto"/>
        <w:right w:val="none" w:sz="0" w:space="0" w:color="auto"/>
      </w:divBdr>
    </w:div>
    <w:div w:id="1358120374">
      <w:bodyDiv w:val="1"/>
      <w:marLeft w:val="0"/>
      <w:marRight w:val="0"/>
      <w:marTop w:val="0"/>
      <w:marBottom w:val="0"/>
      <w:divBdr>
        <w:top w:val="none" w:sz="0" w:space="0" w:color="auto"/>
        <w:left w:val="none" w:sz="0" w:space="0" w:color="auto"/>
        <w:bottom w:val="none" w:sz="0" w:space="0" w:color="auto"/>
        <w:right w:val="none" w:sz="0" w:space="0" w:color="auto"/>
      </w:divBdr>
    </w:div>
    <w:div w:id="1389378347">
      <w:bodyDiv w:val="1"/>
      <w:marLeft w:val="0"/>
      <w:marRight w:val="0"/>
      <w:marTop w:val="0"/>
      <w:marBottom w:val="0"/>
      <w:divBdr>
        <w:top w:val="none" w:sz="0" w:space="0" w:color="auto"/>
        <w:left w:val="none" w:sz="0" w:space="0" w:color="auto"/>
        <w:bottom w:val="none" w:sz="0" w:space="0" w:color="auto"/>
        <w:right w:val="none" w:sz="0" w:space="0" w:color="auto"/>
      </w:divBdr>
      <w:divsChild>
        <w:div w:id="1105273570">
          <w:marLeft w:val="136"/>
          <w:marRight w:val="136"/>
          <w:marTop w:val="204"/>
          <w:marBottom w:val="0"/>
          <w:divBdr>
            <w:top w:val="none" w:sz="0" w:space="0" w:color="auto"/>
            <w:left w:val="none" w:sz="0" w:space="0" w:color="auto"/>
            <w:bottom w:val="none" w:sz="0" w:space="0" w:color="auto"/>
            <w:right w:val="none" w:sz="0" w:space="0" w:color="auto"/>
          </w:divBdr>
          <w:divsChild>
            <w:div w:id="10772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3698">
      <w:bodyDiv w:val="1"/>
      <w:marLeft w:val="0"/>
      <w:marRight w:val="0"/>
      <w:marTop w:val="0"/>
      <w:marBottom w:val="0"/>
      <w:divBdr>
        <w:top w:val="none" w:sz="0" w:space="0" w:color="auto"/>
        <w:left w:val="none" w:sz="0" w:space="0" w:color="auto"/>
        <w:bottom w:val="none" w:sz="0" w:space="0" w:color="auto"/>
        <w:right w:val="none" w:sz="0" w:space="0" w:color="auto"/>
      </w:divBdr>
    </w:div>
    <w:div w:id="1466466193">
      <w:bodyDiv w:val="1"/>
      <w:marLeft w:val="0"/>
      <w:marRight w:val="0"/>
      <w:marTop w:val="0"/>
      <w:marBottom w:val="0"/>
      <w:divBdr>
        <w:top w:val="none" w:sz="0" w:space="0" w:color="auto"/>
        <w:left w:val="none" w:sz="0" w:space="0" w:color="auto"/>
        <w:bottom w:val="none" w:sz="0" w:space="0" w:color="auto"/>
        <w:right w:val="none" w:sz="0" w:space="0" w:color="auto"/>
      </w:divBdr>
      <w:divsChild>
        <w:div w:id="380519241">
          <w:marLeft w:val="0"/>
          <w:marRight w:val="0"/>
          <w:marTop w:val="0"/>
          <w:marBottom w:val="0"/>
          <w:divBdr>
            <w:top w:val="none" w:sz="0" w:space="0" w:color="auto"/>
            <w:left w:val="none" w:sz="0" w:space="0" w:color="auto"/>
            <w:bottom w:val="none" w:sz="0" w:space="0" w:color="auto"/>
            <w:right w:val="none" w:sz="0" w:space="0" w:color="auto"/>
          </w:divBdr>
          <w:divsChild>
            <w:div w:id="234049682">
              <w:marLeft w:val="0"/>
              <w:marRight w:val="0"/>
              <w:marTop w:val="0"/>
              <w:marBottom w:val="0"/>
              <w:divBdr>
                <w:top w:val="none" w:sz="0" w:space="0" w:color="auto"/>
                <w:left w:val="none" w:sz="0" w:space="0" w:color="auto"/>
                <w:bottom w:val="none" w:sz="0" w:space="0" w:color="auto"/>
                <w:right w:val="none" w:sz="0" w:space="0" w:color="auto"/>
              </w:divBdr>
            </w:div>
            <w:div w:id="413627042">
              <w:marLeft w:val="0"/>
              <w:marRight w:val="0"/>
              <w:marTop w:val="0"/>
              <w:marBottom w:val="0"/>
              <w:divBdr>
                <w:top w:val="none" w:sz="0" w:space="0" w:color="auto"/>
                <w:left w:val="none" w:sz="0" w:space="0" w:color="auto"/>
                <w:bottom w:val="none" w:sz="0" w:space="0" w:color="auto"/>
                <w:right w:val="none" w:sz="0" w:space="0" w:color="auto"/>
              </w:divBdr>
            </w:div>
            <w:div w:id="14767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09197">
      <w:bodyDiv w:val="1"/>
      <w:marLeft w:val="0"/>
      <w:marRight w:val="0"/>
      <w:marTop w:val="0"/>
      <w:marBottom w:val="0"/>
      <w:divBdr>
        <w:top w:val="none" w:sz="0" w:space="0" w:color="auto"/>
        <w:left w:val="none" w:sz="0" w:space="0" w:color="auto"/>
        <w:bottom w:val="none" w:sz="0" w:space="0" w:color="auto"/>
        <w:right w:val="none" w:sz="0" w:space="0" w:color="auto"/>
      </w:divBdr>
    </w:div>
    <w:div w:id="1500073031">
      <w:bodyDiv w:val="1"/>
      <w:marLeft w:val="0"/>
      <w:marRight w:val="0"/>
      <w:marTop w:val="0"/>
      <w:marBottom w:val="0"/>
      <w:divBdr>
        <w:top w:val="none" w:sz="0" w:space="0" w:color="auto"/>
        <w:left w:val="none" w:sz="0" w:space="0" w:color="auto"/>
        <w:bottom w:val="none" w:sz="0" w:space="0" w:color="auto"/>
        <w:right w:val="none" w:sz="0" w:space="0" w:color="auto"/>
      </w:divBdr>
    </w:div>
    <w:div w:id="1522013940">
      <w:bodyDiv w:val="1"/>
      <w:marLeft w:val="0"/>
      <w:marRight w:val="0"/>
      <w:marTop w:val="0"/>
      <w:marBottom w:val="0"/>
      <w:divBdr>
        <w:top w:val="none" w:sz="0" w:space="0" w:color="auto"/>
        <w:left w:val="none" w:sz="0" w:space="0" w:color="auto"/>
        <w:bottom w:val="none" w:sz="0" w:space="0" w:color="auto"/>
        <w:right w:val="none" w:sz="0" w:space="0" w:color="auto"/>
      </w:divBdr>
    </w:div>
    <w:div w:id="1532567473">
      <w:bodyDiv w:val="1"/>
      <w:marLeft w:val="0"/>
      <w:marRight w:val="0"/>
      <w:marTop w:val="0"/>
      <w:marBottom w:val="0"/>
      <w:divBdr>
        <w:top w:val="none" w:sz="0" w:space="0" w:color="auto"/>
        <w:left w:val="none" w:sz="0" w:space="0" w:color="auto"/>
        <w:bottom w:val="none" w:sz="0" w:space="0" w:color="auto"/>
        <w:right w:val="none" w:sz="0" w:space="0" w:color="auto"/>
      </w:divBdr>
    </w:div>
    <w:div w:id="1536886854">
      <w:bodyDiv w:val="1"/>
      <w:marLeft w:val="0"/>
      <w:marRight w:val="0"/>
      <w:marTop w:val="0"/>
      <w:marBottom w:val="0"/>
      <w:divBdr>
        <w:top w:val="none" w:sz="0" w:space="0" w:color="auto"/>
        <w:left w:val="none" w:sz="0" w:space="0" w:color="auto"/>
        <w:bottom w:val="none" w:sz="0" w:space="0" w:color="auto"/>
        <w:right w:val="none" w:sz="0" w:space="0" w:color="auto"/>
      </w:divBdr>
    </w:div>
    <w:div w:id="1631983337">
      <w:bodyDiv w:val="1"/>
      <w:marLeft w:val="0"/>
      <w:marRight w:val="0"/>
      <w:marTop w:val="0"/>
      <w:marBottom w:val="0"/>
      <w:divBdr>
        <w:top w:val="none" w:sz="0" w:space="0" w:color="auto"/>
        <w:left w:val="none" w:sz="0" w:space="0" w:color="auto"/>
        <w:bottom w:val="none" w:sz="0" w:space="0" w:color="auto"/>
        <w:right w:val="none" w:sz="0" w:space="0" w:color="auto"/>
      </w:divBdr>
      <w:divsChild>
        <w:div w:id="543757149">
          <w:marLeft w:val="0"/>
          <w:marRight w:val="0"/>
          <w:marTop w:val="0"/>
          <w:marBottom w:val="0"/>
          <w:divBdr>
            <w:top w:val="none" w:sz="0" w:space="0" w:color="auto"/>
            <w:left w:val="none" w:sz="0" w:space="0" w:color="auto"/>
            <w:bottom w:val="none" w:sz="0" w:space="0" w:color="auto"/>
            <w:right w:val="none" w:sz="0" w:space="0" w:color="auto"/>
          </w:divBdr>
        </w:div>
      </w:divsChild>
    </w:div>
    <w:div w:id="1701667072">
      <w:bodyDiv w:val="1"/>
      <w:marLeft w:val="0"/>
      <w:marRight w:val="0"/>
      <w:marTop w:val="0"/>
      <w:marBottom w:val="0"/>
      <w:divBdr>
        <w:top w:val="none" w:sz="0" w:space="0" w:color="auto"/>
        <w:left w:val="none" w:sz="0" w:space="0" w:color="auto"/>
        <w:bottom w:val="none" w:sz="0" w:space="0" w:color="auto"/>
        <w:right w:val="none" w:sz="0" w:space="0" w:color="auto"/>
      </w:divBdr>
    </w:div>
    <w:div w:id="1780835261">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876307433">
      <w:bodyDiv w:val="1"/>
      <w:marLeft w:val="0"/>
      <w:marRight w:val="0"/>
      <w:marTop w:val="0"/>
      <w:marBottom w:val="0"/>
      <w:divBdr>
        <w:top w:val="none" w:sz="0" w:space="0" w:color="auto"/>
        <w:left w:val="none" w:sz="0" w:space="0" w:color="auto"/>
        <w:bottom w:val="none" w:sz="0" w:space="0" w:color="auto"/>
        <w:right w:val="none" w:sz="0" w:space="0" w:color="auto"/>
      </w:divBdr>
    </w:div>
    <w:div w:id="1882981800">
      <w:bodyDiv w:val="1"/>
      <w:marLeft w:val="0"/>
      <w:marRight w:val="0"/>
      <w:marTop w:val="0"/>
      <w:marBottom w:val="0"/>
      <w:divBdr>
        <w:top w:val="none" w:sz="0" w:space="0" w:color="auto"/>
        <w:left w:val="none" w:sz="0" w:space="0" w:color="auto"/>
        <w:bottom w:val="none" w:sz="0" w:space="0" w:color="auto"/>
        <w:right w:val="none" w:sz="0" w:space="0" w:color="auto"/>
      </w:divBdr>
    </w:div>
    <w:div w:id="1885942831">
      <w:bodyDiv w:val="1"/>
      <w:marLeft w:val="0"/>
      <w:marRight w:val="0"/>
      <w:marTop w:val="0"/>
      <w:marBottom w:val="0"/>
      <w:divBdr>
        <w:top w:val="none" w:sz="0" w:space="0" w:color="auto"/>
        <w:left w:val="none" w:sz="0" w:space="0" w:color="auto"/>
        <w:bottom w:val="none" w:sz="0" w:space="0" w:color="auto"/>
        <w:right w:val="none" w:sz="0" w:space="0" w:color="auto"/>
      </w:divBdr>
      <w:divsChild>
        <w:div w:id="792478054">
          <w:marLeft w:val="0"/>
          <w:marRight w:val="0"/>
          <w:marTop w:val="0"/>
          <w:marBottom w:val="0"/>
          <w:divBdr>
            <w:top w:val="none" w:sz="0" w:space="0" w:color="auto"/>
            <w:left w:val="none" w:sz="0" w:space="0" w:color="auto"/>
            <w:bottom w:val="none" w:sz="0" w:space="0" w:color="auto"/>
            <w:right w:val="none" w:sz="0" w:space="0" w:color="auto"/>
          </w:divBdr>
          <w:divsChild>
            <w:div w:id="1391224717">
              <w:marLeft w:val="105"/>
              <w:marRight w:val="105"/>
              <w:marTop w:val="0"/>
              <w:marBottom w:val="0"/>
              <w:divBdr>
                <w:top w:val="single" w:sz="6" w:space="0" w:color="DDDDDD"/>
                <w:left w:val="single" w:sz="6" w:space="0" w:color="DDDDDD"/>
                <w:bottom w:val="single" w:sz="6" w:space="31" w:color="DDDDDD"/>
                <w:right w:val="single" w:sz="6" w:space="0" w:color="DDDDDD"/>
              </w:divBdr>
              <w:divsChild>
                <w:div w:id="1968966250">
                  <w:marLeft w:val="15"/>
                  <w:marRight w:val="0"/>
                  <w:marTop w:val="0"/>
                  <w:marBottom w:val="0"/>
                  <w:divBdr>
                    <w:top w:val="none" w:sz="0" w:space="0" w:color="auto"/>
                    <w:left w:val="none" w:sz="0" w:space="0" w:color="auto"/>
                    <w:bottom w:val="none" w:sz="0" w:space="0" w:color="auto"/>
                    <w:right w:val="none" w:sz="0" w:space="0" w:color="auto"/>
                  </w:divBdr>
                  <w:divsChild>
                    <w:div w:id="1695693261">
                      <w:marLeft w:val="0"/>
                      <w:marRight w:val="0"/>
                      <w:marTop w:val="0"/>
                      <w:marBottom w:val="0"/>
                      <w:divBdr>
                        <w:top w:val="none" w:sz="0" w:space="0" w:color="auto"/>
                        <w:left w:val="none" w:sz="0" w:space="0" w:color="auto"/>
                        <w:bottom w:val="none" w:sz="0" w:space="0" w:color="auto"/>
                        <w:right w:val="none" w:sz="0" w:space="0" w:color="auto"/>
                      </w:divBdr>
                      <w:divsChild>
                        <w:div w:id="1791777327">
                          <w:marLeft w:val="0"/>
                          <w:marRight w:val="0"/>
                          <w:marTop w:val="0"/>
                          <w:marBottom w:val="0"/>
                          <w:divBdr>
                            <w:top w:val="none" w:sz="0" w:space="0" w:color="auto"/>
                            <w:left w:val="none" w:sz="0" w:space="0" w:color="auto"/>
                            <w:bottom w:val="none" w:sz="0" w:space="0" w:color="auto"/>
                            <w:right w:val="none" w:sz="0" w:space="0" w:color="auto"/>
                          </w:divBdr>
                          <w:divsChild>
                            <w:div w:id="10932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48339">
      <w:bodyDiv w:val="1"/>
      <w:marLeft w:val="0"/>
      <w:marRight w:val="0"/>
      <w:marTop w:val="0"/>
      <w:marBottom w:val="0"/>
      <w:divBdr>
        <w:top w:val="none" w:sz="0" w:space="0" w:color="auto"/>
        <w:left w:val="none" w:sz="0" w:space="0" w:color="auto"/>
        <w:bottom w:val="none" w:sz="0" w:space="0" w:color="auto"/>
        <w:right w:val="none" w:sz="0" w:space="0" w:color="auto"/>
      </w:divBdr>
    </w:div>
    <w:div w:id="1948075857">
      <w:bodyDiv w:val="1"/>
      <w:marLeft w:val="0"/>
      <w:marRight w:val="0"/>
      <w:marTop w:val="0"/>
      <w:marBottom w:val="0"/>
      <w:divBdr>
        <w:top w:val="none" w:sz="0" w:space="0" w:color="auto"/>
        <w:left w:val="none" w:sz="0" w:space="0" w:color="auto"/>
        <w:bottom w:val="none" w:sz="0" w:space="0" w:color="auto"/>
        <w:right w:val="none" w:sz="0" w:space="0" w:color="auto"/>
      </w:divBdr>
    </w:div>
    <w:div w:id="2110853006">
      <w:bodyDiv w:val="1"/>
      <w:marLeft w:val="0"/>
      <w:marRight w:val="0"/>
      <w:marTop w:val="0"/>
      <w:marBottom w:val="0"/>
      <w:divBdr>
        <w:top w:val="none" w:sz="0" w:space="0" w:color="auto"/>
        <w:left w:val="none" w:sz="0" w:space="0" w:color="auto"/>
        <w:bottom w:val="none" w:sz="0" w:space="0" w:color="auto"/>
        <w:right w:val="none" w:sz="0" w:space="0" w:color="auto"/>
      </w:divBdr>
    </w:div>
    <w:div w:id="211690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pay.settlebank.co.kr/v2/api/acnt/obreg" TargetMode="External"/><Relationship Id="rId18" Type="http://schemas.openxmlformats.org/officeDocument/2006/relationships/hyperlink" Target="https://npay.settlebank.co.kr/v1/api/pay/morw" TargetMode="External"/><Relationship Id="rId26" Type="http://schemas.openxmlformats.org/officeDocument/2006/relationships/hyperlink" Target="%20https:/tbnpay.settlebank.co.kr/v2/api/acnt/obreg" TargetMode="External"/><Relationship Id="rId39" Type="http://schemas.openxmlformats.org/officeDocument/2006/relationships/hyperlink" Target="http://npay.settlebank.co.kr/v1/api/acnt/list" TargetMode="External"/><Relationship Id="rId21" Type="http://schemas.openxmlformats.org/officeDocument/2006/relationships/hyperlink" Target="https://npay.settlebank.co.kr/v2/api/fundsReturn/check" TargetMode="External"/><Relationship Id="rId34" Type="http://schemas.openxmlformats.org/officeDocument/2006/relationships/hyperlink" Target="https://tbnpay.settlebank.co.kr/v1/api/pay/morw"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npay.settlebank.co.kr/v1/api/pay/rmt%09" TargetMode="External"/><Relationship Id="rId29" Type="http://schemas.openxmlformats.org/officeDocument/2006/relationships/hyperlink" Target="http://npay.settlebank.co.kr/v2/api/pay/confirm" TargetMode="External"/><Relationship Id="rId11" Type="http://schemas.openxmlformats.org/officeDocument/2006/relationships/comments" Target="comments.xml"/><Relationship Id="rId24" Type="http://schemas.openxmlformats.org/officeDocument/2006/relationships/hyperlink" Target="https://tbnpay.settlebank.co.kr/v2/api/acnt/reg" TargetMode="External"/><Relationship Id="rId32" Type="http://schemas.openxmlformats.org/officeDocument/2006/relationships/hyperlink" Target="https://tbnpay.settlebank.co.kr/v1/api/pay/rmt" TargetMode="External"/><Relationship Id="rId37" Type="http://schemas.openxmlformats.org/officeDocument/2006/relationships/hyperlink" Target="http://npay.settlebank.co.kr/v1/api/pay/translist" TargetMode="External"/><Relationship Id="rId40" Type="http://schemas.openxmlformats.org/officeDocument/2006/relationships/hyperlink" Target="https://tbnpay.settlebank.co.kr/v2/api/fundsReturn/req" TargetMode="Externa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npay.settlebank.co.kr/v1/api/pay/cancel" TargetMode="External"/><Relationship Id="rId23" Type="http://schemas.openxmlformats.org/officeDocument/2006/relationships/hyperlink" Target="https://npay.settlebank.co.kr" TargetMode="External"/><Relationship Id="rId28" Type="http://schemas.openxmlformats.org/officeDocument/2006/relationships/hyperlink" Target="%20https:/tbnpay.settlebank.co.kr/v2/api/pay/confirm" TargetMode="External"/><Relationship Id="rId36" Type="http://schemas.openxmlformats.org/officeDocument/2006/relationships/hyperlink" Target="https://tbnpay.settlebank.co.kr/v1/api/pay/translist" TargetMode="External"/><Relationship Id="rId49" Type="http://schemas.openxmlformats.org/officeDocument/2006/relationships/theme" Target="theme/theme1.xml"/><Relationship Id="rId10" Type="http://schemas.openxmlformats.org/officeDocument/2006/relationships/hyperlink" Target="https://npay.settlebank.co.kr/v2/api/acnt/reg" TargetMode="External"/><Relationship Id="rId19" Type="http://schemas.openxmlformats.org/officeDocument/2006/relationships/hyperlink" Target="https://npay.settlebank.co.kr/v1/api/pay/translist" TargetMode="External"/><Relationship Id="rId31" Type="http://schemas.openxmlformats.org/officeDocument/2006/relationships/hyperlink" Target="http://npay.settlebank.co.kr/v1/api/pay/cancel"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pay.settlebank.co.kr/v2/api/pay/confirm" TargetMode="External"/><Relationship Id="rId22" Type="http://schemas.openxmlformats.org/officeDocument/2006/relationships/hyperlink" Target="https://tbnpay.settlebank.co.kr" TargetMode="External"/><Relationship Id="rId27" Type="http://schemas.openxmlformats.org/officeDocument/2006/relationships/hyperlink" Target="http://npay.settlebank.co.kr/v2/api/acnt/obreg" TargetMode="External"/><Relationship Id="rId30" Type="http://schemas.openxmlformats.org/officeDocument/2006/relationships/hyperlink" Target="https://tbnpay.settlebank.co.kr/v1/api/pay/cancel" TargetMode="External"/><Relationship Id="rId35" Type="http://schemas.openxmlformats.org/officeDocument/2006/relationships/hyperlink" Target="http://npay.settlebank.co.kr/v1/api/pay/morw" TargetMode="External"/><Relationship Id="rId43" Type="http://schemas.openxmlformats.org/officeDocument/2006/relationships/header" Target="header2.xml"/><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hyperlink" Target="https://npay.settlebank.co.kr/v2/api/fundsReturn/req%09" TargetMode="External"/><Relationship Id="rId25" Type="http://schemas.openxmlformats.org/officeDocument/2006/relationships/hyperlink" Target="http://npay.settlebank.co.kr/v2/api/acnt/reg" TargetMode="External"/><Relationship Id="rId33" Type="http://schemas.openxmlformats.org/officeDocument/2006/relationships/hyperlink" Target="http://npay.settlebank.co.kr/v1/api/pay/rmt" TargetMode="External"/><Relationship Id="rId38" Type="http://schemas.openxmlformats.org/officeDocument/2006/relationships/hyperlink" Target="https://tbnpay.settlebank.co.kr/v1/api/acnt/list" TargetMode="External"/><Relationship Id="rId46" Type="http://schemas.openxmlformats.org/officeDocument/2006/relationships/footer" Target="footer2.xml"/><Relationship Id="rId20" Type="http://schemas.openxmlformats.org/officeDocument/2006/relationships/hyperlink" Target="https://npay.settlebank.co.kr/v1/api/acnt/list%09" TargetMode="External"/><Relationship Id="rId41" Type="http://schemas.openxmlformats.org/officeDocument/2006/relationships/hyperlink" Target="http://npay.settlebank.co.kr/v2/api/fundsReturn/req"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01.&#54532;&#47196;&#51229;&#53944;\13.2013&#45380;\06.&#53685;&#54633;Repository\06.&#49328;&#52636;&#47932;\02.&#54532;&#47196;&#51229;&#53944;%20&#49892;&#54665;\01.&#50500;&#53412;&#53581;&#52376;%20&#51221;&#51032;\01.&#49884;&#49828;&#53596;%20&#50500;&#53412;&#53581;&#52376;%20&#51221;&#51032;&#49436;\kt%20SW&#44060;&#48156;&#54364;&#51456;-WORD&#50577;&#49885;-v0.3.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9AD05-01D4-4408-8A73-B59881AE7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kt SW개발표준-WORD양식-v0.3</Template>
  <TotalTime>1480</TotalTime>
  <Pages>41</Pages>
  <Words>7693</Words>
  <Characters>43856</Characters>
  <Application>Microsoft Office Word</Application>
  <DocSecurity>0</DocSecurity>
  <Lines>365</Lines>
  <Paragraphs>102</Paragraphs>
  <ScaleCrop>false</ScaleCrop>
  <HeadingPairs>
    <vt:vector size="2" baseType="variant">
      <vt:variant>
        <vt:lpstr>제목</vt:lpstr>
      </vt:variant>
      <vt:variant>
        <vt:i4>1</vt:i4>
      </vt:variant>
    </vt:vector>
  </HeadingPairs>
  <TitlesOfParts>
    <vt:vector size="1" baseType="lpstr">
      <vt:lpstr>표준 WEB API</vt:lpstr>
    </vt:vector>
  </TitlesOfParts>
  <Manager>taejoon.ha@kt.com</Manager>
  <Company>kt</Company>
  <LinksUpToDate>false</LinksUpToDate>
  <CharactersWithSpaces>51447</CharactersWithSpaces>
  <SharedDoc>false</SharedDoc>
  <HLinks>
    <vt:vector size="162" baseType="variant">
      <vt:variant>
        <vt:i4>1507387</vt:i4>
      </vt:variant>
      <vt:variant>
        <vt:i4>167</vt:i4>
      </vt:variant>
      <vt:variant>
        <vt:i4>0</vt:i4>
      </vt:variant>
      <vt:variant>
        <vt:i4>5</vt:i4>
      </vt:variant>
      <vt:variant>
        <vt:lpwstr/>
      </vt:variant>
      <vt:variant>
        <vt:lpwstr>_Toc207684629</vt:lpwstr>
      </vt:variant>
      <vt:variant>
        <vt:i4>1507387</vt:i4>
      </vt:variant>
      <vt:variant>
        <vt:i4>161</vt:i4>
      </vt:variant>
      <vt:variant>
        <vt:i4>0</vt:i4>
      </vt:variant>
      <vt:variant>
        <vt:i4>5</vt:i4>
      </vt:variant>
      <vt:variant>
        <vt:lpwstr/>
      </vt:variant>
      <vt:variant>
        <vt:lpwstr>_Toc207684628</vt:lpwstr>
      </vt:variant>
      <vt:variant>
        <vt:i4>1507387</vt:i4>
      </vt:variant>
      <vt:variant>
        <vt:i4>155</vt:i4>
      </vt:variant>
      <vt:variant>
        <vt:i4>0</vt:i4>
      </vt:variant>
      <vt:variant>
        <vt:i4>5</vt:i4>
      </vt:variant>
      <vt:variant>
        <vt:lpwstr/>
      </vt:variant>
      <vt:variant>
        <vt:lpwstr>_Toc207684627</vt:lpwstr>
      </vt:variant>
      <vt:variant>
        <vt:i4>1441854</vt:i4>
      </vt:variant>
      <vt:variant>
        <vt:i4>146</vt:i4>
      </vt:variant>
      <vt:variant>
        <vt:i4>0</vt:i4>
      </vt:variant>
      <vt:variant>
        <vt:i4>5</vt:i4>
      </vt:variant>
      <vt:variant>
        <vt:lpwstr/>
      </vt:variant>
      <vt:variant>
        <vt:lpwstr>_Toc207684332</vt:lpwstr>
      </vt:variant>
      <vt:variant>
        <vt:i4>1441854</vt:i4>
      </vt:variant>
      <vt:variant>
        <vt:i4>140</vt:i4>
      </vt:variant>
      <vt:variant>
        <vt:i4>0</vt:i4>
      </vt:variant>
      <vt:variant>
        <vt:i4>5</vt:i4>
      </vt:variant>
      <vt:variant>
        <vt:lpwstr/>
      </vt:variant>
      <vt:variant>
        <vt:lpwstr>_Toc207684331</vt:lpwstr>
      </vt:variant>
      <vt:variant>
        <vt:i4>1441854</vt:i4>
      </vt:variant>
      <vt:variant>
        <vt:i4>134</vt:i4>
      </vt:variant>
      <vt:variant>
        <vt:i4>0</vt:i4>
      </vt:variant>
      <vt:variant>
        <vt:i4>5</vt:i4>
      </vt:variant>
      <vt:variant>
        <vt:lpwstr/>
      </vt:variant>
      <vt:variant>
        <vt:lpwstr>_Toc207684330</vt:lpwstr>
      </vt:variant>
      <vt:variant>
        <vt:i4>1507390</vt:i4>
      </vt:variant>
      <vt:variant>
        <vt:i4>128</vt:i4>
      </vt:variant>
      <vt:variant>
        <vt:i4>0</vt:i4>
      </vt:variant>
      <vt:variant>
        <vt:i4>5</vt:i4>
      </vt:variant>
      <vt:variant>
        <vt:lpwstr/>
      </vt:variant>
      <vt:variant>
        <vt:lpwstr>_Toc207684329</vt:lpwstr>
      </vt:variant>
      <vt:variant>
        <vt:i4>1507390</vt:i4>
      </vt:variant>
      <vt:variant>
        <vt:i4>122</vt:i4>
      </vt:variant>
      <vt:variant>
        <vt:i4>0</vt:i4>
      </vt:variant>
      <vt:variant>
        <vt:i4>5</vt:i4>
      </vt:variant>
      <vt:variant>
        <vt:lpwstr/>
      </vt:variant>
      <vt:variant>
        <vt:lpwstr>_Toc207684328</vt:lpwstr>
      </vt:variant>
      <vt:variant>
        <vt:i4>1507390</vt:i4>
      </vt:variant>
      <vt:variant>
        <vt:i4>116</vt:i4>
      </vt:variant>
      <vt:variant>
        <vt:i4>0</vt:i4>
      </vt:variant>
      <vt:variant>
        <vt:i4>5</vt:i4>
      </vt:variant>
      <vt:variant>
        <vt:lpwstr/>
      </vt:variant>
      <vt:variant>
        <vt:lpwstr>_Toc207684327</vt:lpwstr>
      </vt:variant>
      <vt:variant>
        <vt:i4>1507390</vt:i4>
      </vt:variant>
      <vt:variant>
        <vt:i4>110</vt:i4>
      </vt:variant>
      <vt:variant>
        <vt:i4>0</vt:i4>
      </vt:variant>
      <vt:variant>
        <vt:i4>5</vt:i4>
      </vt:variant>
      <vt:variant>
        <vt:lpwstr/>
      </vt:variant>
      <vt:variant>
        <vt:lpwstr>_Toc207684326</vt:lpwstr>
      </vt:variant>
      <vt:variant>
        <vt:i4>1310782</vt:i4>
      </vt:variant>
      <vt:variant>
        <vt:i4>101</vt:i4>
      </vt:variant>
      <vt:variant>
        <vt:i4>0</vt:i4>
      </vt:variant>
      <vt:variant>
        <vt:i4>5</vt:i4>
      </vt:variant>
      <vt:variant>
        <vt:lpwstr/>
      </vt:variant>
      <vt:variant>
        <vt:lpwstr>_Toc207684318</vt:lpwstr>
      </vt:variant>
      <vt:variant>
        <vt:i4>1310782</vt:i4>
      </vt:variant>
      <vt:variant>
        <vt:i4>95</vt:i4>
      </vt:variant>
      <vt:variant>
        <vt:i4>0</vt:i4>
      </vt:variant>
      <vt:variant>
        <vt:i4>5</vt:i4>
      </vt:variant>
      <vt:variant>
        <vt:lpwstr/>
      </vt:variant>
      <vt:variant>
        <vt:lpwstr>_Toc207684317</vt:lpwstr>
      </vt:variant>
      <vt:variant>
        <vt:i4>1310782</vt:i4>
      </vt:variant>
      <vt:variant>
        <vt:i4>89</vt:i4>
      </vt:variant>
      <vt:variant>
        <vt:i4>0</vt:i4>
      </vt:variant>
      <vt:variant>
        <vt:i4>5</vt:i4>
      </vt:variant>
      <vt:variant>
        <vt:lpwstr/>
      </vt:variant>
      <vt:variant>
        <vt:lpwstr>_Toc207684316</vt:lpwstr>
      </vt:variant>
      <vt:variant>
        <vt:i4>1310782</vt:i4>
      </vt:variant>
      <vt:variant>
        <vt:i4>83</vt:i4>
      </vt:variant>
      <vt:variant>
        <vt:i4>0</vt:i4>
      </vt:variant>
      <vt:variant>
        <vt:i4>5</vt:i4>
      </vt:variant>
      <vt:variant>
        <vt:lpwstr/>
      </vt:variant>
      <vt:variant>
        <vt:lpwstr>_Toc207684315</vt:lpwstr>
      </vt:variant>
      <vt:variant>
        <vt:i4>1310782</vt:i4>
      </vt:variant>
      <vt:variant>
        <vt:i4>77</vt:i4>
      </vt:variant>
      <vt:variant>
        <vt:i4>0</vt:i4>
      </vt:variant>
      <vt:variant>
        <vt:i4>5</vt:i4>
      </vt:variant>
      <vt:variant>
        <vt:lpwstr/>
      </vt:variant>
      <vt:variant>
        <vt:lpwstr>_Toc207684314</vt:lpwstr>
      </vt:variant>
      <vt:variant>
        <vt:i4>1310782</vt:i4>
      </vt:variant>
      <vt:variant>
        <vt:i4>71</vt:i4>
      </vt:variant>
      <vt:variant>
        <vt:i4>0</vt:i4>
      </vt:variant>
      <vt:variant>
        <vt:i4>5</vt:i4>
      </vt:variant>
      <vt:variant>
        <vt:lpwstr/>
      </vt:variant>
      <vt:variant>
        <vt:lpwstr>_Toc207684313</vt:lpwstr>
      </vt:variant>
      <vt:variant>
        <vt:i4>1310782</vt:i4>
      </vt:variant>
      <vt:variant>
        <vt:i4>65</vt:i4>
      </vt:variant>
      <vt:variant>
        <vt:i4>0</vt:i4>
      </vt:variant>
      <vt:variant>
        <vt:i4>5</vt:i4>
      </vt:variant>
      <vt:variant>
        <vt:lpwstr/>
      </vt:variant>
      <vt:variant>
        <vt:lpwstr>_Toc207684312</vt:lpwstr>
      </vt:variant>
      <vt:variant>
        <vt:i4>1310782</vt:i4>
      </vt:variant>
      <vt:variant>
        <vt:i4>59</vt:i4>
      </vt:variant>
      <vt:variant>
        <vt:i4>0</vt:i4>
      </vt:variant>
      <vt:variant>
        <vt:i4>5</vt:i4>
      </vt:variant>
      <vt:variant>
        <vt:lpwstr/>
      </vt:variant>
      <vt:variant>
        <vt:lpwstr>_Toc207684311</vt:lpwstr>
      </vt:variant>
      <vt:variant>
        <vt:i4>1310782</vt:i4>
      </vt:variant>
      <vt:variant>
        <vt:i4>53</vt:i4>
      </vt:variant>
      <vt:variant>
        <vt:i4>0</vt:i4>
      </vt:variant>
      <vt:variant>
        <vt:i4>5</vt:i4>
      </vt:variant>
      <vt:variant>
        <vt:lpwstr/>
      </vt:variant>
      <vt:variant>
        <vt:lpwstr>_Toc207684310</vt:lpwstr>
      </vt:variant>
      <vt:variant>
        <vt:i4>1376318</vt:i4>
      </vt:variant>
      <vt:variant>
        <vt:i4>47</vt:i4>
      </vt:variant>
      <vt:variant>
        <vt:i4>0</vt:i4>
      </vt:variant>
      <vt:variant>
        <vt:i4>5</vt:i4>
      </vt:variant>
      <vt:variant>
        <vt:lpwstr/>
      </vt:variant>
      <vt:variant>
        <vt:lpwstr>_Toc207684309</vt:lpwstr>
      </vt:variant>
      <vt:variant>
        <vt:i4>1376318</vt:i4>
      </vt:variant>
      <vt:variant>
        <vt:i4>41</vt:i4>
      </vt:variant>
      <vt:variant>
        <vt:i4>0</vt:i4>
      </vt:variant>
      <vt:variant>
        <vt:i4>5</vt:i4>
      </vt:variant>
      <vt:variant>
        <vt:lpwstr/>
      </vt:variant>
      <vt:variant>
        <vt:lpwstr>_Toc207684308</vt:lpwstr>
      </vt:variant>
      <vt:variant>
        <vt:i4>1376318</vt:i4>
      </vt:variant>
      <vt:variant>
        <vt:i4>35</vt:i4>
      </vt:variant>
      <vt:variant>
        <vt:i4>0</vt:i4>
      </vt:variant>
      <vt:variant>
        <vt:i4>5</vt:i4>
      </vt:variant>
      <vt:variant>
        <vt:lpwstr/>
      </vt:variant>
      <vt:variant>
        <vt:lpwstr>_Toc207684307</vt:lpwstr>
      </vt:variant>
      <vt:variant>
        <vt:i4>1376318</vt:i4>
      </vt:variant>
      <vt:variant>
        <vt:i4>29</vt:i4>
      </vt:variant>
      <vt:variant>
        <vt:i4>0</vt:i4>
      </vt:variant>
      <vt:variant>
        <vt:i4>5</vt:i4>
      </vt:variant>
      <vt:variant>
        <vt:lpwstr/>
      </vt:variant>
      <vt:variant>
        <vt:lpwstr>_Toc207684306</vt:lpwstr>
      </vt:variant>
      <vt:variant>
        <vt:i4>1376318</vt:i4>
      </vt:variant>
      <vt:variant>
        <vt:i4>23</vt:i4>
      </vt:variant>
      <vt:variant>
        <vt:i4>0</vt:i4>
      </vt:variant>
      <vt:variant>
        <vt:i4>5</vt:i4>
      </vt:variant>
      <vt:variant>
        <vt:lpwstr/>
      </vt:variant>
      <vt:variant>
        <vt:lpwstr>_Toc207684305</vt:lpwstr>
      </vt:variant>
      <vt:variant>
        <vt:i4>1376318</vt:i4>
      </vt:variant>
      <vt:variant>
        <vt:i4>17</vt:i4>
      </vt:variant>
      <vt:variant>
        <vt:i4>0</vt:i4>
      </vt:variant>
      <vt:variant>
        <vt:i4>5</vt:i4>
      </vt:variant>
      <vt:variant>
        <vt:lpwstr/>
      </vt:variant>
      <vt:variant>
        <vt:lpwstr>_Toc207684304</vt:lpwstr>
      </vt:variant>
      <vt:variant>
        <vt:i4>1376318</vt:i4>
      </vt:variant>
      <vt:variant>
        <vt:i4>11</vt:i4>
      </vt:variant>
      <vt:variant>
        <vt:i4>0</vt:i4>
      </vt:variant>
      <vt:variant>
        <vt:i4>5</vt:i4>
      </vt:variant>
      <vt:variant>
        <vt:lpwstr/>
      </vt:variant>
      <vt:variant>
        <vt:lpwstr>_Toc207684303</vt:lpwstr>
      </vt:variant>
      <vt:variant>
        <vt:i4>1376318</vt:i4>
      </vt:variant>
      <vt:variant>
        <vt:i4>5</vt:i4>
      </vt:variant>
      <vt:variant>
        <vt:i4>0</vt:i4>
      </vt:variant>
      <vt:variant>
        <vt:i4>5</vt:i4>
      </vt:variant>
      <vt:variant>
        <vt:lpwstr/>
      </vt:variant>
      <vt:variant>
        <vt:lpwstr>_Toc207684302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표준 WEB API</dc:title>
  <dc:subject>kt SW개발표준</dc:subject>
  <dc:creator>Windows 사용자</dc:creator>
  <cp:keywords>가맹점 전자계약</cp:keywords>
  <dc:description/>
  <cp:lastModifiedBy>차형주-EPC</cp:lastModifiedBy>
  <cp:revision>57</cp:revision>
  <cp:lastPrinted>2020-12-09T05:13:00Z</cp:lastPrinted>
  <dcterms:created xsi:type="dcterms:W3CDTF">2023-04-25T04:38:00Z</dcterms:created>
  <dcterms:modified xsi:type="dcterms:W3CDTF">2024-03-20T02:48:00Z</dcterms:modified>
  <cp:category>kt SW개발표준</cp:category>
  <cp:contentStatus>1.0</cp:contentStatus>
</cp:coreProperties>
</file>